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F03DA6" w14:paraId="40F14372" w14:textId="77777777">
        <w:trPr>
          <w:trHeight w:hRule="exact" w:val="2835"/>
        </w:trPr>
        <w:tc>
          <w:tcPr>
            <w:tcW w:w="9640" w:type="dxa"/>
            <w:gridSpan w:val="2"/>
          </w:tcPr>
          <w:p w14:paraId="038C85AF" w14:textId="77777777" w:rsidR="00F03DA6" w:rsidRDefault="00F03DA6">
            <w:pPr>
              <w:pStyle w:val="Rovnice"/>
              <w:tabs>
                <w:tab w:val="clear" w:pos="4253"/>
                <w:tab w:val="clear" w:pos="8505"/>
              </w:tabs>
              <w:spacing w:after="0" w:line="240" w:lineRule="auto"/>
              <w:rPr>
                <w:rFonts w:ascii="Arial Narrow" w:hAnsi="Arial Narrow" w:cs="Arial Narrow"/>
                <w:bCs w:val="0"/>
                <w:iCs w:val="0"/>
              </w:rPr>
            </w:pPr>
          </w:p>
        </w:tc>
      </w:tr>
      <w:tr w:rsidR="00F03DA6" w14:paraId="7E8EA635" w14:textId="77777777">
        <w:trPr>
          <w:trHeight w:hRule="exact" w:val="2835"/>
        </w:trPr>
        <w:tc>
          <w:tcPr>
            <w:tcW w:w="9640" w:type="dxa"/>
            <w:gridSpan w:val="2"/>
            <w:vAlign w:val="center"/>
          </w:tcPr>
          <w:p w14:paraId="02B54116" w14:textId="3E416506" w:rsidR="00F03DA6" w:rsidRDefault="00E343ED">
            <w:pPr>
              <w:spacing w:after="0" w:line="240" w:lineRule="auto"/>
              <w:jc w:val="center"/>
              <w:rPr>
                <w:rFonts w:ascii="Arial Narrow" w:hAnsi="Arial Narrow" w:cs="Arial Narrow"/>
                <w:b/>
                <w:bCs/>
                <w:sz w:val="48"/>
                <w:szCs w:val="48"/>
              </w:rPr>
            </w:pPr>
            <w:r>
              <w:rPr>
                <w:rFonts w:ascii="Arial Narrow" w:hAnsi="Arial Narrow" w:cs="Arial Narrow"/>
                <w:b/>
                <w:bCs/>
                <w:sz w:val="48"/>
                <w:szCs w:val="48"/>
              </w:rPr>
              <w:t>Datově orientovaný přístup při vývoji software</w:t>
            </w:r>
          </w:p>
        </w:tc>
      </w:tr>
      <w:tr w:rsidR="00F03DA6" w14:paraId="129BDBF6" w14:textId="77777777">
        <w:trPr>
          <w:trHeight w:hRule="exact" w:val="567"/>
        </w:trPr>
        <w:tc>
          <w:tcPr>
            <w:tcW w:w="9640" w:type="dxa"/>
            <w:gridSpan w:val="2"/>
          </w:tcPr>
          <w:p w14:paraId="418B2875" w14:textId="77777777" w:rsidR="00F03DA6" w:rsidRDefault="00F03DA6">
            <w:pPr>
              <w:spacing w:after="0" w:line="240" w:lineRule="auto"/>
              <w:rPr>
                <w:rFonts w:ascii="Arial Narrow" w:hAnsi="Arial Narrow" w:cs="Arial Narrow"/>
              </w:rPr>
            </w:pPr>
          </w:p>
        </w:tc>
      </w:tr>
      <w:tr w:rsidR="00F03DA6" w14:paraId="691B18F5" w14:textId="77777777">
        <w:trPr>
          <w:trHeight w:hRule="exact" w:val="1418"/>
        </w:trPr>
        <w:tc>
          <w:tcPr>
            <w:tcW w:w="9640" w:type="dxa"/>
            <w:gridSpan w:val="2"/>
            <w:vAlign w:val="center"/>
          </w:tcPr>
          <w:p w14:paraId="00521C7A" w14:textId="4583675A" w:rsidR="00F03DA6" w:rsidRDefault="00E343ED">
            <w:pPr>
              <w:spacing w:after="0" w:line="240" w:lineRule="auto"/>
              <w:jc w:val="center"/>
              <w:rPr>
                <w:rFonts w:ascii="Arial Narrow" w:hAnsi="Arial Narrow" w:cs="Arial Narrow"/>
                <w:sz w:val="40"/>
                <w:szCs w:val="40"/>
              </w:rPr>
            </w:pPr>
            <w:r>
              <w:rPr>
                <w:rFonts w:ascii="Arial Narrow" w:hAnsi="Arial Narrow" w:cs="Arial Narrow"/>
                <w:sz w:val="40"/>
                <w:szCs w:val="40"/>
              </w:rPr>
              <w:t>Bc. Tomáš Janečka</w:t>
            </w:r>
          </w:p>
        </w:tc>
      </w:tr>
      <w:tr w:rsidR="00F03DA6" w14:paraId="4B469015" w14:textId="77777777">
        <w:trPr>
          <w:trHeight w:hRule="exact" w:val="3969"/>
        </w:trPr>
        <w:tc>
          <w:tcPr>
            <w:tcW w:w="9640" w:type="dxa"/>
            <w:gridSpan w:val="2"/>
            <w:tcBorders>
              <w:bottom w:val="single" w:sz="8" w:space="0" w:color="auto"/>
            </w:tcBorders>
          </w:tcPr>
          <w:p w14:paraId="4F996863" w14:textId="77777777" w:rsidR="00F03DA6" w:rsidRDefault="00F03DA6">
            <w:pPr>
              <w:spacing w:after="0" w:line="240" w:lineRule="auto"/>
              <w:rPr>
                <w:rFonts w:ascii="Arial Narrow" w:hAnsi="Arial Narrow" w:cs="Arial Narrow"/>
              </w:rPr>
            </w:pPr>
          </w:p>
        </w:tc>
      </w:tr>
      <w:tr w:rsidR="00F03DA6" w14:paraId="6F860464" w14:textId="77777777">
        <w:trPr>
          <w:trHeight w:hRule="exact" w:val="108"/>
        </w:trPr>
        <w:tc>
          <w:tcPr>
            <w:tcW w:w="4253" w:type="dxa"/>
            <w:tcBorders>
              <w:top w:val="single" w:sz="8" w:space="0" w:color="auto"/>
            </w:tcBorders>
          </w:tcPr>
          <w:p w14:paraId="6D12419B" w14:textId="77777777" w:rsidR="00F03DA6" w:rsidRDefault="00F03DA6">
            <w:pPr>
              <w:spacing w:after="0" w:line="240" w:lineRule="auto"/>
              <w:rPr>
                <w:rFonts w:ascii="Arial Narrow" w:hAnsi="Arial Narrow" w:cs="Arial Narrow"/>
              </w:rPr>
            </w:pPr>
          </w:p>
        </w:tc>
        <w:tc>
          <w:tcPr>
            <w:tcW w:w="5387" w:type="dxa"/>
            <w:tcBorders>
              <w:top w:val="single" w:sz="8" w:space="0" w:color="auto"/>
            </w:tcBorders>
          </w:tcPr>
          <w:p w14:paraId="706BB830" w14:textId="77777777" w:rsidR="00F03DA6" w:rsidRDefault="00F03DA6">
            <w:pPr>
              <w:spacing w:after="0" w:line="240" w:lineRule="auto"/>
              <w:rPr>
                <w:rFonts w:ascii="Arial Narrow" w:hAnsi="Arial Narrow" w:cs="Arial Narrow"/>
              </w:rPr>
            </w:pPr>
          </w:p>
        </w:tc>
      </w:tr>
      <w:tr w:rsidR="00F03DA6" w14:paraId="22BAFFDB" w14:textId="77777777">
        <w:trPr>
          <w:trHeight w:hRule="exact" w:val="930"/>
        </w:trPr>
        <w:tc>
          <w:tcPr>
            <w:tcW w:w="4253" w:type="dxa"/>
            <w:tcBorders>
              <w:right w:val="single" w:sz="8" w:space="0" w:color="auto"/>
            </w:tcBorders>
            <w:vAlign w:val="center"/>
          </w:tcPr>
          <w:p w14:paraId="03637362" w14:textId="25042EAD"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fldChar w:fldCharType="begin">
                <w:ffData>
                  <w:name w:val="Prace"/>
                  <w:enabled/>
                  <w:calcOnExit w:val="0"/>
                  <w:statusText w:type="text" w:val="Zvolte typ práce."/>
                  <w:ddList>
                    <w:listEntry w:val="Diplomová práce"/>
                    <w:listEntry w:val="Bakalářská práce"/>
                    <w:listEntry w:val="Disertační práce"/>
                  </w:ddList>
                </w:ffData>
              </w:fldChar>
            </w:r>
            <w:bookmarkStart w:id="0" w:name="Prace"/>
            <w:r>
              <w:rPr>
                <w:rFonts w:ascii="Arial Narrow" w:hAnsi="Arial Narrow" w:cs="Arial Narrow"/>
                <w:sz w:val="32"/>
                <w:szCs w:val="32"/>
              </w:rPr>
              <w:instrText xml:space="preserve"> FORMDROPDOWN </w:instrText>
            </w:r>
            <w:r w:rsidR="00000000">
              <w:rPr>
                <w:rFonts w:ascii="Arial Narrow" w:hAnsi="Arial Narrow" w:cs="Arial Narrow"/>
                <w:sz w:val="32"/>
                <w:szCs w:val="32"/>
              </w:rPr>
            </w:r>
            <w:r w:rsidR="00000000">
              <w:rPr>
                <w:rFonts w:ascii="Arial Narrow" w:hAnsi="Arial Narrow" w:cs="Arial Narrow"/>
                <w:sz w:val="32"/>
                <w:szCs w:val="32"/>
              </w:rPr>
              <w:fldChar w:fldCharType="separate"/>
            </w:r>
            <w:r>
              <w:rPr>
                <w:rFonts w:ascii="Arial Narrow" w:hAnsi="Arial Narrow" w:cs="Arial Narrow"/>
                <w:sz w:val="32"/>
                <w:szCs w:val="32"/>
              </w:rPr>
              <w:fldChar w:fldCharType="end"/>
            </w:r>
            <w:bookmarkEnd w:id="0"/>
          </w:p>
          <w:p w14:paraId="194E1E3E" w14:textId="6649A3A3" w:rsidR="00F03DA6" w:rsidRDefault="00E343ED">
            <w:pPr>
              <w:spacing w:after="0" w:line="240" w:lineRule="auto"/>
              <w:ind w:left="284" w:right="284"/>
              <w:rPr>
                <w:rFonts w:ascii="Arial Narrow" w:hAnsi="Arial Narrow" w:cs="Arial Narrow"/>
                <w:sz w:val="32"/>
                <w:szCs w:val="32"/>
              </w:rPr>
            </w:pPr>
            <w:r>
              <w:rPr>
                <w:rFonts w:ascii="Arial Narrow" w:hAnsi="Arial Narrow" w:cs="Arial Narrow"/>
                <w:sz w:val="32"/>
                <w:szCs w:val="32"/>
              </w:rPr>
              <w:t>2023</w:t>
            </w:r>
          </w:p>
        </w:tc>
        <w:tc>
          <w:tcPr>
            <w:tcW w:w="5387" w:type="dxa"/>
            <w:tcBorders>
              <w:left w:val="single" w:sz="8" w:space="0" w:color="auto"/>
            </w:tcBorders>
            <w:vAlign w:val="center"/>
          </w:tcPr>
          <w:p w14:paraId="64EAE75E" w14:textId="77777777" w:rsidR="00F03DA6" w:rsidRDefault="00DE6288">
            <w:pPr>
              <w:spacing w:after="0" w:line="240" w:lineRule="auto"/>
              <w:ind w:left="397" w:right="284"/>
              <w:rPr>
                <w:rFonts w:ascii="Arial Narrow" w:hAnsi="Arial Narrow" w:cs="Arial Narrow"/>
              </w:rPr>
            </w:pPr>
            <w:r w:rsidRPr="00A36758">
              <w:rPr>
                <w:noProof/>
              </w:rPr>
              <w:drawing>
                <wp:inline distT="0" distB="0" distL="0" distR="0" wp14:anchorId="3D46028D" wp14:editId="41DCBB48">
                  <wp:extent cx="3053715" cy="491490"/>
                  <wp:effectExtent l="0" t="0" r="0" b="0"/>
                  <wp:docPr id="1" name="obrázek 1" descr="Popis: fai_logo_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Popis: fai_logo_c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715" cy="491490"/>
                          </a:xfrm>
                          <a:prstGeom prst="rect">
                            <a:avLst/>
                          </a:prstGeom>
                          <a:noFill/>
                          <a:ln>
                            <a:noFill/>
                          </a:ln>
                        </pic:spPr>
                      </pic:pic>
                    </a:graphicData>
                  </a:graphic>
                </wp:inline>
              </w:drawing>
            </w:r>
          </w:p>
        </w:tc>
      </w:tr>
      <w:tr w:rsidR="00F03DA6" w14:paraId="301A4E61" w14:textId="77777777">
        <w:trPr>
          <w:trHeight w:hRule="exact" w:val="99"/>
        </w:trPr>
        <w:tc>
          <w:tcPr>
            <w:tcW w:w="4253" w:type="dxa"/>
            <w:tcBorders>
              <w:bottom w:val="single" w:sz="8" w:space="0" w:color="auto"/>
            </w:tcBorders>
          </w:tcPr>
          <w:p w14:paraId="7AF62DF3" w14:textId="77777777" w:rsidR="00F03DA6" w:rsidRDefault="00F03DA6">
            <w:pPr>
              <w:spacing w:after="0" w:line="240" w:lineRule="auto"/>
              <w:rPr>
                <w:rFonts w:ascii="Arial Narrow" w:hAnsi="Arial Narrow" w:cs="Arial Narrow"/>
              </w:rPr>
            </w:pPr>
          </w:p>
        </w:tc>
        <w:tc>
          <w:tcPr>
            <w:tcW w:w="5387" w:type="dxa"/>
            <w:tcBorders>
              <w:bottom w:val="single" w:sz="8" w:space="0" w:color="auto"/>
            </w:tcBorders>
          </w:tcPr>
          <w:p w14:paraId="514DC8B9" w14:textId="77777777" w:rsidR="00F03DA6" w:rsidRDefault="00F03DA6">
            <w:pPr>
              <w:spacing w:after="0" w:line="240" w:lineRule="auto"/>
              <w:rPr>
                <w:rFonts w:ascii="Arial Narrow" w:hAnsi="Arial Narrow" w:cs="Arial Narrow"/>
              </w:rPr>
            </w:pPr>
          </w:p>
        </w:tc>
      </w:tr>
      <w:tr w:rsidR="00F03DA6" w14:paraId="64EF7D16" w14:textId="77777777">
        <w:trPr>
          <w:trHeight w:hRule="exact" w:val="1758"/>
        </w:trPr>
        <w:tc>
          <w:tcPr>
            <w:tcW w:w="9640" w:type="dxa"/>
            <w:gridSpan w:val="2"/>
            <w:tcBorders>
              <w:top w:val="single" w:sz="8" w:space="0" w:color="auto"/>
            </w:tcBorders>
          </w:tcPr>
          <w:p w14:paraId="7C3DABA9" w14:textId="77777777" w:rsidR="00F03DA6" w:rsidRDefault="00F03DA6">
            <w:pPr>
              <w:spacing w:after="0" w:line="240" w:lineRule="auto"/>
              <w:rPr>
                <w:rFonts w:ascii="Arial Narrow" w:hAnsi="Arial Narrow" w:cs="Arial Narrow"/>
              </w:rPr>
            </w:pPr>
          </w:p>
        </w:tc>
      </w:tr>
    </w:tbl>
    <w:p w14:paraId="529E9739" w14:textId="77777777" w:rsidR="00F03DA6" w:rsidRDefault="00F03DA6">
      <w:pPr>
        <w:sectPr w:rsidR="00F03DA6">
          <w:pgSz w:w="11907" w:h="16840" w:code="9"/>
          <w:pgMar w:top="1134" w:right="851" w:bottom="851" w:left="1418" w:header="709" w:footer="709" w:gutter="0"/>
          <w:pgNumType w:start="1"/>
          <w:cols w:space="708"/>
          <w:titlePg/>
        </w:sectPr>
      </w:pPr>
    </w:p>
    <w:p w14:paraId="3CE741E1" w14:textId="2023AB3C" w:rsidR="004D1902" w:rsidRDefault="00F03DA6" w:rsidP="004D1902">
      <w:r>
        <w:br w:type="page"/>
      </w:r>
      <w:r w:rsidR="004D1902" w:rsidRPr="004D1902">
        <w:rPr>
          <w:noProof/>
        </w:rPr>
        <w:lastRenderedPageBreak/>
        <w:drawing>
          <wp:inline distT="0" distB="0" distL="0" distR="0" wp14:anchorId="506F4C52" wp14:editId="454E2082">
            <wp:extent cx="5580380" cy="7871460"/>
            <wp:effectExtent l="0" t="0" r="127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9"/>
                    <a:stretch>
                      <a:fillRect/>
                    </a:stretch>
                  </pic:blipFill>
                  <pic:spPr>
                    <a:xfrm>
                      <a:off x="0" y="0"/>
                      <a:ext cx="5580380" cy="7871460"/>
                    </a:xfrm>
                    <a:prstGeom prst="rect">
                      <a:avLst/>
                    </a:prstGeom>
                  </pic:spPr>
                </pic:pic>
              </a:graphicData>
            </a:graphic>
          </wp:inline>
        </w:drawing>
      </w:r>
    </w:p>
    <w:p w14:paraId="136CDCDD" w14:textId="5261C960" w:rsidR="004D1902" w:rsidRDefault="004D1902" w:rsidP="004D1902"/>
    <w:p w14:paraId="0C773F78" w14:textId="55CA9F08" w:rsidR="004D1902" w:rsidRDefault="004D1902" w:rsidP="004D1902"/>
    <w:p w14:paraId="5943D7D6" w14:textId="1ABC1618" w:rsidR="004D1902" w:rsidRDefault="004D1902" w:rsidP="004D1902"/>
    <w:p w14:paraId="3CA85908" w14:textId="77777777" w:rsidR="004D1902" w:rsidRDefault="004D1902" w:rsidP="004D1902"/>
    <w:p w14:paraId="6FB57A59" w14:textId="77777777" w:rsidR="004D1902" w:rsidRDefault="004D1902" w:rsidP="004D1902"/>
    <w:p w14:paraId="3C7F46DE" w14:textId="6BFE654B" w:rsidR="00E46530" w:rsidRDefault="004D1902" w:rsidP="004D1902">
      <w:pPr>
        <w:rPr>
          <w:b/>
        </w:rPr>
      </w:pPr>
      <w:r w:rsidRPr="004D1902">
        <w:rPr>
          <w:noProof/>
        </w:rPr>
        <w:drawing>
          <wp:inline distT="0" distB="0" distL="0" distR="0" wp14:anchorId="1980E66F" wp14:editId="5D2D469A">
            <wp:extent cx="5580380" cy="7927975"/>
            <wp:effectExtent l="0" t="0" r="127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10"/>
                    <a:stretch>
                      <a:fillRect/>
                    </a:stretch>
                  </pic:blipFill>
                  <pic:spPr>
                    <a:xfrm>
                      <a:off x="0" y="0"/>
                      <a:ext cx="5580380" cy="7927975"/>
                    </a:xfrm>
                    <a:prstGeom prst="rect">
                      <a:avLst/>
                    </a:prstGeom>
                  </pic:spPr>
                </pic:pic>
              </a:graphicData>
            </a:graphic>
          </wp:inline>
        </w:drawing>
      </w:r>
      <w:r w:rsidR="00F03DA6">
        <w:br w:type="page"/>
      </w:r>
      <w:r w:rsidR="00E46530" w:rsidRPr="00DD033F">
        <w:rPr>
          <w:b/>
        </w:rPr>
        <w:lastRenderedPageBreak/>
        <w:t>Prohlašuji, že</w:t>
      </w:r>
    </w:p>
    <w:p w14:paraId="79CE847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odevzdáním diplomové práce souhlasím se zveřejněním své práce podle zákona č. 111/1998 Sb. o vysokých školách a o změně a doplnění dalších zákonů (zákon o vysokých školách), ve znění pozdějších právních předpisů, bez ohledu na výsledek obhajoby;</w:t>
      </w:r>
    </w:p>
    <w:p w14:paraId="02BCD6E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diplomová práce bude uložena v elektronické podobě v univerzitním informačním systému dostupná k prezenčnímu nahlédnutí, že jeden výtisk diplomové práce bude uložen v příruční knihovně Fakulty aplikované informatiky Univerzity Tomáše Bati ve Zlíně; </w:t>
      </w:r>
    </w:p>
    <w:p w14:paraId="218DE1CB"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byl/a jsem seznámen/a s tím, že na moji diplomovou práci se plně vztahuje zákon č. 121/2000 Sb. o právu autorském, o právech souvisejících s právem autorským a o změně některých zákonů (autorský zákon) ve znění pozdějších právních předpisů, zejm. § 35 odst. 3;</w:t>
      </w:r>
    </w:p>
    <w:p w14:paraId="5B1BFC38"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podle § 60 odst. 1 autorského zákona má UTB ve Zlíně právo na uzavření licenční smlouvy o užití školního díla v rozsahu § 12 odst. 4 autorského zákona;</w:t>
      </w:r>
    </w:p>
    <w:p w14:paraId="5BA7C829"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 xml:space="preserve">beru na vědomí, že podle § 60 odst. </w:t>
      </w:r>
      <w:smartTag w:uri="urn:schemas-microsoft-com:office:smarttags" w:element="metricconverter">
        <w:smartTagPr>
          <w:attr w:name="ProductID" w:val="2 a"/>
        </w:smartTagPr>
        <w:r w:rsidRPr="00294D0A">
          <w:t>2 a</w:t>
        </w:r>
      </w:smartTag>
      <w:r w:rsidRPr="00294D0A">
        <w:t xml:space="preserve"> 3 </w:t>
      </w:r>
      <w:r>
        <w:t xml:space="preserve">autorského zákona </w:t>
      </w:r>
      <w:r w:rsidRPr="00294D0A">
        <w:t>mohu užít své dílo – diplomovou práci nebo poskytnout licenci k jejímu využití jen</w:t>
      </w:r>
      <w:r>
        <w:t xml:space="preserve"> připouští-li tak licenční smlouva uzavřená mezi mnou a</w:t>
      </w:r>
      <w:r w:rsidRPr="00294D0A">
        <w:t xml:space="preserve"> Univerzit</w:t>
      </w:r>
      <w:r>
        <w:t>ou</w:t>
      </w:r>
      <w:r w:rsidRPr="00294D0A">
        <w:t xml:space="preserve"> Tomáše Bati ve Zlíně</w:t>
      </w:r>
      <w:r>
        <w:t xml:space="preserve"> s tím, že vyrovnání případného</w:t>
      </w:r>
      <w:r w:rsidRPr="00294D0A">
        <w:t xml:space="preserve"> přiměřen</w:t>
      </w:r>
      <w:r>
        <w:t>ého</w:t>
      </w:r>
      <w:r w:rsidRPr="00294D0A">
        <w:t xml:space="preserve"> příspěvk</w:t>
      </w:r>
      <w:r>
        <w:t>u</w:t>
      </w:r>
      <w:r w:rsidRPr="00294D0A">
        <w:t xml:space="preserve"> na úhradu nákladů, které byly Univerzitou Tomáše Bati ve Zlíně na vytvoření díla vynalože</w:t>
      </w:r>
      <w:r>
        <w:t>ny (až do jejich skutečné výše) bude rovněž předmětem této licenční smlouvy;</w:t>
      </w:r>
    </w:p>
    <w:p w14:paraId="4EB6A23D" w14:textId="77777777" w:rsidR="00C206FE" w:rsidRPr="00294D0A" w:rsidRDefault="00C206FE" w:rsidP="00C206FE">
      <w:pPr>
        <w:numPr>
          <w:ilvl w:val="0"/>
          <w:numId w:val="32"/>
        </w:numPr>
        <w:tabs>
          <w:tab w:val="clear" w:pos="720"/>
          <w:tab w:val="num" w:pos="426"/>
        </w:tabs>
        <w:suppressAutoHyphens/>
        <w:spacing w:after="0" w:line="240" w:lineRule="auto"/>
        <w:ind w:left="426" w:hanging="426"/>
      </w:pPr>
      <w:r w:rsidRPr="00294D0A">
        <w:t>beru na vědomí, že pokud</w:t>
      </w:r>
      <w:r>
        <w:t xml:space="preserve"> bylo k vypracová</w:t>
      </w:r>
      <w:r w:rsidRPr="00294D0A">
        <w:t>ní diplomové práce</w:t>
      </w:r>
      <w:r w:rsidRPr="00294D0A">
        <w:br/>
        <w:t>využito softwaru poskytnutého Univerzitou Tomáše Bati ve Zlíně nebo jinými</w:t>
      </w:r>
      <w:r w:rsidRPr="00294D0A">
        <w:br/>
        <w:t>subjekty pouze ke studijním a výzkumným účelům (tedy pouze k nekomerčnímu</w:t>
      </w:r>
      <w:r w:rsidRPr="00294D0A">
        <w:br/>
        <w:t>využití), nelze výsledky diplomové p</w:t>
      </w:r>
      <w:r>
        <w:t>ráce využít ke komerčním</w:t>
      </w:r>
      <w:r>
        <w:br/>
        <w:t>účelům;</w:t>
      </w:r>
    </w:p>
    <w:p w14:paraId="4F7AD3BA" w14:textId="77777777" w:rsidR="00C206FE" w:rsidRPr="0041174D" w:rsidRDefault="00C206FE" w:rsidP="00C206FE">
      <w:pPr>
        <w:numPr>
          <w:ilvl w:val="0"/>
          <w:numId w:val="32"/>
        </w:numPr>
        <w:tabs>
          <w:tab w:val="clear" w:pos="720"/>
          <w:tab w:val="num" w:pos="426"/>
        </w:tabs>
        <w:suppressAutoHyphens/>
        <w:spacing w:after="0" w:line="240" w:lineRule="auto"/>
        <w:ind w:left="426" w:hanging="426"/>
        <w:rPr>
          <w:rStyle w:val="Pokec"/>
          <w:color w:val="auto"/>
        </w:rPr>
      </w:pPr>
      <w:r w:rsidRPr="00294D0A">
        <w:t>beru na vědomí, že pokud je výstupem diplomové práce jakýkoliv softwarový produkt, považují se za součást práce rovněž i zdrojové kódy, popř. soubory, ze kterých se projekt skládá. Neodevzdání této součásti může být důvodem k neobhájení práce.</w:t>
      </w:r>
    </w:p>
    <w:p w14:paraId="3619710B" w14:textId="77777777" w:rsidR="00C206FE" w:rsidRDefault="00C206FE" w:rsidP="00C206FE">
      <w:pPr>
        <w:suppressAutoHyphens/>
        <w:ind w:firstLine="709"/>
      </w:pPr>
    </w:p>
    <w:p w14:paraId="0912911C" w14:textId="77777777" w:rsidR="00C206FE" w:rsidRDefault="00C206FE" w:rsidP="00C206FE">
      <w:pPr>
        <w:suppressAutoHyphens/>
        <w:spacing w:after="0" w:line="240" w:lineRule="auto"/>
        <w:rPr>
          <w:b/>
        </w:rPr>
      </w:pPr>
      <w:r w:rsidRPr="00DD033F">
        <w:rPr>
          <w:b/>
        </w:rPr>
        <w:t>Prohlašuji,</w:t>
      </w:r>
    </w:p>
    <w:p w14:paraId="2855980B" w14:textId="77777777" w:rsidR="00C206FE" w:rsidRPr="00DD033F" w:rsidRDefault="00C206FE" w:rsidP="00C206FE">
      <w:pPr>
        <w:suppressAutoHyphens/>
        <w:spacing w:after="0" w:line="240" w:lineRule="auto"/>
        <w:rPr>
          <w:b/>
        </w:rPr>
      </w:pPr>
    </w:p>
    <w:p w14:paraId="76B6B2A9" w14:textId="77777777" w:rsidR="00C206FE" w:rsidRDefault="00C206FE" w:rsidP="00C206FE">
      <w:pPr>
        <w:numPr>
          <w:ilvl w:val="1"/>
          <w:numId w:val="32"/>
        </w:numPr>
        <w:tabs>
          <w:tab w:val="clear" w:pos="1440"/>
          <w:tab w:val="num" w:pos="426"/>
        </w:tabs>
        <w:suppressAutoHyphens/>
        <w:spacing w:after="0" w:line="240" w:lineRule="auto"/>
        <w:ind w:left="426" w:hanging="426"/>
      </w:pPr>
      <w:r>
        <w:t>že jsem na diplomové práci pracoval samostatně a použitou literaturu jsem citoval. V případě publikace výsledků budu uveden jako spoluautor.</w:t>
      </w:r>
    </w:p>
    <w:p w14:paraId="59F10756" w14:textId="77777777" w:rsidR="00C206FE" w:rsidRPr="00DC4179" w:rsidRDefault="00C206FE" w:rsidP="00C206FE">
      <w:pPr>
        <w:numPr>
          <w:ilvl w:val="1"/>
          <w:numId w:val="32"/>
        </w:numPr>
        <w:tabs>
          <w:tab w:val="clear" w:pos="1440"/>
          <w:tab w:val="num" w:pos="426"/>
        </w:tabs>
        <w:suppressAutoHyphens/>
        <w:spacing w:after="0" w:line="240" w:lineRule="auto"/>
        <w:ind w:left="426" w:hanging="426"/>
      </w:pPr>
      <w:r w:rsidRPr="00C206FE">
        <w:t>že odevzdaná verze diplomové práce a verze elektronická nahraná do IS/STAG jsou totožné</w:t>
      </w:r>
      <w:r>
        <w:t>.</w:t>
      </w:r>
    </w:p>
    <w:p w14:paraId="0EB35785" w14:textId="77777777" w:rsidR="00C206FE" w:rsidRPr="00DC4179" w:rsidRDefault="00C206FE" w:rsidP="00C206FE">
      <w:pPr>
        <w:suppressAutoHyphens/>
        <w:spacing w:after="0" w:line="240" w:lineRule="auto"/>
      </w:pPr>
    </w:p>
    <w:p w14:paraId="113144AA" w14:textId="77777777" w:rsidR="00C206FE" w:rsidRDefault="00C206FE" w:rsidP="00C206FE">
      <w:pPr>
        <w:suppressAutoHyphens/>
      </w:pPr>
    </w:p>
    <w:p w14:paraId="3CB595C8" w14:textId="51A0579D" w:rsidR="00C206FE" w:rsidRDefault="00C206FE" w:rsidP="00626499">
      <w:pPr>
        <w:suppressAutoHyphens/>
        <w:spacing w:after="0" w:line="240" w:lineRule="auto"/>
      </w:pPr>
      <w:r>
        <w:t>Ve Zlíně</w:t>
      </w:r>
      <w:r w:rsidR="006B695F">
        <w:t>, dne</w:t>
      </w:r>
      <w:r>
        <w:t xml:space="preserve"> </w:t>
      </w:r>
      <w:r w:rsidR="00E343ED">
        <w:t>TODO</w:t>
      </w:r>
      <w:r>
        <w:t xml:space="preserve">                                                                               </w:t>
      </w:r>
      <w:r w:rsidR="00E343ED">
        <w:t>Tomáš Janečka, v.r.</w:t>
      </w:r>
      <w:r>
        <w:t xml:space="preserve"> </w:t>
      </w:r>
    </w:p>
    <w:p w14:paraId="1D3FE8DC" w14:textId="77777777" w:rsidR="00C206FE" w:rsidRPr="00DD033F" w:rsidRDefault="00C206FE" w:rsidP="00E46530">
      <w:pPr>
        <w:suppressAutoHyphens/>
        <w:rPr>
          <w:b/>
        </w:rPr>
      </w:pPr>
    </w:p>
    <w:p w14:paraId="37D4F32C" w14:textId="77777777" w:rsidR="00F03DA6" w:rsidRDefault="00F03DA6">
      <w:pPr>
        <w:pStyle w:val="Title"/>
      </w:pPr>
      <w:bookmarkStart w:id="1" w:name="_Toc37577728"/>
      <w:r>
        <w:lastRenderedPageBreak/>
        <w:t>ABSTRAKT</w:t>
      </w:r>
      <w:bookmarkEnd w:id="1"/>
    </w:p>
    <w:p w14:paraId="3000B84A" w14:textId="696F68A8" w:rsidR="00F03DA6" w:rsidRDefault="00473E7A">
      <w:r>
        <w:t>Diplomová práce se bude zabývat tématem datově orientovaného vývoje software. V teoretické části se student bude zabývat popisem jednotlivých technik návrhu software, charakteristikou používaného hardware a popisem vybraných aspektů ovlivňujících výkonnost implementovaných algoritmů. V praktické části budou srovnány jednotlivé způsoby implementace algoritmů včetně praktických příkladů doplněné o výstupy nástrojů pro výkonnostní testy a profilování.</w:t>
      </w:r>
    </w:p>
    <w:p w14:paraId="26AABC23" w14:textId="10F58158" w:rsidR="00F03DA6" w:rsidRPr="00473E7A" w:rsidRDefault="00F03DA6" w:rsidP="00473E7A">
      <w:pPr>
        <w:rPr>
          <w:rStyle w:val="Pokec"/>
          <w:color w:val="auto"/>
        </w:rPr>
      </w:pPr>
      <w:r>
        <w:t>Klíčová slova:</w:t>
      </w:r>
      <w:r w:rsidR="00473E7A">
        <w:t xml:space="preserve"> </w:t>
      </w:r>
      <w:r w:rsidR="002E55DA">
        <w:t>datová orientace</w:t>
      </w:r>
      <w:r w:rsidR="00473E7A">
        <w:t xml:space="preserve">, C++, </w:t>
      </w:r>
      <w:r w:rsidR="002E55DA">
        <w:t>optimalizace</w:t>
      </w:r>
      <w:r w:rsidR="00473E7A">
        <w:t xml:space="preserve">, </w:t>
      </w:r>
      <w:r w:rsidR="002E55DA">
        <w:t>výkon</w:t>
      </w:r>
      <w:r w:rsidR="00473E7A">
        <w:t xml:space="preserve">, benchmarking, </w:t>
      </w:r>
      <w:r w:rsidR="002E55DA">
        <w:t>profilování</w:t>
      </w:r>
      <w:r w:rsidR="00473E7A">
        <w:t xml:space="preserve">, </w:t>
      </w:r>
      <w:r w:rsidR="00626499">
        <w:t>vyrovnávací paměť</w:t>
      </w:r>
      <w:r w:rsidR="00473E7A">
        <w:t xml:space="preserve">, </w:t>
      </w:r>
      <w:r w:rsidR="002E55DA">
        <w:t>operační paměť</w:t>
      </w:r>
    </w:p>
    <w:p w14:paraId="7F00489A" w14:textId="77777777" w:rsidR="00F03DA6" w:rsidRDefault="00F03DA6"/>
    <w:p w14:paraId="48EE3D7F" w14:textId="77777777" w:rsidR="00F03DA6" w:rsidRDefault="00F03DA6"/>
    <w:p w14:paraId="76BA0D38" w14:textId="77777777" w:rsidR="00F03DA6" w:rsidRDefault="00F03DA6"/>
    <w:p w14:paraId="5A9A269C" w14:textId="77777777" w:rsidR="00F03DA6" w:rsidRDefault="00F03DA6">
      <w:pPr>
        <w:pStyle w:val="Title"/>
        <w:pageBreakBefore w:val="0"/>
      </w:pPr>
      <w:r>
        <w:t>ABSTRACT</w:t>
      </w:r>
    </w:p>
    <w:p w14:paraId="66C825E1" w14:textId="61991408" w:rsidR="00F03DA6" w:rsidRPr="00473E7A" w:rsidRDefault="00473E7A">
      <w:pPr>
        <w:rPr>
          <w:lang w:val="en-US"/>
        </w:rPr>
      </w:pPr>
      <w:r w:rsidRPr="00473E7A">
        <w:rPr>
          <w:lang w:val="en-US"/>
        </w:rPr>
        <w:t>This diploma thesis is concerned with the topic of data-oriented software design.</w:t>
      </w:r>
      <w:r>
        <w:rPr>
          <w:lang w:val="en-US"/>
        </w:rPr>
        <w:t xml:space="preserve"> In the theoretical part, the student is tasked with describing software design techniques, the characteristics of the hardware used and pointing out selected aspects that determine the performance of the implemented algorithms. The practical part shows the comparison of </w:t>
      </w:r>
      <w:r w:rsidR="002E55DA">
        <w:rPr>
          <w:lang w:val="en-US"/>
        </w:rPr>
        <w:t>the different ways of algorithm implementations, along with examples including outputs from performance measuring tools and profilers.</w:t>
      </w:r>
    </w:p>
    <w:p w14:paraId="27622891" w14:textId="77777777" w:rsidR="00F03DA6" w:rsidRPr="00473E7A" w:rsidRDefault="00F03DA6">
      <w:pPr>
        <w:rPr>
          <w:lang w:val="en-US"/>
        </w:rPr>
      </w:pPr>
    </w:p>
    <w:p w14:paraId="7BBB17DE" w14:textId="08FE555F" w:rsidR="00F03DA6" w:rsidRPr="00C206FE" w:rsidRDefault="00F03DA6">
      <w:pPr>
        <w:rPr>
          <w:rStyle w:val="Pokec"/>
          <w:color w:val="auto"/>
        </w:rPr>
      </w:pPr>
      <w:r w:rsidRPr="00473E7A">
        <w:rPr>
          <w:lang w:val="en-US"/>
        </w:rPr>
        <w:t>Keywords:</w:t>
      </w:r>
      <w:r w:rsidR="002E55DA" w:rsidRPr="002E55DA">
        <w:t xml:space="preserve"> </w:t>
      </w:r>
      <w:r w:rsidR="002E55DA" w:rsidRPr="002E55DA">
        <w:rPr>
          <w:lang w:val="en-US"/>
        </w:rPr>
        <w:t>data-oriented, C++, optimization, performance, benchmarking, profiling, cache, memory</w:t>
      </w:r>
      <w:r>
        <w:br w:type="page"/>
      </w:r>
      <w:r w:rsidR="000F7C05">
        <w:rPr>
          <w:rStyle w:val="Pokec"/>
          <w:color w:val="auto"/>
        </w:rPr>
        <w:lastRenderedPageBreak/>
        <w:t>TODO</w:t>
      </w:r>
    </w:p>
    <w:p w14:paraId="538F8DA4" w14:textId="77777777" w:rsidR="00294C06" w:rsidRPr="00C206FE" w:rsidRDefault="00294C06">
      <w:pPr>
        <w:rPr>
          <w:rStyle w:val="Pokec"/>
          <w:color w:val="auto"/>
        </w:rPr>
      </w:pPr>
      <w:r w:rsidRPr="00C206FE">
        <w:rPr>
          <w:rStyle w:val="Pokec"/>
          <w:color w:val="auto"/>
        </w:rPr>
        <w:t>Prohlašuji, že odevzdaná verze diplomové práce a verze elektronická nahraná do IS/STAG jsou totožné.</w:t>
      </w:r>
    </w:p>
    <w:p w14:paraId="4539BF4B" w14:textId="661B139F" w:rsidR="00294C06" w:rsidRPr="00C206FE" w:rsidRDefault="00294C06">
      <w:pPr>
        <w:rPr>
          <w:rStyle w:val="Pokec"/>
          <w:color w:val="auto"/>
        </w:rPr>
      </w:pPr>
    </w:p>
    <w:p w14:paraId="536C7D9B" w14:textId="77777777" w:rsidR="00294C06" w:rsidRDefault="00294C06"/>
    <w:p w14:paraId="041B8997" w14:textId="77777777" w:rsidR="00F03DA6" w:rsidRDefault="00F03DA6">
      <w:pPr>
        <w:pStyle w:val="Nadpis-Obsah"/>
        <w:pageBreakBefore/>
      </w:pPr>
      <w:bookmarkStart w:id="2" w:name="_Toc37577729"/>
      <w:bookmarkStart w:id="3" w:name="_Toc88120440"/>
      <w:bookmarkStart w:id="4" w:name="_Toc88120677"/>
      <w:bookmarkStart w:id="5" w:name="_Toc88120889"/>
      <w:bookmarkStart w:id="6" w:name="_Toc88120993"/>
      <w:bookmarkStart w:id="7" w:name="_Toc88121036"/>
      <w:bookmarkStart w:id="8" w:name="_Toc88121173"/>
      <w:bookmarkStart w:id="9" w:name="_Toc88121547"/>
      <w:bookmarkStart w:id="10" w:name="_Toc88121604"/>
      <w:bookmarkStart w:id="11" w:name="_Toc88121742"/>
      <w:bookmarkStart w:id="12" w:name="_Toc88122008"/>
      <w:bookmarkStart w:id="13" w:name="_Toc88124611"/>
      <w:bookmarkStart w:id="14" w:name="_Toc88124648"/>
      <w:bookmarkStart w:id="15" w:name="_Toc88124798"/>
      <w:bookmarkStart w:id="16" w:name="_Toc88125781"/>
      <w:bookmarkStart w:id="17" w:name="_Toc88126301"/>
      <w:bookmarkStart w:id="18" w:name="_Toc88126452"/>
      <w:bookmarkStart w:id="19" w:name="_Toc88126519"/>
      <w:bookmarkStart w:id="20" w:name="_Toc88126548"/>
      <w:bookmarkStart w:id="21" w:name="_Toc88126764"/>
      <w:bookmarkStart w:id="22" w:name="_Toc88126854"/>
      <w:bookmarkStart w:id="23" w:name="_Toc88127095"/>
      <w:bookmarkStart w:id="24" w:name="_Toc88127138"/>
      <w:bookmarkStart w:id="25" w:name="_Toc88128503"/>
      <w:bookmarkStart w:id="26" w:name="_Toc107634140"/>
      <w:bookmarkStart w:id="27" w:name="_Toc107635157"/>
      <w:r>
        <w:lastRenderedPageBreak/>
        <w:t>OBSAH</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2F7A1703" w14:textId="285AEE0F" w:rsidR="00F03DA6" w:rsidRDefault="00F03DA6">
      <w:pPr>
        <w:pStyle w:val="TOC2"/>
        <w:rPr>
          <w:b w:val="0"/>
          <w:caps w:val="0"/>
        </w:rPr>
      </w:pPr>
      <w:r>
        <w:rPr>
          <w:bCs/>
          <w:szCs w:val="36"/>
        </w:rPr>
        <w:fldChar w:fldCharType="begin"/>
      </w:r>
      <w:r>
        <w:rPr>
          <w:bCs/>
          <w:szCs w:val="36"/>
        </w:rPr>
        <w:instrText xml:space="preserve"> TOC \h \z \t "Nadpis 1;2;Nadpis 2;3;Nadpis 3;4;Nadpis 4;5;Nadpis;2;Část;1" </w:instrText>
      </w:r>
      <w:r>
        <w:rPr>
          <w:bCs/>
          <w:szCs w:val="36"/>
        </w:rPr>
        <w:fldChar w:fldCharType="separate"/>
      </w:r>
      <w:hyperlink w:anchor="_Toc120888191" w:history="1">
        <w:r>
          <w:rPr>
            <w:rStyle w:val="Hyperlink"/>
          </w:rPr>
          <w:t>Úvod</w:t>
        </w:r>
        <w:r>
          <w:rPr>
            <w:webHidden/>
          </w:rPr>
          <w:tab/>
        </w:r>
        <w:r>
          <w:rPr>
            <w:webHidden/>
          </w:rPr>
          <w:fldChar w:fldCharType="begin"/>
        </w:r>
        <w:r>
          <w:rPr>
            <w:webHidden/>
          </w:rPr>
          <w:instrText xml:space="preserve"> PAGEREF _Toc120888191 \h </w:instrText>
        </w:r>
        <w:r>
          <w:rPr>
            <w:webHidden/>
          </w:rPr>
        </w:r>
        <w:r>
          <w:rPr>
            <w:webHidden/>
          </w:rPr>
          <w:fldChar w:fldCharType="separate"/>
        </w:r>
        <w:r w:rsidR="00AF2622">
          <w:rPr>
            <w:webHidden/>
          </w:rPr>
          <w:t>7</w:t>
        </w:r>
        <w:r>
          <w:rPr>
            <w:webHidden/>
          </w:rPr>
          <w:fldChar w:fldCharType="end"/>
        </w:r>
      </w:hyperlink>
    </w:p>
    <w:p w14:paraId="79D1878F" w14:textId="780B4F18" w:rsidR="00F03DA6" w:rsidRDefault="00000000">
      <w:pPr>
        <w:pStyle w:val="TOC1"/>
        <w:rPr>
          <w:b w:val="0"/>
          <w:bCs w:val="0"/>
          <w:caps w:val="0"/>
          <w:szCs w:val="24"/>
        </w:rPr>
      </w:pPr>
      <w:hyperlink w:anchor="_Toc120888192" w:history="1">
        <w:r w:rsidR="00F03DA6">
          <w:rPr>
            <w:rStyle w:val="Hyperlink"/>
          </w:rPr>
          <w:t>TEORETICKÁ ČÁST</w:t>
        </w:r>
        <w:r w:rsidR="00F03DA6">
          <w:rPr>
            <w:webHidden/>
          </w:rPr>
          <w:tab/>
        </w:r>
        <w:r w:rsidR="00F03DA6">
          <w:rPr>
            <w:webHidden/>
          </w:rPr>
          <w:fldChar w:fldCharType="begin"/>
        </w:r>
        <w:r w:rsidR="00F03DA6">
          <w:rPr>
            <w:webHidden/>
          </w:rPr>
          <w:instrText xml:space="preserve"> PAGEREF _Toc120888192 \h </w:instrText>
        </w:r>
        <w:r w:rsidR="00F03DA6">
          <w:rPr>
            <w:webHidden/>
          </w:rPr>
        </w:r>
        <w:r w:rsidR="00F03DA6">
          <w:rPr>
            <w:webHidden/>
          </w:rPr>
          <w:fldChar w:fldCharType="separate"/>
        </w:r>
        <w:r w:rsidR="00AF2622">
          <w:rPr>
            <w:webHidden/>
          </w:rPr>
          <w:t>8</w:t>
        </w:r>
        <w:r w:rsidR="00F03DA6">
          <w:rPr>
            <w:webHidden/>
          </w:rPr>
          <w:fldChar w:fldCharType="end"/>
        </w:r>
      </w:hyperlink>
    </w:p>
    <w:p w14:paraId="764A5F00" w14:textId="7F20DC03" w:rsidR="00F03DA6" w:rsidRDefault="00000000">
      <w:pPr>
        <w:pStyle w:val="TOC2"/>
        <w:rPr>
          <w:b w:val="0"/>
          <w:caps w:val="0"/>
        </w:rPr>
      </w:pPr>
      <w:hyperlink w:anchor="_Toc120888193" w:history="1">
        <w:r w:rsidR="00F03DA6">
          <w:rPr>
            <w:rStyle w:val="Hyperlink"/>
          </w:rPr>
          <w:t>1</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_Toc120888193 \h </w:instrText>
        </w:r>
        <w:r w:rsidR="00F03DA6">
          <w:rPr>
            <w:webHidden/>
          </w:rPr>
        </w:r>
        <w:r w:rsidR="00F03DA6">
          <w:rPr>
            <w:webHidden/>
          </w:rPr>
          <w:fldChar w:fldCharType="separate"/>
        </w:r>
        <w:r w:rsidR="00AF2622">
          <w:rPr>
            <w:webHidden/>
          </w:rPr>
          <w:t>9</w:t>
        </w:r>
        <w:r w:rsidR="00F03DA6">
          <w:rPr>
            <w:webHidden/>
          </w:rPr>
          <w:fldChar w:fldCharType="end"/>
        </w:r>
      </w:hyperlink>
    </w:p>
    <w:p w14:paraId="1E2B6C20" w14:textId="0D3AA84B" w:rsidR="00F03DA6" w:rsidRDefault="00000000">
      <w:pPr>
        <w:pStyle w:val="TOC3"/>
        <w:tabs>
          <w:tab w:val="left" w:pos="993"/>
        </w:tabs>
        <w:rPr>
          <w:smallCaps w:val="0"/>
        </w:rPr>
      </w:pPr>
      <w:hyperlink w:anchor="_Toc120888194" w:history="1">
        <w:r w:rsidR="00F03DA6">
          <w:rPr>
            <w:rStyle w:val="Hyperlink"/>
          </w:rPr>
          <w:t>1.1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_Toc120888194 \h </w:instrText>
        </w:r>
        <w:r w:rsidR="00F03DA6">
          <w:rPr>
            <w:webHidden/>
          </w:rPr>
        </w:r>
        <w:r w:rsidR="00F03DA6">
          <w:rPr>
            <w:webHidden/>
          </w:rPr>
          <w:fldChar w:fldCharType="separate"/>
        </w:r>
        <w:r w:rsidR="00AF2622">
          <w:rPr>
            <w:webHidden/>
          </w:rPr>
          <w:t>9</w:t>
        </w:r>
        <w:r w:rsidR="00F03DA6">
          <w:rPr>
            <w:webHidden/>
          </w:rPr>
          <w:fldChar w:fldCharType="end"/>
        </w:r>
      </w:hyperlink>
    </w:p>
    <w:p w14:paraId="02DFDB79" w14:textId="4D617374" w:rsidR="00F03DA6" w:rsidRDefault="00000000">
      <w:pPr>
        <w:pStyle w:val="TOC3"/>
        <w:tabs>
          <w:tab w:val="left" w:pos="993"/>
        </w:tabs>
        <w:rPr>
          <w:smallCaps w:val="0"/>
        </w:rPr>
      </w:pPr>
      <w:hyperlink w:anchor="_Toc120888195" w:history="1">
        <w:r w:rsidR="00F03DA6">
          <w:rPr>
            <w:rStyle w:val="Hyperlink"/>
          </w:rPr>
          <w:t>1.2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_Toc120888195 \h </w:instrText>
        </w:r>
        <w:r w:rsidR="00F03DA6">
          <w:rPr>
            <w:webHidden/>
          </w:rPr>
        </w:r>
        <w:r w:rsidR="00F03DA6">
          <w:rPr>
            <w:webHidden/>
          </w:rPr>
          <w:fldChar w:fldCharType="separate"/>
        </w:r>
        <w:r w:rsidR="00AF2622">
          <w:rPr>
            <w:webHidden/>
          </w:rPr>
          <w:t>9</w:t>
        </w:r>
        <w:r w:rsidR="00F03DA6">
          <w:rPr>
            <w:webHidden/>
          </w:rPr>
          <w:fldChar w:fldCharType="end"/>
        </w:r>
      </w:hyperlink>
    </w:p>
    <w:p w14:paraId="60F36E3F" w14:textId="29C67E1E" w:rsidR="00F03DA6" w:rsidRDefault="00000000">
      <w:pPr>
        <w:pStyle w:val="TOC4"/>
        <w:tabs>
          <w:tab w:val="left" w:pos="1418"/>
        </w:tabs>
      </w:pPr>
      <w:hyperlink w:anchor="_Toc120888196" w:history="1">
        <w:r w:rsidR="00F03DA6">
          <w:rPr>
            <w:rStyle w:val="Hyperlink"/>
          </w:rPr>
          <w:t>1.2.1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_Toc120888196 \h </w:instrText>
        </w:r>
        <w:r w:rsidR="00F03DA6">
          <w:rPr>
            <w:webHidden/>
          </w:rPr>
        </w:r>
        <w:r w:rsidR="00F03DA6">
          <w:rPr>
            <w:webHidden/>
          </w:rPr>
          <w:fldChar w:fldCharType="separate"/>
        </w:r>
        <w:r w:rsidR="00AF2622">
          <w:rPr>
            <w:webHidden/>
          </w:rPr>
          <w:t>9</w:t>
        </w:r>
        <w:r w:rsidR="00F03DA6">
          <w:rPr>
            <w:webHidden/>
          </w:rPr>
          <w:fldChar w:fldCharType="end"/>
        </w:r>
      </w:hyperlink>
    </w:p>
    <w:p w14:paraId="75D9570E" w14:textId="0A06DC0F" w:rsidR="00F03DA6" w:rsidRDefault="00000000">
      <w:pPr>
        <w:pStyle w:val="TOC2"/>
        <w:rPr>
          <w:b w:val="0"/>
          <w:caps w:val="0"/>
        </w:rPr>
      </w:pPr>
      <w:hyperlink w:anchor="_Toc120888197" w:history="1">
        <w:r w:rsidR="00F03DA6">
          <w:rPr>
            <w:rStyle w:val="Hyperlink"/>
          </w:rPr>
          <w:t>2</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_Toc120888197 \h </w:instrText>
        </w:r>
        <w:r w:rsidR="00F03DA6">
          <w:rPr>
            <w:webHidden/>
          </w:rPr>
        </w:r>
        <w:r w:rsidR="00F03DA6">
          <w:rPr>
            <w:webHidden/>
          </w:rPr>
          <w:fldChar w:fldCharType="separate"/>
        </w:r>
        <w:r w:rsidR="00AF2622">
          <w:rPr>
            <w:webHidden/>
          </w:rPr>
          <w:t>10</w:t>
        </w:r>
        <w:r w:rsidR="00F03DA6">
          <w:rPr>
            <w:webHidden/>
          </w:rPr>
          <w:fldChar w:fldCharType="end"/>
        </w:r>
      </w:hyperlink>
    </w:p>
    <w:p w14:paraId="2DEDA1B5" w14:textId="357BEBA6" w:rsidR="00F03DA6" w:rsidRDefault="00000000">
      <w:pPr>
        <w:pStyle w:val="TOC3"/>
        <w:tabs>
          <w:tab w:val="left" w:pos="993"/>
        </w:tabs>
        <w:rPr>
          <w:smallCaps w:val="0"/>
        </w:rPr>
      </w:pPr>
      <w:hyperlink w:anchor="_Toc120888198" w:history="1">
        <w:r w:rsidR="00F03DA6">
          <w:rPr>
            <w:rStyle w:val="Hyperlink"/>
          </w:rPr>
          <w:t>2.1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_Toc120888198 \h </w:instrText>
        </w:r>
        <w:r w:rsidR="00F03DA6">
          <w:rPr>
            <w:webHidden/>
          </w:rPr>
        </w:r>
        <w:r w:rsidR="00F03DA6">
          <w:rPr>
            <w:webHidden/>
          </w:rPr>
          <w:fldChar w:fldCharType="separate"/>
        </w:r>
        <w:r w:rsidR="00AF2622">
          <w:rPr>
            <w:webHidden/>
          </w:rPr>
          <w:t>10</w:t>
        </w:r>
        <w:r w:rsidR="00F03DA6">
          <w:rPr>
            <w:webHidden/>
          </w:rPr>
          <w:fldChar w:fldCharType="end"/>
        </w:r>
      </w:hyperlink>
    </w:p>
    <w:p w14:paraId="10616CB5" w14:textId="5C4EA85D" w:rsidR="00F03DA6" w:rsidRDefault="00000000">
      <w:pPr>
        <w:pStyle w:val="TOC4"/>
        <w:tabs>
          <w:tab w:val="left" w:pos="1418"/>
        </w:tabs>
      </w:pPr>
      <w:hyperlink w:anchor="_Toc120888199" w:history="1">
        <w:r w:rsidR="00F03DA6">
          <w:rPr>
            <w:rStyle w:val="Hyperlink"/>
          </w:rPr>
          <w:t>2.1.1</w:t>
        </w:r>
        <w:r w:rsidR="00F03DA6">
          <w:tab/>
        </w:r>
        <w:r w:rsidR="00F03DA6">
          <w:rPr>
            <w:rStyle w:val="Hyperlink"/>
          </w:rPr>
          <w:t>Podpodnadpis</w:t>
        </w:r>
        <w:r w:rsidR="00F03DA6">
          <w:rPr>
            <w:webHidden/>
          </w:rPr>
          <w:tab/>
        </w:r>
        <w:r w:rsidR="00F03DA6">
          <w:rPr>
            <w:webHidden/>
          </w:rPr>
          <w:fldChar w:fldCharType="begin"/>
        </w:r>
        <w:r w:rsidR="00F03DA6">
          <w:rPr>
            <w:webHidden/>
          </w:rPr>
          <w:instrText xml:space="preserve"> PAGEREF _Toc120888199 \h </w:instrText>
        </w:r>
        <w:r w:rsidR="00F03DA6">
          <w:rPr>
            <w:webHidden/>
          </w:rPr>
        </w:r>
        <w:r w:rsidR="00F03DA6">
          <w:rPr>
            <w:webHidden/>
          </w:rPr>
          <w:fldChar w:fldCharType="separate"/>
        </w:r>
        <w:r w:rsidR="00AF2622">
          <w:rPr>
            <w:webHidden/>
          </w:rPr>
          <w:t>10</w:t>
        </w:r>
        <w:r w:rsidR="00F03DA6">
          <w:rPr>
            <w:webHidden/>
          </w:rPr>
          <w:fldChar w:fldCharType="end"/>
        </w:r>
      </w:hyperlink>
    </w:p>
    <w:p w14:paraId="049407F7" w14:textId="3B317F7C" w:rsidR="00F03DA6" w:rsidRDefault="00000000">
      <w:pPr>
        <w:pStyle w:val="TOC1"/>
        <w:rPr>
          <w:b w:val="0"/>
          <w:bCs w:val="0"/>
          <w:caps w:val="0"/>
          <w:szCs w:val="24"/>
        </w:rPr>
      </w:pPr>
      <w:hyperlink w:anchor="_Toc120888200" w:history="1">
        <w:r w:rsidR="00F03DA6">
          <w:rPr>
            <w:rStyle w:val="Hyperlink"/>
          </w:rPr>
          <w:t>Praktická část</w:t>
        </w:r>
        <w:r w:rsidR="00F03DA6">
          <w:rPr>
            <w:webHidden/>
          </w:rPr>
          <w:tab/>
        </w:r>
        <w:r w:rsidR="00F03DA6">
          <w:rPr>
            <w:webHidden/>
          </w:rPr>
          <w:fldChar w:fldCharType="begin"/>
        </w:r>
        <w:r w:rsidR="00F03DA6">
          <w:rPr>
            <w:webHidden/>
          </w:rPr>
          <w:instrText xml:space="preserve"> PAGEREF _Toc120888200 \h </w:instrText>
        </w:r>
        <w:r w:rsidR="00F03DA6">
          <w:rPr>
            <w:webHidden/>
          </w:rPr>
        </w:r>
        <w:r w:rsidR="00F03DA6">
          <w:rPr>
            <w:webHidden/>
          </w:rPr>
          <w:fldChar w:fldCharType="separate"/>
        </w:r>
        <w:r w:rsidR="00AF2622">
          <w:rPr>
            <w:webHidden/>
          </w:rPr>
          <w:t>11</w:t>
        </w:r>
        <w:r w:rsidR="00F03DA6">
          <w:rPr>
            <w:webHidden/>
          </w:rPr>
          <w:fldChar w:fldCharType="end"/>
        </w:r>
      </w:hyperlink>
    </w:p>
    <w:p w14:paraId="3E0248A7" w14:textId="1C1FED13" w:rsidR="00F03DA6" w:rsidRDefault="00000000">
      <w:pPr>
        <w:pStyle w:val="TOC2"/>
        <w:rPr>
          <w:b w:val="0"/>
          <w:caps w:val="0"/>
        </w:rPr>
      </w:pPr>
      <w:hyperlink w:anchor="_Toc120888201" w:history="1">
        <w:r w:rsidR="00F03DA6">
          <w:rPr>
            <w:rStyle w:val="Hyperlink"/>
          </w:rPr>
          <w:t>3</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_Toc120888201 \h </w:instrText>
        </w:r>
        <w:r w:rsidR="00F03DA6">
          <w:rPr>
            <w:webHidden/>
          </w:rPr>
        </w:r>
        <w:r w:rsidR="00F03DA6">
          <w:rPr>
            <w:webHidden/>
          </w:rPr>
          <w:fldChar w:fldCharType="separate"/>
        </w:r>
        <w:r w:rsidR="00AF2622">
          <w:rPr>
            <w:webHidden/>
          </w:rPr>
          <w:t>12</w:t>
        </w:r>
        <w:r w:rsidR="00F03DA6">
          <w:rPr>
            <w:webHidden/>
          </w:rPr>
          <w:fldChar w:fldCharType="end"/>
        </w:r>
      </w:hyperlink>
    </w:p>
    <w:p w14:paraId="78A9F1CD" w14:textId="0B31EBE1" w:rsidR="00F03DA6" w:rsidRDefault="00000000">
      <w:pPr>
        <w:pStyle w:val="TOC3"/>
        <w:tabs>
          <w:tab w:val="left" w:pos="993"/>
        </w:tabs>
        <w:rPr>
          <w:smallCaps w:val="0"/>
        </w:rPr>
      </w:pPr>
      <w:hyperlink w:anchor="_Toc120888202" w:history="1">
        <w:r w:rsidR="00F03DA6">
          <w:rPr>
            <w:rStyle w:val="Hyperlink"/>
          </w:rPr>
          <w:t>3.1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_Toc120888202 \h </w:instrText>
        </w:r>
        <w:r w:rsidR="00F03DA6">
          <w:rPr>
            <w:webHidden/>
          </w:rPr>
        </w:r>
        <w:r w:rsidR="00F03DA6">
          <w:rPr>
            <w:webHidden/>
          </w:rPr>
          <w:fldChar w:fldCharType="separate"/>
        </w:r>
        <w:r w:rsidR="00AF2622">
          <w:rPr>
            <w:webHidden/>
          </w:rPr>
          <w:t>12</w:t>
        </w:r>
        <w:r w:rsidR="00F03DA6">
          <w:rPr>
            <w:webHidden/>
          </w:rPr>
          <w:fldChar w:fldCharType="end"/>
        </w:r>
      </w:hyperlink>
    </w:p>
    <w:p w14:paraId="2AAE3C16" w14:textId="7DB7E2B1" w:rsidR="00F03DA6" w:rsidRDefault="00000000">
      <w:pPr>
        <w:pStyle w:val="TOC3"/>
        <w:tabs>
          <w:tab w:val="left" w:pos="993"/>
        </w:tabs>
        <w:rPr>
          <w:smallCaps w:val="0"/>
        </w:rPr>
      </w:pPr>
      <w:hyperlink w:anchor="_Toc120888203" w:history="1">
        <w:r w:rsidR="00F03DA6">
          <w:rPr>
            <w:rStyle w:val="Hyperlink"/>
          </w:rPr>
          <w:t>3.2</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_Toc120888203 \h </w:instrText>
        </w:r>
        <w:r w:rsidR="00F03DA6">
          <w:rPr>
            <w:webHidden/>
          </w:rPr>
        </w:r>
        <w:r w:rsidR="00F03DA6">
          <w:rPr>
            <w:webHidden/>
          </w:rPr>
          <w:fldChar w:fldCharType="separate"/>
        </w:r>
        <w:r w:rsidR="00AF2622">
          <w:rPr>
            <w:webHidden/>
          </w:rPr>
          <w:t>12</w:t>
        </w:r>
        <w:r w:rsidR="00F03DA6">
          <w:rPr>
            <w:webHidden/>
          </w:rPr>
          <w:fldChar w:fldCharType="end"/>
        </w:r>
      </w:hyperlink>
    </w:p>
    <w:p w14:paraId="7943E025" w14:textId="6668180B" w:rsidR="00F03DA6" w:rsidRDefault="00000000">
      <w:pPr>
        <w:pStyle w:val="TOC2"/>
        <w:rPr>
          <w:b w:val="0"/>
          <w:caps w:val="0"/>
        </w:rPr>
      </w:pPr>
      <w:hyperlink w:anchor="_Toc120888204" w:history="1">
        <w:r w:rsidR="00F03DA6">
          <w:rPr>
            <w:rStyle w:val="Hyperlink"/>
          </w:rPr>
          <w:t>4</w:t>
        </w:r>
        <w:r w:rsidR="00F03DA6">
          <w:rPr>
            <w:b w:val="0"/>
            <w:caps w:val="0"/>
          </w:rPr>
          <w:tab/>
        </w:r>
        <w:r w:rsidR="00F03DA6">
          <w:rPr>
            <w:rStyle w:val="Hyperlink"/>
          </w:rPr>
          <w:t>Nadpis</w:t>
        </w:r>
        <w:r w:rsidR="00F03DA6">
          <w:rPr>
            <w:webHidden/>
          </w:rPr>
          <w:tab/>
        </w:r>
        <w:r w:rsidR="00F03DA6">
          <w:rPr>
            <w:webHidden/>
          </w:rPr>
          <w:fldChar w:fldCharType="begin"/>
        </w:r>
        <w:r w:rsidR="00F03DA6">
          <w:rPr>
            <w:webHidden/>
          </w:rPr>
          <w:instrText xml:space="preserve"> PAGEREF _Toc120888204 \h </w:instrText>
        </w:r>
        <w:r w:rsidR="00F03DA6">
          <w:rPr>
            <w:webHidden/>
          </w:rPr>
        </w:r>
        <w:r w:rsidR="00F03DA6">
          <w:rPr>
            <w:webHidden/>
          </w:rPr>
          <w:fldChar w:fldCharType="separate"/>
        </w:r>
        <w:r w:rsidR="00AF2622">
          <w:rPr>
            <w:webHidden/>
          </w:rPr>
          <w:t>13</w:t>
        </w:r>
        <w:r w:rsidR="00F03DA6">
          <w:rPr>
            <w:webHidden/>
          </w:rPr>
          <w:fldChar w:fldCharType="end"/>
        </w:r>
      </w:hyperlink>
    </w:p>
    <w:p w14:paraId="3BFAE892" w14:textId="07B3785F" w:rsidR="00F03DA6" w:rsidRDefault="00000000">
      <w:pPr>
        <w:pStyle w:val="TOC3"/>
        <w:tabs>
          <w:tab w:val="left" w:pos="993"/>
        </w:tabs>
        <w:rPr>
          <w:smallCaps w:val="0"/>
        </w:rPr>
      </w:pPr>
      <w:hyperlink w:anchor="_Toc120888205" w:history="1">
        <w:r w:rsidR="00F03DA6">
          <w:rPr>
            <w:rStyle w:val="Hyperlink"/>
          </w:rPr>
          <w:t>4.1</w:t>
        </w:r>
        <w:r w:rsidR="00F03DA6">
          <w:rPr>
            <w:smallCaps w:val="0"/>
          </w:rPr>
          <w:tab/>
        </w:r>
        <w:r w:rsidR="00F03DA6">
          <w:rPr>
            <w:rStyle w:val="Hyperlink"/>
          </w:rPr>
          <w:t>Podnadpis</w:t>
        </w:r>
        <w:r w:rsidR="00F03DA6">
          <w:rPr>
            <w:webHidden/>
          </w:rPr>
          <w:tab/>
        </w:r>
        <w:r w:rsidR="00F03DA6">
          <w:rPr>
            <w:webHidden/>
          </w:rPr>
          <w:fldChar w:fldCharType="begin"/>
        </w:r>
        <w:r w:rsidR="00F03DA6">
          <w:rPr>
            <w:webHidden/>
          </w:rPr>
          <w:instrText xml:space="preserve"> PAGEREF _Toc120888205 \h </w:instrText>
        </w:r>
        <w:r w:rsidR="00F03DA6">
          <w:rPr>
            <w:webHidden/>
          </w:rPr>
        </w:r>
        <w:r w:rsidR="00F03DA6">
          <w:rPr>
            <w:webHidden/>
          </w:rPr>
          <w:fldChar w:fldCharType="separate"/>
        </w:r>
        <w:r w:rsidR="00AF2622">
          <w:rPr>
            <w:webHidden/>
          </w:rPr>
          <w:t>13</w:t>
        </w:r>
        <w:r w:rsidR="00F03DA6">
          <w:rPr>
            <w:webHidden/>
          </w:rPr>
          <w:fldChar w:fldCharType="end"/>
        </w:r>
      </w:hyperlink>
    </w:p>
    <w:p w14:paraId="23B91011" w14:textId="35F83670" w:rsidR="00F03DA6" w:rsidRDefault="00000000">
      <w:pPr>
        <w:pStyle w:val="TOC2"/>
        <w:rPr>
          <w:b w:val="0"/>
          <w:caps w:val="0"/>
        </w:rPr>
      </w:pPr>
      <w:hyperlink w:anchor="_Toc120888206" w:history="1">
        <w:r w:rsidR="00F03DA6">
          <w:rPr>
            <w:rStyle w:val="Hyperlink"/>
          </w:rPr>
          <w:t>Závěr</w:t>
        </w:r>
        <w:r w:rsidR="00F03DA6">
          <w:rPr>
            <w:webHidden/>
          </w:rPr>
          <w:tab/>
        </w:r>
        <w:r w:rsidR="00F03DA6">
          <w:rPr>
            <w:webHidden/>
          </w:rPr>
          <w:fldChar w:fldCharType="begin"/>
        </w:r>
        <w:r w:rsidR="00F03DA6">
          <w:rPr>
            <w:webHidden/>
          </w:rPr>
          <w:instrText xml:space="preserve"> PAGEREF _Toc120888206 \h </w:instrText>
        </w:r>
        <w:r w:rsidR="00F03DA6">
          <w:rPr>
            <w:webHidden/>
          </w:rPr>
        </w:r>
        <w:r w:rsidR="00F03DA6">
          <w:rPr>
            <w:webHidden/>
          </w:rPr>
          <w:fldChar w:fldCharType="separate"/>
        </w:r>
        <w:r w:rsidR="00AF2622">
          <w:rPr>
            <w:webHidden/>
          </w:rPr>
          <w:t>14</w:t>
        </w:r>
        <w:r w:rsidR="00F03DA6">
          <w:rPr>
            <w:webHidden/>
          </w:rPr>
          <w:fldChar w:fldCharType="end"/>
        </w:r>
      </w:hyperlink>
    </w:p>
    <w:p w14:paraId="0DAA2CA7" w14:textId="3EEB1B6F" w:rsidR="00F03DA6" w:rsidRDefault="00000000">
      <w:pPr>
        <w:pStyle w:val="TOC2"/>
        <w:rPr>
          <w:b w:val="0"/>
          <w:caps w:val="0"/>
        </w:rPr>
      </w:pPr>
      <w:hyperlink w:anchor="_Toc120888207" w:history="1">
        <w:r w:rsidR="00F03DA6">
          <w:rPr>
            <w:rStyle w:val="Hyperlink"/>
          </w:rPr>
          <w:t>Seznam použité literatury</w:t>
        </w:r>
        <w:r w:rsidR="00F03DA6">
          <w:rPr>
            <w:webHidden/>
          </w:rPr>
          <w:tab/>
        </w:r>
        <w:r w:rsidR="00F03DA6">
          <w:rPr>
            <w:webHidden/>
          </w:rPr>
          <w:fldChar w:fldCharType="begin"/>
        </w:r>
        <w:r w:rsidR="00F03DA6">
          <w:rPr>
            <w:webHidden/>
          </w:rPr>
          <w:instrText xml:space="preserve"> PAGEREF _Toc120888207 \h </w:instrText>
        </w:r>
        <w:r w:rsidR="00F03DA6">
          <w:rPr>
            <w:webHidden/>
          </w:rPr>
        </w:r>
        <w:r w:rsidR="00F03DA6">
          <w:rPr>
            <w:webHidden/>
          </w:rPr>
          <w:fldChar w:fldCharType="separate"/>
        </w:r>
        <w:r w:rsidR="00AF2622">
          <w:rPr>
            <w:webHidden/>
          </w:rPr>
          <w:t>15</w:t>
        </w:r>
        <w:r w:rsidR="00F03DA6">
          <w:rPr>
            <w:webHidden/>
          </w:rPr>
          <w:fldChar w:fldCharType="end"/>
        </w:r>
      </w:hyperlink>
    </w:p>
    <w:p w14:paraId="547FB94A" w14:textId="3E86DE43" w:rsidR="00F03DA6" w:rsidRDefault="00000000">
      <w:pPr>
        <w:pStyle w:val="TOC2"/>
        <w:rPr>
          <w:b w:val="0"/>
          <w:caps w:val="0"/>
        </w:rPr>
      </w:pPr>
      <w:hyperlink w:anchor="_Toc120888208" w:history="1">
        <w:r w:rsidR="00F03DA6">
          <w:rPr>
            <w:rStyle w:val="Hyperlink"/>
          </w:rPr>
          <w:t>Seznam použitých symbolů a zkratek</w:t>
        </w:r>
        <w:r w:rsidR="00F03DA6">
          <w:rPr>
            <w:webHidden/>
          </w:rPr>
          <w:tab/>
        </w:r>
        <w:r w:rsidR="00F03DA6">
          <w:rPr>
            <w:webHidden/>
          </w:rPr>
          <w:fldChar w:fldCharType="begin"/>
        </w:r>
        <w:r w:rsidR="00F03DA6">
          <w:rPr>
            <w:webHidden/>
          </w:rPr>
          <w:instrText xml:space="preserve"> PAGEREF _Toc120888208 \h </w:instrText>
        </w:r>
        <w:r w:rsidR="00F03DA6">
          <w:rPr>
            <w:webHidden/>
          </w:rPr>
        </w:r>
        <w:r w:rsidR="00F03DA6">
          <w:rPr>
            <w:webHidden/>
          </w:rPr>
          <w:fldChar w:fldCharType="separate"/>
        </w:r>
        <w:r w:rsidR="00AF2622">
          <w:rPr>
            <w:webHidden/>
          </w:rPr>
          <w:t>16</w:t>
        </w:r>
        <w:r w:rsidR="00F03DA6">
          <w:rPr>
            <w:webHidden/>
          </w:rPr>
          <w:fldChar w:fldCharType="end"/>
        </w:r>
      </w:hyperlink>
    </w:p>
    <w:p w14:paraId="42F435AF" w14:textId="0A064F13" w:rsidR="00F03DA6" w:rsidRDefault="00000000">
      <w:pPr>
        <w:pStyle w:val="TOC2"/>
        <w:rPr>
          <w:b w:val="0"/>
          <w:caps w:val="0"/>
        </w:rPr>
      </w:pPr>
      <w:hyperlink w:anchor="_Toc120888209" w:history="1">
        <w:r w:rsidR="00F03DA6">
          <w:rPr>
            <w:rStyle w:val="Hyperlink"/>
          </w:rPr>
          <w:t>Seznam obrázků</w:t>
        </w:r>
        <w:r w:rsidR="00F03DA6">
          <w:rPr>
            <w:webHidden/>
          </w:rPr>
          <w:tab/>
        </w:r>
        <w:r w:rsidR="00F03DA6">
          <w:rPr>
            <w:webHidden/>
          </w:rPr>
          <w:fldChar w:fldCharType="begin"/>
        </w:r>
        <w:r w:rsidR="00F03DA6">
          <w:rPr>
            <w:webHidden/>
          </w:rPr>
          <w:instrText xml:space="preserve"> PAGEREF _Toc120888209 \h </w:instrText>
        </w:r>
        <w:r w:rsidR="00F03DA6">
          <w:rPr>
            <w:webHidden/>
          </w:rPr>
        </w:r>
        <w:r w:rsidR="00F03DA6">
          <w:rPr>
            <w:webHidden/>
          </w:rPr>
          <w:fldChar w:fldCharType="separate"/>
        </w:r>
        <w:r w:rsidR="00AF2622">
          <w:rPr>
            <w:webHidden/>
          </w:rPr>
          <w:t>17</w:t>
        </w:r>
        <w:r w:rsidR="00F03DA6">
          <w:rPr>
            <w:webHidden/>
          </w:rPr>
          <w:fldChar w:fldCharType="end"/>
        </w:r>
      </w:hyperlink>
    </w:p>
    <w:p w14:paraId="2DBC4055" w14:textId="752B524C" w:rsidR="00F03DA6" w:rsidRDefault="00000000">
      <w:pPr>
        <w:pStyle w:val="TOC2"/>
        <w:rPr>
          <w:b w:val="0"/>
          <w:caps w:val="0"/>
        </w:rPr>
      </w:pPr>
      <w:hyperlink w:anchor="_Toc120888210" w:history="1">
        <w:r w:rsidR="00F03DA6">
          <w:rPr>
            <w:rStyle w:val="Hyperlink"/>
          </w:rPr>
          <w:t>Seznam tabulek</w:t>
        </w:r>
        <w:r w:rsidR="00F03DA6">
          <w:rPr>
            <w:webHidden/>
          </w:rPr>
          <w:tab/>
        </w:r>
        <w:r w:rsidR="00F03DA6">
          <w:rPr>
            <w:webHidden/>
          </w:rPr>
          <w:fldChar w:fldCharType="begin"/>
        </w:r>
        <w:r w:rsidR="00F03DA6">
          <w:rPr>
            <w:webHidden/>
          </w:rPr>
          <w:instrText xml:space="preserve"> PAGEREF _Toc120888210 \h </w:instrText>
        </w:r>
        <w:r w:rsidR="00F03DA6">
          <w:rPr>
            <w:webHidden/>
          </w:rPr>
        </w:r>
        <w:r w:rsidR="00F03DA6">
          <w:rPr>
            <w:webHidden/>
          </w:rPr>
          <w:fldChar w:fldCharType="separate"/>
        </w:r>
        <w:r w:rsidR="00AF2622">
          <w:rPr>
            <w:webHidden/>
          </w:rPr>
          <w:t>18</w:t>
        </w:r>
        <w:r w:rsidR="00F03DA6">
          <w:rPr>
            <w:webHidden/>
          </w:rPr>
          <w:fldChar w:fldCharType="end"/>
        </w:r>
      </w:hyperlink>
    </w:p>
    <w:p w14:paraId="29FCDAD7" w14:textId="17A570A4" w:rsidR="00F03DA6" w:rsidRDefault="00000000">
      <w:pPr>
        <w:pStyle w:val="TOC2"/>
        <w:rPr>
          <w:b w:val="0"/>
          <w:caps w:val="0"/>
        </w:rPr>
      </w:pPr>
      <w:hyperlink w:anchor="_Toc120888211" w:history="1">
        <w:r w:rsidR="00F03DA6">
          <w:rPr>
            <w:rStyle w:val="Hyperlink"/>
          </w:rPr>
          <w:t>Seznam Příloh</w:t>
        </w:r>
        <w:r w:rsidR="00F03DA6">
          <w:rPr>
            <w:webHidden/>
          </w:rPr>
          <w:tab/>
        </w:r>
        <w:r w:rsidR="00F03DA6">
          <w:rPr>
            <w:webHidden/>
          </w:rPr>
          <w:fldChar w:fldCharType="begin"/>
        </w:r>
        <w:r w:rsidR="00F03DA6">
          <w:rPr>
            <w:webHidden/>
          </w:rPr>
          <w:instrText xml:space="preserve"> PAGEREF _Toc120888211 \h </w:instrText>
        </w:r>
        <w:r w:rsidR="00F03DA6">
          <w:rPr>
            <w:webHidden/>
          </w:rPr>
        </w:r>
        <w:r w:rsidR="00F03DA6">
          <w:rPr>
            <w:webHidden/>
          </w:rPr>
          <w:fldChar w:fldCharType="separate"/>
        </w:r>
        <w:r w:rsidR="00AF2622">
          <w:rPr>
            <w:webHidden/>
          </w:rPr>
          <w:t>19</w:t>
        </w:r>
        <w:r w:rsidR="00F03DA6">
          <w:rPr>
            <w:webHidden/>
          </w:rPr>
          <w:fldChar w:fldCharType="end"/>
        </w:r>
      </w:hyperlink>
    </w:p>
    <w:p w14:paraId="46A93FE3" w14:textId="77777777" w:rsidR="00F03DA6" w:rsidRDefault="00F03DA6">
      <w:pPr>
        <w:pStyle w:val="TOC2"/>
        <w:rPr>
          <w:bCs/>
          <w:szCs w:val="36"/>
        </w:rPr>
      </w:pPr>
      <w:r>
        <w:rPr>
          <w:bCs/>
          <w:szCs w:val="36"/>
        </w:rPr>
        <w:fldChar w:fldCharType="end"/>
      </w:r>
    </w:p>
    <w:p w14:paraId="5E592BF0" w14:textId="77777777" w:rsidR="004B4D7C" w:rsidRDefault="004B4D7C" w:rsidP="004B4D7C">
      <w:pPr>
        <w:rPr>
          <w:b/>
          <w:bCs/>
          <w:caps/>
          <w:noProof/>
          <w:szCs w:val="36"/>
        </w:rPr>
      </w:pPr>
    </w:p>
    <w:p w14:paraId="00C4396C" w14:textId="708472D9" w:rsidR="004B4D7C" w:rsidRPr="004B4D7C" w:rsidRDefault="004B4D7C" w:rsidP="004B4D7C">
      <w:r w:rsidRPr="004B4D7C">
        <w:t xml:space="preserve">TODO </w:t>
      </w:r>
      <w:r>
        <w:t>–</w:t>
      </w:r>
      <w:r w:rsidRPr="004B4D7C">
        <w:t xml:space="preserve"> </w:t>
      </w:r>
      <w:r>
        <w:t>obsah poskládat manuálně</w:t>
      </w:r>
    </w:p>
    <w:p w14:paraId="64643B67" w14:textId="720DFE65" w:rsidR="004B4D7C" w:rsidRPr="004B4D7C" w:rsidRDefault="004B4D7C" w:rsidP="004B4D7C">
      <w:pPr>
        <w:tabs>
          <w:tab w:val="center" w:pos="4394"/>
        </w:tabs>
        <w:sectPr w:rsidR="004B4D7C" w:rsidRPr="004B4D7C">
          <w:type w:val="continuous"/>
          <w:pgSz w:w="11907" w:h="16840" w:code="9"/>
          <w:pgMar w:top="1701" w:right="1134" w:bottom="1134" w:left="1134" w:header="851" w:footer="709" w:gutter="851"/>
          <w:pgNumType w:start="1"/>
          <w:cols w:space="708"/>
          <w:titlePg/>
        </w:sectPr>
      </w:pPr>
      <w:r>
        <w:tab/>
      </w:r>
    </w:p>
    <w:p w14:paraId="7447BB54" w14:textId="4BFC3E87" w:rsidR="00F03DA6" w:rsidRDefault="00F03DA6">
      <w:pPr>
        <w:pStyle w:val="Nadpis"/>
      </w:pPr>
      <w:bookmarkStart w:id="28" w:name="_Toc120888191"/>
      <w:r>
        <w:lastRenderedPageBreak/>
        <w:t>Úvod</w:t>
      </w:r>
      <w:bookmarkEnd w:id="28"/>
    </w:p>
    <w:p w14:paraId="5777B800" w14:textId="1C6407A5" w:rsidR="00A529EB" w:rsidRDefault="00871713" w:rsidP="000A4DFE">
      <w:r>
        <w:t>Objektově orientované programování je jedno z nejrozšířenějších paradigmat mezi programátory. Mnoho z nich, včetně mě, se s ním setkali na úplném začátku své</w:t>
      </w:r>
      <w:r w:rsidR="00A529EB">
        <w:t xml:space="preserve"> programátorské</w:t>
      </w:r>
      <w:r>
        <w:t xml:space="preserve"> kariéry. Jedná se o velmi užitečný nástroj. Každý nástroj má ale svůj účel, a není určen k řešení každého problému. Jedním ze zásadních rozdíl</w:t>
      </w:r>
      <w:r w:rsidR="00A529EB">
        <w:t>ů</w:t>
      </w:r>
      <w:r>
        <w:t xml:space="preserve"> mezi </w:t>
      </w:r>
      <w:r w:rsidR="00B51B38">
        <w:t>objektově orientovaným</w:t>
      </w:r>
      <w:r>
        <w:t xml:space="preserve"> a </w:t>
      </w:r>
      <w:r w:rsidR="00B51B38">
        <w:t>datově orientovaným návrhem</w:t>
      </w:r>
      <w:r>
        <w:t xml:space="preserve"> je ta věc, kterou tyto způsoby programování považují jako hlavní. Objektově orientovaný</w:t>
      </w:r>
      <w:r w:rsidR="00AD78B6">
        <w:t xml:space="preserve"> </w:t>
      </w:r>
      <w:r>
        <w:t>návrh se soustředí na vytvoření abstraktního, idealizovaného a také co nejobecnějšího modelu reálného problému. Naproti tomu datově orientovaný návrh považuje data za to nejvýznamnější. Přeci jenom, programy ve své podstatě slouží k transformaci dat z jedné podoby do druhé.</w:t>
      </w:r>
      <w:r w:rsidR="00886AD9">
        <w:t xml:space="preserve"> [TODO acton2014]</w:t>
      </w:r>
      <w:r>
        <w:t xml:space="preserve"> Zároveň se toto paradigma soustředí na charakteristiky hardware, na kterém náš software běží a dbá na efektivní využívání zdrojů. Z tohoto důvodu je tento způsob tvorby programů mimo jiné využíván v herním průmyslu. Právě herní vývojáři tvoří naučné podklady o tomto tématu, ve kterých často poukazují na podstatné nuance při souhře hardware a software. Tyto zdánlivé detaily však často mají zásadní vliv na rychlost běhu programu a také na využití operační paměti. Osobně jejich nápady považuji za velmi zajímavé, a proto by tato diplomová práce měla být shrnutím nejzásadnějších myšlenek tohoto paradigmata. V teoretické části </w:t>
      </w:r>
      <w:r w:rsidR="00A529EB">
        <w:t>si představíme definici DOP a popíšeme hlavní myšlenky</w:t>
      </w:r>
      <w:r>
        <w:t>.</w:t>
      </w:r>
      <w:r w:rsidR="00A529EB">
        <w:t xml:space="preserve"> Rovněž je třeba se zabývat tématem mikroarchitektury počítače, jelikož jeho znalost je pro využití v této oblasti kritická.</w:t>
      </w:r>
      <w:r>
        <w:t xml:space="preserve"> V praktické části</w:t>
      </w:r>
      <w:r w:rsidR="00A529EB">
        <w:t xml:space="preserve"> bude představeno množství praktik, které lze aplikovat na tvorbu programu a</w:t>
      </w:r>
      <w:r>
        <w:t xml:space="preserve"> budou porovnána běžná řešení často řešených problémů a také zhodnoceny výstupy výkonnostních testů a profilovacích nástrojů.</w:t>
      </w:r>
    </w:p>
    <w:p w14:paraId="7EEA6858" w14:textId="6FD4F2E9" w:rsidR="00F03DA6" w:rsidRPr="00871713" w:rsidRDefault="00C109F8" w:rsidP="000A4DFE">
      <w:pPr>
        <w:rPr>
          <w:rStyle w:val="Pokec"/>
          <w:color w:val="auto"/>
        </w:rPr>
      </w:pPr>
      <w:r>
        <w:t>TODO</w:t>
      </w:r>
    </w:p>
    <w:tbl>
      <w:tblPr>
        <w:tblW w:w="0" w:type="auto"/>
        <w:tblCellMar>
          <w:left w:w="70" w:type="dxa"/>
          <w:right w:w="70" w:type="dxa"/>
        </w:tblCellMar>
        <w:tblLook w:val="0000" w:firstRow="0" w:lastRow="0" w:firstColumn="0" w:lastColumn="0" w:noHBand="0" w:noVBand="0"/>
      </w:tblPr>
      <w:tblGrid>
        <w:gridCol w:w="2843"/>
        <w:gridCol w:w="5945"/>
      </w:tblGrid>
      <w:tr w:rsidR="00F03DA6" w14:paraId="41501279" w14:textId="77777777">
        <w:tc>
          <w:tcPr>
            <w:tcW w:w="2905" w:type="dxa"/>
          </w:tcPr>
          <w:p w14:paraId="01B1E84A" w14:textId="77777777" w:rsidR="00F03DA6" w:rsidRDefault="00F03DA6">
            <w:pPr>
              <w:pStyle w:val="st-slice"/>
              <w:jc w:val="right"/>
            </w:pPr>
          </w:p>
        </w:tc>
        <w:tc>
          <w:tcPr>
            <w:tcW w:w="6023" w:type="dxa"/>
          </w:tcPr>
          <w:p w14:paraId="21291D27" w14:textId="23818028" w:rsidR="00F03DA6" w:rsidRDefault="00F03DA6">
            <w:pPr>
              <w:pStyle w:val="st"/>
              <w:jc w:val="left"/>
            </w:pPr>
            <w:bookmarkStart w:id="29" w:name="_Toc120888192"/>
            <w:r>
              <w:t>TEORETICKÁ ČÁST</w:t>
            </w:r>
            <w:bookmarkEnd w:id="29"/>
          </w:p>
        </w:tc>
      </w:tr>
    </w:tbl>
    <w:p w14:paraId="37E18A5E" w14:textId="77777777" w:rsidR="00F03DA6" w:rsidRDefault="00F03DA6"/>
    <w:p w14:paraId="62860CE4" w14:textId="42835E44" w:rsidR="00F03DA6" w:rsidRDefault="0030421C">
      <w:pPr>
        <w:pStyle w:val="Heading1"/>
      </w:pPr>
      <w:bookmarkStart w:id="30" w:name="_Toc107634143"/>
      <w:bookmarkStart w:id="31" w:name="_Toc107635178"/>
      <w:bookmarkStart w:id="32" w:name="_Toc107635218"/>
      <w:bookmarkStart w:id="33" w:name="_Toc107635235"/>
      <w:r>
        <w:lastRenderedPageBreak/>
        <w:t>Datově orientované programování</w:t>
      </w:r>
    </w:p>
    <w:p w14:paraId="4BA97160" w14:textId="66DB2281" w:rsidR="00F03DA6" w:rsidRPr="00B51B38" w:rsidRDefault="00CD0828">
      <w:r w:rsidRPr="00B51B38">
        <w:t>V této sekci si přiblížíme pojem datově orientované programování a datově orientovaný návrh. Kromě dále uvedených definic je možné o tomto paradigmatu říci, že se jedná o způsob, jakým vyvíjet software. Zároveň ale může koexistovat s kódem, který byl napsán způsobem jiným ve stejném projektu. Tento nástroj se neváže ke konkrétní oblasti problémů či programovacích jazyků.</w:t>
      </w:r>
      <w:r w:rsidR="00B8689C" w:rsidRPr="00B51B38">
        <w:t xml:space="preserve"> V žádném případě se nejedná o něco, co by nebylo použito v minulosti, byť například pod jiným jménem.</w:t>
      </w:r>
      <w:r w:rsidR="00B51B38" w:rsidRPr="00B51B38">
        <w:t xml:space="preserve"> Ačkoliv nejde o nový koncept, samotný pojem „data-oriented“ se ve vývojářských kruzích začal vyskytovat teprve nedávno. I z tohoto důvodu je třeba při této diplomové práci využít omezené množství knih, které se zabývají tímto tématem, ovšem také větší množství záznamů přednášek z programátorských konferencí. Navíc si může člověk při studiu této problematiky všimnout, že každý řečník či autor si pod tímto pojmem představuje něco trochu jiného. Některé koncepty může </w:t>
      </w:r>
      <w:r w:rsidR="00B51B38">
        <w:t>zcela zanedbat a také může představit něco, o čem nikdo před ním nemluvil.</w:t>
      </w:r>
    </w:p>
    <w:p w14:paraId="3E6F54F4" w14:textId="1FD120AE" w:rsidR="00F03DA6" w:rsidRDefault="0030421C">
      <w:pPr>
        <w:pStyle w:val="Heading2"/>
      </w:pPr>
      <w:r>
        <w:t>Definice</w:t>
      </w:r>
    </w:p>
    <w:p w14:paraId="78E65979" w14:textId="03898C0C" w:rsidR="00FE449F" w:rsidRDefault="00FE449F" w:rsidP="00FE449F">
      <w:r>
        <w:t>„Datově orientovaný návrh je dovednost navrhnout software pomocí vývoje transformací pro data v řádné formě, kde řádná forma je řízena cílovým hardwarem a transformacemi, které na něm běží.“ [TODO</w:t>
      </w:r>
      <w:r w:rsidR="000A4788">
        <w:t xml:space="preserve"> dodmain</w:t>
      </w:r>
      <w:r>
        <w:t>]</w:t>
      </w:r>
    </w:p>
    <w:p w14:paraId="4ECE5970" w14:textId="79846965" w:rsidR="00AB23A3" w:rsidRPr="00FE449F" w:rsidRDefault="00AB23A3" w:rsidP="00FE449F">
      <w:r>
        <w:t>„Datově orientovaný návrh si nechává napovědět daty, která jsou pozorovatelná nebo očekávaná. Na rozdíl od uvažování všech možných scénářů nebo plánování adaptability, využíváme nejpravděpodobnější vstupy pro nasměrování algoritmu. Na rozdíl od plánování rozšiřitelnosti je jednoduchý a má za cíl splnit svůj úkol.“ [TODO dodmain]</w:t>
      </w:r>
    </w:p>
    <w:p w14:paraId="3A4A2730" w14:textId="176466FD" w:rsidR="00B811B0" w:rsidRDefault="00B811B0" w:rsidP="00FE449F">
      <w:pPr>
        <w:pStyle w:val="Heading2"/>
      </w:pPr>
      <w:r>
        <w:t>Historický výskyt</w:t>
      </w:r>
    </w:p>
    <w:p w14:paraId="01CFB834" w14:textId="4A8B561F" w:rsidR="00AD1707" w:rsidRDefault="00405A58" w:rsidP="00AD1707">
      <w:r>
        <w:t xml:space="preserve">Článek na téma „data-oriented“, který jako jeden z prvních použil tento termín a také měl za cíl seznámit čtenáře s touto myšlenkou, vyšel v roce 2009 v časopisu Game Developer. </w:t>
      </w:r>
      <w:r w:rsidR="0083535F">
        <w:t xml:space="preserve">Jedná se o příspěvek od herního vývojáře o způsobu vývoje her v časopisu pro herní vývojáře. Není divu, že toto paradigma pramení právě z oblasti, kde je souhra software a hardware klíčem k úspěchu. V tomto článku autor pojednává o tom, jak by všudypřítomné objektově orientované programování mohlo být příčinou nízkého výkonu her. Je v něm uvedeno, na kterou věc se různé programovací přístupy soustředí a jak se od nich datově orientovaný přístup liší. Autor dále </w:t>
      </w:r>
      <w:r w:rsidR="001426E6">
        <w:t xml:space="preserve">uvádí svůj výčet výhod tohoto přístupu, a to paralelizace, využití vyrovnávací paměti, modularita a jednoduchost testování. Závěrem jsou představeny rady, </w:t>
      </w:r>
      <w:r w:rsidR="001426E6">
        <w:lastRenderedPageBreak/>
        <w:t>jak začlenit tento přístup do aktuálně vyvíjené aplikace a jak data získat a co je důležité sledovat. Autor se ještě vyjadřuje k tomu, že pro objektově orientovaný návrh rozhodně existuje místo a nechce ho démonizovat. Například „v systémech, které byly navrženy tímto způsobem nebo výkonově nekritické aplikace.“</w:t>
      </w:r>
      <w:r w:rsidR="0083535F">
        <w:t xml:space="preserve"> </w:t>
      </w:r>
      <w:r>
        <w:t>[TODO llopis]</w:t>
      </w:r>
      <w:r w:rsidR="001426E6">
        <w:t xml:space="preserve"> Odkazy z tohoto příspěvku míří na Mika Actona a Jima Tilandera. </w:t>
      </w:r>
      <w:r w:rsidR="00F32B6A">
        <w:t>Oba jsou vlastníky webů, kde v minulosti publikovali blogy na různá témata, které zjevně ovlivnily Noelův přístup k vývoji aplikací a her.</w:t>
      </w:r>
      <w:r w:rsidR="00916456">
        <w:t xml:space="preserve"> Z toho je zřejmé, že myšlenky datově orientovaného návrhu pramení z prvních let druhého tisíciletí.</w:t>
      </w:r>
    </w:p>
    <w:p w14:paraId="5E73CB30" w14:textId="082E2958" w:rsidR="00FD4D92" w:rsidRPr="00AD1707" w:rsidRDefault="00FD4D92" w:rsidP="00AD1707">
      <w:r>
        <w:t xml:space="preserve">Jelikož se zde také klade důraz na </w:t>
      </w:r>
      <w:r w:rsidR="003C15DC">
        <w:t>vývoj</w:t>
      </w:r>
      <w:r w:rsidR="00B85C19">
        <w:t xml:space="preserve"> software s ohledem na hardware</w:t>
      </w:r>
      <w:r>
        <w:t xml:space="preserve">, dalo by se říct, že byl tento přístup používán ještě mnohem dříve. V raných dobách výpočetní techniky byly, v porovnání s dnešní dobou, všechny dostupné prostředky velmi </w:t>
      </w:r>
      <w:r w:rsidR="00AB23A3">
        <w:t>vzácné,</w:t>
      </w:r>
      <w:r>
        <w:t xml:space="preserve"> a proto bylo nezbytné s nimi nakládat co nejefektivněji. </w:t>
      </w:r>
    </w:p>
    <w:p w14:paraId="098B8FBA" w14:textId="71E8F9B9" w:rsidR="00A13628" w:rsidRDefault="00A13628" w:rsidP="00A13628">
      <w:pPr>
        <w:pStyle w:val="Heading2"/>
      </w:pPr>
      <w:r>
        <w:t>Hlavní myšlenky</w:t>
      </w:r>
    </w:p>
    <w:p w14:paraId="11C12AE4" w14:textId="6C1FFC9B" w:rsidR="00234BDC" w:rsidRDefault="00234BDC" w:rsidP="00234BDC">
      <w:pPr>
        <w:pStyle w:val="Heading3"/>
      </w:pPr>
      <w:r>
        <w:t>Je to o datech</w:t>
      </w:r>
    </w:p>
    <w:p w14:paraId="222AC22B" w14:textId="670605C6" w:rsidR="00790BD4" w:rsidRPr="00790BD4" w:rsidRDefault="00790BD4" w:rsidP="00790BD4">
      <w:r>
        <w:t xml:space="preserve">„Data jsou vše, co máme“. Všechny aplikace, co kdy byly napsány, slouží k poskytnutí výstupu v závislosti na vstupních datech. Grafické aplikace pracují s obrázky. Textové editory pracují s textem. Každá z nich očekává určitý formát dat. Ten může být velmi složitý, nebo velmi jednoduchý. Programátoři si také často neuvědomují, že instrukce jsou také data, protože se rovněž nachází v operační paměti. </w:t>
      </w:r>
      <w:r w:rsidR="0088483E">
        <w:t>Za všech okolností je potřeba myslet na to, že data nikdy neexistují jen tak v éteru, ale pokaždé se nachází na nějakém hardware, ať už na virtuálním stroji, nebo konkrétním procesoru.</w:t>
      </w:r>
      <w:r>
        <w:t xml:space="preserve"> [TODO dodmain]</w:t>
      </w:r>
    </w:p>
    <w:p w14:paraId="0BCF7EE5" w14:textId="6D185E56" w:rsidR="00234BDC" w:rsidRDefault="00234BDC" w:rsidP="00234BDC">
      <w:pPr>
        <w:pStyle w:val="Heading3"/>
      </w:pPr>
      <w:r>
        <w:t>Data nejsou problémová doména</w:t>
      </w:r>
    </w:p>
    <w:p w14:paraId="5AE7E82D" w14:textId="61B15931" w:rsidR="0088483E" w:rsidRPr="0088483E" w:rsidRDefault="00631F07" w:rsidP="0088483E">
      <w:r>
        <w:t>„Datově orientovaný návrh nezabudovává problém z reálného světa do kódu“. Na rozdíl od objektově orientovaného přístupu, datově orientovaný přístup obětovává čitelnost kódu, což nám umožňuje nezatěžovat počítač lidskými koncepty. Umístěním dat do třídy nám umožní dát těmto datům kontext</w:t>
      </w:r>
      <w:r w:rsidR="00C92BA5">
        <w:t xml:space="preserve">, </w:t>
      </w:r>
      <w:r w:rsidR="00E52975">
        <w:t>to</w:t>
      </w:r>
      <w:r w:rsidR="00C92BA5">
        <w:t xml:space="preserve"> ale může mít následek existence velkého množství dat, které spolu nesouvisí. Proto v tomto paradigmatu uvažujeme o datech jako o „faktech, o kterých můžeme uvažovat tak, jak potřebujeme pro získání výstupních dat v požadovaném formátu.“</w:t>
      </w:r>
      <w:r>
        <w:t xml:space="preserve"> [TODO dodmain]</w:t>
      </w:r>
    </w:p>
    <w:p w14:paraId="4699DE21" w14:textId="68E6E720" w:rsidR="00234BDC" w:rsidRDefault="00234BDC" w:rsidP="00234BDC">
      <w:pPr>
        <w:pStyle w:val="Heading3"/>
      </w:pPr>
      <w:r>
        <w:t>Statistika</w:t>
      </w:r>
    </w:p>
    <w:p w14:paraId="0414B3BF" w14:textId="77777777" w:rsidR="006B6206" w:rsidRDefault="001735F3" w:rsidP="001735F3">
      <w:r>
        <w:t>„Data jsou typ, frekvence, množství, tvar a pravděpodobnost.“ [TODO dodmain]</w:t>
      </w:r>
      <w:r w:rsidR="003B72A0">
        <w:t xml:space="preserve"> </w:t>
      </w:r>
    </w:p>
    <w:p w14:paraId="43E42A1E" w14:textId="277CBC29" w:rsidR="0036637B" w:rsidRPr="001735F3" w:rsidRDefault="003B72A0" w:rsidP="001735F3">
      <w:r>
        <w:lastRenderedPageBreak/>
        <w:t xml:space="preserve">Nejen vstupní data programu jsou zahrnuta do pojmu „data“. Data o datech mohou být stejně nebo i více významná. </w:t>
      </w:r>
      <w:r w:rsidR="0036637B">
        <w:t>Mohou</w:t>
      </w:r>
      <w:r>
        <w:t xml:space="preserve"> mít zásadní vliv na to, jak píšeme kód.</w:t>
      </w:r>
      <w:r w:rsidR="0036637B">
        <w:t xml:space="preserve"> Pokud máme k dispozici prvotní verzi funkční aplikace, která pracuje s produkčními daty, nebo disponujeme daty, která byla shromážděna libovolným způsobem, máme nyní více kontextu a dokážeme lépe uvažovat o problému, který řešíme. „Pokud porozumíme datům, porozumíme problému.“ Analýza dat může mít podobu prostého výpisu hodnoty proměnné. Stačí, když zvolíme libovolnou proměnnou, která nás zajímá a </w:t>
      </w:r>
      <w:r w:rsidR="00F72523">
        <w:t>budeme sledovat vývoj jejích hodnot v čase. [TODO acton2014]</w:t>
      </w:r>
      <w:r w:rsidR="002500B8">
        <w:t xml:space="preserve"> Jelikož vývoj aplikací může být velmi náročný na čas a prostředky, určitě je rozumné investovat naše úsilí do 20 % kódu, </w:t>
      </w:r>
      <w:r w:rsidR="009A6F17">
        <w:t>je kterém je tráveno</w:t>
      </w:r>
      <w:r w:rsidR="002500B8">
        <w:t xml:space="preserve"> 80 % času a má zásadní vliv na výkon programu.</w:t>
      </w:r>
    </w:p>
    <w:p w14:paraId="6AC2B90D" w14:textId="77777777" w:rsidR="00A81541" w:rsidRPr="00A81541" w:rsidRDefault="00234BDC" w:rsidP="00A81541">
      <w:pPr>
        <w:pStyle w:val="Heading3"/>
      </w:pPr>
      <w:r>
        <w:t>Data se mění</w:t>
      </w:r>
    </w:p>
    <w:p w14:paraId="7CA45783" w14:textId="651E4CDF" w:rsidR="008E42E1" w:rsidRPr="008E42E1" w:rsidRDefault="00A81541" w:rsidP="008E42E1">
      <w:r>
        <w:t xml:space="preserve">„Datově orientovaný návrh může pozorovat změnu v architektuře aplikace porozuměním změnám v datech.“ Významná myšlenka je držet data a operace nad těmito daty zvlášť a neshlukovat je do tříd nebo jiných logických konstruktů. </w:t>
      </w:r>
      <w:r w:rsidR="008E42E1">
        <w:t xml:space="preserve">Díky tomu dokážeme lépe reagovat na změny a minimalizovat náklady potřebného přepisu kódu. </w:t>
      </w:r>
      <w:r>
        <w:t>[TODO dodmain]</w:t>
      </w:r>
    </w:p>
    <w:p w14:paraId="346C9428" w14:textId="0417FFDA" w:rsidR="00F03DA6" w:rsidRDefault="0030421C">
      <w:pPr>
        <w:pStyle w:val="Heading2"/>
      </w:pPr>
      <w:r>
        <w:t>Využití</w:t>
      </w:r>
    </w:p>
    <w:p w14:paraId="6842378A" w14:textId="25FDBDC9" w:rsidR="0030421C" w:rsidRDefault="00F96C32" w:rsidP="0030421C">
      <w:r>
        <w:t>Jak již bylo zmíněno, datově orientovaný návrh se hojně využívá v herním průmyslu. Je to jedna z oblastí, kde se vývojáři snaží vytěžit co možná největší výkon ze své aplikace a zároveň musí respektovat omezení jednoho nebo více druhů hardware, na kterém bude běžet.</w:t>
      </w:r>
      <w:r w:rsidR="00DC3733">
        <w:t xml:space="preserve"> Po seznámení s tímto paradigmatem a jeho hlavními myšlenkami a způsoby implementace je mi zřejmé, že použití tohoto přístupu má pro programátory jako jednotlivce i další zajímavé implikace. Jedna z nich je zařazení dalšího užitečného nástroje mezi své dovednosti. Jelikož pro aplikování datově orientovaného návrhu je důležitá znalost hardware, je programátor nucen se vzdělávat v oblasti počítačové architektury, mikroarchitektury, operačních systémů a strojového kódu. Zároveň je zde potenciál lepšího porozumění problému, který je zrovna řešen programátorem. Protože pokud porozumíme datům, porozumíme problému, může člověk zjistit řadu hodnotných informací a podle toho může v budoucnu vylepšit kód. Mezi specifické informace by se dala zařadit frekvence volání určitých funkcí, studium hodnot proměnných měnících se v čase nebo vypozorování vzorce opakování hodnot proměnných.</w:t>
      </w:r>
    </w:p>
    <w:p w14:paraId="7C764F72" w14:textId="77777777" w:rsidR="00F03DA6" w:rsidRDefault="00F03DA6">
      <w:pPr>
        <w:pStyle w:val="Heading3"/>
      </w:pPr>
      <w:bookmarkStart w:id="34" w:name="_Toc120888196"/>
      <w:r>
        <w:lastRenderedPageBreak/>
        <w:t>Podpodnadpis</w:t>
      </w:r>
      <w:bookmarkEnd w:id="34"/>
    </w:p>
    <w:p w14:paraId="61D2CB63" w14:textId="77777777" w:rsidR="00DB04D1" w:rsidRDefault="00DB04D1" w:rsidP="00DB04D1"/>
    <w:p w14:paraId="6ED18248" w14:textId="77777777" w:rsidR="00DB04D1" w:rsidRDefault="00DB04D1" w:rsidP="00DB04D1">
      <w:pPr>
        <w:keepNext/>
        <w:jc w:val="center"/>
      </w:pPr>
      <w:r>
        <w:rPr>
          <w:noProof/>
        </w:rPr>
        <w:drawing>
          <wp:inline distT="0" distB="0" distL="0" distR="0" wp14:anchorId="4C098DC0" wp14:editId="258FDB5D">
            <wp:extent cx="3595740" cy="828136"/>
            <wp:effectExtent l="0" t="0" r="508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i400.jpg"/>
                    <pic:cNvPicPr/>
                  </pic:nvPicPr>
                  <pic:blipFill>
                    <a:blip r:embed="rId11">
                      <a:extLst>
                        <a:ext uri="{28A0092B-C50C-407E-A947-70E740481C1C}">
                          <a14:useLocalDpi xmlns:a14="http://schemas.microsoft.com/office/drawing/2010/main" val="0"/>
                        </a:ext>
                      </a:extLst>
                    </a:blip>
                    <a:stretch>
                      <a:fillRect/>
                    </a:stretch>
                  </pic:blipFill>
                  <pic:spPr>
                    <a:xfrm>
                      <a:off x="0" y="0"/>
                      <a:ext cx="3648549" cy="840298"/>
                    </a:xfrm>
                    <a:prstGeom prst="rect">
                      <a:avLst/>
                    </a:prstGeom>
                  </pic:spPr>
                </pic:pic>
              </a:graphicData>
            </a:graphic>
          </wp:inline>
        </w:drawing>
      </w:r>
    </w:p>
    <w:p w14:paraId="768004E1" w14:textId="115EA7B8" w:rsidR="00DB04D1" w:rsidRDefault="00DB04D1" w:rsidP="00DB04D1">
      <w:pPr>
        <w:pStyle w:val="Caption"/>
      </w:pPr>
      <w:bookmarkStart w:id="35" w:name="_Toc56699409"/>
      <w:bookmarkStart w:id="36" w:name="_Ref123575814"/>
      <w:r>
        <w:t xml:space="preserve">Obrázek </w:t>
      </w:r>
      <w:fldSimple w:instr=" SEQ Obrázek \* ARABIC ">
        <w:r w:rsidR="004B2664">
          <w:rPr>
            <w:noProof/>
          </w:rPr>
          <w:t>1</w:t>
        </w:r>
      </w:fldSimple>
      <w:r>
        <w:t>. Ukázkový obrázek</w:t>
      </w:r>
      <w:bookmarkEnd w:id="35"/>
      <w:bookmarkEnd w:id="36"/>
    </w:p>
    <w:p w14:paraId="28482E57" w14:textId="77777777" w:rsidR="00DB04D1" w:rsidRDefault="00DB04D1" w:rsidP="00DB04D1"/>
    <w:p w14:paraId="74268A28" w14:textId="77777777" w:rsidR="00DB04D1" w:rsidRDefault="00DB04D1" w:rsidP="00DB04D1">
      <w:pPr>
        <w:pStyle w:val="Caption"/>
        <w:keepNext/>
      </w:pPr>
      <w:bookmarkStart w:id="37" w:name="_Toc56699398"/>
      <w:r>
        <w:t xml:space="preserve">Tabulka </w:t>
      </w:r>
      <w:fldSimple w:instr=" SEQ Tabulka \* ARABIC ">
        <w:r w:rsidR="00E343ED">
          <w:rPr>
            <w:noProof/>
          </w:rPr>
          <w:t>1</w:t>
        </w:r>
      </w:fldSimple>
      <w:r>
        <w:t>. Ukázková tabulka</w:t>
      </w:r>
      <w:bookmarkEnd w:id="37"/>
    </w:p>
    <w:tbl>
      <w:tblPr>
        <w:tblStyle w:val="TableGrid"/>
        <w:tblW w:w="0" w:type="auto"/>
        <w:tblLook w:val="04A0" w:firstRow="1" w:lastRow="0" w:firstColumn="1" w:lastColumn="0" w:noHBand="0" w:noVBand="1"/>
      </w:tblPr>
      <w:tblGrid>
        <w:gridCol w:w="2194"/>
        <w:gridCol w:w="2194"/>
        <w:gridCol w:w="2195"/>
        <w:gridCol w:w="2195"/>
      </w:tblGrid>
      <w:tr w:rsidR="00DB04D1" w14:paraId="505F0B1C" w14:textId="77777777" w:rsidTr="00DB04D1">
        <w:tc>
          <w:tcPr>
            <w:tcW w:w="2194" w:type="dxa"/>
          </w:tcPr>
          <w:p w14:paraId="058F1679" w14:textId="77777777" w:rsidR="00DB04D1" w:rsidRDefault="00DB04D1" w:rsidP="00DB04D1"/>
        </w:tc>
        <w:tc>
          <w:tcPr>
            <w:tcW w:w="2194" w:type="dxa"/>
          </w:tcPr>
          <w:p w14:paraId="5D5DCFD6" w14:textId="77777777" w:rsidR="00DB04D1" w:rsidRDefault="00DB04D1" w:rsidP="00DB04D1"/>
        </w:tc>
        <w:tc>
          <w:tcPr>
            <w:tcW w:w="2195" w:type="dxa"/>
          </w:tcPr>
          <w:p w14:paraId="72FB2133" w14:textId="77777777" w:rsidR="00DB04D1" w:rsidRDefault="00DB04D1" w:rsidP="00DB04D1"/>
        </w:tc>
        <w:tc>
          <w:tcPr>
            <w:tcW w:w="2195" w:type="dxa"/>
          </w:tcPr>
          <w:p w14:paraId="2735A747" w14:textId="77777777" w:rsidR="00DB04D1" w:rsidRDefault="00DB04D1" w:rsidP="00DB04D1"/>
        </w:tc>
      </w:tr>
      <w:tr w:rsidR="00DB04D1" w14:paraId="7A0A5195" w14:textId="77777777" w:rsidTr="00DB04D1">
        <w:tc>
          <w:tcPr>
            <w:tcW w:w="2194" w:type="dxa"/>
          </w:tcPr>
          <w:p w14:paraId="693A137A" w14:textId="77777777" w:rsidR="00DB04D1" w:rsidRDefault="00DB04D1" w:rsidP="00DB04D1"/>
        </w:tc>
        <w:tc>
          <w:tcPr>
            <w:tcW w:w="2194" w:type="dxa"/>
          </w:tcPr>
          <w:p w14:paraId="740A1525" w14:textId="77777777" w:rsidR="00DB04D1" w:rsidRDefault="00DB04D1" w:rsidP="00DB04D1"/>
        </w:tc>
        <w:tc>
          <w:tcPr>
            <w:tcW w:w="2195" w:type="dxa"/>
          </w:tcPr>
          <w:p w14:paraId="41DA26E0" w14:textId="77777777" w:rsidR="00DB04D1" w:rsidRDefault="00DB04D1" w:rsidP="00DB04D1"/>
        </w:tc>
        <w:tc>
          <w:tcPr>
            <w:tcW w:w="2195" w:type="dxa"/>
          </w:tcPr>
          <w:p w14:paraId="691231B8" w14:textId="77777777" w:rsidR="00DB04D1" w:rsidRDefault="00DB04D1" w:rsidP="00DB04D1"/>
        </w:tc>
      </w:tr>
      <w:tr w:rsidR="00DB04D1" w14:paraId="2821F944" w14:textId="77777777" w:rsidTr="00DB04D1">
        <w:tc>
          <w:tcPr>
            <w:tcW w:w="2194" w:type="dxa"/>
          </w:tcPr>
          <w:p w14:paraId="78E8B6FD" w14:textId="77777777" w:rsidR="00DB04D1" w:rsidRDefault="00DB04D1" w:rsidP="00DB04D1"/>
        </w:tc>
        <w:tc>
          <w:tcPr>
            <w:tcW w:w="2194" w:type="dxa"/>
          </w:tcPr>
          <w:p w14:paraId="12C0FD7A" w14:textId="77777777" w:rsidR="00DB04D1" w:rsidRDefault="00DB04D1" w:rsidP="00DB04D1"/>
        </w:tc>
        <w:tc>
          <w:tcPr>
            <w:tcW w:w="2195" w:type="dxa"/>
          </w:tcPr>
          <w:p w14:paraId="10C8E4A6" w14:textId="77777777" w:rsidR="00DB04D1" w:rsidRDefault="00DB04D1" w:rsidP="00DB04D1"/>
        </w:tc>
        <w:tc>
          <w:tcPr>
            <w:tcW w:w="2195" w:type="dxa"/>
          </w:tcPr>
          <w:p w14:paraId="05F8780B" w14:textId="77777777" w:rsidR="00DB04D1" w:rsidRDefault="00DB04D1" w:rsidP="00DB04D1"/>
        </w:tc>
      </w:tr>
    </w:tbl>
    <w:bookmarkEnd w:id="30"/>
    <w:bookmarkEnd w:id="31"/>
    <w:bookmarkEnd w:id="32"/>
    <w:bookmarkEnd w:id="33"/>
    <w:p w14:paraId="3AA37E82" w14:textId="52D29838" w:rsidR="00F03DA6" w:rsidRDefault="00E04E49">
      <w:pPr>
        <w:pStyle w:val="Heading1"/>
      </w:pPr>
      <w:r>
        <w:lastRenderedPageBreak/>
        <w:t>další paradigmata</w:t>
      </w:r>
    </w:p>
    <w:p w14:paraId="2D39100D" w14:textId="7C963A8E" w:rsidR="00F03DA6" w:rsidRDefault="003D19D5">
      <w:r>
        <w:t>Programovací paradigma je způsob nebo styl, kterým píšeme kód. Nemusí se nutně vztahovat ke konkrétnímu programovacímu jazyku, i když různé programovací jazyky mají blíže k jednomu paradigmatu než ke druhému. V následující sekci se nachází srovnání paradigmata, kterým se zabývá tato diplomová práce, s dalšími paradigmaty, které se běžně používají, nebo začínají používat v aktuální době. Byl</w:t>
      </w:r>
      <w:r w:rsidR="00846B50">
        <w:t>a</w:t>
      </w:r>
      <w:r>
        <w:t xml:space="preserve"> vybrán</w:t>
      </w:r>
      <w:r w:rsidR="00846B50">
        <w:t>a</w:t>
      </w:r>
      <w:r>
        <w:t xml:space="preserve"> pouze t</w:t>
      </w:r>
      <w:r w:rsidR="00846B50">
        <w:t>a</w:t>
      </w:r>
      <w:r>
        <w:t>, kter</w:t>
      </w:r>
      <w:r w:rsidR="00846B50">
        <w:t>á</w:t>
      </w:r>
      <w:r>
        <w:t xml:space="preserve"> jsou pro srovnání relevantní, protože mají například řešit nedostatky druhého.</w:t>
      </w:r>
    </w:p>
    <w:p w14:paraId="01299FDD" w14:textId="1025D57F" w:rsidR="00F03DA6" w:rsidRDefault="00396FF6">
      <w:pPr>
        <w:pStyle w:val="Heading2"/>
      </w:pPr>
      <w:r>
        <w:t>Objektově orientované programování</w:t>
      </w:r>
    </w:p>
    <w:p w14:paraId="535CC41D" w14:textId="6C073140" w:rsidR="00C25F7E" w:rsidRDefault="00C25F7E" w:rsidP="00C25F7E">
      <w:r>
        <w:t>„Objektově orientované programování je o modelování systému jako kolekci objektů, kde každý objekt představuje určitý aspekt systému. Objekty obsahují jak funkce, tak data. Objekt poskytuje veřejné rozhraní, které je přístupné v kódu, a také obsahuje svůj privátní, vnitřní stav; ostatní části systému se nemusí zajímat o to, co se děje uvnitř objektu.“ [TODO</w:t>
      </w:r>
      <w:r w:rsidR="00FD4D92">
        <w:t xml:space="preserve"> mozillaOOP</w:t>
      </w:r>
      <w:r>
        <w:t>]</w:t>
      </w:r>
    </w:p>
    <w:p w14:paraId="652B5A92" w14:textId="661616D1" w:rsidR="00BE18CC" w:rsidRDefault="00BE18CC" w:rsidP="00C25F7E">
      <w:r>
        <w:t>V rámci tohoto paradigmata se hojně využívá tříd. Třída je předpis pro vytváření instancí. Každá třída může mít vlastnosti, které charakterizují instance, a metody, které popisují chování. Mezi třídami mohou existovat vztahy. Jedním z nich je dědičnost, díky které jedna třída dědí vlastnosti a metody třídy druhé. [</w:t>
      </w:r>
      <w:r w:rsidR="00FD4D92">
        <w:t>TODO mozillaOOP</w:t>
      </w:r>
      <w:r>
        <w:t xml:space="preserve">] Pokud rodičovská třída definuje metody jako virtuální, pak třídy, které od ní dědí, mohou měnit chování v závislosti na typu instance. Toto nám umožňuje mít kolekci objektů </w:t>
      </w:r>
      <w:r w:rsidR="002E0CB5">
        <w:t>různého typu, ale pro interakci s nimi používat jednotný přístup. Ačkoliv se jedná o užitečnou věc, jsou to právě volání virtuálních funkcí, které v určitých případech mohou být příčinou zásadního zpomalení aplikace.</w:t>
      </w:r>
    </w:p>
    <w:p w14:paraId="4B29D9DB" w14:textId="2694F4E2" w:rsidR="002E0CB5" w:rsidRPr="00C25F7E" w:rsidRDefault="002E0CB5" w:rsidP="00C25F7E">
      <w:r>
        <w:t>Zapouzdření je myšlenka vymezení veřejného rozhraní a zároveň schování detailů fungování objektu. V případě potřebné změny nám toto umožní změnit kód pouze na jednom místě, jelikož navenek je přístupné pouze veřejné rozhraní, které nebylo třeba měnit. [</w:t>
      </w:r>
      <w:r w:rsidR="00FD4D92">
        <w:t>TODO mozillaOOP</w:t>
      </w:r>
      <w:r>
        <w:t>]</w:t>
      </w:r>
    </w:p>
    <w:p w14:paraId="0BA0FD21" w14:textId="020BCA85" w:rsidR="00F03DA6" w:rsidRDefault="00396FF6" w:rsidP="0030421C">
      <w:pPr>
        <w:pStyle w:val="Heading2"/>
      </w:pPr>
      <w:bookmarkStart w:id="38" w:name="_Toc107634150"/>
      <w:bookmarkStart w:id="39" w:name="_Toc107635185"/>
      <w:bookmarkStart w:id="40" w:name="_Toc107635225"/>
      <w:bookmarkStart w:id="41" w:name="_Toc107635242"/>
      <w:bookmarkStart w:id="42" w:name="_Toc107986423"/>
      <w:bookmarkStart w:id="43" w:name="_Toc107634149"/>
      <w:bookmarkStart w:id="44" w:name="_Toc107635184"/>
      <w:bookmarkStart w:id="45" w:name="_Toc107635224"/>
      <w:bookmarkStart w:id="46" w:name="_Toc107635241"/>
      <w:r>
        <w:t>Funkcionální programování</w:t>
      </w:r>
    </w:p>
    <w:p w14:paraId="01D32721" w14:textId="4DB1CA37" w:rsidR="002E0CB5" w:rsidRDefault="00C277B8" w:rsidP="002E0CB5">
      <w:r>
        <w:t>„Funkcionální programování je přístup k vývoji software, který používá ryzí funkce pro vytvoření udržitelného software. Jinými slovy se jedná o tvoření programů aplikací a kompozicí funkcí.“ [</w:t>
      </w:r>
      <w:r w:rsidR="00322EB5">
        <w:t>TODO wtfp</w:t>
      </w:r>
      <w:r>
        <w:t>]</w:t>
      </w:r>
    </w:p>
    <w:p w14:paraId="2558752D" w14:textId="4E6C4034" w:rsidR="00C277B8" w:rsidRDefault="00C277B8" w:rsidP="002E0CB5">
      <w:r>
        <w:lastRenderedPageBreak/>
        <w:t>Jak vyplývá z názvu, funkce je zde základní stavební jednotka. Kromě jejich běžného použití jsou funkce využívány taky jako proměnné, argumenty funkcí nebo návratové hodnoty funkcí. Na rozdíl od ostatních paradigmat se zde preferuje použití proměnných, jejichž hodnota se po deklaraci nemění. Základní myšlenky tohoto programovacího stylu pochází z matematického nástroje zvaného lambda kalkul, který byl popsán ve 30. letech minulého století Alonzo Churchem.</w:t>
      </w:r>
      <w:r w:rsidR="00C40460">
        <w:t xml:space="preserve"> Mezi funkcionální programovací jazyky se řadí Haskell, Erlang, Clojure, LISP, Scala a Elixir. Postupem času i běžné programovací jazyky zařazují do svého arzenálu nástroje, které pramení z tohoto způsobu programování.</w:t>
      </w:r>
      <w:r w:rsidR="0068655A">
        <w:t xml:space="preserve"> </w:t>
      </w:r>
      <w:r w:rsidR="00322EB5">
        <w:t>[TODO wtfp]</w:t>
      </w:r>
    </w:p>
    <w:p w14:paraId="2DFD4A99" w14:textId="5DCC7FFD" w:rsidR="0068655A" w:rsidRPr="002E0CB5" w:rsidRDefault="0068655A" w:rsidP="002E0CB5">
      <w:r>
        <w:t xml:space="preserve">Ve funkcionálním programování je významné používání rekurze. V závislosti na implementaci toto může způsobit značné zpomalení aplikace v porovnání s implementací pomocí použití klasické iterace ve smyčce. </w:t>
      </w:r>
    </w:p>
    <w:p w14:paraId="4545081B" w14:textId="4D6F99C2" w:rsidR="0030421C" w:rsidRDefault="00224F26" w:rsidP="0030421C">
      <w:pPr>
        <w:pStyle w:val="Heading2"/>
      </w:pPr>
      <w:r>
        <w:t>Porovnání</w:t>
      </w:r>
    </w:p>
    <w:p w14:paraId="1A801452" w14:textId="2EC7B664" w:rsidR="00150F84" w:rsidRDefault="00613141" w:rsidP="009B291B">
      <w:r>
        <w:t>„Objektově orientovaný návrh je soustředěn na problém a jeho řešení. Objekty, abstraktní reprezentace věcí, které tvoří návrh řešení problému představeného v návrhovém dokumentu aplikace. Objekty manipulují pouze s těmi daty, které jsou potřeba pro jejich reprezentaci bez jakéhokoliv ohledu na hardware nebo na data z reálného světa nebo jejich množství. Z tohoto důvodu nám objektově orientovaný návrh umožní rychle sestavit první verze aplikací a tím pádem také první podobu kódu. Datově orientovaný návrh se k problému staví jinak. Na rozdíl od předpokladu, že nevíme nic o hardware, usuzujeme, že nevíme nic o řešeném problému.“ [TODO dodmain]</w:t>
      </w:r>
    </w:p>
    <w:p w14:paraId="74FFEA57" w14:textId="386F48A1" w:rsidR="000F3912" w:rsidRDefault="00FD7466" w:rsidP="0011110F">
      <w:r>
        <w:t xml:space="preserve">Rozdíl mezi objektově orientovaným a funkcionálním přístupem je ten, že zatímco OOP využívá imperativní přístup, který spočívá ve specifikaci kroků potřebných k vyřešení problému, FP využívá deklarativní přístup, který pracuje s výsledkem operace, nehledě na to, jak jsme k němu přišli. Dalším rozdílem je využití proměnných a konstantních proměnných. V FP se v případě přepisu vytvoří zcela nová proměnná, do které se překopíruje původní hodnota. Díky tomu se kód v případě potřeby snáze mění a lépe testuje a lépe se v něm hledají chyby. Autor doporučuje využívat OOP pro standardizované a přímočaré projekty a FP pro aplikace, které je třeba škálovat a musí být flexibilní. [TODO </w:t>
      </w:r>
      <w:hyperlink r:id="rId12" w:history="1">
        <w:r w:rsidR="009B291B">
          <w:rPr>
            <w:rStyle w:val="Hyperlink"/>
          </w:rPr>
          <w:t>wtfp</w:t>
        </w:r>
      </w:hyperlink>
      <w:r>
        <w:t>]</w:t>
      </w:r>
    </w:p>
    <w:p w14:paraId="20420AF4" w14:textId="20D64152" w:rsidR="007329C1" w:rsidRDefault="007329C1" w:rsidP="0011110F">
      <w:r w:rsidRPr="007329C1">
        <w:t xml:space="preserve">Jedna věc, kterou sdílí funkcionální programování s datově orientovaným programováním je skutečnost, že obě paradigmata identifikovala nedostatky objektově orientovaného programování. Společná překážka je potřeba uvažovat zcela odlišně, než jak člověk myslel </w:t>
      </w:r>
      <w:r w:rsidRPr="007329C1">
        <w:lastRenderedPageBreak/>
        <w:t>doposud</w:t>
      </w:r>
      <w:r w:rsidR="00402734">
        <w:t xml:space="preserve"> </w:t>
      </w:r>
      <w:r w:rsidR="00402734" w:rsidRPr="007329C1">
        <w:t>při psaní programu</w:t>
      </w:r>
      <w:r w:rsidRPr="007329C1">
        <w:t>. Pro programátora odchovaného na objektově orientovaném návrhu mohou být myšlenky aplikované v těchto alternativních programovacích přístupech relativně složité, ba i zpočátku nepochopitelné.</w:t>
      </w:r>
      <w:r w:rsidR="007531E1">
        <w:t xml:space="preserve"> Obě paradigmata se mohou vyskytovat po boku objektově orientovaného kódu ve stejné aplikaci a být použity tam, kde dávají smysl. Zatímco funkcionální návrh si klade za cíl zlepšit robustnost a modularita aplikace, datově orientovaný přístup se soustředí jak na modularitu, tak na zvýšení výkonu programu.</w:t>
      </w:r>
    </w:p>
    <w:p w14:paraId="1647DED3" w14:textId="129388D4" w:rsidR="0030421C" w:rsidRDefault="0030421C" w:rsidP="0030421C">
      <w:pPr>
        <w:pStyle w:val="Heading1"/>
      </w:pPr>
      <w:r>
        <w:lastRenderedPageBreak/>
        <w:t>hardware jako platforma</w:t>
      </w:r>
    </w:p>
    <w:p w14:paraId="40F4D5DA" w14:textId="422B709B" w:rsidR="0008512F" w:rsidRPr="0008512F" w:rsidRDefault="0008512F" w:rsidP="0008512F">
      <w:r>
        <w:t>Datově orientovaný vývoj dbá na efektivní využívání hardware. V této sekci si popíšeme části počítače a jednotlivých komponentů, které mají zásadní vliv na rychlost běhu programu.</w:t>
      </w:r>
    </w:p>
    <w:p w14:paraId="69700B61" w14:textId="178BD083" w:rsidR="0030421C" w:rsidRDefault="0030421C" w:rsidP="0030421C">
      <w:pPr>
        <w:pStyle w:val="Heading2"/>
      </w:pPr>
      <w:r>
        <w:t>Vyrovnávací paměť</w:t>
      </w:r>
    </w:p>
    <w:p w14:paraId="69CB0223" w14:textId="4AFDD41B" w:rsidR="0008512F" w:rsidRDefault="0008512F" w:rsidP="0008512F">
      <w:r>
        <w:t xml:space="preserve">Vyrovnávací paměť (cache) je rychlé paměťové zařízení s malou kapacitou, které slouží k ukládání </w:t>
      </w:r>
      <w:r w:rsidR="00C178F9">
        <w:t>malých částí dat z paměťových zařízení nižších úrovní paměťové hierarchie. Pokud se bavíme o cache pamětech, máme zpravidla namysli uložiště, které se nachází na procesorovém čipu a je k dispozici výpočetním jádrům. Jako vyrovnávací paměť ale můžeme považovat i operační paměť ve vztahu k hard-disku nebo SSD.</w:t>
      </w:r>
      <w:r w:rsidR="00481E52">
        <w:t xml:space="preserve"> [</w:t>
      </w:r>
      <w:r w:rsidR="001020AE">
        <w:t xml:space="preserve">TODO </w:t>
      </w:r>
      <w:r w:rsidR="00481E52">
        <w:t>csprogrammer]</w:t>
      </w:r>
    </w:p>
    <w:p w14:paraId="3755375A" w14:textId="1FD6FDC1" w:rsidR="008A3E17" w:rsidRDefault="00481E52" w:rsidP="008A3E17">
      <w:r>
        <w:t xml:space="preserve">Cache paměť pro ukládání dat využívá technologie SRAM. </w:t>
      </w:r>
      <w:r w:rsidR="00C35A92">
        <w:t xml:space="preserve">V moderních procesorech se vyskytuje v několika úrovních. Každá úroveň má různou velikost a přístupovou dobu. Nejblíže k výpočetnímu jádru je úroveň L1. Tu ještě výrobci CPU separují na paměť pro instrukce a data, </w:t>
      </w:r>
      <w:r w:rsidR="008A3E17">
        <w:t>nazývané</w:t>
      </w:r>
      <w:r w:rsidR="00C35A92">
        <w:t xml:space="preserve"> i-cache a d-cache.</w:t>
      </w:r>
      <w:r w:rsidR="000F0B33">
        <w:t xml:space="preserve"> Tato úroveň bývá privátní pro jedno jádro. Na další úrovni se nachází úroveň L2. Ta je unifikovaná, takže obsahuje jak instrukce, tak data. Může být privátní pro jedno jádro nebo sdílená mezi všemi jádry. Nejvýše postavená je úroveň L3. Ta je společná pro všechna jádra a má největší kapacitu.</w:t>
      </w:r>
      <w:r w:rsidR="008A3E17">
        <w:t xml:space="preserve"> </w:t>
      </w:r>
    </w:p>
    <w:p w14:paraId="5DD12628" w14:textId="183BC0DB" w:rsidR="008A3E17" w:rsidRDefault="008A3E17" w:rsidP="008A3E17">
      <w:pPr>
        <w:pStyle w:val="Heading3"/>
      </w:pPr>
      <w:r>
        <w:t>Struktura a adresování</w:t>
      </w:r>
    </w:p>
    <w:p w14:paraId="0B78E925" w14:textId="685DD8FA" w:rsidR="009B78F3" w:rsidRDefault="001923BD" w:rsidP="008A3E17">
      <w:r>
        <w:t xml:space="preserve">Cache paměti uspořádávají data do sad (set). Každá sada obsahuje jeden nebo více řádků (line). Jeden řádek obsahuje kromě samotných dat, kterým se také říká blok (block), obsahuje ještě </w:t>
      </w:r>
      <w:r w:rsidR="009B78F3">
        <w:t>jeden bit signalizující validitu záznamu a také štítek (tag), které se používají při adresování a načítání dat z cache. [</w:t>
      </w:r>
      <w:r w:rsidR="001020AE">
        <w:t xml:space="preserve">TODO </w:t>
      </w:r>
      <w:r w:rsidR="009B78F3">
        <w:t>csprogrammer]</w:t>
      </w:r>
    </w:p>
    <w:p w14:paraId="75FEA32F" w14:textId="1EC458F5" w:rsidR="009B78F3" w:rsidRDefault="009B78F3" w:rsidP="008A3E17">
      <w:r>
        <w:t xml:space="preserve">K adresování do vyrovnávací paměti se využívá celá adresa dat rozdělená na části. </w:t>
      </w:r>
      <w:r w:rsidR="00A7698F">
        <w:t>Počet bitů každé části je dán počtem bitů, které počítač používá pro adresování</w:t>
      </w:r>
      <w:r w:rsidR="00687787">
        <w:t xml:space="preserve"> </w:t>
      </w:r>
      <w:r w:rsidR="00687787">
        <w:rPr>
          <w:i/>
          <w:iCs/>
        </w:rPr>
        <w:t>m</w:t>
      </w:r>
      <w:r w:rsidR="00A7698F">
        <w:t xml:space="preserve"> (typicky 32 nebo 64 bitů), počtem sad </w:t>
      </w:r>
      <w:r w:rsidR="00A7698F">
        <w:rPr>
          <w:i/>
          <w:iCs/>
        </w:rPr>
        <w:t>S</w:t>
      </w:r>
      <w:r w:rsidR="00A7698F">
        <w:t xml:space="preserve"> a velikostí bloku </w:t>
      </w:r>
      <w:r w:rsidR="00A7698F">
        <w:rPr>
          <w:i/>
          <w:iCs/>
        </w:rPr>
        <w:t>B</w:t>
      </w:r>
      <w:r w:rsidR="00A7698F">
        <w:t xml:space="preserve"> (typicky 64 B).</w:t>
      </w:r>
      <w:r w:rsidR="00687787">
        <w:t xml:space="preserve"> Parametry </w:t>
      </w:r>
      <w:r w:rsidR="00687787">
        <w:rPr>
          <w:i/>
          <w:iCs/>
        </w:rPr>
        <w:t>S </w:t>
      </w:r>
      <w:r w:rsidR="00687787">
        <w:t xml:space="preserve">a </w:t>
      </w:r>
      <w:r w:rsidR="00687787">
        <w:rPr>
          <w:i/>
          <w:iCs/>
        </w:rPr>
        <w:t>B</w:t>
      </w:r>
      <w:r w:rsidR="00687787">
        <w:t xml:space="preserve"> jsou stanoveny výrobcem a každá konfigurace má své výhody i nevýhody. Abychom mohli získat počet bitů použitých pro tag </w:t>
      </w:r>
      <w:r w:rsidR="00687787">
        <w:rPr>
          <w:i/>
          <w:iCs/>
        </w:rPr>
        <w:t>t</w:t>
      </w:r>
      <w:r w:rsidR="00687787">
        <w:t xml:space="preserve">, vypočítáme počet bitů pro index sady </w:t>
      </w:r>
      <m:oMath>
        <m:r>
          <w:rPr>
            <w:rFonts w:ascii="Cambria Math" w:hAnsi="Cambria Math"/>
          </w:rPr>
          <m:t>s=</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(S)</m:t>
        </m:r>
      </m:oMath>
      <w:r w:rsidR="00687787">
        <w:t xml:space="preserve"> a počet bitů pro offset v bloku </w:t>
      </w:r>
      <m:oMath>
        <m:r>
          <w:rPr>
            <w:rFonts w:ascii="Cambria Math" w:hAnsi="Cambria Math"/>
          </w:rPr>
          <m:t>b=</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(B)</m:t>
        </m:r>
      </m:oMath>
      <w:r w:rsidR="00687787">
        <w:t xml:space="preserve">. Počet bitů pro tag </w:t>
      </w:r>
      <m:oMath>
        <m:r>
          <w:rPr>
            <w:rFonts w:ascii="Cambria Math" w:hAnsi="Cambria Math"/>
          </w:rPr>
          <m:t>t=m-(s+b)</m:t>
        </m:r>
      </m:oMath>
      <w:r w:rsidR="00687787">
        <w:t>.</w:t>
      </w:r>
      <w:r w:rsidR="00717E2E">
        <w:t xml:space="preserve"> [</w:t>
      </w:r>
      <w:r w:rsidR="001020AE">
        <w:t xml:space="preserve">TODO </w:t>
      </w:r>
      <w:r w:rsidR="00717E2E">
        <w:t>csprogrammer]</w:t>
      </w:r>
    </w:p>
    <w:p w14:paraId="7E32F535" w14:textId="77777777" w:rsidR="004B2664" w:rsidRDefault="004B2664" w:rsidP="004B2664">
      <w:pPr>
        <w:keepNext/>
      </w:pPr>
      <w:r>
        <w:rPr>
          <w:noProof/>
        </w:rPr>
        <w:lastRenderedPageBreak/>
        <w:drawing>
          <wp:inline distT="0" distB="0" distL="0" distR="0" wp14:anchorId="3B3A668A" wp14:editId="72DBD7F5">
            <wp:extent cx="5580380" cy="878205"/>
            <wp:effectExtent l="0" t="0" r="127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80380" cy="878205"/>
                    </a:xfrm>
                    <a:prstGeom prst="rect">
                      <a:avLst/>
                    </a:prstGeom>
                  </pic:spPr>
                </pic:pic>
              </a:graphicData>
            </a:graphic>
          </wp:inline>
        </w:drawing>
      </w:r>
    </w:p>
    <w:p w14:paraId="59B01F4C" w14:textId="7A139066" w:rsidR="004B2664" w:rsidRPr="00687787" w:rsidRDefault="004B2664" w:rsidP="004B2664">
      <w:pPr>
        <w:pStyle w:val="Caption"/>
      </w:pPr>
      <w:bookmarkStart w:id="47" w:name="_Ref123575801"/>
      <w:r>
        <w:t xml:space="preserve">Obrázek </w:t>
      </w:r>
      <w:fldSimple w:instr=" SEQ Obrázek \* ARABIC ">
        <w:r>
          <w:rPr>
            <w:noProof/>
          </w:rPr>
          <w:t>2</w:t>
        </w:r>
      </w:fldSimple>
      <w:r>
        <w:t>: Příklad rozdělení adresy</w:t>
      </w:r>
      <w:bookmarkEnd w:id="47"/>
    </w:p>
    <w:p w14:paraId="10BFBC74" w14:textId="7DCB6FA8" w:rsidR="008A3E17" w:rsidRDefault="008A3E17" w:rsidP="008A3E17">
      <w:pPr>
        <w:pStyle w:val="Heading3"/>
      </w:pPr>
      <w:r>
        <w:t>Vyrovnávací paměť s přímým mapováním</w:t>
      </w:r>
    </w:p>
    <w:p w14:paraId="008770A7" w14:textId="5A84158E" w:rsidR="008A3E17" w:rsidRPr="008A3E17" w:rsidRDefault="008A3E17" w:rsidP="008A3E17">
      <w:pPr>
        <w:pStyle w:val="Heading3"/>
      </w:pPr>
      <w:r>
        <w:t>Set associative vyrovnávací paměť</w:t>
      </w:r>
    </w:p>
    <w:p w14:paraId="73D21583" w14:textId="6EF088B4" w:rsidR="008A3E17" w:rsidRDefault="008A3E17" w:rsidP="008A3E17">
      <w:pPr>
        <w:pStyle w:val="Heading3"/>
      </w:pPr>
      <w:r>
        <w:t>Plně asociativní vyrovnávací paměť</w:t>
      </w:r>
    </w:p>
    <w:p w14:paraId="1CB95F7F" w14:textId="06626B73" w:rsidR="008A3E17" w:rsidRPr="008A3E17" w:rsidRDefault="008A3E17" w:rsidP="008A3E17">
      <w:pPr>
        <w:pStyle w:val="Heading3"/>
      </w:pPr>
      <w:r>
        <w:t>Substituční strategie</w:t>
      </w:r>
    </w:p>
    <w:p w14:paraId="1A4A5A12" w14:textId="77777777" w:rsidR="008A3E17" w:rsidRPr="008A3E17" w:rsidRDefault="008A3E17" w:rsidP="008A3E17"/>
    <w:p w14:paraId="1F215BF2" w14:textId="77777777" w:rsidR="008A3E17" w:rsidRDefault="008A3E17" w:rsidP="008A3E17"/>
    <w:p w14:paraId="1263B7A6" w14:textId="01077342" w:rsidR="0030421C" w:rsidRDefault="0030421C" w:rsidP="0030421C">
      <w:pPr>
        <w:pStyle w:val="Heading2"/>
      </w:pPr>
      <w:r>
        <w:t>Operační paměť</w:t>
      </w:r>
    </w:p>
    <w:p w14:paraId="620B09FF" w14:textId="189C97D6" w:rsidR="0030421C" w:rsidRDefault="0030421C" w:rsidP="0030421C">
      <w:pPr>
        <w:pStyle w:val="Heading2"/>
      </w:pPr>
      <w:r>
        <w:t>CPU pipelining</w:t>
      </w:r>
    </w:p>
    <w:p w14:paraId="4A79B02D" w14:textId="0C0E8DA9" w:rsidR="007679CD" w:rsidRDefault="007679CD" w:rsidP="007679CD">
      <w:pPr>
        <w:pStyle w:val="Heading2"/>
      </w:pPr>
      <w:r>
        <w:t>Out-of-order vykonávání instrukcí</w:t>
      </w:r>
    </w:p>
    <w:p w14:paraId="255D378E" w14:textId="785AFD0E" w:rsidR="007679CD" w:rsidRDefault="007679CD" w:rsidP="007679CD">
      <w:pPr>
        <w:pStyle w:val="Heading2"/>
      </w:pPr>
      <w:r>
        <w:t>Prefetching instrukcí</w:t>
      </w:r>
    </w:p>
    <w:p w14:paraId="55AB098E" w14:textId="15DC2DF9" w:rsidR="00BB2826" w:rsidRPr="00BB2826" w:rsidRDefault="00BB2826" w:rsidP="00BB2826">
      <w:pPr>
        <w:pStyle w:val="Heading2"/>
      </w:pPr>
      <w:r>
        <w:t>Assembler</w:t>
      </w:r>
    </w:p>
    <w:p w14:paraId="41B329E3" w14:textId="1DDBF844" w:rsidR="0030421C" w:rsidRDefault="0030421C" w:rsidP="0030421C">
      <w:pPr>
        <w:pStyle w:val="Heading2"/>
      </w:pPr>
      <w:r>
        <w:t>Kompilátory</w:t>
      </w:r>
    </w:p>
    <w:p w14:paraId="1AD012CF" w14:textId="60CB8A05" w:rsidR="007679CD" w:rsidRDefault="007679CD" w:rsidP="007679CD">
      <w:pPr>
        <w:pStyle w:val="Heading2"/>
      </w:pPr>
      <w:r>
        <w:t>SIMD</w:t>
      </w:r>
    </w:p>
    <w:p w14:paraId="7B7AD547" w14:textId="34C07A1A" w:rsidR="004A6FBC" w:rsidRPr="004A6FBC" w:rsidRDefault="004A6FBC" w:rsidP="004A6FBC">
      <w:pPr>
        <w:pStyle w:val="Heading2"/>
      </w:pPr>
      <w:r>
        <w:t>Paralelizace</w:t>
      </w:r>
    </w:p>
    <w:p w14:paraId="73913BE3" w14:textId="02F4E37E" w:rsidR="0030421C" w:rsidRDefault="0030421C" w:rsidP="0030421C">
      <w:pPr>
        <w:pStyle w:val="Heading1"/>
      </w:pPr>
      <w:r>
        <w:lastRenderedPageBreak/>
        <w:t>benchmarking</w:t>
      </w:r>
    </w:p>
    <w:p w14:paraId="07C7FB18" w14:textId="77777777" w:rsidR="004B12A2" w:rsidRPr="004B12A2" w:rsidRDefault="004B12A2" w:rsidP="004B12A2">
      <w:pPr>
        <w:pStyle w:val="Heading2"/>
        <w:numPr>
          <w:ilvl w:val="0"/>
          <w:numId w:val="0"/>
        </w:numPr>
        <w:ind w:left="576" w:hanging="576"/>
      </w:pPr>
    </w:p>
    <w:p w14:paraId="7A227B83" w14:textId="6224ABBF" w:rsidR="0030421C" w:rsidRDefault="0030421C" w:rsidP="0030421C">
      <w:pPr>
        <w:pStyle w:val="Heading1"/>
      </w:pPr>
      <w:r>
        <w:lastRenderedPageBreak/>
        <w:t>profilování</w:t>
      </w:r>
    </w:p>
    <w:p w14:paraId="33DDB932" w14:textId="06F0FACE" w:rsidR="004B12A2" w:rsidRPr="004B12A2" w:rsidRDefault="004B12A2" w:rsidP="004B12A2">
      <w:pPr>
        <w:pStyle w:val="Heading2"/>
      </w:pPr>
      <w:r>
        <w:t>Typy profilerů</w:t>
      </w:r>
    </w:p>
    <w:bookmarkEnd w:id="38"/>
    <w:bookmarkEnd w:id="39"/>
    <w:bookmarkEnd w:id="40"/>
    <w:bookmarkEnd w:id="41"/>
    <w:bookmarkEnd w:id="42"/>
    <w:tbl>
      <w:tblPr>
        <w:tblW w:w="8787" w:type="dxa"/>
        <w:tblCellMar>
          <w:left w:w="70" w:type="dxa"/>
          <w:right w:w="70" w:type="dxa"/>
        </w:tblCellMar>
        <w:tblLook w:val="0000" w:firstRow="0" w:lastRow="0" w:firstColumn="0" w:lastColumn="0" w:noHBand="0" w:noVBand="0"/>
      </w:tblPr>
      <w:tblGrid>
        <w:gridCol w:w="2480"/>
        <w:gridCol w:w="6307"/>
      </w:tblGrid>
      <w:tr w:rsidR="00F03DA6" w14:paraId="0A87A475" w14:textId="77777777">
        <w:tc>
          <w:tcPr>
            <w:tcW w:w="2480" w:type="dxa"/>
          </w:tcPr>
          <w:p w14:paraId="3A1B9ED6" w14:textId="77777777" w:rsidR="00F03DA6" w:rsidRDefault="00F03DA6">
            <w:pPr>
              <w:pStyle w:val="st-slice"/>
            </w:pPr>
          </w:p>
        </w:tc>
        <w:tc>
          <w:tcPr>
            <w:tcW w:w="6307" w:type="dxa"/>
          </w:tcPr>
          <w:p w14:paraId="50A950A5" w14:textId="77777777" w:rsidR="00F03DA6" w:rsidRDefault="00F03DA6">
            <w:pPr>
              <w:pStyle w:val="st"/>
              <w:jc w:val="left"/>
            </w:pPr>
            <w:bookmarkStart w:id="48" w:name="_Toc107979920"/>
            <w:bookmarkStart w:id="49" w:name="_Toc120888200"/>
            <w:r>
              <w:t>Praktická část</w:t>
            </w:r>
            <w:bookmarkEnd w:id="48"/>
            <w:bookmarkEnd w:id="49"/>
          </w:p>
        </w:tc>
      </w:tr>
    </w:tbl>
    <w:p w14:paraId="6000CF75" w14:textId="3B419E23" w:rsidR="0030421C" w:rsidRDefault="0017456A" w:rsidP="0030421C">
      <w:pPr>
        <w:pStyle w:val="Heading1"/>
      </w:pPr>
      <w:bookmarkStart w:id="50" w:name="_Toc37577734"/>
      <w:bookmarkStart w:id="51" w:name="_Toc88120445"/>
      <w:bookmarkStart w:id="52" w:name="_Toc88120682"/>
      <w:bookmarkStart w:id="53" w:name="_Toc88120894"/>
      <w:bookmarkStart w:id="54" w:name="_Toc88120998"/>
      <w:bookmarkStart w:id="55" w:name="_Toc88121041"/>
      <w:bookmarkStart w:id="56" w:name="_Toc88121178"/>
      <w:bookmarkStart w:id="57" w:name="_Toc88121552"/>
      <w:bookmarkStart w:id="58" w:name="_Toc88121609"/>
      <w:bookmarkStart w:id="59" w:name="_Toc88121747"/>
      <w:bookmarkStart w:id="60" w:name="_Toc88122013"/>
      <w:bookmarkStart w:id="61" w:name="_Toc88124618"/>
      <w:bookmarkStart w:id="62" w:name="_Toc88124655"/>
      <w:bookmarkStart w:id="63" w:name="_Toc88124805"/>
      <w:bookmarkStart w:id="64" w:name="_Toc88125788"/>
      <w:bookmarkStart w:id="65" w:name="_Toc88126308"/>
      <w:bookmarkStart w:id="66" w:name="_Toc88126459"/>
      <w:bookmarkStart w:id="67" w:name="_Toc88126526"/>
      <w:bookmarkStart w:id="68" w:name="_Toc88126555"/>
      <w:bookmarkStart w:id="69" w:name="_Toc88126771"/>
      <w:bookmarkStart w:id="70" w:name="_Toc88126861"/>
      <w:bookmarkStart w:id="71" w:name="_Toc88127102"/>
      <w:bookmarkStart w:id="72" w:name="_Toc88127145"/>
      <w:bookmarkStart w:id="73" w:name="_Toc88128510"/>
      <w:bookmarkStart w:id="74" w:name="_Toc107634152"/>
      <w:bookmarkStart w:id="75" w:name="_Toc107635187"/>
      <w:bookmarkStart w:id="76" w:name="_Toc107635227"/>
      <w:bookmarkStart w:id="77" w:name="_Toc107635244"/>
      <w:bookmarkStart w:id="78" w:name="_Toc120888206"/>
      <w:bookmarkEnd w:id="43"/>
      <w:bookmarkEnd w:id="44"/>
      <w:bookmarkEnd w:id="45"/>
      <w:bookmarkEnd w:id="46"/>
      <w:r>
        <w:lastRenderedPageBreak/>
        <w:t>příklady optimalizací</w:t>
      </w:r>
    </w:p>
    <w:p w14:paraId="7A90E978" w14:textId="31A9BE92" w:rsidR="00742418" w:rsidRDefault="00742418" w:rsidP="00742418">
      <w:pPr>
        <w:pStyle w:val="Heading2"/>
      </w:pPr>
      <w:r>
        <w:t>Iterace polem</w:t>
      </w:r>
    </w:p>
    <w:p w14:paraId="5800C2AD" w14:textId="740C365E" w:rsidR="00F803C1" w:rsidRPr="00F803C1" w:rsidRDefault="00F803C1" w:rsidP="00F803C1">
      <w:pPr>
        <w:pStyle w:val="Heading2"/>
      </w:pPr>
      <w:r>
        <w:t>Předvídatelnost operací</w:t>
      </w:r>
    </w:p>
    <w:p w14:paraId="4EE5E7CB" w14:textId="5E55C330" w:rsidR="00742418" w:rsidRDefault="00742418" w:rsidP="00742418">
      <w:pPr>
        <w:pStyle w:val="Heading2"/>
      </w:pPr>
      <w:r>
        <w:t>Hot vs cold data</w:t>
      </w:r>
    </w:p>
    <w:p w14:paraId="1B2DEECB" w14:textId="440D7327" w:rsidR="00742418" w:rsidRDefault="00742418" w:rsidP="002046F9">
      <w:pPr>
        <w:pStyle w:val="Heading2"/>
      </w:pPr>
      <w:r>
        <w:t>SoA vs AoS</w:t>
      </w:r>
    </w:p>
    <w:p w14:paraId="5307751C" w14:textId="2127C377" w:rsidR="00191582" w:rsidRPr="00191582" w:rsidRDefault="00191582" w:rsidP="00191582">
      <w:pPr>
        <w:pStyle w:val="Heading2"/>
      </w:pPr>
      <w:r>
        <w:t>Využití pipeliningu</w:t>
      </w:r>
    </w:p>
    <w:p w14:paraId="54F17E51" w14:textId="2FE825A4" w:rsidR="0017456A" w:rsidRDefault="0017456A" w:rsidP="0017456A">
      <w:pPr>
        <w:pStyle w:val="Heading1"/>
      </w:pPr>
      <w:r>
        <w:lastRenderedPageBreak/>
        <w:t>ověření výkonu pomocí nástrojů</w:t>
      </w:r>
    </w:p>
    <w:p w14:paraId="77F8C577" w14:textId="31CD829C" w:rsidR="0017456A" w:rsidRPr="0017456A" w:rsidRDefault="0017456A" w:rsidP="0017456A">
      <w:pPr>
        <w:pStyle w:val="Heading1"/>
      </w:pPr>
      <w:r>
        <w:lastRenderedPageBreak/>
        <w:t>souhrn optimalizací</w:t>
      </w:r>
    </w:p>
    <w:p w14:paraId="70DAF31C" w14:textId="07E464EF" w:rsidR="00F03DA6" w:rsidRDefault="00F03DA6">
      <w:pPr>
        <w:pStyle w:val="Nadpis"/>
      </w:pPr>
      <w:r>
        <w:lastRenderedPageBreak/>
        <w:t>Závěr</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1AAD7029" w14:textId="77777777" w:rsidR="00F03DA6" w:rsidRDefault="00F03DA6">
      <w:r>
        <w:t>text</w:t>
      </w:r>
    </w:p>
    <w:p w14:paraId="0AB49975" w14:textId="77777777" w:rsidR="00F03DA6" w:rsidRDefault="00F03DA6"/>
    <w:p w14:paraId="4D6FD8B2" w14:textId="13D7EA6F" w:rsidR="00F03DA6" w:rsidRDefault="00F03DA6">
      <w:pPr>
        <w:pStyle w:val="Nadpis"/>
        <w:rPr>
          <w:rStyle w:val="Pokec"/>
        </w:rPr>
      </w:pPr>
      <w:bookmarkStart w:id="79" w:name="_Toc37577735"/>
      <w:bookmarkStart w:id="80" w:name="_Toc88120446"/>
      <w:bookmarkStart w:id="81" w:name="_Toc88120683"/>
      <w:bookmarkStart w:id="82" w:name="_Toc88120895"/>
      <w:bookmarkStart w:id="83" w:name="_Toc88120999"/>
      <w:bookmarkStart w:id="84" w:name="_Toc88121042"/>
      <w:bookmarkStart w:id="85" w:name="_Toc88121179"/>
      <w:bookmarkStart w:id="86" w:name="_Toc88121553"/>
      <w:bookmarkStart w:id="87" w:name="_Toc88121610"/>
      <w:bookmarkStart w:id="88" w:name="_Toc88121748"/>
      <w:bookmarkStart w:id="89" w:name="_Toc88122014"/>
      <w:bookmarkStart w:id="90" w:name="_Toc88124619"/>
      <w:bookmarkStart w:id="91" w:name="_Toc88124656"/>
      <w:bookmarkStart w:id="92" w:name="_Toc88124806"/>
      <w:bookmarkStart w:id="93" w:name="_Toc88125789"/>
      <w:bookmarkStart w:id="94" w:name="_Toc88126309"/>
      <w:bookmarkStart w:id="95" w:name="_Toc88126460"/>
      <w:bookmarkStart w:id="96" w:name="_Toc88126527"/>
      <w:bookmarkStart w:id="97" w:name="_Toc88126556"/>
      <w:bookmarkStart w:id="98" w:name="_Toc88126772"/>
      <w:bookmarkStart w:id="99" w:name="_Toc88126862"/>
      <w:bookmarkStart w:id="100" w:name="_Toc88127103"/>
      <w:bookmarkStart w:id="101" w:name="_Toc88127146"/>
      <w:bookmarkStart w:id="102" w:name="_Toc88128511"/>
      <w:bookmarkStart w:id="103" w:name="_Toc107634153"/>
      <w:bookmarkStart w:id="104" w:name="_Toc107635188"/>
      <w:bookmarkStart w:id="105" w:name="_Toc107635228"/>
      <w:bookmarkStart w:id="106" w:name="_Toc107635245"/>
      <w:bookmarkStart w:id="107" w:name="_Toc120888207"/>
      <w:r>
        <w:lastRenderedPageBreak/>
        <w:t>Seznam použité literatury</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p>
    <w:p w14:paraId="56D91189" w14:textId="679247A4" w:rsidR="00F03DA6" w:rsidRDefault="00F03DA6">
      <w:pPr>
        <w:pStyle w:val="Literatura"/>
        <w:rPr>
          <w:bCs/>
        </w:rPr>
      </w:pPr>
      <w:r>
        <w:tab/>
      </w:r>
      <w:r w:rsidR="001113F2">
        <w:rPr>
          <w:bCs/>
        </w:rPr>
        <w:t>T</w:t>
      </w:r>
      <w:r>
        <w:rPr>
          <w:bCs/>
        </w:rPr>
        <w:t>ext</w:t>
      </w:r>
    </w:p>
    <w:p w14:paraId="36AAAFA0" w14:textId="77777777" w:rsidR="00F92B2D" w:rsidRDefault="00F92B2D" w:rsidP="001113F2">
      <w:pPr>
        <w:pStyle w:val="Literatura"/>
        <w:numPr>
          <w:ilvl w:val="0"/>
          <w:numId w:val="0"/>
        </w:numPr>
        <w:ind w:left="720" w:hanging="360"/>
        <w:rPr>
          <w:bCs/>
        </w:rPr>
      </w:pPr>
    </w:p>
    <w:p w14:paraId="4FA4E2DB" w14:textId="12147A76" w:rsidR="001113F2" w:rsidRDefault="001113F2" w:rsidP="00F92B2D">
      <w:r>
        <w:t>TODO – očíslovat a smazat</w:t>
      </w:r>
    </w:p>
    <w:p w14:paraId="7C86FB62" w14:textId="2A42C76D" w:rsidR="00FD5D92" w:rsidRDefault="00481E52" w:rsidP="00F92B2D">
      <w:pPr>
        <w:jc w:val="left"/>
      </w:pPr>
      <w:r>
        <w:t xml:space="preserve">Acton2014 – </w:t>
      </w:r>
      <w:r w:rsidR="00FD5D92" w:rsidRPr="00FD5D92">
        <w:t>CppCon 2014: Mike Acton "Data-Oriented Design and C++"</w:t>
      </w:r>
      <w:r w:rsidR="009B00AF">
        <w:t xml:space="preserve">. </w:t>
      </w:r>
      <w:r w:rsidR="009B00AF">
        <w:rPr>
          <w:i/>
          <w:iCs/>
        </w:rPr>
        <w:t>Youtube</w:t>
      </w:r>
      <w:r w:rsidR="009B00AF">
        <w:t xml:space="preserve"> [online]</w:t>
      </w:r>
      <w:r w:rsidR="00205DFB">
        <w:t>.</w:t>
      </w:r>
      <w:r w:rsidR="00FD5D92">
        <w:t xml:space="preserve"> </w:t>
      </w:r>
      <w:r w:rsidR="00F92B2D">
        <w:t>30.9.2014</w:t>
      </w:r>
      <w:r w:rsidR="00FD5D92">
        <w:t xml:space="preserve"> [</w:t>
      </w:r>
      <w:r w:rsidR="00F92B2D">
        <w:t xml:space="preserve">cit. </w:t>
      </w:r>
      <w:r w:rsidR="00FD5D92">
        <w:t xml:space="preserve">2022-12-21]. Dostupné z: </w:t>
      </w:r>
      <w:hyperlink r:id="rId14" w:history="1">
        <w:r w:rsidR="00F92B2D" w:rsidRPr="002745AB">
          <w:rPr>
            <w:rStyle w:val="Hyperlink"/>
          </w:rPr>
          <w:t>https://www.youtube.com/watch?v=rX0ItVEVjHc</w:t>
        </w:r>
      </w:hyperlink>
      <w:r w:rsidR="009B00AF">
        <w:t>. Kanál uživatele CppC</w:t>
      </w:r>
      <w:r w:rsidR="0082173E">
        <w:t>on</w:t>
      </w:r>
    </w:p>
    <w:p w14:paraId="47EA15EB" w14:textId="518405AA" w:rsidR="00405A58" w:rsidRDefault="00481E52" w:rsidP="00F92B2D">
      <w:pPr>
        <w:jc w:val="left"/>
      </w:pPr>
      <w:r>
        <w:t xml:space="preserve">Dodmain – </w:t>
      </w:r>
      <w:r w:rsidR="00405A58" w:rsidRPr="00405A58">
        <w:t xml:space="preserve">LLOPIS, Noel. Data-Oriented Design (Or Why You Might Be Shooting Yourself in The Foot With OOP) [online]. 2009-12-04 [cit. 2022-12-23]. Dostupné z: </w:t>
      </w:r>
      <w:hyperlink r:id="rId15" w:history="1">
        <w:r w:rsidR="00FD4D92" w:rsidRPr="002B63A6">
          <w:rPr>
            <w:rStyle w:val="Hyperlink"/>
          </w:rPr>
          <w:t>https://gamesfromwithin.com/data-oriented-design</w:t>
        </w:r>
      </w:hyperlink>
    </w:p>
    <w:p w14:paraId="1253F006" w14:textId="200E8459" w:rsidR="00FD4D92" w:rsidRDefault="00481E52" w:rsidP="00F92B2D">
      <w:pPr>
        <w:jc w:val="left"/>
      </w:pPr>
      <w:r>
        <w:t xml:space="preserve">mozillaOOP - </w:t>
      </w:r>
      <w:r w:rsidR="00FD4D92" w:rsidRPr="00FD4D92">
        <w:t xml:space="preserve">Object-oriented programming [online]. 2022-09-28 [cit. 2022-12-30]. Dostupné z: </w:t>
      </w:r>
      <w:hyperlink r:id="rId16" w:history="1">
        <w:r w:rsidR="00322EB5" w:rsidRPr="002B63A6">
          <w:rPr>
            <w:rStyle w:val="Hyperlink"/>
          </w:rPr>
          <w:t>https://developer.mozilla.org/en-US/docs/Learn/JavaScript/Objects/Object-oriented_programming</w:t>
        </w:r>
      </w:hyperlink>
    </w:p>
    <w:p w14:paraId="29FC9BC4" w14:textId="00E07AD8" w:rsidR="00322EB5" w:rsidRDefault="00481E52" w:rsidP="00F92B2D">
      <w:pPr>
        <w:jc w:val="left"/>
      </w:pPr>
      <w:r>
        <w:t xml:space="preserve">wtfp - </w:t>
      </w:r>
      <w:r w:rsidR="00322EB5" w:rsidRPr="00322EB5">
        <w:t xml:space="preserve">MITCHELL, Brad. What Is Functional Programming and Why Use It? [online]. 2022-07-13 [cit. 2022-12-30]. Dostupné z: </w:t>
      </w:r>
      <w:hyperlink r:id="rId17" w:history="1">
        <w:r w:rsidRPr="00B251CD">
          <w:rPr>
            <w:rStyle w:val="Hyperlink"/>
          </w:rPr>
          <w:t>https://www.codingdojo.com/blog/what-is-functional-programming</w:t>
        </w:r>
      </w:hyperlink>
    </w:p>
    <w:p w14:paraId="7454F7CD" w14:textId="2F404A4C" w:rsidR="00481E52" w:rsidRDefault="00481E52" w:rsidP="00F92B2D">
      <w:pPr>
        <w:jc w:val="left"/>
      </w:pPr>
      <w:r>
        <w:t xml:space="preserve">csprogrammer – </w:t>
      </w:r>
      <w:r w:rsidRPr="00481E52">
        <w:t>BRYANT, Randal a David O'HALLARON. Computer Systems: A Programmer's Perspective. 3rd Edition. Pearson, 2015, 1128 s. ISBN 013409266X.</w:t>
      </w:r>
    </w:p>
    <w:p w14:paraId="6B550EDA" w14:textId="3C0EE419" w:rsidR="00F92B2D" w:rsidRDefault="00F92B2D" w:rsidP="00F92B2D">
      <w:pPr>
        <w:jc w:val="left"/>
      </w:pPr>
      <w:r>
        <w:t xml:space="preserve">TODO – zkontrolovat na </w:t>
      </w:r>
      <w:hyperlink r:id="rId18" w:history="1">
        <w:r w:rsidRPr="00F92B2D">
          <w:rPr>
            <w:rStyle w:val="Hyperlink"/>
          </w:rPr>
          <w:t>https://odevzdej.cz/</w:t>
        </w:r>
      </w:hyperlink>
    </w:p>
    <w:p w14:paraId="60828BAF" w14:textId="1412C4BF" w:rsidR="00F03DA6" w:rsidRDefault="00F03DA6">
      <w:pPr>
        <w:pStyle w:val="Nadpis"/>
      </w:pPr>
      <w:bookmarkStart w:id="108" w:name="_Toc37577736"/>
      <w:bookmarkStart w:id="109" w:name="_Toc88120447"/>
      <w:bookmarkStart w:id="110" w:name="_Toc88120684"/>
      <w:bookmarkStart w:id="111" w:name="_Toc88120896"/>
      <w:bookmarkStart w:id="112" w:name="_Toc88121000"/>
      <w:bookmarkStart w:id="113" w:name="_Toc88121043"/>
      <w:bookmarkStart w:id="114" w:name="_Toc88121180"/>
      <w:bookmarkStart w:id="115" w:name="_Toc88121554"/>
      <w:bookmarkStart w:id="116" w:name="_Toc88121611"/>
      <w:bookmarkStart w:id="117" w:name="_Toc88121749"/>
      <w:bookmarkStart w:id="118" w:name="_Toc88122015"/>
      <w:bookmarkStart w:id="119" w:name="_Toc88124620"/>
      <w:bookmarkStart w:id="120" w:name="_Toc88124657"/>
      <w:bookmarkStart w:id="121" w:name="_Toc88124807"/>
      <w:bookmarkStart w:id="122" w:name="_Toc88125790"/>
      <w:bookmarkStart w:id="123" w:name="_Toc88126310"/>
      <w:bookmarkStart w:id="124" w:name="_Toc88126461"/>
      <w:bookmarkStart w:id="125" w:name="_Toc88126528"/>
      <w:bookmarkStart w:id="126" w:name="_Toc88126557"/>
      <w:bookmarkStart w:id="127" w:name="_Toc88126773"/>
      <w:bookmarkStart w:id="128" w:name="_Toc88126863"/>
      <w:bookmarkStart w:id="129" w:name="_Toc88127104"/>
      <w:bookmarkStart w:id="130" w:name="_Toc88127147"/>
      <w:bookmarkStart w:id="131" w:name="_Toc88128512"/>
      <w:bookmarkStart w:id="132" w:name="_Toc107634154"/>
      <w:bookmarkStart w:id="133" w:name="_Toc107635189"/>
      <w:bookmarkStart w:id="134" w:name="_Toc107635229"/>
      <w:bookmarkStart w:id="135" w:name="_Toc107635246"/>
      <w:bookmarkStart w:id="136" w:name="_Toc120888208"/>
      <w:r>
        <w:lastRenderedPageBreak/>
        <w:t>Seznam použitých symbolů a zkratek</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tbl>
      <w:tblPr>
        <w:tblW w:w="8859" w:type="dxa"/>
        <w:tblCellMar>
          <w:left w:w="0" w:type="dxa"/>
          <w:right w:w="70" w:type="dxa"/>
        </w:tblCellMar>
        <w:tblLook w:val="0000" w:firstRow="0" w:lastRow="0" w:firstColumn="0" w:lastColumn="0" w:noHBand="0" w:noVBand="0"/>
      </w:tblPr>
      <w:tblGrid>
        <w:gridCol w:w="751"/>
        <w:gridCol w:w="169"/>
        <w:gridCol w:w="7939"/>
      </w:tblGrid>
      <w:tr w:rsidR="007679CD" w14:paraId="7DC1497A" w14:textId="77777777">
        <w:tc>
          <w:tcPr>
            <w:tcW w:w="0" w:type="auto"/>
            <w:noWrap/>
          </w:tcPr>
          <w:p w14:paraId="6DCD0DA0" w14:textId="77777777" w:rsidR="007679CD" w:rsidRDefault="007679CD">
            <w:pPr>
              <w:pStyle w:val="Bezodstavce"/>
            </w:pPr>
            <w:r>
              <w:t>DOD</w:t>
            </w:r>
          </w:p>
        </w:tc>
        <w:tc>
          <w:tcPr>
            <w:tcW w:w="170" w:type="dxa"/>
          </w:tcPr>
          <w:p w14:paraId="6E909D98" w14:textId="77777777" w:rsidR="007679CD" w:rsidRDefault="007679CD">
            <w:pPr>
              <w:pStyle w:val="Bezodstavce"/>
            </w:pPr>
          </w:p>
        </w:tc>
        <w:tc>
          <w:tcPr>
            <w:tcW w:w="8055" w:type="dxa"/>
          </w:tcPr>
          <w:p w14:paraId="3CFAD4C4" w14:textId="77777777" w:rsidR="007679CD" w:rsidRDefault="007679CD">
            <w:pPr>
              <w:pStyle w:val="Bezodstavce"/>
            </w:pPr>
            <w:r>
              <w:t>Data-oriented design</w:t>
            </w:r>
          </w:p>
        </w:tc>
      </w:tr>
      <w:tr w:rsidR="007679CD" w14:paraId="05D518CF" w14:textId="77777777">
        <w:tc>
          <w:tcPr>
            <w:tcW w:w="0" w:type="auto"/>
            <w:noWrap/>
          </w:tcPr>
          <w:p w14:paraId="7B2CCB32" w14:textId="77777777" w:rsidR="007679CD" w:rsidRDefault="007679CD">
            <w:pPr>
              <w:pStyle w:val="Bezodstavce"/>
            </w:pPr>
            <w:r>
              <w:t>DOP</w:t>
            </w:r>
          </w:p>
        </w:tc>
        <w:tc>
          <w:tcPr>
            <w:tcW w:w="170" w:type="dxa"/>
          </w:tcPr>
          <w:p w14:paraId="007C435D" w14:textId="77777777" w:rsidR="007679CD" w:rsidRDefault="007679CD">
            <w:pPr>
              <w:pStyle w:val="Bezodstavce"/>
            </w:pPr>
          </w:p>
        </w:tc>
        <w:tc>
          <w:tcPr>
            <w:tcW w:w="8055" w:type="dxa"/>
          </w:tcPr>
          <w:p w14:paraId="3A31068D" w14:textId="77777777" w:rsidR="007679CD" w:rsidRDefault="007679CD">
            <w:pPr>
              <w:pStyle w:val="Bezodstavce"/>
            </w:pPr>
            <w:r>
              <w:t>Datově orientované programování</w:t>
            </w:r>
          </w:p>
        </w:tc>
      </w:tr>
      <w:tr w:rsidR="007679CD" w14:paraId="2B25A4B7" w14:textId="77777777">
        <w:tc>
          <w:tcPr>
            <w:tcW w:w="0" w:type="auto"/>
            <w:noWrap/>
          </w:tcPr>
          <w:p w14:paraId="5B256403" w14:textId="77777777" w:rsidR="007679CD" w:rsidRDefault="007679CD">
            <w:pPr>
              <w:pStyle w:val="Bezodstavce"/>
            </w:pPr>
            <w:r>
              <w:t>FP</w:t>
            </w:r>
          </w:p>
        </w:tc>
        <w:tc>
          <w:tcPr>
            <w:tcW w:w="170" w:type="dxa"/>
          </w:tcPr>
          <w:p w14:paraId="447AA460" w14:textId="77777777" w:rsidR="007679CD" w:rsidRDefault="007679CD">
            <w:pPr>
              <w:pStyle w:val="Bezodstavce"/>
            </w:pPr>
          </w:p>
        </w:tc>
        <w:tc>
          <w:tcPr>
            <w:tcW w:w="8055" w:type="dxa"/>
          </w:tcPr>
          <w:p w14:paraId="3000D62F" w14:textId="77777777" w:rsidR="007679CD" w:rsidRDefault="007679CD">
            <w:pPr>
              <w:pStyle w:val="Bezodstavce"/>
            </w:pPr>
            <w:r>
              <w:t>Funkcionální programování</w:t>
            </w:r>
          </w:p>
        </w:tc>
      </w:tr>
      <w:tr w:rsidR="007679CD" w14:paraId="5FEEA697" w14:textId="77777777">
        <w:tc>
          <w:tcPr>
            <w:tcW w:w="0" w:type="auto"/>
            <w:noWrap/>
          </w:tcPr>
          <w:p w14:paraId="5E2CB993" w14:textId="77777777" w:rsidR="007679CD" w:rsidRDefault="007679CD">
            <w:pPr>
              <w:pStyle w:val="Bezodstavce"/>
            </w:pPr>
            <w:r>
              <w:t>OOP</w:t>
            </w:r>
          </w:p>
        </w:tc>
        <w:tc>
          <w:tcPr>
            <w:tcW w:w="170" w:type="dxa"/>
          </w:tcPr>
          <w:p w14:paraId="74D825F9" w14:textId="77777777" w:rsidR="007679CD" w:rsidRDefault="007679CD">
            <w:pPr>
              <w:pStyle w:val="Bezodstavce"/>
            </w:pPr>
          </w:p>
        </w:tc>
        <w:tc>
          <w:tcPr>
            <w:tcW w:w="8055" w:type="dxa"/>
          </w:tcPr>
          <w:p w14:paraId="2335BF0A" w14:textId="77777777" w:rsidR="007679CD" w:rsidRDefault="007679CD">
            <w:pPr>
              <w:pStyle w:val="Bezodstavce"/>
            </w:pPr>
            <w:r>
              <w:t>Objektově orientované programování</w:t>
            </w:r>
          </w:p>
        </w:tc>
      </w:tr>
      <w:tr w:rsidR="00C178F9" w14:paraId="6FBB52E5" w14:textId="77777777">
        <w:tc>
          <w:tcPr>
            <w:tcW w:w="0" w:type="auto"/>
            <w:noWrap/>
          </w:tcPr>
          <w:p w14:paraId="3EBF3E70" w14:textId="247E4086" w:rsidR="00C178F9" w:rsidRDefault="00C178F9">
            <w:pPr>
              <w:pStyle w:val="Bezodstavce"/>
            </w:pPr>
            <w:r>
              <w:t>SSD</w:t>
            </w:r>
          </w:p>
        </w:tc>
        <w:tc>
          <w:tcPr>
            <w:tcW w:w="170" w:type="dxa"/>
          </w:tcPr>
          <w:p w14:paraId="49CB2D9F" w14:textId="20A8B4A5" w:rsidR="00C178F9" w:rsidRDefault="00C178F9">
            <w:pPr>
              <w:pStyle w:val="Bezodstavce"/>
            </w:pPr>
          </w:p>
        </w:tc>
        <w:tc>
          <w:tcPr>
            <w:tcW w:w="8055" w:type="dxa"/>
          </w:tcPr>
          <w:p w14:paraId="12A21990" w14:textId="54FA0989" w:rsidR="00C178F9" w:rsidRDefault="00C178F9">
            <w:pPr>
              <w:pStyle w:val="Bezodstavce"/>
            </w:pPr>
            <w:r>
              <w:t>Solid State Drive</w:t>
            </w:r>
          </w:p>
        </w:tc>
      </w:tr>
      <w:tr w:rsidR="00481E52" w14:paraId="51788CDA" w14:textId="77777777">
        <w:tc>
          <w:tcPr>
            <w:tcW w:w="0" w:type="auto"/>
            <w:noWrap/>
          </w:tcPr>
          <w:p w14:paraId="5D794A0A" w14:textId="21ACC1F1" w:rsidR="00481E52" w:rsidRDefault="00481E52">
            <w:pPr>
              <w:pStyle w:val="Bezodstavce"/>
            </w:pPr>
            <w:r>
              <w:t>SRAM</w:t>
            </w:r>
          </w:p>
        </w:tc>
        <w:tc>
          <w:tcPr>
            <w:tcW w:w="170" w:type="dxa"/>
          </w:tcPr>
          <w:p w14:paraId="111A4883" w14:textId="77777777" w:rsidR="00481E52" w:rsidRDefault="00481E52">
            <w:pPr>
              <w:pStyle w:val="Bezodstavce"/>
            </w:pPr>
          </w:p>
        </w:tc>
        <w:tc>
          <w:tcPr>
            <w:tcW w:w="8055" w:type="dxa"/>
          </w:tcPr>
          <w:p w14:paraId="385C8C21" w14:textId="5F658C23" w:rsidR="00481E52" w:rsidRDefault="00481E52">
            <w:pPr>
              <w:pStyle w:val="Bezodstavce"/>
            </w:pPr>
            <w:r>
              <w:t>Static Random Access Memory</w:t>
            </w:r>
          </w:p>
        </w:tc>
      </w:tr>
      <w:tr w:rsidR="00C35A92" w14:paraId="78D880C4" w14:textId="77777777">
        <w:tc>
          <w:tcPr>
            <w:tcW w:w="0" w:type="auto"/>
            <w:noWrap/>
          </w:tcPr>
          <w:p w14:paraId="14E769A4" w14:textId="1DB70ACE" w:rsidR="00C35A92" w:rsidRDefault="00C35A92">
            <w:pPr>
              <w:pStyle w:val="Bezodstavce"/>
            </w:pPr>
            <w:r>
              <w:t>CPU</w:t>
            </w:r>
          </w:p>
        </w:tc>
        <w:tc>
          <w:tcPr>
            <w:tcW w:w="170" w:type="dxa"/>
          </w:tcPr>
          <w:p w14:paraId="0CCC841C" w14:textId="77777777" w:rsidR="00C35A92" w:rsidRDefault="00C35A92">
            <w:pPr>
              <w:pStyle w:val="Bezodstavce"/>
            </w:pPr>
          </w:p>
        </w:tc>
        <w:tc>
          <w:tcPr>
            <w:tcW w:w="8055" w:type="dxa"/>
          </w:tcPr>
          <w:p w14:paraId="1CF4DD3F" w14:textId="3CC4415E" w:rsidR="00C35A92" w:rsidRDefault="00C35A92">
            <w:pPr>
              <w:pStyle w:val="Bezodstavce"/>
            </w:pPr>
            <w:r>
              <w:t>Central Processing Unit</w:t>
            </w:r>
          </w:p>
        </w:tc>
      </w:tr>
    </w:tbl>
    <w:p w14:paraId="04489CF7" w14:textId="77777777" w:rsidR="00F03DA6" w:rsidRDefault="00F03DA6"/>
    <w:p w14:paraId="70BA70C4" w14:textId="079C6A75" w:rsidR="00F03DA6" w:rsidRDefault="00F03DA6">
      <w:pPr>
        <w:pStyle w:val="Nadpis"/>
      </w:pPr>
      <w:bookmarkStart w:id="137" w:name="_Toc37577737"/>
      <w:bookmarkStart w:id="138" w:name="_Toc88120448"/>
      <w:bookmarkStart w:id="139" w:name="_Toc88120685"/>
      <w:bookmarkStart w:id="140" w:name="_Toc88120897"/>
      <w:bookmarkStart w:id="141" w:name="_Toc88121001"/>
      <w:bookmarkStart w:id="142" w:name="_Toc88121044"/>
      <w:bookmarkStart w:id="143" w:name="_Toc88121181"/>
      <w:bookmarkStart w:id="144" w:name="_Toc88121555"/>
      <w:bookmarkStart w:id="145" w:name="_Toc88121612"/>
      <w:bookmarkStart w:id="146" w:name="_Toc88121750"/>
      <w:bookmarkStart w:id="147" w:name="_Toc88122016"/>
      <w:bookmarkStart w:id="148" w:name="_Toc88124621"/>
      <w:bookmarkStart w:id="149" w:name="_Toc88124658"/>
      <w:bookmarkStart w:id="150" w:name="_Toc88124808"/>
      <w:bookmarkStart w:id="151" w:name="_Toc88125791"/>
      <w:bookmarkStart w:id="152" w:name="_Toc88126311"/>
      <w:bookmarkStart w:id="153" w:name="_Toc88126462"/>
      <w:bookmarkStart w:id="154" w:name="_Toc88126529"/>
      <w:bookmarkStart w:id="155" w:name="_Toc88126558"/>
      <w:bookmarkStart w:id="156" w:name="_Toc88126774"/>
      <w:bookmarkStart w:id="157" w:name="_Toc88126864"/>
      <w:bookmarkStart w:id="158" w:name="_Toc88127105"/>
      <w:bookmarkStart w:id="159" w:name="_Toc88127148"/>
      <w:bookmarkStart w:id="160" w:name="_Toc88128513"/>
      <w:bookmarkStart w:id="161" w:name="_Toc107634155"/>
      <w:bookmarkStart w:id="162" w:name="_Toc107635190"/>
      <w:bookmarkStart w:id="163" w:name="_Toc107635230"/>
      <w:bookmarkStart w:id="164" w:name="_Toc107635247"/>
      <w:bookmarkStart w:id="165" w:name="_Toc120888209"/>
      <w:r>
        <w:lastRenderedPageBreak/>
        <w:t>Seznam obrázků</w:t>
      </w:r>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3B850285"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"Obrázek" </w:instrText>
      </w:r>
      <w:r>
        <w:fldChar w:fldCharType="separate"/>
      </w:r>
      <w:hyperlink w:anchor="_Toc56699409" w:history="1">
        <w:r w:rsidRPr="00B26FFF">
          <w:rPr>
            <w:rStyle w:val="Hyperlink"/>
          </w:rPr>
          <w:t>Obrázek 1. Ukázkový obrázek</w:t>
        </w:r>
        <w:r>
          <w:rPr>
            <w:webHidden/>
          </w:rPr>
          <w:tab/>
        </w:r>
        <w:r>
          <w:rPr>
            <w:webHidden/>
          </w:rPr>
          <w:fldChar w:fldCharType="begin"/>
        </w:r>
        <w:r>
          <w:rPr>
            <w:webHidden/>
          </w:rPr>
          <w:instrText xml:space="preserve"> PAGEREF _Toc56699409 \h </w:instrText>
        </w:r>
        <w:r>
          <w:rPr>
            <w:webHidden/>
          </w:rPr>
        </w:r>
        <w:r>
          <w:rPr>
            <w:webHidden/>
          </w:rPr>
          <w:fldChar w:fldCharType="separate"/>
        </w:r>
        <w:r>
          <w:rPr>
            <w:webHidden/>
          </w:rPr>
          <w:t>9</w:t>
        </w:r>
        <w:r>
          <w:rPr>
            <w:webHidden/>
          </w:rPr>
          <w:fldChar w:fldCharType="end"/>
        </w:r>
      </w:hyperlink>
    </w:p>
    <w:p w14:paraId="78BE70C5" w14:textId="70D6534A" w:rsidR="00F03DA6" w:rsidRDefault="00DB04D1">
      <w:r>
        <w:fldChar w:fldCharType="end"/>
      </w:r>
      <w:r w:rsidR="006A3247">
        <w:fldChar w:fldCharType="begin"/>
      </w:r>
      <w:r w:rsidR="006A3247">
        <w:instrText xml:space="preserve"> REF _Ref123575801 \h </w:instrText>
      </w:r>
      <w:r w:rsidR="006A3247">
        <w:fldChar w:fldCharType="separate"/>
      </w:r>
      <w:r w:rsidR="006A3247">
        <w:t xml:space="preserve">Obrázek </w:t>
      </w:r>
      <w:r w:rsidR="006A3247">
        <w:rPr>
          <w:noProof/>
        </w:rPr>
        <w:t>2</w:t>
      </w:r>
      <w:r w:rsidR="006A3247">
        <w:t>: Příklad rozdělení adresy</w:t>
      </w:r>
      <w:r w:rsidR="006A3247">
        <w:fldChar w:fldCharType="end"/>
      </w:r>
      <w:r w:rsidR="006A3247">
        <w:t>…………………………………………………</w:t>
      </w:r>
      <w:r w:rsidR="006A3247">
        <w:fldChar w:fldCharType="begin"/>
      </w:r>
      <w:r w:rsidR="006A3247">
        <w:instrText xml:space="preserve"> PAGEREF _Ref123575814 \h </w:instrText>
      </w:r>
      <w:r w:rsidR="006A3247">
        <w:fldChar w:fldCharType="separate"/>
      </w:r>
      <w:r w:rsidR="006A3247">
        <w:rPr>
          <w:noProof/>
        </w:rPr>
        <w:t>13</w:t>
      </w:r>
      <w:r w:rsidR="006A3247">
        <w:fldChar w:fldCharType="end"/>
      </w:r>
    </w:p>
    <w:p w14:paraId="694634F1" w14:textId="0E0D85D9" w:rsidR="006A3247" w:rsidRDefault="006A3247">
      <w:r>
        <w:t>TODO</w:t>
      </w:r>
    </w:p>
    <w:p w14:paraId="3CF92835" w14:textId="3B8D2436" w:rsidR="00F03DA6" w:rsidRDefault="00F03DA6">
      <w:pPr>
        <w:pStyle w:val="Nadpis"/>
      </w:pPr>
      <w:bookmarkStart w:id="166" w:name="_Toc37577738"/>
      <w:bookmarkStart w:id="167" w:name="_Toc88120449"/>
      <w:bookmarkStart w:id="168" w:name="_Toc88120686"/>
      <w:bookmarkStart w:id="169" w:name="_Toc88120898"/>
      <w:bookmarkStart w:id="170" w:name="_Toc88121002"/>
      <w:bookmarkStart w:id="171" w:name="_Toc88121045"/>
      <w:bookmarkStart w:id="172" w:name="_Toc88121182"/>
      <w:bookmarkStart w:id="173" w:name="_Toc88121556"/>
      <w:bookmarkStart w:id="174" w:name="_Toc88121613"/>
      <w:bookmarkStart w:id="175" w:name="_Toc88121751"/>
      <w:bookmarkStart w:id="176" w:name="_Toc88122017"/>
      <w:bookmarkStart w:id="177" w:name="_Toc88124622"/>
      <w:bookmarkStart w:id="178" w:name="_Toc88124659"/>
      <w:bookmarkStart w:id="179" w:name="_Toc88124809"/>
      <w:bookmarkStart w:id="180" w:name="_Toc88125792"/>
      <w:bookmarkStart w:id="181" w:name="_Toc88126312"/>
      <w:bookmarkStart w:id="182" w:name="_Toc88126463"/>
      <w:bookmarkStart w:id="183" w:name="_Toc88126530"/>
      <w:bookmarkStart w:id="184" w:name="_Toc88126559"/>
      <w:bookmarkStart w:id="185" w:name="_Toc88126775"/>
      <w:bookmarkStart w:id="186" w:name="_Toc88126865"/>
      <w:bookmarkStart w:id="187" w:name="_Toc88127106"/>
      <w:bookmarkStart w:id="188" w:name="_Toc88127149"/>
      <w:bookmarkStart w:id="189" w:name="_Toc88128514"/>
      <w:bookmarkStart w:id="190" w:name="_Toc107634156"/>
      <w:bookmarkStart w:id="191" w:name="_Toc107635191"/>
      <w:bookmarkStart w:id="192" w:name="_Toc107635231"/>
      <w:bookmarkStart w:id="193" w:name="_Toc107635248"/>
      <w:bookmarkStart w:id="194" w:name="_Toc120888210"/>
      <w:r>
        <w:lastRenderedPageBreak/>
        <w:t>Seznam tabulek</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14:paraId="3D884FCC" w14:textId="77777777" w:rsidR="00DB04D1" w:rsidRDefault="00DB04D1">
      <w:pPr>
        <w:pStyle w:val="TableofFigures"/>
        <w:rPr>
          <w:rFonts w:asciiTheme="minorHAnsi" w:eastAsiaTheme="minorEastAsia" w:hAnsiTheme="minorHAnsi" w:cstheme="minorBidi"/>
          <w:sz w:val="22"/>
          <w:szCs w:val="22"/>
        </w:rPr>
      </w:pPr>
      <w:r>
        <w:fldChar w:fldCharType="begin"/>
      </w:r>
      <w:r>
        <w:instrText xml:space="preserve"> TOC \h \z \c "Tabulka" </w:instrText>
      </w:r>
      <w:r>
        <w:fldChar w:fldCharType="separate"/>
      </w:r>
      <w:hyperlink w:anchor="_Toc56699398" w:history="1">
        <w:r w:rsidRPr="00113B24">
          <w:rPr>
            <w:rStyle w:val="Hyperlink"/>
          </w:rPr>
          <w:t>Tabulka 1. Ukázková tabulka</w:t>
        </w:r>
        <w:r>
          <w:rPr>
            <w:webHidden/>
          </w:rPr>
          <w:tab/>
        </w:r>
        <w:r>
          <w:rPr>
            <w:webHidden/>
          </w:rPr>
          <w:fldChar w:fldCharType="begin"/>
        </w:r>
        <w:r>
          <w:rPr>
            <w:webHidden/>
          </w:rPr>
          <w:instrText xml:space="preserve"> PAGEREF _Toc56699398 \h </w:instrText>
        </w:r>
        <w:r>
          <w:rPr>
            <w:webHidden/>
          </w:rPr>
        </w:r>
        <w:r>
          <w:rPr>
            <w:webHidden/>
          </w:rPr>
          <w:fldChar w:fldCharType="separate"/>
        </w:r>
        <w:r>
          <w:rPr>
            <w:webHidden/>
          </w:rPr>
          <w:t>9</w:t>
        </w:r>
        <w:r>
          <w:rPr>
            <w:webHidden/>
          </w:rPr>
          <w:fldChar w:fldCharType="end"/>
        </w:r>
      </w:hyperlink>
    </w:p>
    <w:p w14:paraId="316A1715" w14:textId="77777777" w:rsidR="00F03DA6" w:rsidRDefault="00DB04D1">
      <w:r>
        <w:fldChar w:fldCharType="end"/>
      </w:r>
    </w:p>
    <w:p w14:paraId="4E044F87" w14:textId="77777777" w:rsidR="00F03DA6" w:rsidRDefault="00F03DA6">
      <w:bookmarkStart w:id="195" w:name="_Toc420374803"/>
    </w:p>
    <w:p w14:paraId="166BD226" w14:textId="77777777" w:rsidR="00F03DA6" w:rsidRDefault="00F03DA6"/>
    <w:p w14:paraId="4169C90E" w14:textId="77777777" w:rsidR="00F03DA6" w:rsidRDefault="00F03DA6">
      <w:pPr>
        <w:pStyle w:val="Nadpis"/>
      </w:pPr>
      <w:bookmarkStart w:id="196" w:name="_Toc37577739"/>
      <w:bookmarkStart w:id="197" w:name="_Toc88120450"/>
      <w:bookmarkStart w:id="198" w:name="_Toc88120687"/>
      <w:bookmarkStart w:id="199" w:name="_Toc88120899"/>
      <w:bookmarkStart w:id="200" w:name="_Toc88121003"/>
      <w:bookmarkStart w:id="201" w:name="_Toc88121046"/>
      <w:bookmarkStart w:id="202" w:name="_Toc88121183"/>
      <w:bookmarkStart w:id="203" w:name="_Toc88121557"/>
      <w:bookmarkStart w:id="204" w:name="_Toc88121614"/>
      <w:bookmarkStart w:id="205" w:name="_Toc88121752"/>
      <w:bookmarkStart w:id="206" w:name="_Toc88122018"/>
      <w:bookmarkStart w:id="207" w:name="_Toc88124623"/>
      <w:bookmarkStart w:id="208" w:name="_Toc88124660"/>
      <w:bookmarkStart w:id="209" w:name="_Toc88124810"/>
      <w:bookmarkStart w:id="210" w:name="_Toc88125793"/>
      <w:bookmarkStart w:id="211" w:name="_Toc88126313"/>
      <w:bookmarkStart w:id="212" w:name="_Toc88126464"/>
      <w:bookmarkStart w:id="213" w:name="_Toc88126531"/>
      <w:bookmarkStart w:id="214" w:name="_Toc88126560"/>
      <w:bookmarkStart w:id="215" w:name="_Toc88126776"/>
      <w:bookmarkStart w:id="216" w:name="_Toc88126866"/>
      <w:bookmarkStart w:id="217" w:name="_Toc88127107"/>
      <w:bookmarkStart w:id="218" w:name="_Toc88127150"/>
      <w:bookmarkStart w:id="219" w:name="_Toc88128515"/>
      <w:bookmarkStart w:id="220" w:name="_Toc107634157"/>
      <w:bookmarkStart w:id="221" w:name="_Toc107635192"/>
      <w:bookmarkStart w:id="222" w:name="_Toc107635232"/>
      <w:bookmarkStart w:id="223" w:name="_Toc107635249"/>
      <w:bookmarkStart w:id="224" w:name="_Toc120888211"/>
      <w:bookmarkEnd w:id="195"/>
      <w:r>
        <w:lastRenderedPageBreak/>
        <w:t>Seznam Příloh</w:t>
      </w: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12530258" w14:textId="77777777" w:rsidR="00F03DA6" w:rsidRDefault="00F03DA6"/>
    <w:p w14:paraId="158D9ECC" w14:textId="77777777" w:rsidR="00F03DA6" w:rsidRDefault="00F03DA6">
      <w:pPr>
        <w:sectPr w:rsidR="00F03DA6">
          <w:headerReference w:type="default" r:id="rId19"/>
          <w:footerReference w:type="default" r:id="rId20"/>
          <w:type w:val="continuous"/>
          <w:pgSz w:w="11907" w:h="16840" w:code="9"/>
          <w:pgMar w:top="1701" w:right="1134" w:bottom="1134" w:left="1134" w:header="851" w:footer="709" w:gutter="851"/>
          <w:cols w:space="708"/>
        </w:sectPr>
      </w:pPr>
    </w:p>
    <w:p w14:paraId="7511ADC1" w14:textId="77777777" w:rsidR="00F03DA6" w:rsidRDefault="00F03DA6"/>
    <w:p w14:paraId="4243C76A" w14:textId="77777777" w:rsidR="00294C06" w:rsidRDefault="00F03DA6">
      <w:pPr>
        <w:pStyle w:val="Title"/>
      </w:pPr>
      <w:r>
        <w:lastRenderedPageBreak/>
        <w:t xml:space="preserve">Příloha P I: Název přílohy </w:t>
      </w:r>
    </w:p>
    <w:sectPr w:rsidR="00294C06">
      <w:headerReference w:type="default" r:id="rId21"/>
      <w:type w:val="continuous"/>
      <w:pgSz w:w="11907" w:h="16840" w:code="9"/>
      <w:pgMar w:top="1701" w:right="1134" w:bottom="1134" w:left="1134" w:header="851" w:footer="709" w:gutter="85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915A8" w14:textId="77777777" w:rsidR="00543E9B" w:rsidRDefault="00543E9B">
      <w:r>
        <w:separator/>
      </w:r>
    </w:p>
    <w:p w14:paraId="3790AEFE" w14:textId="77777777" w:rsidR="00543E9B" w:rsidRDefault="00543E9B"/>
  </w:endnote>
  <w:endnote w:type="continuationSeparator" w:id="0">
    <w:p w14:paraId="4B0230BF" w14:textId="77777777" w:rsidR="00543E9B" w:rsidRDefault="00543E9B">
      <w:r>
        <w:continuationSeparator/>
      </w:r>
    </w:p>
    <w:p w14:paraId="2E14E93A" w14:textId="77777777" w:rsidR="00543E9B" w:rsidRDefault="00543E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5C1F8" w14:textId="77777777" w:rsidR="00F03DA6" w:rsidRDefault="00F03D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3A52" w14:textId="77777777" w:rsidR="00543E9B" w:rsidRDefault="00543E9B">
      <w:r>
        <w:separator/>
      </w:r>
    </w:p>
    <w:p w14:paraId="40DB5FE3" w14:textId="77777777" w:rsidR="00543E9B" w:rsidRDefault="00543E9B"/>
  </w:footnote>
  <w:footnote w:type="continuationSeparator" w:id="0">
    <w:p w14:paraId="33CCAF7D" w14:textId="77777777" w:rsidR="00543E9B" w:rsidRDefault="00543E9B">
      <w:r>
        <w:continuationSeparator/>
      </w:r>
    </w:p>
    <w:p w14:paraId="4E752BFF" w14:textId="77777777" w:rsidR="00543E9B" w:rsidRDefault="00543E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05F43" w14:textId="77777777" w:rsidR="00F03DA6" w:rsidRDefault="00F03DA6">
    <w:pPr>
      <w:pStyle w:val="BodyText"/>
      <w:pBdr>
        <w:bottom w:val="single" w:sz="4" w:space="1" w:color="auto"/>
      </w:pBdr>
      <w:tabs>
        <w:tab w:val="right" w:pos="8788"/>
      </w:tabs>
      <w:jc w:val="left"/>
    </w:pPr>
    <w:r>
      <w:t>UTB ve Zlíně, Fakulta aplikované informatiky</w:t>
    </w:r>
    <w:r>
      <w:tab/>
    </w:r>
    <w:r>
      <w:fldChar w:fldCharType="begin"/>
    </w:r>
    <w:r>
      <w:instrText xml:space="preserve"> PAGE </w:instrText>
    </w:r>
    <w:r>
      <w:fldChar w:fldCharType="separate"/>
    </w:r>
    <w:r w:rsidR="00640B03">
      <w:rPr>
        <w:noProof/>
      </w:rPr>
      <w:t>19</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53C7A" w14:textId="77777777" w:rsidR="00F03DA6" w:rsidRDefault="00F03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983D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63DA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E62E7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5ED7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66F58"/>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BEBEF200"/>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9740DFF2"/>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EC08A860"/>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57A234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34334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4C38D4"/>
    <w:multiLevelType w:val="hybridMultilevel"/>
    <w:tmpl w:val="B44C5946"/>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2" w15:restartNumberingAfterBreak="0">
    <w:nsid w:val="04AA1905"/>
    <w:multiLevelType w:val="hybridMultilevel"/>
    <w:tmpl w:val="F3B65594"/>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103397"/>
    <w:multiLevelType w:val="singleLevel"/>
    <w:tmpl w:val="CA666036"/>
    <w:lvl w:ilvl="0">
      <w:start w:val="1"/>
      <w:numFmt w:val="upperRoman"/>
      <w:lvlText w:val="P %1"/>
      <w:lvlJc w:val="left"/>
      <w:pPr>
        <w:tabs>
          <w:tab w:val="num" w:pos="1191"/>
        </w:tabs>
        <w:ind w:left="1191" w:hanging="1191"/>
      </w:pPr>
      <w:rPr>
        <w:rFonts w:ascii="Times New Roman" w:hAnsi="Times New Roman" w:cs="Times New Roman" w:hint="default"/>
        <w:b w:val="0"/>
        <w:bCs w:val="0"/>
        <w:i w:val="0"/>
        <w:iCs w:val="0"/>
        <w:sz w:val="24"/>
        <w:szCs w:val="24"/>
      </w:rPr>
    </w:lvl>
  </w:abstractNum>
  <w:abstractNum w:abstractNumId="14" w15:restartNumberingAfterBreak="0">
    <w:nsid w:val="0D1E759C"/>
    <w:multiLevelType w:val="multilevel"/>
    <w:tmpl w:val="2542B3D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0FC24351"/>
    <w:multiLevelType w:val="hybridMultilevel"/>
    <w:tmpl w:val="CFFC6BC6"/>
    <w:lvl w:ilvl="0" w:tplc="F1C81144">
      <w:start w:val="1"/>
      <w:numFmt w:val="decimal"/>
      <w:lvlText w:val="(%1)"/>
      <w:lvlJc w:val="right"/>
      <w:pPr>
        <w:tabs>
          <w:tab w:val="num" w:pos="851"/>
        </w:tabs>
        <w:ind w:left="851" w:hanging="142"/>
      </w:pPr>
      <w:rPr>
        <w:rFonts w:hint="default"/>
      </w:rPr>
    </w:lvl>
    <w:lvl w:ilvl="1" w:tplc="04050019">
      <w:start w:val="1"/>
      <w:numFmt w:val="lowerLetter"/>
      <w:lvlText w:val="%2."/>
      <w:lvlJc w:val="left"/>
      <w:pPr>
        <w:tabs>
          <w:tab w:val="num" w:pos="1440"/>
        </w:tabs>
        <w:ind w:left="1440" w:hanging="360"/>
      </w:pPr>
    </w:lvl>
    <w:lvl w:ilvl="2" w:tplc="0405001B">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start w:val="1"/>
      <w:numFmt w:val="lowerRoman"/>
      <w:lvlText w:val="%6."/>
      <w:lvlJc w:val="right"/>
      <w:pPr>
        <w:tabs>
          <w:tab w:val="num" w:pos="4320"/>
        </w:tabs>
        <w:ind w:left="4320" w:hanging="180"/>
      </w:pPr>
    </w:lvl>
    <w:lvl w:ilvl="6" w:tplc="0405000F">
      <w:start w:val="1"/>
      <w:numFmt w:val="decimal"/>
      <w:lvlText w:val="%7."/>
      <w:lvlJc w:val="left"/>
      <w:pPr>
        <w:tabs>
          <w:tab w:val="num" w:pos="5040"/>
        </w:tabs>
        <w:ind w:left="5040" w:hanging="360"/>
      </w:pPr>
    </w:lvl>
    <w:lvl w:ilvl="7" w:tplc="04050019">
      <w:start w:val="1"/>
      <w:numFmt w:val="lowerLetter"/>
      <w:lvlText w:val="%8."/>
      <w:lvlJc w:val="left"/>
      <w:pPr>
        <w:tabs>
          <w:tab w:val="num" w:pos="5760"/>
        </w:tabs>
        <w:ind w:left="5760" w:hanging="360"/>
      </w:pPr>
    </w:lvl>
    <w:lvl w:ilvl="8" w:tplc="0405001B">
      <w:start w:val="1"/>
      <w:numFmt w:val="lowerRoman"/>
      <w:lvlText w:val="%9."/>
      <w:lvlJc w:val="right"/>
      <w:pPr>
        <w:tabs>
          <w:tab w:val="num" w:pos="6480"/>
        </w:tabs>
        <w:ind w:left="6480" w:hanging="180"/>
      </w:pPr>
    </w:lvl>
  </w:abstractNum>
  <w:abstractNum w:abstractNumId="16" w15:restartNumberingAfterBreak="0">
    <w:nsid w:val="11D555B8"/>
    <w:multiLevelType w:val="hybridMultilevel"/>
    <w:tmpl w:val="59569D3E"/>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17" w15:restartNumberingAfterBreak="0">
    <w:nsid w:val="13B406D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5874F3"/>
    <w:multiLevelType w:val="hybridMultilevel"/>
    <w:tmpl w:val="D58AC40A"/>
    <w:lvl w:ilvl="0" w:tplc="7C507836">
      <w:start w:val="1"/>
      <w:numFmt w:val="decimal"/>
      <w:lvlText w:val="[%1]"/>
      <w:lvlJc w:val="left"/>
      <w:pPr>
        <w:tabs>
          <w:tab w:val="num" w:pos="567"/>
        </w:tabs>
        <w:ind w:left="567" w:hanging="567"/>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15:restartNumberingAfterBreak="0">
    <w:nsid w:val="25C83337"/>
    <w:multiLevelType w:val="hybridMultilevel"/>
    <w:tmpl w:val="CA56C264"/>
    <w:lvl w:ilvl="0" w:tplc="1AA0EB08">
      <w:start w:val="1"/>
      <w:numFmt w:val="upperRoman"/>
      <w:pStyle w:val="TOC1"/>
      <w:lvlText w:val="%1"/>
      <w:lvlJc w:val="left"/>
      <w:pPr>
        <w:tabs>
          <w:tab w:val="num" w:pos="720"/>
        </w:tabs>
        <w:ind w:left="180" w:hanging="180"/>
      </w:pPr>
      <w:rPr>
        <w:rFonts w:hint="default"/>
        <w:b/>
        <w:i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0" w15:restartNumberingAfterBreak="0">
    <w:nsid w:val="381D7351"/>
    <w:multiLevelType w:val="singleLevel"/>
    <w:tmpl w:val="8F924AEA"/>
    <w:lvl w:ilvl="0">
      <w:start w:val="1"/>
      <w:numFmt w:val="decimal"/>
      <w:lvlText w:val="[%1]"/>
      <w:lvlJc w:val="left"/>
      <w:pPr>
        <w:tabs>
          <w:tab w:val="num" w:pos="360"/>
        </w:tabs>
        <w:ind w:left="283" w:hanging="283"/>
      </w:pPr>
      <w:rPr>
        <w:sz w:val="22"/>
        <w:szCs w:val="22"/>
      </w:rPr>
    </w:lvl>
  </w:abstractNum>
  <w:abstractNum w:abstractNumId="21" w15:restartNumberingAfterBreak="0">
    <w:nsid w:val="39176EEC"/>
    <w:multiLevelType w:val="hybridMultilevel"/>
    <w:tmpl w:val="4AFACEE6"/>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C4D5D"/>
    <w:multiLevelType w:val="hybridMultilevel"/>
    <w:tmpl w:val="40F45E62"/>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B716BD"/>
    <w:multiLevelType w:val="hybridMultilevel"/>
    <w:tmpl w:val="FD485894"/>
    <w:lvl w:ilvl="0" w:tplc="A8EE49B2">
      <w:start w:val="1"/>
      <w:numFmt w:val="upperRoman"/>
      <w:lvlText w:val="%1"/>
      <w:lvlJc w:val="left"/>
      <w:pPr>
        <w:tabs>
          <w:tab w:val="num" w:pos="1260"/>
        </w:tabs>
        <w:ind w:left="720" w:hanging="180"/>
      </w:pPr>
      <w:rPr>
        <w:rFonts w:hint="default"/>
      </w:rPr>
    </w:lvl>
    <w:lvl w:ilvl="1" w:tplc="B70A98AC">
      <w:numFmt w:val="bullet"/>
      <w:lvlText w:val="-"/>
      <w:lvlJc w:val="left"/>
      <w:pPr>
        <w:tabs>
          <w:tab w:val="num" w:pos="1440"/>
        </w:tabs>
        <w:ind w:left="1440" w:hanging="360"/>
      </w:pPr>
      <w:rPr>
        <w:rFonts w:ascii="Times New Roman" w:eastAsia="Times New Roman" w:hAnsi="Times New Roman" w:cs="Times New Roman" w:hint="default"/>
      </w:r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4"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52607D0A"/>
    <w:multiLevelType w:val="hybridMultilevel"/>
    <w:tmpl w:val="471C6328"/>
    <w:lvl w:ilvl="0" w:tplc="CB10BBC8">
      <w:start w:val="1"/>
      <w:numFmt w:val="decimal"/>
      <w:lvlText w:val="%1."/>
      <w:lvlJc w:val="left"/>
      <w:pPr>
        <w:tabs>
          <w:tab w:val="num" w:pos="720"/>
        </w:tabs>
        <w:ind w:left="720" w:hanging="360"/>
      </w:pPr>
      <w:rPr>
        <w:rFonts w:ascii="Times New Roman" w:hAnsi="Times New Roman" w:hint="default"/>
        <w:b w:val="0"/>
        <w:i w:val="0"/>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6" w15:restartNumberingAfterBreak="0">
    <w:nsid w:val="5F1157F6"/>
    <w:multiLevelType w:val="hybridMultilevel"/>
    <w:tmpl w:val="F40ABD98"/>
    <w:lvl w:ilvl="0" w:tplc="04050001">
      <w:start w:val="1"/>
      <w:numFmt w:val="bullet"/>
      <w:lvlText w:val=""/>
      <w:lvlJc w:val="left"/>
      <w:pPr>
        <w:tabs>
          <w:tab w:val="num" w:pos="720"/>
        </w:tabs>
        <w:ind w:left="720" w:hanging="360"/>
      </w:pPr>
      <w:rPr>
        <w:rFonts w:ascii="Symbol" w:hAnsi="Symbol" w:hint="default"/>
      </w:rPr>
    </w:lvl>
    <w:lvl w:ilvl="1" w:tplc="04050005">
      <w:start w:val="1"/>
      <w:numFmt w:val="bullet"/>
      <w:lvlText w:val=""/>
      <w:lvlJc w:val="left"/>
      <w:pPr>
        <w:tabs>
          <w:tab w:val="num" w:pos="1440"/>
        </w:tabs>
        <w:ind w:left="1440" w:hanging="360"/>
      </w:pPr>
      <w:rPr>
        <w:rFonts w:ascii="Wingdings" w:hAnsi="Wingding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FC3055"/>
    <w:multiLevelType w:val="hybridMultilevel"/>
    <w:tmpl w:val="E9F01E18"/>
    <w:lvl w:ilvl="0" w:tplc="AEDA68E0">
      <w:start w:val="1"/>
      <w:numFmt w:val="decimal"/>
      <w:pStyle w:val="Literatura"/>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74DF61B9"/>
    <w:multiLevelType w:val="hybridMultilevel"/>
    <w:tmpl w:val="EAA2FCBE"/>
    <w:lvl w:ilvl="0" w:tplc="A10A71A2">
      <w:start w:val="1"/>
      <w:numFmt w:val="upperRoman"/>
      <w:pStyle w:val="st-slice"/>
      <w:lvlText w:val="%1."/>
      <w:lvlJc w:val="left"/>
      <w:pPr>
        <w:tabs>
          <w:tab w:val="num" w:pos="720"/>
        </w:tabs>
        <w:ind w:left="0" w:firstLine="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9" w15:restartNumberingAfterBreak="0">
    <w:nsid w:val="76FC7308"/>
    <w:multiLevelType w:val="hybridMultilevel"/>
    <w:tmpl w:val="7C12561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39198C"/>
    <w:multiLevelType w:val="hybridMultilevel"/>
    <w:tmpl w:val="840C4744"/>
    <w:lvl w:ilvl="0" w:tplc="04050001">
      <w:start w:val="1"/>
      <w:numFmt w:val="bullet"/>
      <w:lvlText w:val=""/>
      <w:lvlJc w:val="left"/>
      <w:pPr>
        <w:tabs>
          <w:tab w:val="num" w:pos="1145"/>
        </w:tabs>
        <w:ind w:left="1145" w:hanging="360"/>
      </w:pPr>
      <w:rPr>
        <w:rFonts w:ascii="Symbol" w:hAnsi="Symbol" w:hint="default"/>
      </w:rPr>
    </w:lvl>
    <w:lvl w:ilvl="1" w:tplc="04050003" w:tentative="1">
      <w:start w:val="1"/>
      <w:numFmt w:val="bullet"/>
      <w:lvlText w:val="o"/>
      <w:lvlJc w:val="left"/>
      <w:pPr>
        <w:tabs>
          <w:tab w:val="num" w:pos="1865"/>
        </w:tabs>
        <w:ind w:left="1865" w:hanging="360"/>
      </w:pPr>
      <w:rPr>
        <w:rFonts w:ascii="Courier New" w:hAnsi="Courier New" w:cs="Courier New" w:hint="default"/>
      </w:rPr>
    </w:lvl>
    <w:lvl w:ilvl="2" w:tplc="04050005" w:tentative="1">
      <w:start w:val="1"/>
      <w:numFmt w:val="bullet"/>
      <w:lvlText w:val=""/>
      <w:lvlJc w:val="left"/>
      <w:pPr>
        <w:tabs>
          <w:tab w:val="num" w:pos="2585"/>
        </w:tabs>
        <w:ind w:left="2585" w:hanging="360"/>
      </w:pPr>
      <w:rPr>
        <w:rFonts w:ascii="Wingdings" w:hAnsi="Wingdings" w:hint="default"/>
      </w:rPr>
    </w:lvl>
    <w:lvl w:ilvl="3" w:tplc="04050001" w:tentative="1">
      <w:start w:val="1"/>
      <w:numFmt w:val="bullet"/>
      <w:lvlText w:val=""/>
      <w:lvlJc w:val="left"/>
      <w:pPr>
        <w:tabs>
          <w:tab w:val="num" w:pos="3305"/>
        </w:tabs>
        <w:ind w:left="3305" w:hanging="360"/>
      </w:pPr>
      <w:rPr>
        <w:rFonts w:ascii="Symbol" w:hAnsi="Symbol" w:hint="default"/>
      </w:rPr>
    </w:lvl>
    <w:lvl w:ilvl="4" w:tplc="04050003" w:tentative="1">
      <w:start w:val="1"/>
      <w:numFmt w:val="bullet"/>
      <w:lvlText w:val="o"/>
      <w:lvlJc w:val="left"/>
      <w:pPr>
        <w:tabs>
          <w:tab w:val="num" w:pos="4025"/>
        </w:tabs>
        <w:ind w:left="4025" w:hanging="360"/>
      </w:pPr>
      <w:rPr>
        <w:rFonts w:ascii="Courier New" w:hAnsi="Courier New" w:cs="Courier New" w:hint="default"/>
      </w:rPr>
    </w:lvl>
    <w:lvl w:ilvl="5" w:tplc="04050005" w:tentative="1">
      <w:start w:val="1"/>
      <w:numFmt w:val="bullet"/>
      <w:lvlText w:val=""/>
      <w:lvlJc w:val="left"/>
      <w:pPr>
        <w:tabs>
          <w:tab w:val="num" w:pos="4745"/>
        </w:tabs>
        <w:ind w:left="4745" w:hanging="360"/>
      </w:pPr>
      <w:rPr>
        <w:rFonts w:ascii="Wingdings" w:hAnsi="Wingdings" w:hint="default"/>
      </w:rPr>
    </w:lvl>
    <w:lvl w:ilvl="6" w:tplc="04050001" w:tentative="1">
      <w:start w:val="1"/>
      <w:numFmt w:val="bullet"/>
      <w:lvlText w:val=""/>
      <w:lvlJc w:val="left"/>
      <w:pPr>
        <w:tabs>
          <w:tab w:val="num" w:pos="5465"/>
        </w:tabs>
        <w:ind w:left="5465" w:hanging="360"/>
      </w:pPr>
      <w:rPr>
        <w:rFonts w:ascii="Symbol" w:hAnsi="Symbol" w:hint="default"/>
      </w:rPr>
    </w:lvl>
    <w:lvl w:ilvl="7" w:tplc="04050003" w:tentative="1">
      <w:start w:val="1"/>
      <w:numFmt w:val="bullet"/>
      <w:lvlText w:val="o"/>
      <w:lvlJc w:val="left"/>
      <w:pPr>
        <w:tabs>
          <w:tab w:val="num" w:pos="6185"/>
        </w:tabs>
        <w:ind w:left="6185" w:hanging="360"/>
      </w:pPr>
      <w:rPr>
        <w:rFonts w:ascii="Courier New" w:hAnsi="Courier New" w:cs="Courier New" w:hint="default"/>
      </w:rPr>
    </w:lvl>
    <w:lvl w:ilvl="8" w:tplc="04050005" w:tentative="1">
      <w:start w:val="1"/>
      <w:numFmt w:val="bullet"/>
      <w:lvlText w:val=""/>
      <w:lvlJc w:val="left"/>
      <w:pPr>
        <w:tabs>
          <w:tab w:val="num" w:pos="6905"/>
        </w:tabs>
        <w:ind w:left="6905" w:hanging="360"/>
      </w:pPr>
      <w:rPr>
        <w:rFonts w:ascii="Wingdings" w:hAnsi="Wingdings" w:hint="default"/>
      </w:rPr>
    </w:lvl>
  </w:abstractNum>
  <w:abstractNum w:abstractNumId="31" w15:restartNumberingAfterBreak="0">
    <w:nsid w:val="7BCF01FF"/>
    <w:multiLevelType w:val="hybridMultilevel"/>
    <w:tmpl w:val="644C34D2"/>
    <w:lvl w:ilvl="0" w:tplc="69C8858E">
      <w:start w:val="1"/>
      <w:numFmt w:val="decimal"/>
      <w:pStyle w:val="Program"/>
      <w:lvlText w:val="%1"/>
      <w:lvlJc w:val="right"/>
      <w:pPr>
        <w:tabs>
          <w:tab w:val="num" w:pos="567"/>
        </w:tabs>
        <w:ind w:left="567" w:hanging="142"/>
      </w:pPr>
      <w:rPr>
        <w:rFonts w:hint="default"/>
        <w:b w:val="0"/>
        <w:i/>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7FB33A2D"/>
    <w:multiLevelType w:val="hybridMultilevel"/>
    <w:tmpl w:val="3A727488"/>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650140975">
    <w:abstractNumId w:val="10"/>
    <w:lvlOverride w:ilvl="0">
      <w:lvl w:ilvl="0">
        <w:start w:val="1"/>
        <w:numFmt w:val="bullet"/>
        <w:lvlText w:val=""/>
        <w:legacy w:legacy="1" w:legacySpace="0" w:legacyIndent="283"/>
        <w:lvlJc w:val="left"/>
        <w:pPr>
          <w:ind w:left="283" w:hanging="283"/>
        </w:pPr>
        <w:rPr>
          <w:rFonts w:ascii="Wingdings" w:hAnsi="Wingdings" w:cs="Wingdings" w:hint="default"/>
          <w:b/>
          <w:bCs/>
          <w:i/>
          <w:iCs/>
          <w:sz w:val="24"/>
          <w:szCs w:val="24"/>
          <w:u w:val="none"/>
        </w:rPr>
      </w:lvl>
    </w:lvlOverride>
  </w:num>
  <w:num w:numId="2" w16cid:durableId="1968273185">
    <w:abstractNumId w:val="24"/>
  </w:num>
  <w:num w:numId="3" w16cid:durableId="567769305">
    <w:abstractNumId w:val="20"/>
  </w:num>
  <w:num w:numId="4" w16cid:durableId="37316916">
    <w:abstractNumId w:val="32"/>
  </w:num>
  <w:num w:numId="5" w16cid:durableId="1093935673">
    <w:abstractNumId w:val="15"/>
  </w:num>
  <w:num w:numId="6" w16cid:durableId="481698824">
    <w:abstractNumId w:val="13"/>
  </w:num>
  <w:num w:numId="7" w16cid:durableId="430131336">
    <w:abstractNumId w:val="3"/>
  </w:num>
  <w:num w:numId="8" w16cid:durableId="714623898">
    <w:abstractNumId w:val="8"/>
  </w:num>
  <w:num w:numId="9" w16cid:durableId="1375502055">
    <w:abstractNumId w:val="2"/>
  </w:num>
  <w:num w:numId="10" w16cid:durableId="1863745480">
    <w:abstractNumId w:val="1"/>
  </w:num>
  <w:num w:numId="11" w16cid:durableId="1538854493">
    <w:abstractNumId w:val="0"/>
  </w:num>
  <w:num w:numId="12" w16cid:durableId="1596673468">
    <w:abstractNumId w:val="9"/>
  </w:num>
  <w:num w:numId="13" w16cid:durableId="2099212849">
    <w:abstractNumId w:val="7"/>
  </w:num>
  <w:num w:numId="14" w16cid:durableId="729690843">
    <w:abstractNumId w:val="6"/>
  </w:num>
  <w:num w:numId="15" w16cid:durableId="1337074718">
    <w:abstractNumId w:val="5"/>
  </w:num>
  <w:num w:numId="16" w16cid:durableId="725959201">
    <w:abstractNumId w:val="4"/>
  </w:num>
  <w:num w:numId="17" w16cid:durableId="540364501">
    <w:abstractNumId w:val="16"/>
  </w:num>
  <w:num w:numId="18" w16cid:durableId="189536880">
    <w:abstractNumId w:val="29"/>
  </w:num>
  <w:num w:numId="19" w16cid:durableId="102726842">
    <w:abstractNumId w:val="30"/>
  </w:num>
  <w:num w:numId="20" w16cid:durableId="447629715">
    <w:abstractNumId w:val="12"/>
  </w:num>
  <w:num w:numId="21" w16cid:durableId="2097748313">
    <w:abstractNumId w:val="22"/>
  </w:num>
  <w:num w:numId="22" w16cid:durableId="85807700">
    <w:abstractNumId w:val="31"/>
  </w:num>
  <w:num w:numId="23" w16cid:durableId="1403479699">
    <w:abstractNumId w:val="17"/>
  </w:num>
  <w:num w:numId="24" w16cid:durableId="1002660773">
    <w:abstractNumId w:val="18"/>
  </w:num>
  <w:num w:numId="25" w16cid:durableId="2143573802">
    <w:abstractNumId w:val="23"/>
  </w:num>
  <w:num w:numId="26" w16cid:durableId="1094014660">
    <w:abstractNumId w:val="11"/>
  </w:num>
  <w:num w:numId="27" w16cid:durableId="1143546142">
    <w:abstractNumId w:val="25"/>
  </w:num>
  <w:num w:numId="28" w16cid:durableId="383143093">
    <w:abstractNumId w:val="14"/>
  </w:num>
  <w:num w:numId="29" w16cid:durableId="2098745302">
    <w:abstractNumId w:val="21"/>
  </w:num>
  <w:num w:numId="30" w16cid:durableId="1609853304">
    <w:abstractNumId w:val="19"/>
  </w:num>
  <w:num w:numId="31" w16cid:durableId="166213902">
    <w:abstractNumId w:val="28"/>
  </w:num>
  <w:num w:numId="32" w16cid:durableId="114059744">
    <w:abstractNumId w:val="26"/>
  </w:num>
  <w:num w:numId="33" w16cid:durableId="15170339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3ED"/>
    <w:rsid w:val="0001717F"/>
    <w:rsid w:val="00026BC1"/>
    <w:rsid w:val="0008512F"/>
    <w:rsid w:val="000940BE"/>
    <w:rsid w:val="000A4788"/>
    <w:rsid w:val="000A4DFE"/>
    <w:rsid w:val="000B6148"/>
    <w:rsid w:val="000B71A0"/>
    <w:rsid w:val="000F0B33"/>
    <w:rsid w:val="000F3912"/>
    <w:rsid w:val="000F7C05"/>
    <w:rsid w:val="001020AE"/>
    <w:rsid w:val="0011110F"/>
    <w:rsid w:val="001113F2"/>
    <w:rsid w:val="001426E6"/>
    <w:rsid w:val="00150F84"/>
    <w:rsid w:val="001735F3"/>
    <w:rsid w:val="0017456A"/>
    <w:rsid w:val="00191582"/>
    <w:rsid w:val="001923BD"/>
    <w:rsid w:val="00194127"/>
    <w:rsid w:val="001A4134"/>
    <w:rsid w:val="001A5173"/>
    <w:rsid w:val="001E0E4C"/>
    <w:rsid w:val="00205DFB"/>
    <w:rsid w:val="00224F26"/>
    <w:rsid w:val="00234BDC"/>
    <w:rsid w:val="002500B8"/>
    <w:rsid w:val="00292B0A"/>
    <w:rsid w:val="00294C06"/>
    <w:rsid w:val="002B4116"/>
    <w:rsid w:val="002E0CB5"/>
    <w:rsid w:val="002E55DA"/>
    <w:rsid w:val="0030421C"/>
    <w:rsid w:val="00322EB5"/>
    <w:rsid w:val="003575AA"/>
    <w:rsid w:val="0036637B"/>
    <w:rsid w:val="00396FF6"/>
    <w:rsid w:val="003B72A0"/>
    <w:rsid w:val="003C15DC"/>
    <w:rsid w:val="003D19D5"/>
    <w:rsid w:val="00402734"/>
    <w:rsid w:val="00405A58"/>
    <w:rsid w:val="00412F12"/>
    <w:rsid w:val="00431BB9"/>
    <w:rsid w:val="00432EA5"/>
    <w:rsid w:val="004417B1"/>
    <w:rsid w:val="004512E3"/>
    <w:rsid w:val="00473E7A"/>
    <w:rsid w:val="00481E52"/>
    <w:rsid w:val="004A6FBC"/>
    <w:rsid w:val="004B12A2"/>
    <w:rsid w:val="004B2664"/>
    <w:rsid w:val="004B4D7C"/>
    <w:rsid w:val="004D1902"/>
    <w:rsid w:val="00503518"/>
    <w:rsid w:val="00517DE1"/>
    <w:rsid w:val="00525CDC"/>
    <w:rsid w:val="00531011"/>
    <w:rsid w:val="00543E9B"/>
    <w:rsid w:val="005C5202"/>
    <w:rsid w:val="005F43CA"/>
    <w:rsid w:val="00613141"/>
    <w:rsid w:val="00626499"/>
    <w:rsid w:val="00631F07"/>
    <w:rsid w:val="00640B03"/>
    <w:rsid w:val="00650A34"/>
    <w:rsid w:val="00665CDD"/>
    <w:rsid w:val="0068655A"/>
    <w:rsid w:val="00687787"/>
    <w:rsid w:val="00691BE1"/>
    <w:rsid w:val="006A3247"/>
    <w:rsid w:val="006B6206"/>
    <w:rsid w:val="006B695F"/>
    <w:rsid w:val="00717E2E"/>
    <w:rsid w:val="007329C1"/>
    <w:rsid w:val="00742418"/>
    <w:rsid w:val="007531E1"/>
    <w:rsid w:val="007679CD"/>
    <w:rsid w:val="00790BD4"/>
    <w:rsid w:val="007E0542"/>
    <w:rsid w:val="007F2617"/>
    <w:rsid w:val="0082173E"/>
    <w:rsid w:val="0083535F"/>
    <w:rsid w:val="008431FC"/>
    <w:rsid w:val="00843C14"/>
    <w:rsid w:val="00846B50"/>
    <w:rsid w:val="00871713"/>
    <w:rsid w:val="0088483E"/>
    <w:rsid w:val="00886AD9"/>
    <w:rsid w:val="008A30E1"/>
    <w:rsid w:val="008A3E17"/>
    <w:rsid w:val="008E42E1"/>
    <w:rsid w:val="00916456"/>
    <w:rsid w:val="009702FA"/>
    <w:rsid w:val="009A6F17"/>
    <w:rsid w:val="009B00AF"/>
    <w:rsid w:val="009B291B"/>
    <w:rsid w:val="009B78F3"/>
    <w:rsid w:val="009C0368"/>
    <w:rsid w:val="00A13628"/>
    <w:rsid w:val="00A529EB"/>
    <w:rsid w:val="00A7698F"/>
    <w:rsid w:val="00A81541"/>
    <w:rsid w:val="00A94CAC"/>
    <w:rsid w:val="00AB23A3"/>
    <w:rsid w:val="00AD1707"/>
    <w:rsid w:val="00AD78B6"/>
    <w:rsid w:val="00AF2622"/>
    <w:rsid w:val="00AF7AF5"/>
    <w:rsid w:val="00B51B38"/>
    <w:rsid w:val="00B56E5C"/>
    <w:rsid w:val="00B60141"/>
    <w:rsid w:val="00B811B0"/>
    <w:rsid w:val="00B85C19"/>
    <w:rsid w:val="00B8689C"/>
    <w:rsid w:val="00BB2826"/>
    <w:rsid w:val="00BE18CC"/>
    <w:rsid w:val="00C109F8"/>
    <w:rsid w:val="00C178F9"/>
    <w:rsid w:val="00C206FE"/>
    <w:rsid w:val="00C25F7E"/>
    <w:rsid w:val="00C277B8"/>
    <w:rsid w:val="00C35A92"/>
    <w:rsid w:val="00C40460"/>
    <w:rsid w:val="00C92BA5"/>
    <w:rsid w:val="00CD0828"/>
    <w:rsid w:val="00D428B7"/>
    <w:rsid w:val="00DB04D1"/>
    <w:rsid w:val="00DC3733"/>
    <w:rsid w:val="00DE6288"/>
    <w:rsid w:val="00E04E49"/>
    <w:rsid w:val="00E13A83"/>
    <w:rsid w:val="00E343ED"/>
    <w:rsid w:val="00E43B86"/>
    <w:rsid w:val="00E46530"/>
    <w:rsid w:val="00E52975"/>
    <w:rsid w:val="00F03DA6"/>
    <w:rsid w:val="00F32B6A"/>
    <w:rsid w:val="00F72523"/>
    <w:rsid w:val="00F803C1"/>
    <w:rsid w:val="00F86005"/>
    <w:rsid w:val="00F92B2D"/>
    <w:rsid w:val="00F96C32"/>
    <w:rsid w:val="00FD4D92"/>
    <w:rsid w:val="00FD5D92"/>
    <w:rsid w:val="00FD7466"/>
    <w:rsid w:val="00FE449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6B617513"/>
  <w15:chartTrackingRefBased/>
  <w15:docId w15:val="{205CEA15-9AE6-456C-93A5-F49A8961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sz w:val="24"/>
      <w:szCs w:val="24"/>
    </w:rPr>
  </w:style>
  <w:style w:type="paragraph" w:styleId="Heading1">
    <w:name w:val="heading 1"/>
    <w:basedOn w:val="Normal"/>
    <w:next w:val="Normal"/>
    <w:qFormat/>
    <w:pPr>
      <w:keepNext/>
      <w:pageBreakBefore/>
      <w:numPr>
        <w:numId w:val="28"/>
      </w:numPr>
      <w:tabs>
        <w:tab w:val="left" w:pos="567"/>
      </w:tabs>
      <w:jc w:val="left"/>
      <w:outlineLvl w:val="0"/>
    </w:pPr>
    <w:rPr>
      <w:b/>
      <w:bCs/>
      <w:caps/>
      <w:kern w:val="28"/>
      <w:sz w:val="28"/>
      <w:szCs w:val="28"/>
    </w:rPr>
  </w:style>
  <w:style w:type="paragraph" w:styleId="Heading2">
    <w:name w:val="heading 2"/>
    <w:basedOn w:val="Normal"/>
    <w:next w:val="Normal"/>
    <w:qFormat/>
    <w:pPr>
      <w:keepNext/>
      <w:numPr>
        <w:ilvl w:val="1"/>
        <w:numId w:val="28"/>
      </w:numPr>
      <w:tabs>
        <w:tab w:val="left" w:pos="851"/>
      </w:tabs>
      <w:spacing w:before="240"/>
      <w:jc w:val="left"/>
      <w:outlineLvl w:val="1"/>
    </w:pPr>
    <w:rPr>
      <w:b/>
      <w:bCs/>
      <w:sz w:val="28"/>
      <w:szCs w:val="28"/>
    </w:rPr>
  </w:style>
  <w:style w:type="paragraph" w:styleId="Heading3">
    <w:name w:val="heading 3"/>
    <w:basedOn w:val="Normal"/>
    <w:next w:val="Normal"/>
    <w:qFormat/>
    <w:pPr>
      <w:keepNext/>
      <w:numPr>
        <w:ilvl w:val="2"/>
        <w:numId w:val="28"/>
      </w:numPr>
      <w:tabs>
        <w:tab w:val="left" w:pos="1134"/>
      </w:tabs>
      <w:spacing w:before="240"/>
      <w:jc w:val="left"/>
      <w:outlineLvl w:val="2"/>
    </w:pPr>
    <w:rPr>
      <w:b/>
      <w:bCs/>
    </w:rPr>
  </w:style>
  <w:style w:type="paragraph" w:styleId="Heading4">
    <w:name w:val="heading 4"/>
    <w:basedOn w:val="Normal"/>
    <w:next w:val="Normal"/>
    <w:qFormat/>
    <w:pPr>
      <w:keepNext/>
      <w:numPr>
        <w:ilvl w:val="3"/>
        <w:numId w:val="28"/>
      </w:numPr>
      <w:spacing w:before="240"/>
      <w:jc w:val="left"/>
      <w:outlineLvl w:val="3"/>
    </w:pPr>
    <w:rPr>
      <w:b/>
      <w:bCs/>
      <w:i/>
      <w:iCs/>
    </w:rPr>
  </w:style>
  <w:style w:type="paragraph" w:styleId="Heading5">
    <w:name w:val="heading 5"/>
    <w:aliases w:val="Nepoužívaný 5"/>
    <w:basedOn w:val="Normal"/>
    <w:next w:val="Normal"/>
    <w:qFormat/>
    <w:pPr>
      <w:numPr>
        <w:ilvl w:val="4"/>
        <w:numId w:val="28"/>
      </w:numPr>
      <w:spacing w:before="240"/>
      <w:outlineLvl w:val="4"/>
    </w:pPr>
  </w:style>
  <w:style w:type="paragraph" w:styleId="Heading6">
    <w:name w:val="heading 6"/>
    <w:aliases w:val="Nepoužívaný 6"/>
    <w:basedOn w:val="Normal"/>
    <w:next w:val="Normal"/>
    <w:qFormat/>
    <w:pPr>
      <w:numPr>
        <w:ilvl w:val="5"/>
        <w:numId w:val="28"/>
      </w:numPr>
      <w:spacing w:before="240" w:after="60"/>
      <w:outlineLvl w:val="5"/>
    </w:pPr>
    <w:rPr>
      <w:i/>
      <w:iCs/>
      <w:sz w:val="22"/>
      <w:szCs w:val="22"/>
    </w:rPr>
  </w:style>
  <w:style w:type="paragraph" w:styleId="Heading7">
    <w:name w:val="heading 7"/>
    <w:aliases w:val="Nepoužívaný 7"/>
    <w:basedOn w:val="Normal"/>
    <w:next w:val="Normal"/>
    <w:qFormat/>
    <w:pPr>
      <w:numPr>
        <w:ilvl w:val="6"/>
        <w:numId w:val="28"/>
      </w:numPr>
      <w:spacing w:before="240" w:after="60"/>
      <w:outlineLvl w:val="6"/>
    </w:pPr>
  </w:style>
  <w:style w:type="paragraph" w:styleId="Heading8">
    <w:name w:val="heading 8"/>
    <w:aliases w:val="Nepoužívaný 8"/>
    <w:basedOn w:val="Normal"/>
    <w:next w:val="Normal"/>
    <w:qFormat/>
    <w:pPr>
      <w:numPr>
        <w:ilvl w:val="7"/>
        <w:numId w:val="28"/>
      </w:numPr>
      <w:spacing w:before="240" w:after="60"/>
      <w:outlineLvl w:val="7"/>
    </w:pPr>
    <w:rPr>
      <w:i/>
      <w:iCs/>
    </w:rPr>
  </w:style>
  <w:style w:type="paragraph" w:styleId="Heading9">
    <w:name w:val="heading 9"/>
    <w:aliases w:val="Nepoužívaný 9"/>
    <w:basedOn w:val="Normal"/>
    <w:next w:val="Normal"/>
    <w:qFormat/>
    <w:pPr>
      <w:numPr>
        <w:ilvl w:val="8"/>
        <w:numId w:val="28"/>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pPr>
      <w:widowControl w:val="0"/>
      <w:tabs>
        <w:tab w:val="left" w:pos="567"/>
        <w:tab w:val="right" w:leader="dot" w:pos="8778"/>
      </w:tabs>
      <w:spacing w:before="60" w:after="60" w:line="240" w:lineRule="auto"/>
      <w:ind w:left="567" w:right="567" w:hanging="567"/>
      <w:jc w:val="left"/>
      <w:outlineLvl w:val="0"/>
    </w:pPr>
    <w:rPr>
      <w:b/>
      <w:caps/>
      <w:noProof/>
    </w:rPr>
  </w:style>
  <w:style w:type="paragraph" w:styleId="TOC1">
    <w:name w:val="toc 1"/>
    <w:basedOn w:val="Normal"/>
    <w:next w:val="Normal"/>
    <w:autoRedefine/>
    <w:uiPriority w:val="39"/>
    <w:pPr>
      <w:widowControl w:val="0"/>
      <w:numPr>
        <w:numId w:val="30"/>
      </w:numPr>
      <w:tabs>
        <w:tab w:val="left" w:pos="567"/>
        <w:tab w:val="right" w:leader="dot" w:pos="8777"/>
      </w:tabs>
      <w:spacing w:before="60" w:after="60" w:line="240" w:lineRule="auto"/>
      <w:ind w:right="567"/>
      <w:jc w:val="left"/>
      <w:outlineLvl w:val="0"/>
    </w:pPr>
    <w:rPr>
      <w:b/>
      <w:bCs/>
      <w:caps/>
      <w:noProof/>
      <w:szCs w:val="36"/>
    </w:rPr>
  </w:style>
  <w:style w:type="paragraph" w:styleId="TOC3">
    <w:name w:val="toc 3"/>
    <w:basedOn w:val="Normal"/>
    <w:next w:val="Normal"/>
    <w:autoRedefine/>
    <w:uiPriority w:val="39"/>
    <w:pPr>
      <w:keepNext/>
      <w:tabs>
        <w:tab w:val="left" w:pos="1418"/>
        <w:tab w:val="right" w:leader="dot" w:pos="8777"/>
      </w:tabs>
      <w:spacing w:before="60" w:after="60" w:line="240" w:lineRule="auto"/>
      <w:ind w:left="993" w:right="567" w:hanging="709"/>
      <w:jc w:val="left"/>
      <w:outlineLvl w:val="2"/>
    </w:pPr>
    <w:rPr>
      <w:smallCaps/>
      <w:noProof/>
    </w:rPr>
  </w:style>
  <w:style w:type="paragraph" w:styleId="Caption">
    <w:name w:val="caption"/>
    <w:aliases w:val="Obrázek"/>
    <w:basedOn w:val="Literatura"/>
    <w:next w:val="Normal"/>
    <w:qFormat/>
    <w:pPr>
      <w:numPr>
        <w:numId w:val="0"/>
      </w:numPr>
      <w:ind w:left="851"/>
      <w:jc w:val="center"/>
    </w:pPr>
  </w:style>
  <w:style w:type="paragraph" w:customStyle="1" w:styleId="Literatura">
    <w:name w:val="Literatura"/>
    <w:basedOn w:val="Normal"/>
    <w:pPr>
      <w:numPr>
        <w:numId w:val="33"/>
      </w:numPr>
      <w:tabs>
        <w:tab w:val="right" w:pos="709"/>
        <w:tab w:val="left" w:pos="851"/>
      </w:tabs>
      <w:spacing w:before="60" w:after="60"/>
    </w:pPr>
  </w:style>
  <w:style w:type="paragraph" w:customStyle="1" w:styleId="Rovnice">
    <w:name w:val="Rovnice"/>
    <w:basedOn w:val="Normal"/>
    <w:pPr>
      <w:tabs>
        <w:tab w:val="center" w:pos="4253"/>
        <w:tab w:val="right" w:pos="8505"/>
      </w:tabs>
    </w:pPr>
    <w:rPr>
      <w:bCs/>
      <w:iCs/>
    </w:rPr>
  </w:style>
  <w:style w:type="paragraph" w:styleId="TableofFigures">
    <w:name w:val="table of figures"/>
    <w:basedOn w:val="Normal"/>
    <w:next w:val="Normal"/>
    <w:uiPriority w:val="99"/>
    <w:pPr>
      <w:tabs>
        <w:tab w:val="right" w:leader="dot" w:pos="8789"/>
      </w:tabs>
      <w:spacing w:after="0"/>
      <w:ind w:left="567" w:right="567" w:hanging="567"/>
    </w:pPr>
    <w:rPr>
      <w:noProof/>
    </w:rPr>
  </w:style>
  <w:style w:type="paragraph" w:customStyle="1" w:styleId="Nadpis">
    <w:name w:val="Nadpis"/>
    <w:basedOn w:val="Normal"/>
    <w:next w:val="Normal"/>
    <w:pPr>
      <w:pageBreakBefore/>
      <w:jc w:val="left"/>
      <w:outlineLvl w:val="0"/>
    </w:pPr>
    <w:rPr>
      <w:b/>
      <w:bCs/>
      <w:caps/>
      <w:sz w:val="28"/>
      <w:szCs w:val="28"/>
    </w:rPr>
  </w:style>
  <w:style w:type="paragraph" w:customStyle="1" w:styleId="Ploha">
    <w:name w:val="Příloha"/>
    <w:basedOn w:val="Normal"/>
    <w:pPr>
      <w:spacing w:before="60"/>
      <w:ind w:left="851" w:hanging="851"/>
    </w:pPr>
  </w:style>
  <w:style w:type="paragraph" w:customStyle="1" w:styleId="Popisky">
    <w:name w:val="Popisky"/>
    <w:basedOn w:val="Caption"/>
    <w:next w:val="Normal"/>
    <w:pPr>
      <w:tabs>
        <w:tab w:val="clear" w:pos="709"/>
        <w:tab w:val="clear" w:pos="851"/>
      </w:tabs>
      <w:spacing w:before="120" w:after="120"/>
      <w:ind w:hanging="851"/>
    </w:pPr>
    <w:rPr>
      <w:i/>
    </w:rPr>
  </w:style>
  <w:style w:type="paragraph" w:styleId="BodyText">
    <w:name w:val="Body Text"/>
    <w:basedOn w:val="Normal"/>
    <w:semiHidden/>
    <w:pPr>
      <w:spacing w:before="60" w:after="60" w:line="240" w:lineRule="auto"/>
      <w:jc w:val="center"/>
    </w:pPr>
    <w:rPr>
      <w:b/>
      <w:bCs/>
    </w:rPr>
  </w:style>
  <w:style w:type="paragraph" w:styleId="Title">
    <w:name w:val="Title"/>
    <w:basedOn w:val="Normal"/>
    <w:next w:val="Normal"/>
    <w:qFormat/>
    <w:pPr>
      <w:pageBreakBefore/>
      <w:jc w:val="left"/>
    </w:pPr>
    <w:rPr>
      <w:b/>
      <w:bCs/>
      <w:caps/>
      <w:kern w:val="28"/>
      <w:sz w:val="28"/>
      <w:szCs w:val="28"/>
    </w:rPr>
  </w:style>
  <w:style w:type="paragraph" w:customStyle="1" w:styleId="Tabulka">
    <w:name w:val="Tabulka"/>
    <w:basedOn w:val="Caption"/>
    <w:next w:val="Normal"/>
    <w:pPr>
      <w:ind w:left="567" w:hanging="567"/>
      <w:jc w:val="left"/>
    </w:pPr>
  </w:style>
  <w:style w:type="character" w:styleId="Hyperlink">
    <w:name w:val="Hyperlink"/>
    <w:uiPriority w:val="99"/>
    <w:rPr>
      <w:color w:val="auto"/>
      <w:u w:val="none"/>
    </w:rPr>
  </w:style>
  <w:style w:type="paragraph" w:customStyle="1" w:styleId="Bezodstavce">
    <w:name w:val="Bez odstavce"/>
    <w:basedOn w:val="Normal"/>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Program">
    <w:name w:val="Program"/>
    <w:basedOn w:val="Normal"/>
    <w:next w:val="Normal"/>
    <w:pPr>
      <w:numPr>
        <w:numId w:val="22"/>
      </w:numPr>
      <w:spacing w:line="240" w:lineRule="auto"/>
      <w:jc w:val="left"/>
    </w:pPr>
    <w:rPr>
      <w:rFonts w:ascii="Courier New" w:hAnsi="Courier New"/>
      <w:sz w:val="20"/>
    </w:rPr>
  </w:style>
  <w:style w:type="paragraph" w:customStyle="1" w:styleId="st">
    <w:name w:val="Část"/>
    <w:basedOn w:val="Nadpis"/>
    <w:next w:val="Normal"/>
    <w:pPr>
      <w:spacing w:before="6000" w:after="0"/>
      <w:jc w:val="center"/>
    </w:pPr>
    <w:rPr>
      <w:sz w:val="36"/>
    </w:rPr>
  </w:style>
  <w:style w:type="character" w:styleId="Strong">
    <w:name w:val="Strong"/>
    <w:qFormat/>
    <w:rPr>
      <w:b/>
      <w:bCs/>
    </w:rPr>
  </w:style>
  <w:style w:type="character" w:customStyle="1" w:styleId="Zvraznn">
    <w:name w:val="Zvýraznění"/>
    <w:qFormat/>
    <w:rPr>
      <w:i/>
      <w:iCs/>
    </w:rPr>
  </w:style>
  <w:style w:type="paragraph" w:styleId="BodyTextIndent">
    <w:name w:val="Body Text Indent"/>
    <w:basedOn w:val="Normal"/>
    <w:semiHidden/>
  </w:style>
  <w:style w:type="paragraph" w:styleId="TOC4">
    <w:name w:val="toc 4"/>
    <w:basedOn w:val="Normal"/>
    <w:next w:val="Normal"/>
    <w:autoRedefine/>
    <w:uiPriority w:val="39"/>
    <w:pPr>
      <w:tabs>
        <w:tab w:val="right" w:leader="dot" w:pos="8777"/>
      </w:tabs>
      <w:spacing w:after="0" w:line="240" w:lineRule="auto"/>
      <w:ind w:left="1418" w:right="567" w:hanging="851"/>
      <w:jc w:val="left"/>
    </w:pPr>
    <w:rPr>
      <w:noProof/>
    </w:rPr>
  </w:style>
  <w:style w:type="paragraph" w:styleId="TOC5">
    <w:name w:val="toc 5"/>
    <w:basedOn w:val="Normal"/>
    <w:next w:val="Normal"/>
    <w:autoRedefine/>
    <w:semiHidden/>
    <w:pPr>
      <w:spacing w:after="0" w:line="240" w:lineRule="auto"/>
      <w:ind w:left="960"/>
      <w:jc w:val="left"/>
    </w:pPr>
  </w:style>
  <w:style w:type="paragraph" w:styleId="TOC6">
    <w:name w:val="toc 6"/>
    <w:basedOn w:val="Normal"/>
    <w:next w:val="Normal"/>
    <w:autoRedefine/>
    <w:semiHidden/>
    <w:pPr>
      <w:spacing w:after="0" w:line="240" w:lineRule="auto"/>
      <w:ind w:left="1200"/>
      <w:jc w:val="left"/>
    </w:pPr>
  </w:style>
  <w:style w:type="paragraph" w:styleId="TOC7">
    <w:name w:val="toc 7"/>
    <w:basedOn w:val="Normal"/>
    <w:next w:val="Normal"/>
    <w:autoRedefine/>
    <w:semiHidden/>
    <w:pPr>
      <w:spacing w:after="0" w:line="240" w:lineRule="auto"/>
      <w:ind w:left="1440"/>
      <w:jc w:val="left"/>
    </w:pPr>
  </w:style>
  <w:style w:type="paragraph" w:styleId="TOC8">
    <w:name w:val="toc 8"/>
    <w:basedOn w:val="Normal"/>
    <w:next w:val="Normal"/>
    <w:autoRedefine/>
    <w:semiHidden/>
    <w:pPr>
      <w:spacing w:after="0" w:line="240" w:lineRule="auto"/>
      <w:ind w:left="1680"/>
      <w:jc w:val="left"/>
    </w:pPr>
  </w:style>
  <w:style w:type="paragraph" w:styleId="TOC9">
    <w:name w:val="toc 9"/>
    <w:basedOn w:val="Normal"/>
    <w:next w:val="Normal"/>
    <w:autoRedefine/>
    <w:semiHidden/>
    <w:pPr>
      <w:spacing w:after="0" w:line="240" w:lineRule="auto"/>
      <w:ind w:left="1920"/>
      <w:jc w:val="left"/>
    </w:pPr>
  </w:style>
  <w:style w:type="character" w:styleId="CommentReference">
    <w:name w:val="annotation reference"/>
    <w:semiHidden/>
    <w:rPr>
      <w:sz w:val="16"/>
      <w:szCs w:val="16"/>
    </w:rPr>
  </w:style>
  <w:style w:type="paragraph" w:customStyle="1" w:styleId="Nadpis-Obsah">
    <w:name w:val="Nadpis-Obsah"/>
    <w:basedOn w:val="Nadpis"/>
    <w:next w:val="Normal"/>
    <w:pPr>
      <w:pageBreakBefore w:val="0"/>
    </w:pPr>
  </w:style>
  <w:style w:type="paragraph" w:styleId="CommentText">
    <w:name w:val="annotation text"/>
    <w:basedOn w:val="Normal"/>
    <w:semiHidden/>
    <w:rPr>
      <w:sz w:val="20"/>
      <w:szCs w:val="20"/>
    </w:rPr>
  </w:style>
  <w:style w:type="paragraph" w:customStyle="1" w:styleId="st-slice">
    <w:name w:val="Část-číslice"/>
    <w:basedOn w:val="st"/>
    <w:pPr>
      <w:numPr>
        <w:numId w:val="31"/>
      </w:numPr>
      <w:ind w:left="1804"/>
    </w:pPr>
  </w:style>
  <w:style w:type="paragraph" w:customStyle="1" w:styleId="Rozvrendokumentu">
    <w:name w:val="Rozvržení dokumentu"/>
    <w:basedOn w:val="Normal"/>
    <w:semiHidden/>
    <w:pPr>
      <w:shd w:val="clear" w:color="auto" w:fill="000080"/>
    </w:pPr>
    <w:rPr>
      <w:rFonts w:ascii="Tahoma" w:hAnsi="Tahoma" w:cs="Tahoma"/>
    </w:rPr>
  </w:style>
  <w:style w:type="character" w:styleId="FollowedHyperlink">
    <w:name w:val="FollowedHyperlink"/>
    <w:semiHidden/>
    <w:rPr>
      <w:color w:val="800080"/>
      <w:u w:val="single"/>
    </w:rPr>
  </w:style>
  <w:style w:type="paragraph" w:styleId="ListContinue">
    <w:name w:val="List Continue"/>
    <w:basedOn w:val="Normal"/>
    <w:semiHidden/>
    <w:pPr>
      <w:ind w:left="283"/>
    </w:pPr>
  </w:style>
  <w:style w:type="paragraph" w:styleId="BodyText2">
    <w:name w:val="Body Text 2"/>
    <w:basedOn w:val="Normal"/>
    <w:semiHidden/>
  </w:style>
  <w:style w:type="character" w:customStyle="1" w:styleId="Pokec">
    <w:name w:val="Pokec"/>
    <w:rPr>
      <w:color w:val="FF0000"/>
      <w:sz w:val="24"/>
    </w:rPr>
  </w:style>
  <w:style w:type="paragraph" w:styleId="BodyText3">
    <w:name w:val="Body Text 3"/>
    <w:basedOn w:val="Normal"/>
    <w:semiHidden/>
    <w:pPr>
      <w:jc w:val="left"/>
    </w:pPr>
    <w:rPr>
      <w:sz w:val="20"/>
    </w:rPr>
  </w:style>
  <w:style w:type="paragraph" w:styleId="BalloonText">
    <w:name w:val="Balloon Text"/>
    <w:basedOn w:val="Normal"/>
    <w:link w:val="BalloonTextChar"/>
    <w:uiPriority w:val="99"/>
    <w:semiHidden/>
    <w:unhideWhenUsed/>
    <w:rsid w:val="00A94CA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94CAC"/>
    <w:rPr>
      <w:rFonts w:ascii="Tahoma" w:hAnsi="Tahoma" w:cs="Tahoma"/>
      <w:sz w:val="16"/>
      <w:szCs w:val="16"/>
    </w:rPr>
  </w:style>
  <w:style w:type="table" w:styleId="TableGrid">
    <w:name w:val="Table Grid"/>
    <w:basedOn w:val="TableNormal"/>
    <w:uiPriority w:val="59"/>
    <w:rsid w:val="00DB0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31011"/>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lang w:val="en-US" w:eastAsia="en-US"/>
    </w:rPr>
  </w:style>
  <w:style w:type="character" w:styleId="UnresolvedMention">
    <w:name w:val="Unresolved Mention"/>
    <w:basedOn w:val="DefaultParagraphFont"/>
    <w:uiPriority w:val="99"/>
    <w:semiHidden/>
    <w:unhideWhenUsed/>
    <w:rsid w:val="00224F26"/>
    <w:rPr>
      <w:color w:val="605E5C"/>
      <w:shd w:val="clear" w:color="auto" w:fill="E1DFDD"/>
    </w:rPr>
  </w:style>
  <w:style w:type="character" w:styleId="PlaceholderText">
    <w:name w:val="Placeholder Text"/>
    <w:basedOn w:val="DefaultParagraphFont"/>
    <w:uiPriority w:val="99"/>
    <w:semiHidden/>
    <w:rsid w:val="006877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040577">
      <w:bodyDiv w:val="1"/>
      <w:marLeft w:val="0"/>
      <w:marRight w:val="0"/>
      <w:marTop w:val="0"/>
      <w:marBottom w:val="0"/>
      <w:divBdr>
        <w:top w:val="none" w:sz="0" w:space="0" w:color="auto"/>
        <w:left w:val="none" w:sz="0" w:space="0" w:color="auto"/>
        <w:bottom w:val="none" w:sz="0" w:space="0" w:color="auto"/>
        <w:right w:val="none" w:sz="0" w:space="0" w:color="auto"/>
      </w:divBdr>
    </w:div>
    <w:div w:id="1146240018">
      <w:bodyDiv w:val="1"/>
      <w:marLeft w:val="0"/>
      <w:marRight w:val="0"/>
      <w:marTop w:val="0"/>
      <w:marBottom w:val="0"/>
      <w:divBdr>
        <w:top w:val="none" w:sz="0" w:space="0" w:color="auto"/>
        <w:left w:val="none" w:sz="0" w:space="0" w:color="auto"/>
        <w:bottom w:val="none" w:sz="0" w:space="0" w:color="auto"/>
        <w:right w:val="none" w:sz="0" w:space="0" w:color="auto"/>
      </w:divBdr>
    </w:div>
    <w:div w:id="1217618106">
      <w:bodyDiv w:val="1"/>
      <w:marLeft w:val="0"/>
      <w:marRight w:val="0"/>
      <w:marTop w:val="0"/>
      <w:marBottom w:val="0"/>
      <w:divBdr>
        <w:top w:val="none" w:sz="0" w:space="0" w:color="auto"/>
        <w:left w:val="none" w:sz="0" w:space="0" w:color="auto"/>
        <w:bottom w:val="none" w:sz="0" w:space="0" w:color="auto"/>
        <w:right w:val="none" w:sz="0" w:space="0" w:color="auto"/>
      </w:divBdr>
    </w:div>
    <w:div w:id="165972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odevzdej.cz/"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codingdojo.com/blog/what-is-functional-programming" TargetMode="External"/><Relationship Id="rId17" Type="http://schemas.openxmlformats.org/officeDocument/2006/relationships/hyperlink" Target="https://www.codingdojo.com/blog/what-is-functional-programming" TargetMode="External"/><Relationship Id="rId2" Type="http://schemas.openxmlformats.org/officeDocument/2006/relationships/numbering" Target="numbering.xml"/><Relationship Id="rId16" Type="http://schemas.openxmlformats.org/officeDocument/2006/relationships/hyperlink" Target="https://developer.mozilla.org/en-US/docs/Learn/JavaScript/Objects/Object-oriented_programm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gamesfromwithin.com/data-oriented-desig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rX0ItVEVjH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y\diplomka\Dokumentace\fulltext.dot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A5D51-3A15-4313-AFEB-4CC81C6A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fulltext</Template>
  <TotalTime>958</TotalTime>
  <Pages>31</Pages>
  <Words>3538</Words>
  <Characters>20877</Characters>
  <Application>Microsoft Office Word</Application>
  <DocSecurity>0</DocSecurity>
  <Lines>173</Lines>
  <Paragraphs>48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 Diplomová práce (fai)</vt:lpstr>
      <vt:lpstr>Šablona -- Diplomová práce (fai)</vt:lpstr>
    </vt:vector>
  </TitlesOfParts>
  <Company>FaME UTB ve Zlíně</Company>
  <LinksUpToDate>false</LinksUpToDate>
  <CharactersWithSpaces>24367</CharactersWithSpaces>
  <SharedDoc>false</SharedDoc>
  <HLinks>
    <vt:vector size="126" baseType="variant">
      <vt:variant>
        <vt:i4>1310779</vt:i4>
      </vt:variant>
      <vt:variant>
        <vt:i4>133</vt:i4>
      </vt:variant>
      <vt:variant>
        <vt:i4>0</vt:i4>
      </vt:variant>
      <vt:variant>
        <vt:i4>5</vt:i4>
      </vt:variant>
      <vt:variant>
        <vt:lpwstr/>
      </vt:variant>
      <vt:variant>
        <vt:lpwstr>_Toc120888211</vt:lpwstr>
      </vt:variant>
      <vt:variant>
        <vt:i4>1310779</vt:i4>
      </vt:variant>
      <vt:variant>
        <vt:i4>127</vt:i4>
      </vt:variant>
      <vt:variant>
        <vt:i4>0</vt:i4>
      </vt:variant>
      <vt:variant>
        <vt:i4>5</vt:i4>
      </vt:variant>
      <vt:variant>
        <vt:lpwstr/>
      </vt:variant>
      <vt:variant>
        <vt:lpwstr>_Toc120888210</vt:lpwstr>
      </vt:variant>
      <vt:variant>
        <vt:i4>1376315</vt:i4>
      </vt:variant>
      <vt:variant>
        <vt:i4>121</vt:i4>
      </vt:variant>
      <vt:variant>
        <vt:i4>0</vt:i4>
      </vt:variant>
      <vt:variant>
        <vt:i4>5</vt:i4>
      </vt:variant>
      <vt:variant>
        <vt:lpwstr/>
      </vt:variant>
      <vt:variant>
        <vt:lpwstr>_Toc120888209</vt:lpwstr>
      </vt:variant>
      <vt:variant>
        <vt:i4>1376315</vt:i4>
      </vt:variant>
      <vt:variant>
        <vt:i4>115</vt:i4>
      </vt:variant>
      <vt:variant>
        <vt:i4>0</vt:i4>
      </vt:variant>
      <vt:variant>
        <vt:i4>5</vt:i4>
      </vt:variant>
      <vt:variant>
        <vt:lpwstr/>
      </vt:variant>
      <vt:variant>
        <vt:lpwstr>_Toc120888208</vt:lpwstr>
      </vt:variant>
      <vt:variant>
        <vt:i4>1376315</vt:i4>
      </vt:variant>
      <vt:variant>
        <vt:i4>109</vt:i4>
      </vt:variant>
      <vt:variant>
        <vt:i4>0</vt:i4>
      </vt:variant>
      <vt:variant>
        <vt:i4>5</vt:i4>
      </vt:variant>
      <vt:variant>
        <vt:lpwstr/>
      </vt:variant>
      <vt:variant>
        <vt:lpwstr>_Toc120888207</vt:lpwstr>
      </vt:variant>
      <vt:variant>
        <vt:i4>1376315</vt:i4>
      </vt:variant>
      <vt:variant>
        <vt:i4>103</vt:i4>
      </vt:variant>
      <vt:variant>
        <vt:i4>0</vt:i4>
      </vt:variant>
      <vt:variant>
        <vt:i4>5</vt:i4>
      </vt:variant>
      <vt:variant>
        <vt:lpwstr/>
      </vt:variant>
      <vt:variant>
        <vt:lpwstr>_Toc120888206</vt:lpwstr>
      </vt:variant>
      <vt:variant>
        <vt:i4>1376315</vt:i4>
      </vt:variant>
      <vt:variant>
        <vt:i4>97</vt:i4>
      </vt:variant>
      <vt:variant>
        <vt:i4>0</vt:i4>
      </vt:variant>
      <vt:variant>
        <vt:i4>5</vt:i4>
      </vt:variant>
      <vt:variant>
        <vt:lpwstr/>
      </vt:variant>
      <vt:variant>
        <vt:lpwstr>_Toc120888205</vt:lpwstr>
      </vt:variant>
      <vt:variant>
        <vt:i4>1376315</vt:i4>
      </vt:variant>
      <vt:variant>
        <vt:i4>91</vt:i4>
      </vt:variant>
      <vt:variant>
        <vt:i4>0</vt:i4>
      </vt:variant>
      <vt:variant>
        <vt:i4>5</vt:i4>
      </vt:variant>
      <vt:variant>
        <vt:lpwstr/>
      </vt:variant>
      <vt:variant>
        <vt:lpwstr>_Toc120888204</vt:lpwstr>
      </vt:variant>
      <vt:variant>
        <vt:i4>1376315</vt:i4>
      </vt:variant>
      <vt:variant>
        <vt:i4>85</vt:i4>
      </vt:variant>
      <vt:variant>
        <vt:i4>0</vt:i4>
      </vt:variant>
      <vt:variant>
        <vt:i4>5</vt:i4>
      </vt:variant>
      <vt:variant>
        <vt:lpwstr/>
      </vt:variant>
      <vt:variant>
        <vt:lpwstr>_Toc120888203</vt:lpwstr>
      </vt:variant>
      <vt:variant>
        <vt:i4>1376315</vt:i4>
      </vt:variant>
      <vt:variant>
        <vt:i4>79</vt:i4>
      </vt:variant>
      <vt:variant>
        <vt:i4>0</vt:i4>
      </vt:variant>
      <vt:variant>
        <vt:i4>5</vt:i4>
      </vt:variant>
      <vt:variant>
        <vt:lpwstr/>
      </vt:variant>
      <vt:variant>
        <vt:lpwstr>_Toc120888202</vt:lpwstr>
      </vt:variant>
      <vt:variant>
        <vt:i4>1376315</vt:i4>
      </vt:variant>
      <vt:variant>
        <vt:i4>73</vt:i4>
      </vt:variant>
      <vt:variant>
        <vt:i4>0</vt:i4>
      </vt:variant>
      <vt:variant>
        <vt:i4>5</vt:i4>
      </vt:variant>
      <vt:variant>
        <vt:lpwstr/>
      </vt:variant>
      <vt:variant>
        <vt:lpwstr>_Toc120888201</vt:lpwstr>
      </vt:variant>
      <vt:variant>
        <vt:i4>1376315</vt:i4>
      </vt:variant>
      <vt:variant>
        <vt:i4>67</vt:i4>
      </vt:variant>
      <vt:variant>
        <vt:i4>0</vt:i4>
      </vt:variant>
      <vt:variant>
        <vt:i4>5</vt:i4>
      </vt:variant>
      <vt:variant>
        <vt:lpwstr/>
      </vt:variant>
      <vt:variant>
        <vt:lpwstr>_Toc120888200</vt:lpwstr>
      </vt:variant>
      <vt:variant>
        <vt:i4>1835064</vt:i4>
      </vt:variant>
      <vt:variant>
        <vt:i4>61</vt:i4>
      </vt:variant>
      <vt:variant>
        <vt:i4>0</vt:i4>
      </vt:variant>
      <vt:variant>
        <vt:i4>5</vt:i4>
      </vt:variant>
      <vt:variant>
        <vt:lpwstr/>
      </vt:variant>
      <vt:variant>
        <vt:lpwstr>_Toc120888199</vt:lpwstr>
      </vt:variant>
      <vt:variant>
        <vt:i4>1835064</vt:i4>
      </vt:variant>
      <vt:variant>
        <vt:i4>55</vt:i4>
      </vt:variant>
      <vt:variant>
        <vt:i4>0</vt:i4>
      </vt:variant>
      <vt:variant>
        <vt:i4>5</vt:i4>
      </vt:variant>
      <vt:variant>
        <vt:lpwstr/>
      </vt:variant>
      <vt:variant>
        <vt:lpwstr>_Toc120888198</vt:lpwstr>
      </vt:variant>
      <vt:variant>
        <vt:i4>1835064</vt:i4>
      </vt:variant>
      <vt:variant>
        <vt:i4>49</vt:i4>
      </vt:variant>
      <vt:variant>
        <vt:i4>0</vt:i4>
      </vt:variant>
      <vt:variant>
        <vt:i4>5</vt:i4>
      </vt:variant>
      <vt:variant>
        <vt:lpwstr/>
      </vt:variant>
      <vt:variant>
        <vt:lpwstr>_Toc120888197</vt:lpwstr>
      </vt:variant>
      <vt:variant>
        <vt:i4>1835064</vt:i4>
      </vt:variant>
      <vt:variant>
        <vt:i4>43</vt:i4>
      </vt:variant>
      <vt:variant>
        <vt:i4>0</vt:i4>
      </vt:variant>
      <vt:variant>
        <vt:i4>5</vt:i4>
      </vt:variant>
      <vt:variant>
        <vt:lpwstr/>
      </vt:variant>
      <vt:variant>
        <vt:lpwstr>_Toc120888196</vt:lpwstr>
      </vt:variant>
      <vt:variant>
        <vt:i4>1835064</vt:i4>
      </vt:variant>
      <vt:variant>
        <vt:i4>37</vt:i4>
      </vt:variant>
      <vt:variant>
        <vt:i4>0</vt:i4>
      </vt:variant>
      <vt:variant>
        <vt:i4>5</vt:i4>
      </vt:variant>
      <vt:variant>
        <vt:lpwstr/>
      </vt:variant>
      <vt:variant>
        <vt:lpwstr>_Toc120888195</vt:lpwstr>
      </vt:variant>
      <vt:variant>
        <vt:i4>1835064</vt:i4>
      </vt:variant>
      <vt:variant>
        <vt:i4>31</vt:i4>
      </vt:variant>
      <vt:variant>
        <vt:i4>0</vt:i4>
      </vt:variant>
      <vt:variant>
        <vt:i4>5</vt:i4>
      </vt:variant>
      <vt:variant>
        <vt:lpwstr/>
      </vt:variant>
      <vt:variant>
        <vt:lpwstr>_Toc120888194</vt:lpwstr>
      </vt:variant>
      <vt:variant>
        <vt:i4>1835064</vt:i4>
      </vt:variant>
      <vt:variant>
        <vt:i4>25</vt:i4>
      </vt:variant>
      <vt:variant>
        <vt:i4>0</vt:i4>
      </vt:variant>
      <vt:variant>
        <vt:i4>5</vt:i4>
      </vt:variant>
      <vt:variant>
        <vt:lpwstr/>
      </vt:variant>
      <vt:variant>
        <vt:lpwstr>_Toc120888193</vt:lpwstr>
      </vt:variant>
      <vt:variant>
        <vt:i4>1835064</vt:i4>
      </vt:variant>
      <vt:variant>
        <vt:i4>19</vt:i4>
      </vt:variant>
      <vt:variant>
        <vt:i4>0</vt:i4>
      </vt:variant>
      <vt:variant>
        <vt:i4>5</vt:i4>
      </vt:variant>
      <vt:variant>
        <vt:lpwstr/>
      </vt:variant>
      <vt:variant>
        <vt:lpwstr>_Toc120888192</vt:lpwstr>
      </vt:variant>
      <vt:variant>
        <vt:i4>1835064</vt:i4>
      </vt:variant>
      <vt:variant>
        <vt:i4>13</vt:i4>
      </vt:variant>
      <vt:variant>
        <vt:i4>0</vt:i4>
      </vt:variant>
      <vt:variant>
        <vt:i4>5</vt:i4>
      </vt:variant>
      <vt:variant>
        <vt:lpwstr/>
      </vt:variant>
      <vt:variant>
        <vt:lpwstr>_Toc120888191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Diplomová práce (fai)</dc:title>
  <dc:subject/>
  <dc:creator>Tom</dc:creator>
  <cp:keywords/>
  <dc:description/>
  <cp:lastModifiedBy>Tomáš Janečka</cp:lastModifiedBy>
  <cp:revision>85</cp:revision>
  <cp:lastPrinted>2004-11-12T22:05:00Z</cp:lastPrinted>
  <dcterms:created xsi:type="dcterms:W3CDTF">2022-12-16T13:15:00Z</dcterms:created>
  <dcterms:modified xsi:type="dcterms:W3CDTF">2023-01-02T17:16:00Z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