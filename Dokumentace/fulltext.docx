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607AA5D" w:rsidR="00C206FE" w:rsidRDefault="00C206FE" w:rsidP="00626499">
      <w:pPr>
        <w:suppressAutoHyphens/>
        <w:spacing w:after="0" w:line="240" w:lineRule="auto"/>
      </w:pPr>
      <w:r>
        <w:t>Ve Zlíně</w:t>
      </w:r>
      <w:r w:rsidR="006B695F">
        <w:t>, dne</w:t>
      </w:r>
      <w:r>
        <w:t xml:space="preserve"> </w:t>
      </w:r>
      <w:r w:rsidR="00B36C2B">
        <w:t>24.4.2023</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500A8C30" w:rsidR="00F03DA6" w:rsidRDefault="00473E7A">
      <w:r>
        <w:t xml:space="preserve">Diplomová práce se </w:t>
      </w:r>
      <w:r w:rsidR="00D60A08">
        <w:t>zabývá</w:t>
      </w:r>
      <w:r>
        <w:t xml:space="preserve"> tématem datově orientovaného vývoje software. V teoretické části </w:t>
      </w:r>
      <w:r w:rsidR="00D60A08">
        <w:t>student popisuje</w:t>
      </w:r>
      <w:r>
        <w:t xml:space="preserve"> jednotliv</w:t>
      </w:r>
      <w:r w:rsidR="00D60A08">
        <w:t>é</w:t>
      </w:r>
      <w:r>
        <w:t xml:space="preserve"> technik</w:t>
      </w:r>
      <w:r w:rsidR="00D60A08">
        <w:t>y</w:t>
      </w:r>
      <w:r>
        <w:t xml:space="preserve"> návrhu software, charakteristik</w:t>
      </w:r>
      <w:r w:rsidR="00D60A08">
        <w:t>u</w:t>
      </w:r>
      <w:r>
        <w:t xml:space="preserve"> používaného hardware a vybran</w:t>
      </w:r>
      <w:r w:rsidR="00D60A08">
        <w:t>é</w:t>
      </w:r>
      <w:r>
        <w:t xml:space="preserve"> aspekt</w:t>
      </w:r>
      <w:r w:rsidR="00D60A08">
        <w:t>y</w:t>
      </w:r>
      <w:r>
        <w:t xml:space="preserve"> ovlivňujících výkonnost implementovaných algoritmů. V praktické části </w:t>
      </w:r>
      <w:r w:rsidR="00D60A08">
        <w:t>jsou</w:t>
      </w:r>
      <w:r>
        <w:t xml:space="preserve">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BF01CB0"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p>
    <w:p w14:paraId="1DF9BB85" w14:textId="0D44C4B7" w:rsidR="000947D8" w:rsidRDefault="00AC3320">
      <w:pPr>
        <w:rPr>
          <w:rStyle w:val="Pokec"/>
          <w:color w:val="auto"/>
        </w:rPr>
      </w:pPr>
      <w:r>
        <w:rPr>
          <w:rStyle w:val="Pokec"/>
          <w:color w:val="auto"/>
        </w:rPr>
        <w:lastRenderedPageBreak/>
        <w:t xml:space="preserve">Děkuji vedoucímu práce Ing. Peterovi Janků, Ph.D. </w:t>
      </w:r>
      <w:r w:rsidR="000947D8">
        <w:rPr>
          <w:rStyle w:val="Pokec"/>
          <w:color w:val="auto"/>
        </w:rPr>
        <w:t>za předmětné konzultace a poskytnutí hodnotných rad zejména ohledně formálního zpracování. Rovněž oceňuji dostatek volnosti při vypracovávání a výběru použitých technologií.</w:t>
      </w:r>
    </w:p>
    <w:p w14:paraId="538F8DA4" w14:textId="15894243"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16741640"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DF0693">
          <w:rPr>
            <w:webHidden/>
          </w:rPr>
          <w:t>8</w:t>
        </w:r>
        <w:r>
          <w:rPr>
            <w:webHidden/>
          </w:rPr>
          <w:fldChar w:fldCharType="end"/>
        </w:r>
      </w:hyperlink>
    </w:p>
    <w:p w14:paraId="79D1878F" w14:textId="3F25C6A9"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DF0693">
          <w:rPr>
            <w:webHidden/>
          </w:rPr>
          <w:t>9</w:t>
        </w:r>
        <w:r w:rsidR="00F03DA6">
          <w:rPr>
            <w:webHidden/>
          </w:rPr>
          <w:fldChar w:fldCharType="end"/>
        </w:r>
      </w:hyperlink>
    </w:p>
    <w:p w14:paraId="764A5F00" w14:textId="33C1AA43"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1E2B6C20" w14:textId="63CE8ADD"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02DFDB79" w14:textId="68E9A12C"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60F36E3F" w14:textId="0D7DD482"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75D9570E" w14:textId="5923FCCD"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2DEDA1B5" w14:textId="25C6C4A4"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10616CB5" w14:textId="11DC2B35"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049407F7" w14:textId="2C2985BD"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DF0693">
          <w:rPr>
            <w:webHidden/>
          </w:rPr>
          <w:t>56</w:t>
        </w:r>
        <w:r w:rsidR="00F03DA6">
          <w:rPr>
            <w:webHidden/>
          </w:rPr>
          <w:fldChar w:fldCharType="end"/>
        </w:r>
      </w:hyperlink>
    </w:p>
    <w:p w14:paraId="3E0248A7" w14:textId="6136938F"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78A9F1CD" w14:textId="07B9D53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2AAE3C16" w14:textId="427BF3D5"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7943E025" w14:textId="189BB22C"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3BFAE892" w14:textId="23D21E9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23B91011" w14:textId="7AD9C9B0"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DF0693">
          <w:rPr>
            <w:webHidden/>
          </w:rPr>
          <w:t>57</w:t>
        </w:r>
        <w:r w:rsidR="00F03DA6">
          <w:rPr>
            <w:webHidden/>
          </w:rPr>
          <w:fldChar w:fldCharType="end"/>
        </w:r>
      </w:hyperlink>
    </w:p>
    <w:p w14:paraId="0DAA2CA7" w14:textId="063D653E"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DF0693">
          <w:rPr>
            <w:webHidden/>
          </w:rPr>
          <w:t>112</w:t>
        </w:r>
        <w:r w:rsidR="00F03DA6">
          <w:rPr>
            <w:webHidden/>
          </w:rPr>
          <w:fldChar w:fldCharType="end"/>
        </w:r>
      </w:hyperlink>
    </w:p>
    <w:p w14:paraId="547FB94A" w14:textId="4AA30340"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DF0693">
          <w:rPr>
            <w:webHidden/>
          </w:rPr>
          <w:t>115</w:t>
        </w:r>
        <w:r w:rsidR="00F03DA6">
          <w:rPr>
            <w:webHidden/>
          </w:rPr>
          <w:fldChar w:fldCharType="end"/>
        </w:r>
      </w:hyperlink>
    </w:p>
    <w:p w14:paraId="42F435AF" w14:textId="7617F8B3"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DF0693">
          <w:rPr>
            <w:webHidden/>
          </w:rPr>
          <w:t>116</w:t>
        </w:r>
        <w:r w:rsidR="00F03DA6">
          <w:rPr>
            <w:webHidden/>
          </w:rPr>
          <w:fldChar w:fldCharType="end"/>
        </w:r>
      </w:hyperlink>
    </w:p>
    <w:p w14:paraId="2DBC4055" w14:textId="52002841"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DF0693">
          <w:rPr>
            <w:webHidden/>
          </w:rPr>
          <w:t>119</w:t>
        </w:r>
        <w:r w:rsidR="00F03DA6">
          <w:rPr>
            <w:webHidden/>
          </w:rPr>
          <w:fldChar w:fldCharType="end"/>
        </w:r>
      </w:hyperlink>
    </w:p>
    <w:p w14:paraId="29FCDAD7" w14:textId="234DA35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DF0693">
          <w:rPr>
            <w:webHidden/>
          </w:rPr>
          <w:t>121</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45260FA8" w14:textId="77777777" w:rsidR="006B3F4A" w:rsidRDefault="00871713" w:rsidP="000A4DFE">
      <w:r>
        <w:t xml:space="preserve">Objektově orientované programování je jedno z nejrozšířenějších paradigmat mezi programátory. Mnoho z nich, včetně </w:t>
      </w:r>
      <w:r w:rsidR="004662C5">
        <w:t>autora</w:t>
      </w:r>
      <w:r w:rsidR="008F11E8">
        <w:t xml:space="preserve"> diplomové práce</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 xml:space="preserve">návrh se soustředí na vytvoření abstraktního, idealizovaného a také co nejobecnějšího modelu reálného problému. </w:t>
      </w:r>
    </w:p>
    <w:p w14:paraId="3DF54556" w14:textId="326E1B9C" w:rsidR="0096694A" w:rsidRDefault="00871713" w:rsidP="000A4DFE">
      <w:r>
        <w:t>Naproti tomu datově orientovaný návrh považuje data za to nejvýznamnější. Zároveň se toto paradigma soustředí na charakteristiky hardware, na kterém</w:t>
      </w:r>
      <w:r w:rsidR="008F11E8">
        <w:t xml:space="preserve"> se</w:t>
      </w:r>
      <w:r>
        <w:t xml:space="preserve"> software </w:t>
      </w:r>
      <w:r w:rsidR="008F11E8">
        <w:t>vykonává</w:t>
      </w:r>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tvoří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w:t>
      </w:r>
      <w:r w:rsidR="008F11E8">
        <w:t xml:space="preserve"> a aktuální</w:t>
      </w:r>
      <w:r>
        <w:t xml:space="preserve">, a proto tato diplomová práce </w:t>
      </w:r>
      <w:r w:rsidR="004662C5">
        <w:t>pojednávat o</w:t>
      </w:r>
      <w:r>
        <w:t xml:space="preserve"> shrnutí nejzásadnějších myšlenek tohoto paradigmata. </w:t>
      </w:r>
    </w:p>
    <w:p w14:paraId="7EEA6858" w14:textId="20F6FA83" w:rsidR="00F03DA6" w:rsidRPr="00871713" w:rsidRDefault="00871713" w:rsidP="000A4DFE">
      <w:pPr>
        <w:rPr>
          <w:rStyle w:val="Pokec"/>
          <w:color w:val="auto"/>
        </w:rPr>
      </w:pPr>
      <w:r>
        <w:t xml:space="preserve">V teoretické části </w:t>
      </w:r>
      <w:r w:rsidR="004662C5">
        <w:t>bude představena definice</w:t>
      </w:r>
      <w:r w:rsidR="00260166">
        <w:t xml:space="preserve"> pojmu</w:t>
      </w:r>
      <w:r w:rsidR="00A529EB">
        <w:t xml:space="preserve"> </w:t>
      </w:r>
      <w:r w:rsidR="00260166">
        <w:t>datově orientované programování</w:t>
      </w:r>
      <w:r w:rsidR="00A529EB">
        <w:t xml:space="preserve">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289B8EDF"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říci,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w:t>
      </w:r>
      <w:r w:rsidR="00D16AC5">
        <w:t>literatury</w:t>
      </w:r>
      <w:r w:rsidR="00B51B38" w:rsidRPr="00B51B38">
        <w:t>, kter</w:t>
      </w:r>
      <w:r w:rsidR="00D16AC5">
        <w:t>á</w:t>
      </w:r>
      <w:r w:rsidR="00B51B38" w:rsidRPr="00B51B38">
        <w:t xml:space="preserve"> se zabýv</w:t>
      </w:r>
      <w:r w:rsidR="00D16AC5">
        <w:t>á</w:t>
      </w:r>
      <w:r w:rsidR="00B51B38" w:rsidRPr="00B51B38">
        <w:t xml:space="preserve"> tímto tématem, </w:t>
      </w:r>
      <w:r w:rsidR="00356B71">
        <w:t>a</w:t>
      </w:r>
      <w:r w:rsidR="00B51B38" w:rsidRPr="00B51B38">
        <w:t xml:space="preserve"> také větší</w:t>
      </w:r>
      <w:r w:rsidR="00356B71">
        <w:t>ho</w:t>
      </w:r>
      <w:r w:rsidR="00B51B38" w:rsidRPr="00B51B38">
        <w:t xml:space="preserve">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5F0DABB3" w14:textId="4EF8EE8F" w:rsidR="00B31374" w:rsidRDefault="00B31374" w:rsidP="00FE449F">
      <w:r>
        <w:t>Definovat toto paradigma lze mnoha různými způsoby. Je uvedena definice nalezena v literatuře.</w:t>
      </w:r>
    </w:p>
    <w:p w14:paraId="78E65979" w14:textId="6A411D4B" w:rsidR="00FE449F" w:rsidRDefault="00FE449F" w:rsidP="00FE449F">
      <w:r>
        <w:t xml:space="preserve">„Datově orientovaný návrh je dovednost navrhnout software pomocí vývoje transformací pro data v řádné formě, kde řádná forma je řízena cílovým hardwarem a transformacemi, které na něm běží.“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2D36A0FA" w:rsidR="00AB23A3" w:rsidRPr="00FE449F" w:rsidRDefault="00AB23A3" w:rsidP="00FE449F">
      <w:r>
        <w:t>„Datově orientovaný návrh si nechává napovědět daty, která jsou pozorovatelná nebo očekávaná. Na rozdíl od uvažování všech možných scénářů nebo plánování adaptability, využíváme nejpravděpodobnější vstupy pro smě</w:t>
      </w:r>
      <w:r w:rsidR="00356B71">
        <w:t>ř</w:t>
      </w:r>
      <w:r>
        <w:t xml:space="preserve">ování algoritmu. Na rozdíl od plánování rozšiřitelnosti je jednoduchý a má za cíl </w:t>
      </w:r>
      <w:r w:rsidR="00356B71">
        <w:t>plnit úkoly</w:t>
      </w:r>
      <w:r>
        <w:t xml:space="preserve">.“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 xml:space="preserve">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w:t>
      </w:r>
      <w:r w:rsidR="0083535F">
        <w:lastRenderedPageBreak/>
        <w:t>her. Je v něm uvedeno, na kterou věc se různé programovací přístupy soustředí a jak se od nich datově orientovaný přístup liší. Autor</w:t>
      </w:r>
      <w:r w:rsidR="00C7542C">
        <w:t xml:space="preserve"> článku</w:t>
      </w:r>
      <w:r w:rsidR="0083535F">
        <w:t xml:space="preserve"> dále </w:t>
      </w:r>
      <w:r w:rsidR="001426E6">
        <w:t>uvádí svůj výčet výhod tohoto přístupu, a to paralelizace, využití vyrovnávací paměti, modularita a jednoduchost testování. 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402C7349"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Oba jsou vlastní</w:t>
      </w:r>
      <w:r w:rsidR="007321F2">
        <w:t>ci</w:t>
      </w:r>
      <w:r w:rsidR="00F32B6A">
        <w:t xml:space="preserve"> </w:t>
      </w:r>
      <w:r w:rsidR="007321F2">
        <w:t>blogů</w:t>
      </w:r>
      <w:r w:rsidR="00F32B6A">
        <w:t xml:space="preserve">, kde v minulosti publikovali </w:t>
      </w:r>
      <w:r w:rsidR="007321F2">
        <w:t>články</w:t>
      </w:r>
      <w:r w:rsidR="00F32B6A">
        <w:t xml:space="preserve">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10F44463" w:rsidR="00790BD4" w:rsidRPr="00790BD4" w:rsidRDefault="00790BD4" w:rsidP="00790BD4">
      <w:r>
        <w:t xml:space="preserve">Všechny aplikace, co kdy byly napsány, slouží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5F171D">
        <w:t xml:space="preserve">„Data jsou vše, co máme“. </w:t>
      </w:r>
      <w:r w:rsidR="005F171D">
        <w:fldChar w:fldCharType="begin"/>
      </w:r>
      <w:r w:rsidR="005F171D">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5F171D">
        <w:fldChar w:fldCharType="separate"/>
      </w:r>
      <w:r w:rsidR="005F171D" w:rsidRPr="00910047">
        <w:t>[1]</w:t>
      </w:r>
      <w:r w:rsidR="005F171D">
        <w:fldChar w:fldCharType="end"/>
      </w:r>
      <w:r w:rsidR="005F171D">
        <w:t xml:space="preserve"> </w:t>
      </w:r>
    </w:p>
    <w:p w14:paraId="0BCF7EE5" w14:textId="6D185E56" w:rsidR="00234BDC" w:rsidRDefault="00234BDC" w:rsidP="00234BDC">
      <w:pPr>
        <w:pStyle w:val="Heading3"/>
      </w:pPr>
      <w:r>
        <w:t>Data nejsou problémová doména</w:t>
      </w:r>
    </w:p>
    <w:p w14:paraId="5AE7E82D" w14:textId="1E4FBF27" w:rsidR="0088483E" w:rsidRPr="0088483E" w:rsidRDefault="00631F07" w:rsidP="0088483E">
      <w:r>
        <w:t>Na rozdíl od objektově orientovaného přístupu, datově orientovaný přístup obětovává čitelnost kódu, což umožňuje nezatěžovat počítač lidskými koncepty. Umístěním dat do třídy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w:t>
      </w:r>
      <w:r w:rsidR="00C32255">
        <w:t>lze</w:t>
      </w:r>
      <w:r w:rsidR="00C92BA5">
        <w:t xml:space="preserve"> uvažovat tak, jak </w:t>
      </w:r>
      <w:r w:rsidR="00C32255">
        <w:t>je třeba</w:t>
      </w:r>
      <w:r w:rsidR="00C92BA5">
        <w:t xml:space="preserve"> pro získání výstupních dat v požadovaném formátu.</w:t>
      </w:r>
      <w:r w:rsidR="005F171D">
        <w:t xml:space="preserve"> Datově orientovaný návrh nezabudovává problém z reálného světa do kódu“. </w:t>
      </w:r>
      <w:r w:rsidR="005F171D">
        <w:fldChar w:fldCharType="begin"/>
      </w:r>
      <w:r w:rsidR="005F171D">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5F171D">
        <w:fldChar w:fldCharType="separate"/>
      </w:r>
      <w:r w:rsidR="005F171D" w:rsidRPr="00F16A03">
        <w:t>[1]</w:t>
      </w:r>
      <w:r w:rsidR="005F171D">
        <w:fldChar w:fldCharType="end"/>
      </w:r>
    </w:p>
    <w:p w14:paraId="4699DE21" w14:textId="68E6E720" w:rsidR="00234BDC" w:rsidRDefault="00234BDC" w:rsidP="00234BDC">
      <w:pPr>
        <w:pStyle w:val="Heading3"/>
      </w:pPr>
      <w:r>
        <w:lastRenderedPageBreak/>
        <w:t>Statistika</w:t>
      </w:r>
    </w:p>
    <w:p w14:paraId="207CF930" w14:textId="52E662D1" w:rsidR="00910047" w:rsidRDefault="003B72A0" w:rsidP="001735F3">
      <w:r>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řeší. </w:t>
      </w:r>
      <w:r w:rsidR="00992EDC">
        <w:t xml:space="preserve">„Data jsou typ, frekvence, množství, tvar a pravděpodobnost.“ </w:t>
      </w:r>
      <w:r w:rsidR="00992EDC">
        <w:fldChar w:fldCharType="begin"/>
      </w:r>
      <w:r w:rsidR="00992EDC">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92EDC">
        <w:fldChar w:fldCharType="separate"/>
      </w:r>
      <w:r w:rsidR="00992EDC" w:rsidRPr="00F16A03">
        <w:t>[1]</w:t>
      </w:r>
      <w:r w:rsidR="00992EDC">
        <w:fldChar w:fldCharType="end"/>
      </w:r>
    </w:p>
    <w:p w14:paraId="2FA3D2BE" w14:textId="7F9E1E2A" w:rsidR="00910047" w:rsidRDefault="0036637B" w:rsidP="001735F3">
      <w:r>
        <w:t xml:space="preserve">Analýza dat může mít podobu prostého výpisu hodnoty proměnné. Stačí, když zvolíme libovolnou proměnnou, která nás zajímá a </w:t>
      </w:r>
      <w:r w:rsidR="00F72523">
        <w:t>budeme sledovat vývoj jejích hodnot v čase.</w:t>
      </w:r>
      <w:r w:rsidR="00992EDC">
        <w:t xml:space="preserve"> „Pokud porozumíme datům, porozumíme problému.“</w:t>
      </w:r>
      <w:r w:rsidR="00F72523">
        <w:t xml:space="preserv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0ED2EF5A" w:rsidR="0036637B" w:rsidRPr="001735F3" w:rsidRDefault="002500B8" w:rsidP="001735F3">
      <w:r>
        <w:t xml:space="preserve">Jelikož vývoj aplikací může být velmi náročný na čas a prostředky,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08A603CE" w:rsidR="008E42E1" w:rsidRPr="008E42E1" w:rsidRDefault="00A81541" w:rsidP="008E42E1">
      <w:r>
        <w:t xml:space="preserve">Významná myšlenka je držet data a operace nad těmito daty zvlášť a neshlukovat je do tříd nebo jiných konstruktů. </w:t>
      </w:r>
      <w:r w:rsidR="008E42E1">
        <w:t>Díky tomu dokáže</w:t>
      </w:r>
      <w:r w:rsidR="00C7542C">
        <w:t xml:space="preserve"> programátor</w:t>
      </w:r>
      <w:r w:rsidR="008E42E1">
        <w:t xml:space="preserve"> lépe reagovat na změny a minimalizovat náklady potřebného přepisu kódu. </w:t>
      </w:r>
      <w:r w:rsidR="00055318">
        <w:t xml:space="preserve">„Datově orientovaný návrh může pozorovat změnu v architektuře aplikace díky porozumění změn v datech.“ </w:t>
      </w:r>
      <w:r w:rsidR="00055318">
        <w:fldChar w:fldCharType="begin"/>
      </w:r>
      <w:r w:rsidR="00055318">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055318">
        <w:fldChar w:fldCharType="separate"/>
      </w:r>
      <w:r w:rsidR="00055318" w:rsidRPr="00F16A03">
        <w:t>[1]</w:t>
      </w:r>
      <w:r w:rsidR="00055318">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snaží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w:t>
      </w:r>
      <w:r w:rsidR="00DC3733">
        <w:lastRenderedPageBreak/>
        <w:t>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3F7EE724" w14:textId="02762460" w:rsidR="00E15F77"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w:t>
      </w:r>
      <w:r w:rsidR="00E15F77">
        <w:fldChar w:fldCharType="begin"/>
      </w:r>
      <w:r w:rsidR="00E15F77">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E15F77">
        <w:fldChar w:fldCharType="separate"/>
      </w:r>
      <w:r w:rsidR="00E15F77" w:rsidRPr="00F16A03">
        <w:t>[4]</w:t>
      </w:r>
      <w:r w:rsidR="00E15F77">
        <w:fldChar w:fldCharType="end"/>
      </w:r>
    </w:p>
    <w:p w14:paraId="535CC41D" w14:textId="4D0B245D" w:rsidR="00C25F7E" w:rsidRDefault="00F16A03" w:rsidP="00C25F7E">
      <w:r>
        <w:t xml:space="preserve">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fldChar w:fldCharType="begin"/>
      </w:r>
      <w:r>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fldChar w:fldCharType="separate"/>
      </w:r>
      <w:r w:rsidRPr="00F16A03">
        <w:t>[4]</w:t>
      </w:r>
      <w:r>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3FA4315E" w14:textId="1906BFEA" w:rsidR="004F0A86" w:rsidRDefault="00C277B8" w:rsidP="002E0CB5">
      <w:r>
        <w:t>„Funkcionální programování je přístup k vývoji software, který používá ryzí funkce pro vytvoření udržitelného software. Jinými slovy se jedná o tvoření programů</w:t>
      </w:r>
      <w:r w:rsidR="00BB7FD4">
        <w:t>,</w:t>
      </w:r>
      <w:r>
        <w:t xml:space="preserve"> aplikací a kompozicí funkcí.“</w:t>
      </w:r>
      <w:r w:rsidR="00F16A03">
        <w:t xml:space="preserve"> </w:t>
      </w:r>
      <w:r w:rsidR="004F0A86">
        <w:fldChar w:fldCharType="begin"/>
      </w:r>
      <w:r w:rsidR="004F0A86">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4F0A86">
        <w:fldChar w:fldCharType="separate"/>
      </w:r>
      <w:r w:rsidR="004F0A86" w:rsidRPr="00F16A03">
        <w:t>[5]</w:t>
      </w:r>
      <w:r w:rsidR="004F0A86">
        <w:fldChar w:fldCharType="end"/>
      </w:r>
    </w:p>
    <w:p w14:paraId="2558752D" w14:textId="324C995C" w:rsidR="00C277B8" w:rsidRDefault="00C277B8" w:rsidP="002E0CB5">
      <w:r>
        <w:t xml:space="preserve">Jak vyplývá z názvu, funkce je zde základní stavební jednotka. Kromě jejich běžného použití jsou funkce využívány taky jako proměnné, argumenty funkcí nebo návratové hodnoty </w:t>
      </w:r>
      <w:r>
        <w:lastRenderedPageBreak/>
        <w:t xml:space="preserve">funkcí. Na rozdíl od ostatních paradigmat se zde preferuje použití proměnných, jejichž hodnota se po deklaraci nemění. Základní myšlenky tohoto programovacího stylu pochází z matematického nástroje zvaného lambda kalkul, který byl popsán ve 30. letech minulého století </w:t>
      </w:r>
      <w:proofErr w:type="spellStart"/>
      <w:r>
        <w:t>Alonz</w:t>
      </w:r>
      <w:r w:rsidR="009D52B1">
        <w:t>em</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tvoří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vytvoří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xml:space="preserve">. Pro programátora odchovaného na objektově orientovaném návrhu mohou být myšlenky aplikované v těchto alternativních programovacích </w:t>
      </w:r>
      <w:r w:rsidRPr="007329C1">
        <w:lastRenderedPageBreak/>
        <w:t>přístupech relativně složité, ba i zpočátku nepochopitelné.</w:t>
      </w:r>
      <w:r w:rsidR="007531E1">
        <w:t xml:space="preserve"> Obě paradigmata se mohou vyskytovat 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bookmarkStart w:id="43" w:name="_Ref133668421"/>
      <w:r>
        <w:t>Vyrovnávací paměť</w:t>
      </w:r>
      <w:bookmarkEnd w:id="43"/>
    </w:p>
    <w:p w14:paraId="69CB0223" w14:textId="145EF940" w:rsidR="0008512F" w:rsidRDefault="0008512F" w:rsidP="0008512F">
      <w:r>
        <w:t>Vyrovnávací paměť (</w:t>
      </w:r>
      <w:proofErr w:type="spellStart"/>
      <w:r>
        <w:t>cache</w:t>
      </w:r>
      <w:proofErr w:type="spellEnd"/>
      <w:r>
        <w:t xml:space="preserve">) je rychlé paměťové zařízení s malou kapacitou, které slouží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7E076FD2"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w:t>
      </w:r>
      <w:r w:rsidR="0080507C">
        <w:t>každé</w:t>
      </w:r>
      <w:r w:rsidR="000F0B33">
        <w:t xml:space="preserve">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2B373E94" w:rsidR="00D15428" w:rsidRDefault="00D15428" w:rsidP="008A3E17">
      <w:r>
        <w:t>Vývoj vyrovnávacích pamětí je jeden z přispěvatelů k relativně obrovským výkonům dnešních CPU. Tento růst bohužel mnohonásobně převyšuje ten u operačních pamětí</w:t>
      </w:r>
      <w:r w:rsidR="00600A14">
        <w:t xml:space="preserve">, což je zobrazeno v </w:t>
      </w:r>
      <w:r w:rsidR="00600A14">
        <w:fldChar w:fldCharType="begin"/>
      </w:r>
      <w:r w:rsidR="00600A14">
        <w:instrText xml:space="preserve"> REF _Ref133665134 \h </w:instrText>
      </w:r>
      <w:r w:rsidR="00600A14">
        <w:fldChar w:fldCharType="separate"/>
      </w:r>
      <w:r w:rsidR="00DF0693">
        <w:t xml:space="preserve">Obr. </w:t>
      </w:r>
      <w:r w:rsidR="00DF0693">
        <w:rPr>
          <w:noProof/>
        </w:rPr>
        <w:t>1</w:t>
      </w:r>
      <w:r w:rsidR="00600A14">
        <w:fldChar w:fldCharType="end"/>
      </w:r>
      <w:r>
        <w:t xml:space="preserve">.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03BCBC8D" w:rsidR="003739E5" w:rsidRDefault="009D4B76" w:rsidP="009D4B76">
      <w:pPr>
        <w:pStyle w:val="Caption"/>
      </w:pPr>
      <w:bookmarkStart w:id="44" w:name="_Ref133665134"/>
      <w:bookmarkStart w:id="45" w:name="_Toc133669120"/>
      <w:r>
        <w:t xml:space="preserve">Obr. </w:t>
      </w:r>
      <w:fldSimple w:instr=" SEQ Obr. \* ARABIC ">
        <w:r w:rsidR="00DF0693">
          <w:rPr>
            <w:noProof/>
          </w:rPr>
          <w:t>1</w:t>
        </w:r>
      </w:fldSimple>
      <w:bookmarkEnd w:id="44"/>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5"/>
      <w:r>
        <w:fldChar w:fldCharType="end"/>
      </w:r>
    </w:p>
    <w:p w14:paraId="5DD12628" w14:textId="183BC0DB" w:rsidR="008A3E17" w:rsidRDefault="008A3E17" w:rsidP="008A3E17">
      <w:pPr>
        <w:pStyle w:val="Heading3"/>
      </w:pPr>
      <w:r>
        <w:t>Struktura a adresování</w:t>
      </w:r>
    </w:p>
    <w:p w14:paraId="0B78E925" w14:textId="5523BD17" w:rsidR="009B78F3" w:rsidRDefault="001923BD" w:rsidP="008A3E17">
      <w:proofErr w:type="spellStart"/>
      <w:r>
        <w:t>Cache</w:t>
      </w:r>
      <w:proofErr w:type="spellEnd"/>
      <w:r>
        <w:t xml:space="preserve"> paměti uspořádávají data do sad (set). Každá sada obsahuje jeden nebo více řádků (line). Jeden řádek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w:t>
      </w:r>
      <w:r w:rsidR="0080507C">
        <w:t>ý</w:t>
      </w:r>
      <w:r w:rsidR="009B78F3">
        <w:t xml:space="preserve">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36A7360" w:rsidR="009D4B76" w:rsidRDefault="00A75C00" w:rsidP="009D4B76">
      <w:pPr>
        <w:keepNext/>
        <w:jc w:val="center"/>
      </w:pPr>
      <w:r>
        <w:rPr>
          <w:noProof/>
        </w:rPr>
        <w:drawing>
          <wp:inline distT="0" distB="0" distL="0" distR="0" wp14:anchorId="55D913BF" wp14:editId="3D2162F8">
            <wp:extent cx="5580380" cy="1679575"/>
            <wp:effectExtent l="0" t="0" r="1270" b="0"/>
            <wp:docPr id="1909414963"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963" name="Picture 2"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80380" cy="1679575"/>
                    </a:xfrm>
                    <a:prstGeom prst="rect">
                      <a:avLst/>
                    </a:prstGeom>
                  </pic:spPr>
                </pic:pic>
              </a:graphicData>
            </a:graphic>
          </wp:inline>
        </w:drawing>
      </w:r>
    </w:p>
    <w:p w14:paraId="7E32F535" w14:textId="5F31995C" w:rsidR="004B2664" w:rsidRDefault="009D4B76" w:rsidP="009D4B76">
      <w:pPr>
        <w:pStyle w:val="Caption"/>
      </w:pPr>
      <w:bookmarkStart w:id="46" w:name="_Toc133669121"/>
      <w:r>
        <w:t xml:space="preserve">Obr. </w:t>
      </w:r>
      <w:fldSimple w:instr=" SEQ Obr. \* ARABIC ">
        <w:r w:rsidR="00DF0693">
          <w:rPr>
            <w:noProof/>
          </w:rPr>
          <w:t>2</w:t>
        </w:r>
      </w:fldSimple>
      <w:r>
        <w:t>: Příklad rozdělení adresy. [Zdroj vlastní]</w:t>
      </w:r>
      <w:bookmarkEnd w:id="46"/>
    </w:p>
    <w:p w14:paraId="42320692" w14:textId="29FFC622" w:rsidR="00147BC8" w:rsidRPr="00147BC8" w:rsidRDefault="00147BC8" w:rsidP="00147BC8">
      <w:r>
        <w:lastRenderedPageBreak/>
        <w:t xml:space="preserve">Bity </w:t>
      </w:r>
      <w:r>
        <w:rPr>
          <w:i/>
          <w:iCs/>
        </w:rPr>
        <w:t>s</w:t>
      </w:r>
      <w:r>
        <w:t> slouží pro nalezení odpovídající sady v </w:t>
      </w:r>
      <w:proofErr w:type="spellStart"/>
      <w:r>
        <w:t>cache</w:t>
      </w:r>
      <w:proofErr w:type="spellEnd"/>
      <w:r>
        <w:t xml:space="preserve"> paměti. Bity </w:t>
      </w:r>
      <w:r>
        <w:rPr>
          <w:i/>
          <w:iCs/>
        </w:rPr>
        <w:t>t</w:t>
      </w:r>
      <w:r>
        <w:t xml:space="preserve"> slouží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t>Pojmy</w:t>
      </w:r>
    </w:p>
    <w:p w14:paraId="59ADF457" w14:textId="7B6ACA19"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w:t>
      </w:r>
      <w:r w:rsidR="00C132D2">
        <w:t xml:space="preserve"> Pokud je </w:t>
      </w:r>
      <w:proofErr w:type="spellStart"/>
      <w:r w:rsidR="00C132D2">
        <w:t>cache</w:t>
      </w:r>
      <w:proofErr w:type="spellEnd"/>
      <w:r w:rsidR="00C132D2">
        <w:t xml:space="preserve"> paměť plná, je třeba využít zvolené substituční strategie a nahradit </w:t>
      </w:r>
      <w:r w:rsidR="00A75C00">
        <w:t>vybranou</w:t>
      </w:r>
      <w:r w:rsidR="00C132D2">
        <w:t xml:space="preserve">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5E87ECF4" w:rsidR="0084673B" w:rsidRDefault="00AF23F1" w:rsidP="008654B5">
      <w:r>
        <w:t>Tento typ pamětí se redukuje problém existující v paměti s přímým mapováním pomocí navý</w:t>
      </w:r>
      <w:r w:rsidR="00A75C00">
        <w:t>š</w:t>
      </w:r>
      <w:r>
        <w:t xml:space="preserve">ení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lastRenderedPageBreak/>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25ADD20D" w:rsidR="0083169D" w:rsidRDefault="00166E8A" w:rsidP="00166E8A">
      <w:pPr>
        <w:pStyle w:val="Caption"/>
      </w:pPr>
      <w:bookmarkStart w:id="47" w:name="_Ref131521999"/>
      <w:bookmarkStart w:id="48" w:name="_Toc133669122"/>
      <w:r>
        <w:t xml:space="preserve">Obr. </w:t>
      </w:r>
      <w:fldSimple w:instr=" SEQ Obr. \* ARABIC ">
        <w:r w:rsidR="00DF0693">
          <w:rPr>
            <w:noProof/>
          </w:rPr>
          <w:t>3</w:t>
        </w:r>
      </w:fldSimple>
      <w:bookmarkEnd w:id="47"/>
      <w:r>
        <w:t xml:space="preserve">: Příklad uspořádání a typu </w:t>
      </w:r>
      <w:proofErr w:type="spellStart"/>
      <w:r>
        <w:t>cache</w:t>
      </w:r>
      <w:proofErr w:type="spellEnd"/>
      <w:r>
        <w:t xml:space="preserve"> pamětí – snímek programu CPU-Z. [Zdroj vlastní]</w:t>
      </w:r>
      <w:bookmarkEnd w:id="48"/>
    </w:p>
    <w:p w14:paraId="512DF849" w14:textId="7B63C7FC" w:rsidR="0083169D" w:rsidRPr="000D4F52" w:rsidRDefault="00A75C00" w:rsidP="0083169D">
      <w:r>
        <w:fldChar w:fldCharType="begin"/>
      </w:r>
      <w:r>
        <w:instrText xml:space="preserve"> REF _Ref131521999 \h </w:instrText>
      </w:r>
      <w:r>
        <w:fldChar w:fldCharType="separate"/>
      </w:r>
      <w:r w:rsidR="00DF0693">
        <w:t xml:space="preserve">Obr. </w:t>
      </w:r>
      <w:r w:rsidR="00DF0693">
        <w:rPr>
          <w:noProof/>
        </w:rPr>
        <w:t>3</w:t>
      </w:r>
      <w:r>
        <w:fldChar w:fldCharType="end"/>
      </w:r>
      <w:r>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slouží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obdrží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hovoří</w:t>
      </w:r>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20DA994F" w:rsidR="00546A6C" w:rsidRDefault="005E0A02" w:rsidP="005E0A02">
      <w:pPr>
        <w:pStyle w:val="Caption"/>
      </w:pPr>
      <w:bookmarkStart w:id="49" w:name="_Toc133669123"/>
      <w:r>
        <w:t xml:space="preserve">Obr. </w:t>
      </w:r>
      <w:fldSimple w:instr=" SEQ Obr. \* ARABIC ">
        <w:r w:rsidR="00DF0693">
          <w:rPr>
            <w:noProof/>
          </w:rPr>
          <w:t>4</w:t>
        </w:r>
      </w:fldSimple>
      <w:r>
        <w:t>: Sekvenční vykonávání instrukcí. [Zdroj vlastní]</w:t>
      </w:r>
      <w:bookmarkEnd w:id="49"/>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54F895B6" w:rsidR="004E51A0" w:rsidRDefault="00E66332" w:rsidP="00E66332">
      <w:pPr>
        <w:pStyle w:val="Caption"/>
      </w:pPr>
      <w:bookmarkStart w:id="50" w:name="_Toc133669124"/>
      <w:r>
        <w:t xml:space="preserve">Obr. </w:t>
      </w:r>
      <w:fldSimple w:instr=" SEQ Obr. \* ARABIC ">
        <w:r w:rsidR="00DF0693">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50"/>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2296A9FE" w:rsidR="00325F47" w:rsidRDefault="00E66332" w:rsidP="00E66332">
      <w:pPr>
        <w:pStyle w:val="Caption"/>
      </w:pPr>
      <w:bookmarkStart w:id="51" w:name="_Toc133669125"/>
      <w:r>
        <w:t xml:space="preserve">Obr. </w:t>
      </w:r>
      <w:fldSimple w:instr=" SEQ Obr. \* ARABIC ">
        <w:r w:rsidR="00DF0693">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51"/>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bookmarkStart w:id="52" w:name="_Ref133668641"/>
      <w:r>
        <w:t>Závislosti</w:t>
      </w:r>
      <w:bookmarkEnd w:id="52"/>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5A98772A" w:rsidR="009621EF" w:rsidRDefault="00E66332" w:rsidP="00E66332">
      <w:pPr>
        <w:pStyle w:val="Caption"/>
      </w:pPr>
      <w:bookmarkStart w:id="53" w:name="_Ref131522014"/>
      <w:bookmarkStart w:id="54" w:name="_Toc133669126"/>
      <w:r>
        <w:t xml:space="preserve">Obr. </w:t>
      </w:r>
      <w:fldSimple w:instr=" SEQ Obr. \* ARABIC ">
        <w:r w:rsidR="00DF0693">
          <w:rPr>
            <w:noProof/>
          </w:rPr>
          <w:t>7</w:t>
        </w:r>
      </w:fldSimple>
      <w:bookmarkEnd w:id="53"/>
      <w:r>
        <w:t>: Data hazard. [Zdroj vlastní]</w:t>
      </w:r>
      <w:bookmarkEnd w:id="54"/>
    </w:p>
    <w:p w14:paraId="3A600091" w14:textId="4FAE9B32"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DF0693">
        <w:t xml:space="preserve">Obr. </w:t>
      </w:r>
      <w:r w:rsidR="00DF0693">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28CF14BE"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w:t>
      </w:r>
      <w:r w:rsidR="00AD3F43" w:rsidRPr="00AD3F43">
        <w:rPr>
          <w:i/>
          <w:iCs/>
        </w:rPr>
        <w:t>ret</w:t>
      </w:r>
      <w:r w:rsidR="00EE24CB">
        <w:t xml:space="preserve">,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15054A1D"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DF0693">
        <w:t xml:space="preserve">Obr. </w:t>
      </w:r>
      <w:r w:rsidR="00DF0693">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w:t>
      </w:r>
      <w:r w:rsidR="00AD3F43">
        <w:t>sekvenční</w:t>
      </w:r>
      <w:r w:rsidR="00674F7F">
        <w:t xml:space="preserve">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bookmarkStart w:id="55" w:name="_Ref133668450"/>
      <w:proofErr w:type="spellStart"/>
      <w:r>
        <w:t>Prefetching</w:t>
      </w:r>
      <w:bookmarkEnd w:id="55"/>
      <w:proofErr w:type="spellEnd"/>
    </w:p>
    <w:p w14:paraId="5B3DC9AF" w14:textId="7531B36A"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w:t>
      </w:r>
      <w:r w:rsidR="00AB1925">
        <w:t>j</w:t>
      </w:r>
      <w:r w:rsidR="002D09B4">
        <w:t xml:space="preserve">e velikost dat, která jsou </w:t>
      </w:r>
      <w:proofErr w:type="spellStart"/>
      <w:r w:rsidR="002D09B4">
        <w:t>přednačtena</w:t>
      </w:r>
      <w:proofErr w:type="spellEnd"/>
      <w:r w:rsidR="002D09B4">
        <w:t xml:space="preserve">, </w:t>
      </w:r>
      <w:r w:rsidR="00AB1925">
        <w:t>stejná jako</w:t>
      </w:r>
      <w:r w:rsidR="002D09B4">
        <w:t xml:space="preserve"> velikost </w:t>
      </w:r>
      <w:proofErr w:type="spellStart"/>
      <w:r w:rsidR="002D09B4">
        <w:t>cache</w:t>
      </w:r>
      <w:proofErr w:type="spellEnd"/>
      <w:r w:rsidR="002D09B4">
        <w:t xml:space="preserve"> bloku. Tato technika může být provedena hardwarově, na úrovni </w:t>
      </w:r>
      <w:r w:rsidR="00AB1925">
        <w:t>překladu</w:t>
      </w:r>
      <w:r w:rsidR="002D09B4">
        <w:t xml:space="preserve">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patří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0EBCF04F"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snaží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35B4B106"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 mohl</w:t>
      </w:r>
      <w:r w:rsidR="00F63BAB">
        <w:t xml:space="preserve"> programátor</w:t>
      </w:r>
      <w:r>
        <w:t xml:space="preserve"> využít předpovídání adres s pravidelným krokem. Právě pro zefektivnění práce s ukazateli řeší tento přístup. Snaží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bookmarkStart w:id="56" w:name="_Ref133668563"/>
      <w:r>
        <w:t>Lokalita</w:t>
      </w:r>
      <w:bookmarkEnd w:id="56"/>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pravděpodobnost, že se na něj odkážeme vícekrát v blízké budoucnosti. Toto bývá označování </w:t>
      </w:r>
      <w:r w:rsidR="00440344">
        <w:lastRenderedPageBreak/>
        <w:t xml:space="preserve">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netíží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1819016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w:t>
      </w:r>
      <w:r w:rsidR="00C73745">
        <w:t xml:space="preserve"> se</w:t>
      </w:r>
      <w:r w:rsidR="000E697D">
        <w:t xml:space="preserve"> programuje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348BD1EA"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primárně slouží pro vykonávání logických, aritmetických a paměťových operací. Každý z nich může být dále rozdělen pro výpočty s 8 nebo 16</w:t>
      </w:r>
      <w:r w:rsidR="00F63BAB">
        <w:t>-</w:t>
      </w:r>
      <w:r>
        <w:t xml:space="preserve">bitovými operandy. </w:t>
      </w:r>
      <w:r w:rsidR="0024323B">
        <w:t xml:space="preserve">Ačkoliv mají sloužit k obecným účelům, v určitých případech slouží k uložení předem </w:t>
      </w:r>
      <w:r w:rsidR="0024323B">
        <w:lastRenderedPageBreak/>
        <w:t>daných výsledků operací. Rovněž existuje konvence, která stanovuje</w:t>
      </w:r>
      <w:r w:rsidR="00C73745">
        <w:t>,</w:t>
      </w:r>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DF0693">
        <w:t xml:space="preserve">Obr. </w:t>
      </w:r>
      <w:r w:rsidR="00DF0693">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55FEAB0F" w:rsidR="00045B5E" w:rsidRDefault="005B1C52" w:rsidP="005B1C52">
      <w:pPr>
        <w:pStyle w:val="Caption"/>
      </w:pPr>
      <w:bookmarkStart w:id="57" w:name="_Ref131522055"/>
      <w:bookmarkStart w:id="58" w:name="_Toc133669127"/>
      <w:r>
        <w:t xml:space="preserve">Obr. </w:t>
      </w:r>
      <w:fldSimple w:instr=" SEQ Obr. \* ARABIC ">
        <w:r w:rsidR="00DF0693">
          <w:rPr>
            <w:noProof/>
          </w:rPr>
          <w:t>8</w:t>
        </w:r>
      </w:fldSimple>
      <w:bookmarkEnd w:id="57"/>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8"/>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t>bázovým registrem</w:t>
      </w:r>
      <w:r>
        <w:t xml:space="preserve">, za který může být dosazen libovolný </w:t>
      </w:r>
      <w:proofErr w:type="spellStart"/>
      <w:r>
        <w:rPr>
          <w:i/>
          <w:iCs/>
        </w:rPr>
        <w:t>general-purpose</w:t>
      </w:r>
      <w:proofErr w:type="spellEnd"/>
      <w:r>
        <w:rPr>
          <w:i/>
          <w:iCs/>
        </w:rPr>
        <w:t xml:space="preserve"> registr</w:t>
      </w:r>
      <w:r>
        <w:t xml:space="preserve">. Dále se </w:t>
      </w:r>
      <w:r>
        <w:lastRenderedPageBreak/>
        <w:t xml:space="preserve">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uloží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121419A7"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slouží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která slouží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DF0693">
        <w:t xml:space="preserve">Obr. </w:t>
      </w:r>
      <w:r w:rsidR="00DF0693">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4B6BCBD6" w:rsidR="00EA7D89" w:rsidRDefault="006209A0" w:rsidP="006209A0">
      <w:pPr>
        <w:pStyle w:val="Caption"/>
      </w:pPr>
      <w:bookmarkStart w:id="59" w:name="_Ref131522068"/>
      <w:bookmarkStart w:id="60" w:name="_Toc133669128"/>
      <w:r>
        <w:t xml:space="preserve">Obr. </w:t>
      </w:r>
      <w:fldSimple w:instr=" SEQ Obr. \* ARABIC ">
        <w:r w:rsidR="00DF0693">
          <w:rPr>
            <w:noProof/>
          </w:rPr>
          <w:t>9</w:t>
        </w:r>
      </w:fldSimple>
      <w:bookmarkEnd w:id="59"/>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Překladač se při překladu programu drží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61D735CF" w:rsidR="00CC0E4B" w:rsidRDefault="003370A7" w:rsidP="003370A7">
      <w:pPr>
        <w:pStyle w:val="Caption"/>
      </w:pPr>
      <w:bookmarkStart w:id="61" w:name="_Toc133669129"/>
      <w:r>
        <w:t xml:space="preserve">Obr. </w:t>
      </w:r>
      <w:fldSimple w:instr=" SEQ Obr. \* ARABIC ">
        <w:r w:rsidR="00DF0693">
          <w:rPr>
            <w:noProof/>
          </w:rPr>
          <w:t>10</w:t>
        </w:r>
      </w:fldSimple>
      <w:r>
        <w:t>: Příklad běžné kompilace programu pomocí GCC. [Zdroj vlastní]</w:t>
      </w:r>
      <w:bookmarkEnd w:id="61"/>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slouží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xml:space="preserve">. Do souboru s příponou </w:t>
      </w:r>
      <w:r>
        <w:rPr>
          <w:i/>
          <w:iCs/>
        </w:rPr>
        <w:t>.s</w:t>
      </w:r>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patří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pomocí </w:t>
      </w:r>
      <w:r>
        <w:rPr>
          <w:i/>
          <w:iCs/>
        </w:rPr>
        <w:t>-</w:t>
      </w:r>
      <w:proofErr w:type="spellStart"/>
      <w:r>
        <w:rPr>
          <w:i/>
          <w:iCs/>
        </w:rPr>
        <w:t>fsso-struct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patří výběr agresivity optimalizace kódu. S využitím těchto možností se kompilátor snaží vylepšit výkon programu či snížit počet použitých instrukcí s daní delší doby kompilace. Optimalizace je možné zcela vypnout možností </w:t>
      </w:r>
      <w:r>
        <w:rPr>
          <w:i/>
          <w:iCs/>
        </w:rPr>
        <w:t>-O0</w:t>
      </w:r>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možnost </w:t>
      </w:r>
      <w:r w:rsidR="00AF6205">
        <w:rPr>
          <w:i/>
          <w:iCs/>
        </w:rPr>
        <w:t>-</w:t>
      </w:r>
      <w:proofErr w:type="spellStart"/>
      <w:r w:rsidR="00AF6205">
        <w:rPr>
          <w:i/>
          <w:iCs/>
        </w:rPr>
        <w:t>finline-functions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možnost </w:t>
      </w:r>
      <w:r w:rsidR="00AF6205">
        <w:rPr>
          <w:i/>
          <w:iCs/>
        </w:rPr>
        <w:t>-auto-</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1EAB33FC" w:rsidR="00D47B45" w:rsidRDefault="00577B8B" w:rsidP="00577B8B">
      <w:pPr>
        <w:pStyle w:val="Caption"/>
      </w:pPr>
      <w:bookmarkStart w:id="62" w:name="_Toc133669130"/>
      <w:r>
        <w:t xml:space="preserve">Obr. </w:t>
      </w:r>
      <w:fldSimple w:instr=" SEQ Obr. \* ARABIC ">
        <w:r w:rsidR="00DF0693">
          <w:rPr>
            <w:noProof/>
          </w:rPr>
          <w:t>11</w:t>
        </w:r>
      </w:fldSimple>
      <w:r>
        <w:t xml:space="preserve">: Příklad běžné kompilace programu pomocí </w:t>
      </w:r>
      <w:proofErr w:type="spellStart"/>
      <w:r>
        <w:t>Clang</w:t>
      </w:r>
      <w:proofErr w:type="spellEnd"/>
      <w:r>
        <w:t>. [Zdroj vlastní]</w:t>
      </w:r>
      <w:bookmarkEnd w:id="62"/>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293A5CED" w:rsidR="007A43CD" w:rsidRDefault="007800A4" w:rsidP="007800A4">
      <w:pPr>
        <w:pStyle w:val="Caption"/>
      </w:pPr>
      <w:bookmarkStart w:id="63" w:name="_Toc133669131"/>
      <w:r>
        <w:t xml:space="preserve">Obr. </w:t>
      </w:r>
      <w:fldSimple w:instr=" SEQ Obr. \* ARABIC ">
        <w:r w:rsidR="00DF0693">
          <w:rPr>
            <w:noProof/>
          </w:rPr>
          <w:t>12</w:t>
        </w:r>
      </w:fldSimple>
      <w:r>
        <w:t>: Příklad běžné kompilace programu pomocí MSVC. [Zdroj vlastní]</w:t>
      </w:r>
      <w:bookmarkEnd w:id="63"/>
    </w:p>
    <w:p w14:paraId="1AD012CF" w14:textId="79FA837B" w:rsidR="007679CD" w:rsidRDefault="007679CD" w:rsidP="007679CD">
      <w:pPr>
        <w:pStyle w:val="Heading2"/>
      </w:pPr>
      <w:bookmarkStart w:id="64" w:name="_Ref133668501"/>
      <w:r>
        <w:t>SIMD</w:t>
      </w:r>
      <w:bookmarkEnd w:id="64"/>
    </w:p>
    <w:p w14:paraId="1A92FD7F" w14:textId="477F5ADB" w:rsidR="00424AD8" w:rsidRDefault="0007437C" w:rsidP="00424AD8">
      <w:r>
        <w:t>SIMD je způsob zpracování dat, kde je stejná operace aplikována na datovou sadu. Dnešní procesory dokáží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15AA7F1E" w:rsidR="0007437C" w:rsidRDefault="006F07B1" w:rsidP="006F07B1">
      <w:pPr>
        <w:pStyle w:val="Caption"/>
      </w:pPr>
      <w:bookmarkStart w:id="65" w:name="_Ref131522084"/>
      <w:bookmarkStart w:id="66" w:name="_Toc133669132"/>
      <w:r>
        <w:t xml:space="preserve">Obr. </w:t>
      </w:r>
      <w:fldSimple w:instr=" SEQ Obr. \* ARABIC ">
        <w:r w:rsidR="00DF0693">
          <w:rPr>
            <w:noProof/>
          </w:rPr>
          <w:t>13</w:t>
        </w:r>
      </w:fldSimple>
      <w:bookmarkEnd w:id="65"/>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6"/>
      <w:r>
        <w:fldChar w:fldCharType="end"/>
      </w:r>
    </w:p>
    <w:p w14:paraId="21B4CD85" w14:textId="4AD09F24" w:rsidR="00F22ECA" w:rsidRDefault="001C5E0D" w:rsidP="00F22ECA">
      <w:r>
        <w:lastRenderedPageBreak/>
        <w:fldChar w:fldCharType="begin"/>
      </w:r>
      <w:r>
        <w:instrText xml:space="preserve"> REF _Ref131522084 \h </w:instrText>
      </w:r>
      <w:r>
        <w:fldChar w:fldCharType="separate"/>
      </w:r>
      <w:r w:rsidR="00DF0693">
        <w:t xml:space="preserve">Obr. </w:t>
      </w:r>
      <w:r w:rsidR="00DF0693">
        <w:rPr>
          <w:noProof/>
        </w:rPr>
        <w:t>13</w:t>
      </w:r>
      <w:r>
        <w:fldChar w:fldCharType="end"/>
      </w:r>
      <w:r>
        <w:t xml:space="preserve"> </w:t>
      </w:r>
      <w:r w:rsidR="00E05FB5">
        <w:t xml:space="preserve">znázorňuje možnosti rozdělení SIMD registru. </w:t>
      </w:r>
      <w:r w:rsidR="00606EE4">
        <w:t xml:space="preserve">V případě že máme k dispozici 32-bitový registr, můžeme na něj nahlížet několika způsoby. Může obsahovat jedno 32-bitové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3107F17D" w:rsidR="00D673A5" w:rsidRDefault="008B4469" w:rsidP="008B4469">
      <w:pPr>
        <w:pStyle w:val="Caption"/>
      </w:pPr>
      <w:bookmarkStart w:id="67" w:name="_Toc133669133"/>
      <w:r>
        <w:t xml:space="preserve">Obr. </w:t>
      </w:r>
      <w:fldSimple w:instr=" SEQ Obr. \* ARABIC ">
        <w:r w:rsidR="00DF0693">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7"/>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8 128-bitových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22ABC3EC" w:rsidR="002E357B" w:rsidRDefault="00A0523C" w:rsidP="00A0523C">
      <w:pPr>
        <w:pStyle w:val="Caption"/>
      </w:pPr>
      <w:bookmarkStart w:id="68" w:name="_Ref132015600"/>
      <w:bookmarkStart w:id="69" w:name="_Toc133669134"/>
      <w:r>
        <w:t xml:space="preserve">Obr. </w:t>
      </w:r>
      <w:fldSimple w:instr=" SEQ Obr. \* ARABIC ">
        <w:r w:rsidR="00DF0693">
          <w:rPr>
            <w:noProof/>
          </w:rPr>
          <w:t>15</w:t>
        </w:r>
      </w:fldSimple>
      <w:bookmarkEnd w:id="68"/>
      <w:r>
        <w:t>: Program sečtení dvou polí a uložení do výsledného pole. [Zdroj vlastní]</w:t>
      </w:r>
      <w:bookmarkEnd w:id="69"/>
    </w:p>
    <w:p w14:paraId="1C0013C2" w14:textId="3AC35F7C" w:rsidR="002E357B" w:rsidRDefault="00C73745" w:rsidP="002E357B">
      <w:r>
        <w:t xml:space="preserve">V mnohých případech dokáže překladač sám vypozorovat, kde by mohl aplikovat SIMD přístup ke zrychlení kódu. Příkladně sčítání dvou polí s celými čísly ve smyčce v </w:t>
      </w:r>
      <w:r>
        <w:fldChar w:fldCharType="begin"/>
      </w:r>
      <w:r>
        <w:instrText xml:space="preserve"> REF _Ref132015600 \h </w:instrText>
      </w:r>
      <w:r>
        <w:fldChar w:fldCharType="separate"/>
      </w:r>
      <w:r w:rsidR="00DF0693">
        <w:t xml:space="preserve">Obr. </w:t>
      </w:r>
      <w:r w:rsidR="00DF0693">
        <w:rPr>
          <w:noProof/>
        </w:rPr>
        <w:t>15</w:t>
      </w:r>
      <w:r>
        <w:fldChar w:fldCharType="end"/>
      </w:r>
      <w:r>
        <w:t xml:space="preserve">. </w:t>
      </w:r>
      <w:r w:rsidR="002E357B">
        <w:t xml:space="preserve">Velikost datového typu (16), velikost pole (8) a hodnota zarovnání (16) byly zvoleny záměrně k demonstraci využití SSE. Tyto hodnoty zajistí, že se celé pole s celými čísly vejde do jednoho </w:t>
      </w:r>
      <w:r w:rsidR="002E357B">
        <w:rPr>
          <w:i/>
          <w:iCs/>
        </w:rPr>
        <w:t xml:space="preserve">XMM </w:t>
      </w:r>
      <w:r w:rsidR="002E357B">
        <w:t xml:space="preserve">registru a také, že bude zdrojové pole adekvátně zarovnáno. Nyní </w:t>
      </w:r>
      <w:r w:rsidR="00F63BAB">
        <w:t>lze</w:t>
      </w:r>
      <w:r w:rsidR="002E357B">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7451562C" w:rsidR="002E357B" w:rsidRDefault="002D15ED" w:rsidP="002D15ED">
      <w:pPr>
        <w:pStyle w:val="Caption"/>
      </w:pPr>
      <w:bookmarkStart w:id="70" w:name="_Ref131522097"/>
      <w:bookmarkStart w:id="71" w:name="_Toc133669135"/>
      <w:r>
        <w:t xml:space="preserve">Obr. </w:t>
      </w:r>
      <w:fldSimple w:instr=" SEQ Obr. \* ARABIC ">
        <w:r w:rsidR="00DF0693">
          <w:rPr>
            <w:noProof/>
          </w:rPr>
          <w:t>16</w:t>
        </w:r>
      </w:fldSimple>
      <w:bookmarkEnd w:id="70"/>
      <w:r>
        <w:t xml:space="preserve">: Kód varianty s přepínači </w:t>
      </w:r>
      <w:r>
        <w:rPr>
          <w:i/>
          <w:iCs/>
        </w:rPr>
        <w:t>-O1 -</w:t>
      </w:r>
      <w:proofErr w:type="spellStart"/>
      <w:r>
        <w:rPr>
          <w:i/>
          <w:iCs/>
        </w:rPr>
        <w:t>msse</w:t>
      </w:r>
      <w:proofErr w:type="spellEnd"/>
      <w:r>
        <w:t>. [Zdroj vlastní]</w:t>
      </w:r>
      <w:bookmarkEnd w:id="71"/>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1D409A62" w:rsidR="00CD0C90" w:rsidRDefault="0005774E" w:rsidP="0005774E">
      <w:pPr>
        <w:pStyle w:val="Caption"/>
      </w:pPr>
      <w:bookmarkStart w:id="72" w:name="_Toc133669136"/>
      <w:r>
        <w:t xml:space="preserve">Obr. </w:t>
      </w:r>
      <w:fldSimple w:instr=" SEQ Obr. \* ARABIC ">
        <w:r w:rsidR="00DF0693">
          <w:rPr>
            <w:noProof/>
          </w:rPr>
          <w:t>17</w:t>
        </w:r>
      </w:fldSimple>
      <w:r>
        <w:t xml:space="preserve">: Kód varianty s přepínači </w:t>
      </w:r>
      <w:r>
        <w:rPr>
          <w:i/>
          <w:iCs/>
        </w:rPr>
        <w:t>-O2 -</w:t>
      </w:r>
      <w:proofErr w:type="spellStart"/>
      <w:r>
        <w:rPr>
          <w:i/>
          <w:iCs/>
        </w:rPr>
        <w:t>msse</w:t>
      </w:r>
      <w:proofErr w:type="spellEnd"/>
      <w:r>
        <w:t>. [Zdroj vlastní]</w:t>
      </w:r>
      <w:bookmarkEnd w:id="72"/>
    </w:p>
    <w:p w14:paraId="5A5B32BB" w14:textId="7848F318"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DF0693">
        <w:t xml:space="preserve">Obr. </w:t>
      </w:r>
      <w:r w:rsidR="00DF0693">
        <w:rPr>
          <w:noProof/>
        </w:rPr>
        <w:t>16</w:t>
      </w:r>
      <w:r w:rsidR="001C5E0D">
        <w:fldChar w:fldCharType="end"/>
      </w:r>
      <w:r w:rsidR="001C5E0D">
        <w:t xml:space="preserve"> </w:t>
      </w:r>
      <w:r>
        <w:t xml:space="preserve">, úroveň optimalizace 1 ještě </w:t>
      </w:r>
      <w:proofErr w:type="gramStart"/>
      <w:r>
        <w:t>nestačí</w:t>
      </w:r>
      <w:proofErr w:type="gramEnd"/>
      <w:r>
        <w:t xml:space="preserve">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6990A77E" w:rsidR="006A48E3" w:rsidRDefault="005E4CCA" w:rsidP="005E4CCA">
      <w:pPr>
        <w:pStyle w:val="Caption"/>
      </w:pPr>
      <w:bookmarkStart w:id="73" w:name="_Ref132015692"/>
      <w:bookmarkStart w:id="74" w:name="_Toc133669137"/>
      <w:r>
        <w:t xml:space="preserve">Obr. </w:t>
      </w:r>
      <w:fldSimple w:instr=" SEQ Obr. \* ARABIC ">
        <w:r w:rsidR="00DF0693">
          <w:rPr>
            <w:noProof/>
          </w:rPr>
          <w:t>18</w:t>
        </w:r>
      </w:fldSimple>
      <w:bookmarkEnd w:id="73"/>
      <w:r>
        <w:t xml:space="preserve">: Kód varianty s přepínači </w:t>
      </w:r>
      <w:r>
        <w:rPr>
          <w:i/>
          <w:iCs/>
        </w:rPr>
        <w:t>-O2 -</w:t>
      </w:r>
      <w:proofErr w:type="spellStart"/>
      <w:r>
        <w:rPr>
          <w:i/>
          <w:iCs/>
        </w:rPr>
        <w:t>msse</w:t>
      </w:r>
      <w:proofErr w:type="spellEnd"/>
      <w:r>
        <w:rPr>
          <w:i/>
          <w:iCs/>
        </w:rPr>
        <w:t xml:space="preserve"> </w:t>
      </w:r>
      <w:r>
        <w:t>a lichým počtem prvků v poli. [Zdroj vlastní]</w:t>
      </w:r>
      <w:bookmarkEnd w:id="74"/>
    </w:p>
    <w:p w14:paraId="1645711D" w14:textId="0252CD65" w:rsidR="006A48E3" w:rsidRPr="006A48E3" w:rsidRDefault="006A48E3" w:rsidP="006A48E3">
      <w:r>
        <w:t>V případě, že počet prvků v poli je lichý, překladač nedokáže využít SIMD přístupu a výsledek je podobný jako v </w:t>
      </w:r>
      <w:proofErr w:type="gramStart"/>
      <w:r>
        <w:t xml:space="preserve">případě </w:t>
      </w:r>
      <w:r>
        <w:rPr>
          <w:i/>
          <w:iCs/>
        </w:rPr>
        <w:t>-O1</w:t>
      </w:r>
      <w:proofErr w:type="gramEnd"/>
      <w:r w:rsidR="00DE295A">
        <w:t xml:space="preserve">, což ukazuje </w:t>
      </w:r>
      <w:r w:rsidR="00DE295A">
        <w:fldChar w:fldCharType="begin"/>
      </w:r>
      <w:r w:rsidR="00DE295A">
        <w:instrText xml:space="preserve"> REF _Ref132015692 \h </w:instrText>
      </w:r>
      <w:r w:rsidR="00DE295A">
        <w:fldChar w:fldCharType="separate"/>
      </w:r>
      <w:r w:rsidR="00DF0693">
        <w:t xml:space="preserve">Obr. </w:t>
      </w:r>
      <w:r w:rsidR="00DF0693">
        <w:rPr>
          <w:noProof/>
        </w:rPr>
        <w:t>18</w:t>
      </w:r>
      <w:r w:rsidR="00DE295A">
        <w:fldChar w:fldCharType="end"/>
      </w:r>
      <w:r>
        <w:t xml:space="preserve">. </w:t>
      </w:r>
    </w:p>
    <w:p w14:paraId="302E6B2D" w14:textId="77777777" w:rsidR="006A38F3" w:rsidRDefault="005F7FAF" w:rsidP="00CD0C90">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která nabízí speciální datové typy a funkce s následující signaturou:</w:t>
      </w:r>
    </w:p>
    <w:p w14:paraId="1BC678A1" w14:textId="04E3BF4C" w:rsidR="00E07876" w:rsidRDefault="005E38A3" w:rsidP="00CD0C90">
      <w:pPr>
        <w:rPr>
          <w:shd w:val="clear" w:color="auto" w:fill="FFFFFF"/>
        </w:rPr>
      </w:pPr>
      <w:r>
        <w:t xml:space="preserve"> </w:t>
      </w:r>
      <w:r w:rsidR="003E3FCC">
        <w:rPr>
          <w:rFonts w:ascii="Courier New" w:hAnsi="Courier New" w:cs="Courier New"/>
          <w:color w:val="000088"/>
          <w:shd w:val="clear" w:color="auto" w:fill="FFFFFF"/>
        </w:rPr>
        <w:t xml:space="preserve">__m128i </w:t>
      </w:r>
      <w:r>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16-bitových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3A26EB08"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w:t>
      </w:r>
      <w:r w:rsidR="00DE295A">
        <w:t>h</w:t>
      </w:r>
      <w:r>
        <w:t>.</w:t>
      </w:r>
    </w:p>
    <w:p w14:paraId="6AD426C6" w14:textId="4883412C" w:rsidR="00657AA5" w:rsidRDefault="00657AA5" w:rsidP="00657AA5">
      <w:pPr>
        <w:pStyle w:val="Heading3"/>
      </w:pPr>
      <w:proofErr w:type="spellStart"/>
      <w:r>
        <w:t>Instruction</w:t>
      </w:r>
      <w:proofErr w:type="spellEnd"/>
      <w:r>
        <w:t>-level paralelismus</w:t>
      </w:r>
    </w:p>
    <w:p w14:paraId="6E6804B5" w14:textId="62E0FEB5" w:rsidR="001D07F7" w:rsidRDefault="00B006DA" w:rsidP="001D07F7">
      <w:r>
        <w:t>Využití paralelismu na úrovni instrukcí je umožněno existencí a využití</w:t>
      </w:r>
      <w:r w:rsidR="003B67C5">
        <w:t>m</w:t>
      </w:r>
      <w:r w:rsidR="002E6542">
        <w:t xml:space="preserve"> </w:t>
      </w:r>
      <w:proofErr w:type="spellStart"/>
      <w:r>
        <w:t>pipeline</w:t>
      </w:r>
      <w:proofErr w:type="spellEnd"/>
      <w:r>
        <w:t xml:space="preserve"> při vykonávání instrukcí. K potenciálnímu zrychlení dochází kvůli faktu, že instrukce mohou být prováděny paralelně. </w:t>
      </w:r>
      <w:r w:rsidR="00435C72">
        <w:t xml:space="preserve">Využití </w:t>
      </w:r>
      <w:r>
        <w:t>paralelismus na této úrovni může být zprostředkován</w:t>
      </w:r>
      <w:r w:rsidR="00435C72">
        <w:t>o</w:t>
      </w:r>
      <w:r>
        <w:t xml:space="preserve">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w:t>
      </w:r>
      <w:r w:rsidR="00435C72">
        <w:t>.</w:t>
      </w:r>
      <w:r w:rsidR="00E620AE">
        <w:t xml:space="preserve"> </w:t>
      </w:r>
      <w:r w:rsidR="00435C72">
        <w:t>P</w:t>
      </w:r>
      <w:r w:rsidR="00E620AE">
        <w:t xml:space="preserve">ro výpočet </w:t>
      </w:r>
      <w:r w:rsidR="00435C72">
        <w:t xml:space="preserve">se </w:t>
      </w:r>
      <w:r w:rsidR="00E620AE">
        <w:t xml:space="preserve">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snaží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7B49DF20" w:rsidR="00BD5AED" w:rsidRDefault="002527EB" w:rsidP="00121730">
      <w:pPr>
        <w:pStyle w:val="Caption"/>
      </w:pPr>
      <w:bookmarkStart w:id="75" w:name="_Ref131522114"/>
      <w:bookmarkStart w:id="76" w:name="_Toc133669138"/>
      <w:r>
        <w:t xml:space="preserve">Obr. </w:t>
      </w:r>
      <w:fldSimple w:instr=" SEQ Obr. \* ARABIC ">
        <w:r w:rsidR="00DF0693">
          <w:rPr>
            <w:noProof/>
          </w:rPr>
          <w:t>19</w:t>
        </w:r>
      </w:fldSimple>
      <w:bookmarkEnd w:id="75"/>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76"/>
      <w:r>
        <w:fldChar w:fldCharType="end"/>
      </w:r>
      <w:r w:rsidR="00BD5AED">
        <w:t xml:space="preserve"> </w:t>
      </w:r>
    </w:p>
    <w:p w14:paraId="527A3973" w14:textId="45680D80"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DF0693">
        <w:t xml:space="preserve">Obr. </w:t>
      </w:r>
      <w:r w:rsidR="00DF0693">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bookmarkStart w:id="77" w:name="_Ref133668595"/>
      <w:r>
        <w:t>Předpovídání větvení</w:t>
      </w:r>
      <w:bookmarkEnd w:id="77"/>
    </w:p>
    <w:p w14:paraId="60CA9B7F" w14:textId="7579764B" w:rsidR="00F52038" w:rsidRDefault="002D196A" w:rsidP="00F52038">
      <w:r>
        <w:t xml:space="preserve">Větvení v programu může mít za následek snížení výkonu z důvodu špatného odhadu cesty. V předchozím případě </w:t>
      </w:r>
      <w:r w:rsidR="00435C72">
        <w:t>bylo</w:t>
      </w:r>
      <w:r>
        <w:t xml:space="preserve"> toto riziko sníž</w:t>
      </w:r>
      <w:r w:rsidR="00435C72">
        <w:t>eno</w:t>
      </w:r>
      <w:r>
        <w:t xml:space="preserve">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11CCBF4D" w:rsidR="000E398A" w:rsidRDefault="000E398A" w:rsidP="000E398A">
      <w:r>
        <w:t>Jak je zřejmé z </w:t>
      </w:r>
      <w:r w:rsidR="00435C72">
        <w:fldChar w:fldCharType="begin"/>
      </w:r>
      <w:r w:rsidR="00435C72">
        <w:instrText xml:space="preserve"> REF _Ref132015692 \h </w:instrText>
      </w:r>
      <w:r w:rsidR="00435C72">
        <w:fldChar w:fldCharType="separate"/>
      </w:r>
      <w:r w:rsidR="00DF0693">
        <w:t xml:space="preserve">Obr. </w:t>
      </w:r>
      <w:r w:rsidR="00DF0693">
        <w:rPr>
          <w:noProof/>
        </w:rPr>
        <w:t>18</w:t>
      </w:r>
      <w:r w:rsidR="00435C72">
        <w:fldChar w:fldCharType="end"/>
      </w:r>
      <w:r>
        <w:t>, nelze vždy spoléhat na překladač</w:t>
      </w:r>
      <w:r w:rsidR="00435C72">
        <w:t xml:space="preserve"> pro využití vektorových instrukcí</w:t>
      </w:r>
      <w:r>
        <w:t>.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0959C5E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w:t>
      </w:r>
      <w:r w:rsidR="00435C72">
        <w:t>a</w:t>
      </w:r>
      <w:r>
        <w:t xml:space="preserve"> tak, aby </w:t>
      </w:r>
      <w:r w:rsidR="00435C72">
        <w:t xml:space="preserve">je </w:t>
      </w:r>
      <w:r>
        <w:t xml:space="preserve">bylo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r w:rsidR="004E1627">
        <w:rPr>
          <w:i/>
          <w:iCs/>
        </w:rPr>
        <w:t>block</w:t>
      </w:r>
      <w:proofErr w:type="spellEnd"/>
      <w:r w:rsidR="004E1627">
        <w:rPr>
          <w:i/>
          <w:iCs/>
        </w:rPr>
        <w:t xml:space="preserve"> </w:t>
      </w:r>
      <w:r w:rsidR="004E1627">
        <w:t xml:space="preserve"> a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7C68425" w14:textId="71151368" w:rsidR="00355244" w:rsidRDefault="00355244" w:rsidP="0046476F">
      <w:r>
        <w:t xml:space="preserve">Dalším způsobem psaní programů pro grafické procesory je </w:t>
      </w:r>
      <w:proofErr w:type="spellStart"/>
      <w:r>
        <w:t>OpenACC</w:t>
      </w:r>
      <w:proofErr w:type="spellEnd"/>
      <w:r>
        <w:t>.</w:t>
      </w:r>
      <w:r w:rsidR="004226BE">
        <w:t xml:space="preserve"> Výhoda tohoto přístupu je aplikování stejného přístupu pro psaní programů pro CPU i GPU.</w:t>
      </w:r>
      <w:r>
        <w:t xml:space="preserve"> Jedná se o „programovací model, který využívá direktiv překladače pro umožnění spuštění kódu na paralelních akcelerátorech.“</w:t>
      </w:r>
      <w:r w:rsidR="004226BE">
        <w:t xml:space="preserve"> </w:t>
      </w:r>
      <w:r w:rsidR="004226BE">
        <w:fldChar w:fldCharType="begin"/>
      </w:r>
      <w:r w:rsidR="004226BE">
        <w:instrText xml:space="preserve"> ADDIN ZOTERO_ITEM CSL_CITATION {"citationID":"aasRci5M","properties":{"formattedCitation":"[15]","plainCitation":"[15]","noteIndex":0},"citationItems":[{"id":"mqlYeqJ8/GVJ0kRir","uris":["http://zotero.org/users/local/mpzMsgKl/items/X85534CT"],"itemData":{"id":59,"type":"article-journal","language":"en","source":"Zotero","title":"OpenACC Programming and Best Practices Guide"}}],"schema":"https://github.com/citation-style-language/schema/raw/master/csl-citation.json"} </w:instrText>
      </w:r>
      <w:r w:rsidR="004226BE">
        <w:fldChar w:fldCharType="separate"/>
      </w:r>
      <w:r w:rsidR="004226BE" w:rsidRPr="00355244">
        <w:t>[15]</w:t>
      </w:r>
      <w:r w:rsidR="004226BE">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w:t>
      </w:r>
      <w:r>
        <w:lastRenderedPageBreak/>
        <w:t xml:space="preserve">pravidel, které do velké míry diktuje hardware. Značné množství typů závislostí může být odhaleno statickou analýzou kódu pro smyčku, mezi které patří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42D9005A" w:rsidR="008B66C7" w:rsidRDefault="00121730" w:rsidP="00121730">
      <w:pPr>
        <w:pStyle w:val="Caption"/>
      </w:pPr>
      <w:bookmarkStart w:id="78" w:name="_Ref131522128"/>
      <w:bookmarkStart w:id="79" w:name="_Toc133669139"/>
      <w:r>
        <w:t xml:space="preserve">Obr. </w:t>
      </w:r>
      <w:fldSimple w:instr=" SEQ Obr. \* ARABIC ">
        <w:r w:rsidR="00DF0693">
          <w:rPr>
            <w:noProof/>
          </w:rPr>
          <w:t>20</w:t>
        </w:r>
      </w:fldSimple>
      <w:bookmarkEnd w:id="78"/>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9"/>
      <w:r>
        <w:fldChar w:fldCharType="end"/>
      </w:r>
    </w:p>
    <w:p w14:paraId="656CD5B0" w14:textId="57E64A82"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DF0693">
        <w:t xml:space="preserve">Obr. </w:t>
      </w:r>
      <w:r w:rsidR="00DF0693">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2753555E" w:rsidR="008B66C7" w:rsidRDefault="00A84E58" w:rsidP="00A84E58">
      <w:pPr>
        <w:pStyle w:val="Caption"/>
      </w:pPr>
      <w:bookmarkStart w:id="80" w:name="_Ref132016255"/>
      <w:bookmarkStart w:id="81" w:name="_Toc133669140"/>
      <w:r>
        <w:t xml:space="preserve">Obr. </w:t>
      </w:r>
      <w:fldSimple w:instr=" SEQ Obr. \* ARABIC ">
        <w:r w:rsidR="00DF0693">
          <w:rPr>
            <w:noProof/>
          </w:rPr>
          <w:t>21</w:t>
        </w:r>
      </w:fldSimple>
      <w:bookmarkEnd w:id="80"/>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81"/>
      <w:r>
        <w:fldChar w:fldCharType="end"/>
      </w:r>
    </w:p>
    <w:p w14:paraId="7317DF2B" w14:textId="063538D9" w:rsidR="008B66C7" w:rsidRPr="009F4B8F" w:rsidRDefault="00981144" w:rsidP="008B66C7">
      <w:r>
        <w:fldChar w:fldCharType="begin"/>
      </w:r>
      <w:r>
        <w:instrText xml:space="preserve"> REF _Ref132016255 \h </w:instrText>
      </w:r>
      <w:r>
        <w:fldChar w:fldCharType="separate"/>
      </w:r>
      <w:r w:rsidR="00DF0693">
        <w:t xml:space="preserve">Obr. </w:t>
      </w:r>
      <w:r w:rsidR="00DF0693">
        <w:rPr>
          <w:noProof/>
        </w:rPr>
        <w:t>21</w:t>
      </w:r>
      <w:r>
        <w:fldChar w:fldCharType="end"/>
      </w:r>
      <w:r>
        <w:t xml:space="preserve"> zobrazuje přepis smyčky pro umožnění paralelizace. </w:t>
      </w:r>
      <w:r w:rsidR="008B66C7">
        <w:t>Jelikož oba výpočty v rámci jedné iterace nejsou závislé na sobě, můžeme změnit jejich pořadí. V nulté iteraci se počítá s hodnotou pole B na pozici nula</w:t>
      </w:r>
      <w:r w:rsidR="00271CE5">
        <w:t>.</w:t>
      </w:r>
      <w:r w:rsidR="008B66C7">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r w:rsidR="001058D4">
        <w:rPr>
          <w:i/>
          <w:iCs/>
        </w:rPr>
        <w:t>c,a</w:t>
      </w:r>
      <w:proofErr w:type="spell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bookmarkStart w:id="82" w:name="_Ref133668618"/>
      <w:proofErr w:type="spellStart"/>
      <w:r>
        <w:t>Thread</w:t>
      </w:r>
      <w:proofErr w:type="spellEnd"/>
      <w:r>
        <w:t>-level paralelismus</w:t>
      </w:r>
      <w:bookmarkEnd w:id="82"/>
    </w:p>
    <w:p w14:paraId="65859C66" w14:textId="6A224BB7" w:rsidR="008A15A5" w:rsidRPr="008A15A5" w:rsidRDefault="008A15A5" w:rsidP="008A15A5">
      <w:r>
        <w:t xml:space="preserve">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w:t>
      </w:r>
      <w:r>
        <w:lastRenderedPageBreak/>
        <w:t>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7A5904C2" w:rsidR="00626852" w:rsidRDefault="00F0123E" w:rsidP="0023685E">
      <w:r>
        <w:t>Celkové zrychlení závisí na dvou faktorech. Prvním z nich je podíl času běhu částí s</w:t>
      </w:r>
      <w:r w:rsidR="000559E4">
        <w:t xml:space="preserve"> vylepšením</w:t>
      </w:r>
      <w:r>
        <w:t xml:space="preserve">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lastRenderedPageBreak/>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Koherence vyrovnávacích pamětí 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5E63A59A" w:rsidR="00B2272F" w:rsidRDefault="00470A33" w:rsidP="00470A33">
      <w:pPr>
        <w:pStyle w:val="Caption"/>
      </w:pPr>
      <w:bookmarkStart w:id="83" w:name="_Toc133669141"/>
      <w:r>
        <w:t xml:space="preserve">Obr. </w:t>
      </w:r>
      <w:fldSimple w:instr=" SEQ Obr. \* ARABIC ">
        <w:r w:rsidR="00DF0693">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83"/>
      <w:r>
        <w:fldChar w:fldCharType="end"/>
      </w:r>
    </w:p>
    <w:p w14:paraId="62F39F6E" w14:textId="46D9AD78" w:rsidR="00B2272F" w:rsidRDefault="00E61CE5" w:rsidP="00B2272F">
      <w:r>
        <w:lastRenderedPageBreak/>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352D25B6" w:rsidR="00550C95" w:rsidRDefault="00A47138" w:rsidP="00A47138">
      <w:pPr>
        <w:pStyle w:val="Caption"/>
      </w:pPr>
      <w:bookmarkStart w:id="84" w:name="_Ref132016460"/>
      <w:bookmarkStart w:id="85" w:name="_Toc133669142"/>
      <w:r>
        <w:t xml:space="preserve">Obr. </w:t>
      </w:r>
      <w:fldSimple w:instr=" SEQ Obr. \* ARABIC ">
        <w:r w:rsidR="00DF0693">
          <w:rPr>
            <w:noProof/>
          </w:rPr>
          <w:t>23</w:t>
        </w:r>
      </w:fldSimple>
      <w:bookmarkEnd w:id="84"/>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85"/>
      <w:r>
        <w:fldChar w:fldCharType="end"/>
      </w:r>
    </w:p>
    <w:p w14:paraId="1E284384" w14:textId="3561CE24" w:rsidR="00550C95" w:rsidRDefault="000559E4" w:rsidP="00550C95">
      <w:r>
        <w:fldChar w:fldCharType="begin"/>
      </w:r>
      <w:r>
        <w:instrText xml:space="preserve"> REF _Ref132016460 \h </w:instrText>
      </w:r>
      <w:r>
        <w:fldChar w:fldCharType="separate"/>
      </w:r>
      <w:r w:rsidR="00DF0693">
        <w:t xml:space="preserve">Obr. </w:t>
      </w:r>
      <w:r w:rsidR="00DF0693">
        <w:rPr>
          <w:noProof/>
        </w:rPr>
        <w:t>23</w:t>
      </w:r>
      <w:r>
        <w:fldChar w:fldCharType="end"/>
      </w:r>
      <w:r>
        <w:t xml:space="preserve"> znázorňuje rutinu spin </w:t>
      </w:r>
      <w:proofErr w:type="spellStart"/>
      <w:r>
        <w:t>locku</w:t>
      </w:r>
      <w:proofErr w:type="spellEnd"/>
      <w:r>
        <w:t xml:space="preserve">. </w:t>
      </w:r>
      <w:r w:rsidR="00400440">
        <w:t>V případě současné existence tří jader J0, J1 a J2 bude postup vypadat následovně</w:t>
      </w:r>
      <w:r w:rsidR="005E4D33">
        <w:t>:</w:t>
      </w:r>
      <w:r w:rsidR="00400440">
        <w:t xml:space="preserve"> J0 vlastní zámek a J1 a J2 ve smyčce kontrolují své lokální kopie sdíleného zámku. Jakmile J0 zapíše hodnotu 1, zámek se uvolní a J0 se stane majitelem zámku, což </w:t>
      </w:r>
      <w:proofErr w:type="spellStart"/>
      <w:r w:rsidR="00400440">
        <w:t>invaliduje</w:t>
      </w:r>
      <w:proofErr w:type="spellEnd"/>
      <w:r w:rsidR="00400440">
        <w:t xml:space="preserve"> lokální kopie v </w:t>
      </w:r>
      <w:proofErr w:type="spellStart"/>
      <w:r w:rsidR="00400440">
        <w:t>cache</w:t>
      </w:r>
      <w:proofErr w:type="spellEnd"/>
      <w:r w:rsidR="00400440">
        <w:t xml:space="preserve"> zbylých jader. Obě jádra vygenerují </w:t>
      </w:r>
      <w:proofErr w:type="spellStart"/>
      <w:r w:rsidR="00400440">
        <w:rPr>
          <w:i/>
          <w:iCs/>
        </w:rPr>
        <w:t>cache</w:t>
      </w:r>
      <w:proofErr w:type="spellEnd"/>
      <w:r w:rsidR="00400440">
        <w:rPr>
          <w:i/>
          <w:iCs/>
        </w:rPr>
        <w:t xml:space="preserve"> miss</w:t>
      </w:r>
      <w:r w:rsidR="00400440">
        <w:t xml:space="preserve"> a následně požádají o opětovné načtení zámku do </w:t>
      </w:r>
      <w:proofErr w:type="spellStart"/>
      <w:r w:rsidR="00400440">
        <w:t>cache</w:t>
      </w:r>
      <w:proofErr w:type="spellEnd"/>
      <w:r w:rsidR="00400440">
        <w:t xml:space="preserve">, který bude nyní opět sdílený. Jedno z jader je obslouženo jako první, a právě to bude moci zámek </w:t>
      </w:r>
      <w:r w:rsidR="00125139">
        <w:t>zamknout</w:t>
      </w:r>
      <w:r w:rsidR="00400440">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00400440"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w:t>
      </w:r>
      <w:r>
        <w:lastRenderedPageBreak/>
        <w:t>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1A7CCBF0"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r>
        <w:t xml:space="preserve">slouží k vytvoření jádra. Můžeme jí jako argumenty poslat ukazatel na funkci, kterou chceme ve vlákně vykonávat, spolu s argumenty pro tuto funkci. </w:t>
      </w:r>
      <w:r w:rsidR="000559E4">
        <w:t>Výsledkem</w:t>
      </w:r>
      <w:r>
        <w:t xml:space="preserve"> </w:t>
      </w:r>
      <w:r w:rsidR="000559E4">
        <w:t xml:space="preserve">je </w:t>
      </w:r>
      <w:r>
        <w:t>obdr</w:t>
      </w:r>
      <w:r w:rsidR="000559E4">
        <w:t>žen</w:t>
      </w:r>
      <w:r>
        <w:t xml:space="preserv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slouží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vlákna očekává návratov</w:t>
      </w:r>
      <w:r w:rsidR="005E4D33">
        <w:t>á</w:t>
      </w:r>
      <w:r w:rsidR="00CF6EAF">
        <w:t xml:space="preserve"> hodno</w:t>
      </w:r>
      <w:r w:rsidR="000559E4">
        <w:t>t</w:t>
      </w:r>
      <w:r w:rsidR="005E4D33">
        <w:t>a</w:t>
      </w:r>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07F714B3"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DF0693">
        <w:t xml:space="preserve">Obr. </w:t>
      </w:r>
      <w:r w:rsidR="00DF0693">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739F4043" w:rsidR="00E7527A" w:rsidRDefault="00A81E18" w:rsidP="00A81E18">
      <w:pPr>
        <w:pStyle w:val="Caption"/>
      </w:pPr>
      <w:bookmarkStart w:id="86" w:name="_Ref131522140"/>
      <w:bookmarkStart w:id="87" w:name="_Toc133669143"/>
      <w:r>
        <w:t xml:space="preserve">Obr. </w:t>
      </w:r>
      <w:fldSimple w:instr=" SEQ Obr. \* ARABIC ">
        <w:r w:rsidR="00DF0693">
          <w:rPr>
            <w:noProof/>
          </w:rPr>
          <w:t>24</w:t>
        </w:r>
      </w:fldSimple>
      <w:bookmarkEnd w:id="86"/>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87"/>
      <w:r>
        <w:fldChar w:fldCharType="end"/>
      </w:r>
    </w:p>
    <w:p w14:paraId="6DEDA1D7" w14:textId="3F809540" w:rsidR="00F31057" w:rsidRDefault="00F31057" w:rsidP="00F31057">
      <w:pPr>
        <w:pStyle w:val="Heading4"/>
        <w:jc w:val="both"/>
      </w:pPr>
      <w:r>
        <w:t>Semafor</w:t>
      </w:r>
    </w:p>
    <w:p w14:paraId="39989691" w14:textId="4FEEDBD5"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sníží o 1 a pokračuje. Jinak čeká, až proměnná </w:t>
      </w:r>
      <w:r>
        <w:rPr>
          <w:i/>
          <w:iCs/>
        </w:rPr>
        <w:t>s</w:t>
      </w:r>
      <w:r>
        <w:t xml:space="preserve"> nabyde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DF0693">
        <w:t xml:space="preserve">Obr. </w:t>
      </w:r>
      <w:r w:rsidR="00DF0693">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18820919" w:rsidR="00E15E8D" w:rsidRDefault="00F10C84" w:rsidP="00F10C84">
      <w:pPr>
        <w:pStyle w:val="Caption"/>
      </w:pPr>
      <w:bookmarkStart w:id="88" w:name="_Ref131522156"/>
      <w:bookmarkStart w:id="89" w:name="_Toc133669144"/>
      <w:r>
        <w:t xml:space="preserve">Obr. </w:t>
      </w:r>
      <w:fldSimple w:instr=" SEQ Obr. \* ARABIC ">
        <w:r w:rsidR="00DF0693">
          <w:rPr>
            <w:noProof/>
          </w:rPr>
          <w:t>25</w:t>
        </w:r>
      </w:fldSimple>
      <w:bookmarkEnd w:id="88"/>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89"/>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05A3E4DE" w:rsidR="00B41E7E" w:rsidRDefault="00B41E7E" w:rsidP="00B41E7E">
      <w:proofErr w:type="spellStart"/>
      <w:r>
        <w:t>Microbenchmark</w:t>
      </w:r>
      <w:proofErr w:type="spellEnd"/>
      <w:r>
        <w:t xml:space="preserve"> měří výkon malé části programu. Nemohou být použity pro posouzení celkového výkonu aplikace, ale jsou vhodné pro posouzení latence operací a propustnosti. </w:t>
      </w:r>
      <w:r w:rsidR="00E07876">
        <w:fldChar w:fldCharType="begin"/>
      </w:r>
      <w:r w:rsidR="00355244">
        <w:instrText xml:space="preserve"> ADDIN ZOTERO_ITEM CSL_CITATION {"citationID":"4eeKgAwe","properties":{"formattedCitation":"[16]","plainCitation":"[16]","noteIndex":0},"citationItems":[{"id":20,"uris":["http://zotero.org/users/local/mpzMsgKl/items/Q4DH4EAR"],"itemData":{"id":20,"type":"webpage","abstract":"A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355244" w:rsidRPr="00355244">
        <w:t>[16]</w:t>
      </w:r>
      <w:r w:rsidR="00E07876">
        <w:fldChar w:fldCharType="end"/>
      </w:r>
    </w:p>
    <w:p w14:paraId="44F2F752" w14:textId="493BD3EC" w:rsidR="00B41E7E" w:rsidRPr="00B41E7E" w:rsidRDefault="00B41E7E" w:rsidP="00B41E7E">
      <w:r>
        <w:t>V rámci této práce bude využita knihovna Google Benchmark, která slouží k ohodnocení výkonu funkcí v programu, podobně jako u jednotkových testů.</w:t>
      </w:r>
      <w:r w:rsidR="00E07876">
        <w:t xml:space="preserve"> Jedná se o rozšířenou knihovnu pro provádění měření</w:t>
      </w:r>
      <w:r w:rsidR="00977B70">
        <w:t xml:space="preserve"> a</w:t>
      </w:r>
      <w:r w:rsidR="00E07876">
        <w:t xml:space="preserve"> pro demonstraci výkonu ukázkových</w:t>
      </w:r>
      <w:r w:rsidR="00977B70">
        <w:t xml:space="preserve"> příkladů</w:t>
      </w:r>
      <w:r w:rsidR="00E07876">
        <w:t xml:space="preserve"> je dostačující.</w:t>
      </w:r>
    </w:p>
    <w:p w14:paraId="70B3B516" w14:textId="5D227382" w:rsidR="00AE7095" w:rsidRDefault="00AE7095" w:rsidP="00AE7095">
      <w:pPr>
        <w:pStyle w:val="Heading2"/>
      </w:pPr>
      <w:r>
        <w:lastRenderedPageBreak/>
        <w:t>Profilování</w:t>
      </w:r>
    </w:p>
    <w:p w14:paraId="0DB61D91" w14:textId="32083AAB" w:rsidR="000D41A6" w:rsidRPr="000D41A6" w:rsidRDefault="000D41A6" w:rsidP="000D41A6">
      <w:r>
        <w:t xml:space="preserve">Optimalizace se mimo jiné zabývá snižováním doby běhu programu. </w:t>
      </w:r>
      <w:r w:rsidR="00701A8A">
        <w:t>Aby se dalo zjistit</w:t>
      </w:r>
      <w:r>
        <w:t xml:space="preserve">, proč program neběží tak rychle, jak by mohl, </w:t>
      </w:r>
      <w:r w:rsidR="00701A8A">
        <w:t>je využíváno</w:t>
      </w:r>
      <w:r>
        <w:t xml:space="preserve"> profilování. K tomu slouží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355244">
        <w:instrText xml:space="preserve"> ADDIN ZOTERO_ITEM CSL_CITATION {"citationID":"LqJDph16","properties":{"formattedCitation":"[17]","plainCitation":"[17]","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355244" w:rsidRPr="00355244">
        <w:t>[17]</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0FCBDB7A"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355244">
        <w:instrText xml:space="preserve"> ADDIN ZOTERO_ITEM CSL_CITATION {"citationID":"ZpJJ7msi","properties":{"formattedCitation":"[17]","plainCitation":"[17]","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355244" w:rsidRPr="00355244">
        <w:t>[17]</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6A3AD2F1" w:rsidR="003A5016" w:rsidRDefault="00BD2986" w:rsidP="00BD2986">
      <w:pPr>
        <w:pStyle w:val="Caption"/>
      </w:pPr>
      <w:bookmarkStart w:id="90" w:name="_Ref132016777"/>
      <w:bookmarkStart w:id="91" w:name="_Toc133669145"/>
      <w:r>
        <w:t xml:space="preserve">Obr. </w:t>
      </w:r>
      <w:fldSimple w:instr=" SEQ Obr. \* ARABIC ">
        <w:r w:rsidR="00DF0693">
          <w:rPr>
            <w:noProof/>
          </w:rPr>
          <w:t>26</w:t>
        </w:r>
      </w:fldSimple>
      <w:bookmarkEnd w:id="90"/>
      <w:r>
        <w:t xml:space="preserve">: Grafické prostředí programu Intel </w:t>
      </w:r>
      <w:proofErr w:type="spellStart"/>
      <w:r>
        <w:t>VTune</w:t>
      </w:r>
      <w:proofErr w:type="spellEnd"/>
      <w:r>
        <w:t xml:space="preserve">. </w:t>
      </w:r>
      <w:r>
        <w:fldChar w:fldCharType="begin"/>
      </w:r>
      <w:r w:rsidR="00355244">
        <w:instrText xml:space="preserve"> ADDIN ZOTERO_ITEM CSL_CITATION {"citationID":"Jp8SJN4s","properties":{"formattedCitation":"[18]","plainCitation":"[18]","noteIndex":0},"citationItems":[{"id":23,"uris":["http://zotero.org/users/local/mpzMsgKl/items/QMHCHS2G"],"itemData":{"id":23,"type":"webpage","abstract":"Get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00355244" w:rsidRPr="00355244">
        <w:t>[18]</w:t>
      </w:r>
      <w:bookmarkEnd w:id="91"/>
      <w:r>
        <w:fldChar w:fldCharType="end"/>
      </w:r>
    </w:p>
    <w:p w14:paraId="4FC7C7B9" w14:textId="099A96CF"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w:t>
      </w:r>
      <w:r w:rsidR="00977B70">
        <w:t xml:space="preserve"> </w:t>
      </w:r>
      <w:r w:rsidR="00977B70">
        <w:fldChar w:fldCharType="begin"/>
      </w:r>
      <w:r w:rsidR="00977B70">
        <w:instrText xml:space="preserve"> REF _Ref132016777 \h </w:instrText>
      </w:r>
      <w:r w:rsidR="00977B70">
        <w:fldChar w:fldCharType="separate"/>
      </w:r>
      <w:r w:rsidR="00DF0693">
        <w:t xml:space="preserve">Obr. </w:t>
      </w:r>
      <w:r w:rsidR="00DF0693">
        <w:rPr>
          <w:noProof/>
        </w:rPr>
        <w:t>26</w:t>
      </w:r>
      <w:r w:rsidR="00977B70">
        <w:fldChar w:fldCharType="end"/>
      </w:r>
      <w:r>
        <w:t xml:space="preserv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355244">
        <w:instrText xml:space="preserve"> ADDIN ZOTERO_ITEM CSL_CITATION {"citationID":"kLVyyvgm","properties":{"formattedCitation":"[18]","plainCitation":"[18]","noteIndex":0},"citationItems":[{"id":23,"uris":["http://zotero.org/users/local/mpzMsgKl/items/QMHCHS2G"],"itemData":{"id":23,"type":"webpage","abstract":"Get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355244" w:rsidRPr="00355244">
        <w:t>[18]</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2CCE64D5" w:rsidR="003357EC" w:rsidRDefault="00E6094A" w:rsidP="00E6094A">
      <w:pPr>
        <w:pStyle w:val="Caption"/>
      </w:pPr>
      <w:bookmarkStart w:id="92" w:name="_Ref132016851"/>
      <w:bookmarkStart w:id="93" w:name="_Toc133669146"/>
      <w:r>
        <w:t xml:space="preserve">Obr. </w:t>
      </w:r>
      <w:fldSimple w:instr=" SEQ Obr. \* ARABIC ">
        <w:r w:rsidR="00DF0693">
          <w:rPr>
            <w:noProof/>
          </w:rPr>
          <w:t>27</w:t>
        </w:r>
      </w:fldSimple>
      <w:bookmarkEnd w:id="92"/>
      <w:r>
        <w:t>: Okno s µ</w:t>
      </w:r>
      <w:proofErr w:type="spellStart"/>
      <w:r>
        <w:t>pipe</w:t>
      </w:r>
      <w:proofErr w:type="spellEnd"/>
      <w:r>
        <w:t xml:space="preserve"> zobrazením. </w:t>
      </w:r>
      <w:r>
        <w:fldChar w:fldCharType="begin"/>
      </w:r>
      <w:r w:rsidR="00355244">
        <w:instrText xml:space="preserve"> ADDIN ZOTERO_ITEM CSL_CITATION {"citationID":"lJZySXyu","properties":{"formattedCitation":"[18]","plainCitation":"[18]","noteIndex":0},"citationItems":[{"id":23,"uris":["http://zotero.org/users/local/mpzMsgKl/items/QMHCHS2G"],"itemData":{"id":23,"type":"webpage","abstract":"Get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00355244" w:rsidRPr="00355244">
        <w:t>[18]</w:t>
      </w:r>
      <w:bookmarkEnd w:id="93"/>
      <w:r>
        <w:fldChar w:fldCharType="end"/>
      </w:r>
    </w:p>
    <w:p w14:paraId="2E6BF189" w14:textId="29B73F6C"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977B70">
        <w:t xml:space="preserve"> z PMU</w:t>
      </w:r>
      <w:r>
        <w:t>.</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w:t>
      </w:r>
      <w:r w:rsidR="00977B70">
        <w:t>V</w:t>
      </w:r>
      <w:r w:rsidR="00367983">
        <w:t xml:space="preserve"> barevném grafu</w:t>
      </w:r>
      <w:r w:rsidR="008C071F">
        <w:t xml:space="preserve"> na </w:t>
      </w:r>
      <w:r w:rsidR="008C071F">
        <w:fldChar w:fldCharType="begin"/>
      </w:r>
      <w:r w:rsidR="008C071F">
        <w:instrText xml:space="preserve"> REF _Ref132016851 \h </w:instrText>
      </w:r>
      <w:r w:rsidR="008C071F">
        <w:fldChar w:fldCharType="separate"/>
      </w:r>
      <w:r w:rsidR="00DF0693">
        <w:t xml:space="preserve">Obr. </w:t>
      </w:r>
      <w:r w:rsidR="00DF0693">
        <w:rPr>
          <w:noProof/>
        </w:rPr>
        <w:t>27</w:t>
      </w:r>
      <w:r w:rsidR="008C071F">
        <w:fldChar w:fldCharType="end"/>
      </w:r>
      <w:r w:rsidR="00367983">
        <w:t xml:space="preserve">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355244">
        <w:instrText xml:space="preserve"> ADDIN ZOTERO_ITEM CSL_CITATION {"citationID":"NMYpEOkW","properties":{"formattedCitation":"[18]","plainCitation":"[18]","noteIndex":0},"citationItems":[{"id":23,"uris":["http://zotero.org/users/local/mpzMsgKl/items/QMHCHS2G"],"itemData":{"id":23,"type":"webpage","abstract":"Get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355244" w:rsidRPr="00355244">
        <w:t>[18]</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594504BA" w:rsidR="00CF2183" w:rsidRDefault="00D5069D" w:rsidP="00D5069D">
      <w:pPr>
        <w:pStyle w:val="Caption"/>
      </w:pPr>
      <w:bookmarkStart w:id="94" w:name="_Toc133669147"/>
      <w:r>
        <w:t xml:space="preserve">Obr. </w:t>
      </w:r>
      <w:fldSimple w:instr=" SEQ Obr. \* ARABIC ">
        <w:r w:rsidR="00DF0693">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rsidR="00355244">
        <w:instrText xml:space="preserve"> ADDIN ZOTERO_ITEM CSL_CITATION {"citationID":"ujtEeupS","properties":{"formattedCitation":"[18]","plainCitation":"[18]","noteIndex":0},"citationItems":[{"id":23,"uris":["http://zotero.org/users/local/mpzMsgKl/items/QMHCHS2G"],"itemData":{"id":23,"type":"webpage","abstract":"Get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00355244" w:rsidRPr="00355244">
        <w:t>[18]</w:t>
      </w:r>
      <w:bookmarkEnd w:id="94"/>
      <w:r>
        <w:fldChar w:fldCharType="end"/>
      </w:r>
    </w:p>
    <w:p w14:paraId="0409D84F" w14:textId="097C1FFD"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355244">
        <w:instrText xml:space="preserve"> ADDIN ZOTERO_ITEM CSL_CITATION {"citationID":"jdUeyWiA","properties":{"formattedCitation":"[19]","plainCitation":"[19]","noteIndex":0},"citationItems":[{"id":24,"uris":["http://zotero.org/users/local/mpzMsgKl/items/PG4U55W5"],"itemData":{"id":24,"type":"webpage","abstract":"Follow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355244" w:rsidRPr="00355244">
        <w:t>[19]</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75351AC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355244">
        <w:instrText xml:space="preserve"> ADDIN ZOTERO_ITEM CSL_CITATION {"citationID":"HnguBISq","properties":{"formattedCitation":"[17]","plainCitation":"[17]","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355244" w:rsidRPr="00355244">
        <w:t>[17]</w:t>
      </w:r>
      <w:r w:rsidR="00E07876">
        <w:fldChar w:fldCharType="end"/>
      </w:r>
    </w:p>
    <w:p w14:paraId="60D85830" w14:textId="0D060805"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D738E8">
        <w:instrText xml:space="preserve"> ADDIN ZOTERO_ITEM CSL_CITATION {"citationID":"rxO3GPv9","properties":{"formattedCitation":"[20]","plainCitation":"[20]","noteIndex":0},"citationItems":[{"id":51,"uris":["http://zotero.org/users/local/mpzMsgKl/items/HASW2PPC"],"itemData":{"id":51,"type":"document","title":"OpenACC Programming and Best Practices Guide","URL":"https://www.openacc.org/sites/default/files/inline-files/openacc-guide.pdf","accessed":{"date-parts":[["2023",2,6]]},"issued":{"date-parts":[["2022"]]}}}],"schema":"https://github.com/citation-style-language/schema/raw/master/csl-citation.json"} </w:instrText>
      </w:r>
      <w:r w:rsidR="00C27782">
        <w:fldChar w:fldCharType="separate"/>
      </w:r>
      <w:r w:rsidR="00355244" w:rsidRPr="00355244">
        <w:t>[20]</w:t>
      </w:r>
      <w:r w:rsidR="00C27782">
        <w:fldChar w:fldCharType="end"/>
      </w:r>
    </w:p>
    <w:p w14:paraId="3096205B" w14:textId="75F086C9"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patří například využití a topologie CPU, změny kontextu, vzorkování zásobníku volání, sledování uspaných vláken, čtení hardwarových PMU nebo zobrazení programu v podobě jazyku symbolických adres. </w:t>
      </w:r>
      <w:r w:rsidR="00C27782">
        <w:fldChar w:fldCharType="begin"/>
      </w:r>
      <w:r w:rsidR="00D738E8">
        <w:instrText xml:space="preserve"> ADDIN ZOTERO_ITEM CSL_CITATION {"citationID":"PXbpBRC9","properties":{"formattedCitation":"[20]","plainCitation":"[20]","noteIndex":0},"citationItems":[{"id":51,"uris":["http://zotero.org/users/local/mpzMsgKl/items/HASW2PPC"],"itemData":{"id":51,"type":"document","title":"OpenACC Programming and Best Practices Guide","URL":"https://www.openacc.org/sites/default/files/inline-files/openacc-guide.pdf","accessed":{"date-parts":[["2023",2,6]]},"issued":{"date-parts":[["2022"]]}}}],"schema":"https://github.com/citation-style-language/schema/raw/master/csl-citation.json"} </w:instrText>
      </w:r>
      <w:r w:rsidR="00C27782">
        <w:fldChar w:fldCharType="separate"/>
      </w:r>
      <w:r w:rsidR="00355244" w:rsidRPr="00355244">
        <w:t>[20]</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45D6BA14" w:rsidR="008148E8" w:rsidRDefault="006F1DD5" w:rsidP="006F1DD5">
      <w:pPr>
        <w:pStyle w:val="Caption"/>
      </w:pPr>
      <w:bookmarkStart w:id="95" w:name="_Toc133669148"/>
      <w:r>
        <w:t xml:space="preserve">Obr. </w:t>
      </w:r>
      <w:fldSimple w:instr=" SEQ Obr. \* ARABIC ">
        <w:r w:rsidR="00DF0693">
          <w:rPr>
            <w:noProof/>
          </w:rPr>
          <w:t>29</w:t>
        </w:r>
      </w:fldSimple>
      <w:r>
        <w:t>: Použití programu Tracy z příkazové řádky. [Zdroj vlastní]</w:t>
      </w:r>
      <w:bookmarkEnd w:id="95"/>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40FA6CDD" w:rsidR="00CE0283" w:rsidRDefault="00824AFB" w:rsidP="00824AFB">
      <w:pPr>
        <w:pStyle w:val="Caption"/>
      </w:pPr>
      <w:bookmarkStart w:id="96" w:name="_Toc133669149"/>
      <w:r>
        <w:t xml:space="preserve">Obr. </w:t>
      </w:r>
      <w:fldSimple w:instr=" SEQ Obr. \* ARABIC ">
        <w:r w:rsidR="00DF0693">
          <w:rPr>
            <w:noProof/>
          </w:rPr>
          <w:t>30</w:t>
        </w:r>
      </w:fldSimple>
      <w:r>
        <w:t>: Grafické prostředí programu Tracy. [Zdroj vlastní]</w:t>
      </w:r>
      <w:bookmarkEnd w:id="96"/>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4C824439" w:rsidR="00B039DD" w:rsidRDefault="00E50087" w:rsidP="00E50087">
      <w:pPr>
        <w:pStyle w:val="Caption"/>
      </w:pPr>
      <w:bookmarkStart w:id="97" w:name="_Toc133669150"/>
      <w:r>
        <w:t xml:space="preserve">Obr. </w:t>
      </w:r>
      <w:fldSimple w:instr=" SEQ Obr. \* ARABIC ">
        <w:r w:rsidR="00DF0693">
          <w:rPr>
            <w:noProof/>
          </w:rPr>
          <w:t>31</w:t>
        </w:r>
      </w:fldSimple>
      <w:r>
        <w:t>: Informace o zóně. [Zdroj vlastní]</w:t>
      </w:r>
      <w:bookmarkEnd w:id="97"/>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089BBFB9" w:rsidR="00E36B82" w:rsidRDefault="005F158B" w:rsidP="005F158B">
      <w:pPr>
        <w:pStyle w:val="Caption"/>
      </w:pPr>
      <w:bookmarkStart w:id="98" w:name="_Toc133669151"/>
      <w:r>
        <w:t xml:space="preserve">Obr. </w:t>
      </w:r>
      <w:fldSimple w:instr=" SEQ Obr. \* ARABIC ">
        <w:r w:rsidR="00DF0693">
          <w:rPr>
            <w:noProof/>
          </w:rPr>
          <w:t>32</w:t>
        </w:r>
      </w:fldSimple>
      <w:r>
        <w:t xml:space="preserve">: </w:t>
      </w:r>
      <w:r w:rsidRPr="00E36B82">
        <w:t xml:space="preserve">Pohled na funkci ze zdrojového souboru. </w:t>
      </w:r>
      <w:r>
        <w:t>[</w:t>
      </w:r>
      <w:r w:rsidRPr="00E36B82">
        <w:t>Z</w:t>
      </w:r>
      <w:r>
        <w:t>d</w:t>
      </w:r>
      <w:r w:rsidRPr="00E36B82">
        <w:t>roj vlastní</w:t>
      </w:r>
      <w:r>
        <w:t>]</w:t>
      </w:r>
      <w:bookmarkEnd w:id="98"/>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04598E22" w:rsidR="00BD0D44" w:rsidRDefault="0002406B" w:rsidP="0002406B">
      <w:pPr>
        <w:pStyle w:val="Caption"/>
      </w:pPr>
      <w:bookmarkStart w:id="99" w:name="_Toc133669152"/>
      <w:r>
        <w:t xml:space="preserve">Obr. </w:t>
      </w:r>
      <w:fldSimple w:instr=" SEQ Obr. \* ARABIC ">
        <w:r w:rsidR="00DF0693">
          <w:rPr>
            <w:noProof/>
          </w:rPr>
          <w:t>33</w:t>
        </w:r>
      </w:fldSimple>
      <w:r>
        <w:t>: Pohled na program v podobě jazyka symbolických adres. [Zdroj vlastní]</w:t>
      </w:r>
      <w:bookmarkEnd w:id="99"/>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100" w:name="_Toc107979920"/>
            <w:bookmarkStart w:id="101" w:name="_Toc120888200"/>
            <w:r>
              <w:t>Praktická část</w:t>
            </w:r>
            <w:bookmarkEnd w:id="100"/>
            <w:bookmarkEnd w:id="101"/>
          </w:p>
        </w:tc>
      </w:tr>
    </w:tbl>
    <w:p w14:paraId="022001ED" w14:textId="773AD234" w:rsidR="008923F9" w:rsidRDefault="008923F9" w:rsidP="0030421C">
      <w:pPr>
        <w:pStyle w:val="Heading1"/>
      </w:pPr>
      <w:bookmarkStart w:id="102" w:name="_Toc37577734"/>
      <w:bookmarkStart w:id="103" w:name="_Toc88120445"/>
      <w:bookmarkStart w:id="104" w:name="_Toc88120682"/>
      <w:bookmarkStart w:id="105" w:name="_Toc88120894"/>
      <w:bookmarkStart w:id="106" w:name="_Toc88120998"/>
      <w:bookmarkStart w:id="107" w:name="_Toc88121041"/>
      <w:bookmarkStart w:id="108" w:name="_Toc88121178"/>
      <w:bookmarkStart w:id="109" w:name="_Toc88121552"/>
      <w:bookmarkStart w:id="110" w:name="_Toc88121609"/>
      <w:bookmarkStart w:id="111" w:name="_Toc88121747"/>
      <w:bookmarkStart w:id="112" w:name="_Toc88122013"/>
      <w:bookmarkStart w:id="113" w:name="_Toc88124618"/>
      <w:bookmarkStart w:id="114" w:name="_Toc88124655"/>
      <w:bookmarkStart w:id="115" w:name="_Toc88124805"/>
      <w:bookmarkStart w:id="116" w:name="_Toc88125788"/>
      <w:bookmarkStart w:id="117" w:name="_Toc88126308"/>
      <w:bookmarkStart w:id="118" w:name="_Toc88126459"/>
      <w:bookmarkStart w:id="119" w:name="_Toc88126526"/>
      <w:bookmarkStart w:id="120" w:name="_Toc88126555"/>
      <w:bookmarkStart w:id="121" w:name="_Toc88126771"/>
      <w:bookmarkStart w:id="122" w:name="_Toc88126861"/>
      <w:bookmarkStart w:id="123" w:name="_Toc88127102"/>
      <w:bookmarkStart w:id="124" w:name="_Toc88127145"/>
      <w:bookmarkStart w:id="125" w:name="_Toc88128510"/>
      <w:bookmarkStart w:id="126" w:name="_Toc107634152"/>
      <w:bookmarkStart w:id="127" w:name="_Toc107635187"/>
      <w:bookmarkStart w:id="128" w:name="_Toc107635227"/>
      <w:bookmarkStart w:id="129" w:name="_Toc107635244"/>
      <w:bookmarkStart w:id="130"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5A1A086C" w14:textId="33C203F5" w:rsidR="00ED20EE" w:rsidRDefault="00315E6E" w:rsidP="00351E3F">
      <w:r>
        <w:t xml:space="preserve">„C++ je programovací jazyk pro obecné použití, který nabízí přímý a účinný hardwarový model a je vybaven pro definici odlehčených abstrakcí“. </w:t>
      </w:r>
      <w:r w:rsidR="00ED20EE">
        <w:fldChar w:fldCharType="begin"/>
      </w:r>
      <w:r w:rsidR="00ED20EE">
        <w:instrText xml:space="preserve"> ADDIN ZOTERO_ITEM CSL_CITATION {"citationID":"wlibBwOu","properties":{"formattedCitation":"[21]","plainCitation":"[21]","noteIndex":0},"citationItems":[{"id":56,"uris":["http://zotero.org/users/local/mpzMsgKl/items/BDFFW7U4"],"itemData":{"id":56,"type":"book","abstract":"This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ED20EE">
        <w:fldChar w:fldCharType="separate"/>
      </w:r>
      <w:r w:rsidR="00ED20EE" w:rsidRPr="00355244">
        <w:t>[21]</w:t>
      </w:r>
      <w:r w:rsidR="00ED20EE">
        <w:fldChar w:fldCharType="end"/>
      </w:r>
    </w:p>
    <w:p w14:paraId="76230CE2" w14:textId="6BC405A9" w:rsidR="00351E3F" w:rsidRDefault="00315E6E" w:rsidP="00351E3F">
      <w:r>
        <w:t xml:space="preserve">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slouží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Patří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355244">
        <w:instrText xml:space="preserve"> ADDIN ZOTERO_ITEM CSL_CITATION {"citationID":"wlibBwOu","properties":{"formattedCitation":"[21]","plainCitation":"[21]","noteIndex":0},"citationItems":[{"id":56,"uris":["http://zotero.org/users/local/mpzMsgKl/items/BDFFW7U4"],"itemData":{"id":56,"type":"book","abstract":"This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355244" w:rsidRPr="00355244">
        <w:t>[21]</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309AC6DF"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355244">
        <w:instrText xml:space="preserve"> ADDIN ZOTERO_ITEM CSL_CITATION {"citationID":"N3NXySzF","properties":{"formattedCitation":"[22]","plainCitation":"[22]","noteIndex":0},"citationItems":[{"id":26,"uris":["http://zotero.org/users/local/mpzMsgKl/items/MX7TQET4"],"itemData":{"id":26,"type":"webpage","abstract":"Find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355244" w:rsidRPr="00355244">
        <w:t>[22]</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4092883E" w:rsidR="002F2409" w:rsidRDefault="00DB48E1" w:rsidP="00F72F5F">
      <w:pPr>
        <w:pStyle w:val="Caption"/>
      </w:pPr>
      <w:bookmarkStart w:id="131" w:name="_Toc133669153"/>
      <w:r>
        <w:t xml:space="preserve">Obr. </w:t>
      </w:r>
      <w:fldSimple w:instr=" SEQ Obr. \* ARABIC ">
        <w:r w:rsidR="00DF0693">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31"/>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To slouží ke zjednodušení spouštění a ladění aplikace přímo z grafického rozhraní.</w:t>
      </w:r>
    </w:p>
    <w:p w14:paraId="5657ED5C" w14:textId="7EF46337"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355244">
        <w:instrText xml:space="preserve"> ADDIN ZOTERO_ITEM CSL_CITATION {"citationID":"K25BZ2bG","properties":{"formattedCitation":"[23]","plainCitation":"[23]","noteIndex":0},"citationItems":[{"id":35,"uris":["http://zotero.org/users/local/mpzMsgKl/items/5NWQSN9B"],"itemData":{"id":35,"type":"webpage","abstract":"The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355244" w:rsidRPr="00355244">
        <w:t>[23]</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34FBA663"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snaží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355244">
        <w:instrText xml:space="preserve"> ADDIN ZOTERO_ITEM CSL_CITATION {"citationID":"duC3mLGn","properties":{"formattedCitation":"[24]","plainCitation":"[24]","noteIndex":0},"citationItems":[{"id":27,"uris":["http://zotero.org/users/local/mpzMsgKl/items/TP4UC5AU"],"itemData":{"id":27,"type":"webpage","abstract":"Learn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355244" w:rsidRPr="00355244">
        <w:t>[24]</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7E18AE64" w:rsidR="00F72F5F" w:rsidRDefault="00F72F5F" w:rsidP="00F72F5F">
      <w:pPr>
        <w:pStyle w:val="Caption"/>
      </w:pPr>
      <w:bookmarkStart w:id="132" w:name="_Toc133669154"/>
      <w:r>
        <w:t xml:space="preserve">Obr. </w:t>
      </w:r>
      <w:fldSimple w:instr=" SEQ Obr. \* ARABIC ">
        <w:r w:rsidR="00DF0693">
          <w:rPr>
            <w:noProof/>
          </w:rPr>
          <w:t>35</w:t>
        </w:r>
      </w:fldSimple>
      <w:r>
        <w:t xml:space="preserve">: Vývojové prostředí </w:t>
      </w:r>
      <w:proofErr w:type="spellStart"/>
      <w:r>
        <w:t>Visual</w:t>
      </w:r>
      <w:proofErr w:type="spellEnd"/>
      <w:r>
        <w:t xml:space="preserve"> Studio 2019. </w:t>
      </w:r>
      <w:r>
        <w:fldChar w:fldCharType="begin"/>
      </w:r>
      <w:r w:rsidR="00355244">
        <w:instrText xml:space="preserve"> ADDIN ZOTERO_ITEM CSL_CITATION {"citationID":"Q0bTJqCV","properties":{"formattedCitation":"[24]","plainCitation":"[24]","noteIndex":0},"citationItems":[{"id":27,"uris":["http://zotero.org/users/local/mpzMsgKl/items/TP4UC5AU"],"itemData":{"id":27,"type":"webpage","abstract":"Learn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00355244" w:rsidRPr="00355244">
        <w:t>[24]</w:t>
      </w:r>
      <w:bookmarkEnd w:id="132"/>
      <w:r>
        <w:fldChar w:fldCharType="end"/>
      </w:r>
    </w:p>
    <w:p w14:paraId="64433BD6" w14:textId="30CD6263" w:rsidR="008923F9" w:rsidRDefault="008923F9" w:rsidP="008923F9">
      <w:pPr>
        <w:pStyle w:val="Heading2"/>
      </w:pPr>
      <w:proofErr w:type="spellStart"/>
      <w:r>
        <w:lastRenderedPageBreak/>
        <w:t>CMake</w:t>
      </w:r>
      <w:proofErr w:type="spellEnd"/>
    </w:p>
    <w:p w14:paraId="52442AB5" w14:textId="2431800F"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355244">
        <w:instrText xml:space="preserve"> ADDIN ZOTERO_ITEM CSL_CITATION {"citationID":"cBro3fKR","properties":{"formattedCitation":"[25]","plainCitation":"[25]","noteIndex":0},"citationItems":[{"id":28,"uris":["http://zotero.org/users/local/mpzMsgKl/items/WIKWC5MP"],"itemData":{"id":28,"type":"post-weblog","language":"en-US","title":"Overview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355244" w:rsidRPr="00355244">
        <w:t>[25]</w:t>
      </w:r>
      <w:r w:rsidR="0013334D">
        <w:fldChar w:fldCharType="end"/>
      </w:r>
    </w:p>
    <w:p w14:paraId="239A0888" w14:textId="2B1BAFAB"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355244">
        <w:instrText xml:space="preserve"> ADDIN ZOTERO_ITEM CSL_CITATION {"citationID":"0hwqJMZD","properties":{"formattedCitation":"[26]","plainCitation":"[26]","noteIndex":0},"citationItems":[{"id":31,"uris":["http://zotero.org/users/local/mpzMsgKl/items/6SJB9FTL"],"itemData":{"id":31,"type":"post-weblog","language":"en-US","title":"Examples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355244" w:rsidRPr="00355244">
        <w:t>[26]</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34930901" w:rsidR="00C02806" w:rsidRDefault="00F72F5F" w:rsidP="00F72F5F">
      <w:pPr>
        <w:pStyle w:val="Caption"/>
      </w:pPr>
      <w:bookmarkStart w:id="133" w:name="_Toc133669155"/>
      <w:r>
        <w:t xml:space="preserve">Obr. </w:t>
      </w:r>
      <w:fldSimple w:instr=" SEQ Obr. \* ARABIC ">
        <w:r w:rsidR="00DF0693">
          <w:rPr>
            <w:noProof/>
          </w:rPr>
          <w:t>36</w:t>
        </w:r>
      </w:fldSimple>
      <w:r>
        <w:t xml:space="preserve">: Konfigurační soubor kořenového adresáře. </w:t>
      </w:r>
      <w:r>
        <w:fldChar w:fldCharType="begin"/>
      </w:r>
      <w:r w:rsidR="00355244">
        <w:instrText xml:space="preserve"> ADDIN ZOTERO_ITEM CSL_CITATION {"citationID":"I7Q03mbv","properties":{"formattedCitation":"[26]","plainCitation":"[26]","noteIndex":0},"citationItems":[{"id":31,"uris":["http://zotero.org/users/local/mpzMsgKl/items/6SJB9FTL"],"itemData":{"id":31,"type":"post-weblog","language":"en-US","title":"Examples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00355244" w:rsidRPr="00355244">
        <w:t>[26]</w:t>
      </w:r>
      <w:bookmarkEnd w:id="133"/>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7FFC4840" w:rsidR="00034F2D" w:rsidRDefault="00034F2D" w:rsidP="00034F2D">
      <w:pPr>
        <w:pStyle w:val="Caption"/>
      </w:pPr>
      <w:bookmarkStart w:id="134" w:name="_Toc133669156"/>
      <w:r>
        <w:t xml:space="preserve">Obr. </w:t>
      </w:r>
      <w:fldSimple w:instr=" SEQ Obr. \* ARABIC ">
        <w:r w:rsidR="00DF0693">
          <w:rPr>
            <w:noProof/>
          </w:rPr>
          <w:t>37</w:t>
        </w:r>
      </w:fldSimple>
      <w:r>
        <w:t xml:space="preserve">: Konfigurační soubor knihovny Hello. </w:t>
      </w:r>
      <w:r>
        <w:fldChar w:fldCharType="begin"/>
      </w:r>
      <w:r w:rsidR="00355244">
        <w:instrText xml:space="preserve"> ADDIN ZOTERO_ITEM CSL_CITATION {"citationID":"at69ddUM","properties":{"formattedCitation":"[26]","plainCitation":"[26]","noteIndex":0},"citationItems":[{"id":31,"uris":["http://zotero.org/users/local/mpzMsgKl/items/6SJB9FTL"],"itemData":{"id":31,"type":"post-weblog","language":"en-US","title":"Examples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00355244" w:rsidRPr="00355244">
        <w:t>[26]</w:t>
      </w:r>
      <w:bookmarkEnd w:id="134"/>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13EDAEAD" w:rsidR="00C02806" w:rsidRDefault="00034F2D" w:rsidP="00034F2D">
      <w:pPr>
        <w:pStyle w:val="Caption"/>
      </w:pPr>
      <w:bookmarkStart w:id="135" w:name="_Toc133669157"/>
      <w:r>
        <w:t xml:space="preserve">Obr. </w:t>
      </w:r>
      <w:fldSimple w:instr=" SEQ Obr. \* ARABIC ">
        <w:r w:rsidR="00DF0693">
          <w:rPr>
            <w:noProof/>
          </w:rPr>
          <w:t>38</w:t>
        </w:r>
      </w:fldSimple>
      <w:r>
        <w:t xml:space="preserve">: Konfigurační soubor adresáře se spustitelným souborem. </w:t>
      </w:r>
      <w:r>
        <w:fldChar w:fldCharType="begin"/>
      </w:r>
      <w:r w:rsidR="00355244">
        <w:instrText xml:space="preserve"> ADDIN ZOTERO_ITEM CSL_CITATION {"citationID":"Tmov3qNn","properties":{"formattedCitation":"[26]","plainCitation":"[26]","noteIndex":0},"citationItems":[{"id":31,"uris":["http://zotero.org/users/local/mpzMsgKl/items/6SJB9FTL"],"itemData":{"id":31,"type":"post-weblog","language":"en-US","title":"Examples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00355244" w:rsidRPr="00355244">
        <w:t>[26]</w:t>
      </w:r>
      <w:bookmarkEnd w:id="135"/>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r>
        <w:rPr>
          <w:rFonts w:ascii="Consolas" w:hAnsi="Consolas"/>
          <w:sz w:val="22"/>
          <w:szCs w:val="22"/>
        </w:rPr>
        <w:t xml:space="preserve"> ..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649C63D3" w:rsidR="00784CDC" w:rsidRDefault="00CE71FB" w:rsidP="00784CDC">
      <w:r>
        <w:t xml:space="preserve">Následující programy </w:t>
      </w:r>
      <w:r w:rsidR="008C071F">
        <w:t>byly</w:t>
      </w:r>
      <w:r>
        <w:t xml:space="preserve"> spuštěny na počítači autora diplomové práce. Výsledky charakteriz</w:t>
      </w:r>
      <w:r w:rsidR="008C071F">
        <w:t>ují</w:t>
      </w:r>
      <w:r>
        <w:t xml:space="preserve">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55DD0FE" w:rsidR="00350FD9" w:rsidRDefault="00350FD9" w:rsidP="00350FD9">
      <w:pPr>
        <w:pStyle w:val="Caption"/>
      </w:pPr>
      <w:bookmarkStart w:id="136" w:name="_Toc133669158"/>
      <w:r>
        <w:t xml:space="preserve">Obr. </w:t>
      </w:r>
      <w:fldSimple w:instr=" SEQ Obr. \* ARABIC ">
        <w:r w:rsidR="00DF0693">
          <w:rPr>
            <w:noProof/>
          </w:rPr>
          <w:t>39</w:t>
        </w:r>
      </w:fldSimple>
      <w:r>
        <w:t>: Informace o CPU. [Zdroj vlastní]</w:t>
      </w:r>
      <w:bookmarkEnd w:id="136"/>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4BB2F10F" w:rsidR="00350FD9" w:rsidRDefault="00350FD9" w:rsidP="00350FD9">
      <w:pPr>
        <w:pStyle w:val="Caption"/>
      </w:pPr>
      <w:bookmarkStart w:id="137" w:name="_Toc133669159"/>
      <w:r>
        <w:t xml:space="preserve">Obr. </w:t>
      </w:r>
      <w:fldSimple w:instr=" SEQ Obr. \* ARABIC ">
        <w:r w:rsidR="00DF0693">
          <w:rPr>
            <w:noProof/>
          </w:rPr>
          <w:t>40</w:t>
        </w:r>
      </w:fldSimple>
      <w:r>
        <w:t>: Informace o operační paměti. [Zdroj vlastní]</w:t>
      </w:r>
      <w:bookmarkEnd w:id="137"/>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3E2787DB" w:rsidR="00350FD9" w:rsidRDefault="00350FD9" w:rsidP="00350FD9">
      <w:pPr>
        <w:pStyle w:val="Caption"/>
      </w:pPr>
      <w:bookmarkStart w:id="138" w:name="_Toc133669160"/>
      <w:r>
        <w:t xml:space="preserve">Obr. </w:t>
      </w:r>
      <w:fldSimple w:instr=" SEQ Obr. \* ARABIC ">
        <w:r w:rsidR="00DF0693">
          <w:rPr>
            <w:noProof/>
          </w:rPr>
          <w:t>41</w:t>
        </w:r>
      </w:fldSimple>
      <w:r>
        <w:t>: Informace o grafické kartě #1. [Zdroj vlastní]</w:t>
      </w:r>
      <w:bookmarkEnd w:id="138"/>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6664EFA1" w:rsidR="00784CDC" w:rsidRDefault="00350FD9" w:rsidP="00350FD9">
      <w:pPr>
        <w:pStyle w:val="Caption"/>
      </w:pPr>
      <w:bookmarkStart w:id="139" w:name="_Toc133669161"/>
      <w:r>
        <w:t xml:space="preserve">Obr. </w:t>
      </w:r>
      <w:fldSimple w:instr=" SEQ Obr. \* ARABIC ">
        <w:r w:rsidR="00DF0693">
          <w:rPr>
            <w:noProof/>
          </w:rPr>
          <w:t>42</w:t>
        </w:r>
      </w:fldSimple>
      <w:r>
        <w:t>: Informace o grafické kartě #2. [Zdroj vlastní]</w:t>
      </w:r>
      <w:bookmarkEnd w:id="139"/>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slouží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končí.</w:t>
      </w:r>
    </w:p>
    <w:p w14:paraId="346B140E" w14:textId="109A746F" w:rsidR="0092536F" w:rsidRDefault="009E32CB" w:rsidP="0092536F">
      <w:pPr>
        <w:pStyle w:val="Heading3"/>
      </w:pPr>
      <w:r>
        <w:t>Iterace dvourozměrným polem</w:t>
      </w:r>
    </w:p>
    <w:p w14:paraId="16F04713" w14:textId="0ECB90F7"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DF0693">
        <w:t xml:space="preserve">Zdrojový kód </w:t>
      </w:r>
      <w:r w:rsidR="00DF0693">
        <w:rPr>
          <w:noProof/>
        </w:rPr>
        <w:t>1</w:t>
      </w:r>
      <w:r w:rsidR="00350FD9">
        <w:fldChar w:fldCharType="end"/>
      </w:r>
      <w:r w:rsidR="00350FD9">
        <w:t xml:space="preserve"> ukazuje dva základná přístupy.</w:t>
      </w:r>
      <w:r>
        <w:t xml:space="preserve"> </w:t>
      </w:r>
      <w:r w:rsidR="00486DD5">
        <w:t xml:space="preserve">Jeden z nich bude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0CA778F9" w:rsidR="009E32CB" w:rsidRDefault="00486DD5" w:rsidP="009E32CB">
      <w:r>
        <w:t xml:space="preserve">Dále je třeba si uvědomit, že při čtení i jednoho bytu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086FDBE7" w:rsidR="00B653D8" w:rsidRDefault="009C1833" w:rsidP="009C1833">
      <w:pPr>
        <w:pStyle w:val="Caption"/>
      </w:pPr>
      <w:bookmarkStart w:id="140" w:name="_Ref131521507"/>
      <w:bookmarkStart w:id="141" w:name="_Toc133669195"/>
      <w:r>
        <w:t xml:space="preserve">Zdrojový kód </w:t>
      </w:r>
      <w:fldSimple w:instr=" SEQ Zdrojový_kód \* ARABIC ">
        <w:r w:rsidR="00DF0693">
          <w:rPr>
            <w:noProof/>
          </w:rPr>
          <w:t>1</w:t>
        </w:r>
      </w:fldSimple>
      <w:bookmarkEnd w:id="140"/>
      <w:r>
        <w:t>: Průchod dvourozměrným polem.</w:t>
      </w:r>
      <w:r w:rsidR="002C45DA">
        <w:t xml:space="preserve"> [Zdroj vlastní]</w:t>
      </w:r>
      <w:bookmarkEnd w:id="141"/>
    </w:p>
    <w:p w14:paraId="0D1CACFD" w14:textId="16B445F5" w:rsidR="00DD26B2" w:rsidRDefault="001D0F35" w:rsidP="00DD26B2">
      <w:r>
        <w:t xml:space="preserve">Tento princip lokality je možné exploatovat při násobení matic. </w:t>
      </w:r>
      <w:r w:rsidR="007F53E4">
        <w:t>Prvky m</w:t>
      </w:r>
      <w:r>
        <w:t>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DF0693">
        <w:t xml:space="preserve">Zdrojový kód </w:t>
      </w:r>
      <w:r w:rsidR="00DF0693">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4908F584" w:rsidR="001D0F35" w:rsidRPr="00DD26B2" w:rsidRDefault="001D0F35" w:rsidP="001D0F35">
      <w:pPr>
        <w:pStyle w:val="Caption"/>
      </w:pPr>
      <w:bookmarkStart w:id="142" w:name="_Ref131521537"/>
      <w:bookmarkStart w:id="143" w:name="_Toc133669196"/>
      <w:r>
        <w:lastRenderedPageBreak/>
        <w:t xml:space="preserve">Zdrojový kód </w:t>
      </w:r>
      <w:fldSimple w:instr=" SEQ Zdrojový_kód \* ARABIC ">
        <w:r w:rsidR="00DF0693">
          <w:rPr>
            <w:noProof/>
          </w:rPr>
          <w:t>2</w:t>
        </w:r>
      </w:fldSimple>
      <w:bookmarkEnd w:id="142"/>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43"/>
      <w:r w:rsidR="0013334D">
        <w:fldChar w:fldCharType="end"/>
      </w:r>
    </w:p>
    <w:p w14:paraId="6D5CE841" w14:textId="3F2CBEBE" w:rsidR="0092536F" w:rsidRDefault="0092536F" w:rsidP="0092536F">
      <w:pPr>
        <w:pStyle w:val="Heading3"/>
      </w:pPr>
      <w:r>
        <w:t>Závislost iterací</w:t>
      </w:r>
    </w:p>
    <w:p w14:paraId="4C4BEC54" w14:textId="2D692673"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DF0693">
        <w:t xml:space="preserve">Zdrojový kód </w:t>
      </w:r>
      <w:r w:rsidR="00DF0693">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3FEB34F7" w:rsidR="009C1833" w:rsidRPr="00B653D8" w:rsidRDefault="009C1833" w:rsidP="009C1833">
      <w:pPr>
        <w:pStyle w:val="Caption"/>
      </w:pPr>
      <w:bookmarkStart w:id="144" w:name="_Ref131521562"/>
      <w:bookmarkStart w:id="145" w:name="_Toc133669197"/>
      <w:r>
        <w:t xml:space="preserve">Zdrojový kód </w:t>
      </w:r>
      <w:fldSimple w:instr=" SEQ Zdrojový_kód \* ARABIC ">
        <w:r w:rsidR="00DF0693">
          <w:rPr>
            <w:noProof/>
          </w:rPr>
          <w:t>3</w:t>
        </w:r>
      </w:fldSimple>
      <w:bookmarkEnd w:id="144"/>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45"/>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20D7ED9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DF0693">
        <w:t xml:space="preserve">Zdrojový kód </w:t>
      </w:r>
      <w:r w:rsidR="00DF0693">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loop_unrolling_slow</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&lt; n;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loop_unrolling_fast</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n - 1;</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limit;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n;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21ECEC45" w:rsidR="00587834" w:rsidRDefault="00587834" w:rsidP="00587834">
      <w:pPr>
        <w:pStyle w:val="Caption"/>
      </w:pPr>
      <w:bookmarkStart w:id="146" w:name="_Ref129949788"/>
      <w:bookmarkStart w:id="147" w:name="_Toc133669198"/>
      <w:r>
        <w:t xml:space="preserve">Zdrojový kód </w:t>
      </w:r>
      <w:fldSimple w:instr=" SEQ Zdrojový_kód \* ARABIC ">
        <w:r w:rsidR="00DF0693">
          <w:rPr>
            <w:noProof/>
          </w:rPr>
          <w:t>4</w:t>
        </w:r>
      </w:fldSimple>
      <w:bookmarkEnd w:id="146"/>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47"/>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10BB4C79"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DF0693">
        <w:t xml:space="preserve">Zdrojový kód </w:t>
      </w:r>
      <w:r w:rsidR="00DF0693">
        <w:rPr>
          <w:noProof/>
        </w:rPr>
        <w:t>5</w:t>
      </w:r>
      <w:r w:rsidR="00350FD9">
        <w:fldChar w:fldCharType="end"/>
      </w:r>
      <w:r w:rsidR="00350FD9">
        <w:t xml:space="preserve"> </w:t>
      </w:r>
      <w:r w:rsidR="006C1AAB">
        <w:t xml:space="preserve">se </w:t>
      </w:r>
      <w:proofErr w:type="gramStart"/>
      <w:r w:rsidR="006C1AAB">
        <w:t>snaží</w:t>
      </w:r>
      <w:proofErr w:type="gramEnd"/>
      <w:r w:rsidR="006C1AAB">
        <w:t xml:space="preserve"> znázornit </w:t>
      </w:r>
      <w:r w:rsidR="00350FD9">
        <w:t>tuto skutečnost</w:t>
      </w:r>
      <w:r w:rsidR="006C1AAB">
        <w:t>.</w:t>
      </w:r>
    </w:p>
    <w:p w14:paraId="6AB2EDD7" w14:textId="37C717C4"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355244">
        <w:instrText xml:space="preserve"> ADDIN ZOTERO_ITEM CSL_CITATION {"citationID":"eMXkGrel","properties":{"formattedCitation":"[27]","plainCitation":"[27]","noteIndex":0},"citationItems":[{"id":34,"uris":["http://zotero.org/users/local/mpzMsgKl/items/SMJWUDNL"],"itemData":{"id":34,"type":"motion_picture","abstract":"CPU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355244" w:rsidRPr="00355244">
        <w:t>[27]</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cache_associativity_limit</w:t>
            </w:r>
            <w:proofErr w:type="spellEnd"/>
            <w:r w:rsidRPr="00972EEA">
              <w:rPr>
                <w:rFonts w:ascii="Courier New" w:hAnsi="Courier New" w:cs="Courier New"/>
                <w:color w:val="333333"/>
                <w:sz w:val="20"/>
                <w:szCs w:val="20"/>
              </w:rPr>
              <w:t>(</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&lt; n;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7A1B2008" w:rsidR="00972EEA" w:rsidRPr="009059D6" w:rsidRDefault="00972EEA" w:rsidP="00972EEA">
      <w:pPr>
        <w:pStyle w:val="Caption"/>
      </w:pPr>
      <w:bookmarkStart w:id="148" w:name="_Ref131521706"/>
      <w:bookmarkStart w:id="149" w:name="_Toc133669199"/>
      <w:r>
        <w:t xml:space="preserve">Zdrojový kód </w:t>
      </w:r>
      <w:fldSimple w:instr=" SEQ Zdrojový_kód \* ARABIC ">
        <w:r w:rsidR="00DF0693">
          <w:rPr>
            <w:noProof/>
          </w:rPr>
          <w:t>5</w:t>
        </w:r>
      </w:fldSimple>
      <w:bookmarkEnd w:id="148"/>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49"/>
    </w:p>
    <w:p w14:paraId="5800C2AD" w14:textId="32FD7D18" w:rsidR="00F803C1" w:rsidRDefault="00F803C1" w:rsidP="00F803C1">
      <w:pPr>
        <w:pStyle w:val="Heading2"/>
      </w:pPr>
      <w:r>
        <w:t>Předvídatelnost operací</w:t>
      </w:r>
    </w:p>
    <w:p w14:paraId="32E07A24" w14:textId="7C0371F9"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DF0693">
        <w:t xml:space="preserve">Zdrojový kód </w:t>
      </w:r>
      <w:r w:rsidR="00DF0693">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rand()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229AAC4F" w:rsidR="002E77C6" w:rsidRPr="002E77C6" w:rsidRDefault="00BC04AA" w:rsidP="002E77C6">
      <w:pPr>
        <w:pStyle w:val="Caption"/>
        <w:ind w:left="0"/>
      </w:pPr>
      <w:bookmarkStart w:id="150" w:name="_Ref131521658"/>
      <w:bookmarkStart w:id="151" w:name="_Toc133669200"/>
      <w:r>
        <w:t xml:space="preserve">Zdrojový kód </w:t>
      </w:r>
      <w:fldSimple w:instr=" SEQ Zdrojový_kód \* ARABIC ">
        <w:r w:rsidR="00DF0693">
          <w:rPr>
            <w:noProof/>
          </w:rPr>
          <w:t>6</w:t>
        </w:r>
      </w:fldSimple>
      <w:bookmarkEnd w:id="150"/>
      <w:r>
        <w:t xml:space="preserve">: Přístupy do pole s různým krokem. </w:t>
      </w:r>
      <w:r w:rsidR="00C4637F">
        <w:t>[</w:t>
      </w:r>
      <w:r>
        <w:t>Zdroj vlastní</w:t>
      </w:r>
      <w:r w:rsidR="00C4637F">
        <w:t>]</w:t>
      </w:r>
      <w:bookmarkEnd w:id="151"/>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60002B8A"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DF0693">
        <w:t xml:space="preserve">Zdrojový kód </w:t>
      </w:r>
      <w:r w:rsidR="00DF0693">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spellStart"/>
            <w:r>
              <w:rPr>
                <w:color w:val="333333"/>
              </w:rPr>
              <w:t>result</w:t>
            </w:r>
            <w:proofErr w:type="spell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spellStart"/>
            <w:r>
              <w:rPr>
                <w:color w:val="333333"/>
              </w:rPr>
              <w:t>result</w:t>
            </w:r>
            <w:proofErr w:type="spell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146C767A" w:rsidR="00764B86" w:rsidRDefault="00E01E5C" w:rsidP="00E01E5C">
      <w:pPr>
        <w:pStyle w:val="Caption"/>
      </w:pPr>
      <w:bookmarkStart w:id="152" w:name="_Ref131521756"/>
      <w:bookmarkStart w:id="153" w:name="_Toc133669201"/>
      <w:r>
        <w:t xml:space="preserve">Zdrojový kód </w:t>
      </w:r>
      <w:fldSimple w:instr=" SEQ Zdrojový_kód \* ARABIC ">
        <w:r w:rsidR="00DF0693">
          <w:rPr>
            <w:noProof/>
          </w:rPr>
          <w:t>7</w:t>
        </w:r>
      </w:fldSimple>
      <w:bookmarkEnd w:id="152"/>
      <w:r>
        <w:t xml:space="preserve">: Separace často odkazovaných a málo odkazovaných dat. </w:t>
      </w:r>
      <w:r w:rsidR="004E46D3">
        <w:t>[</w:t>
      </w:r>
      <w:r>
        <w:t>Zdroj vlastní</w:t>
      </w:r>
      <w:r w:rsidR="004E46D3">
        <w:t>]</w:t>
      </w:r>
      <w:bookmarkEnd w:id="153"/>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3BFEEBD2"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w:t>
      </w:r>
      <w:proofErr w:type="spellStart"/>
      <w:r w:rsidR="001D5ABA">
        <w:rPr>
          <w:i/>
          <w:iCs/>
        </w:rPr>
        <w:t>of</w:t>
      </w:r>
      <w:proofErr w:type="spellEnd"/>
      <w:r w:rsidR="001D5ABA">
        <w:rPr>
          <w:i/>
          <w:iCs/>
        </w:rPr>
        <w:t xml:space="preserve"> </w:t>
      </w:r>
      <w:proofErr w:type="spellStart"/>
      <w:r w:rsidR="001D5ABA">
        <w:rPr>
          <w:i/>
          <w:iCs/>
        </w:rPr>
        <w:t>arrays</w:t>
      </w:r>
      <w:proofErr w:type="spellEnd"/>
      <w:r w:rsidR="001D5ABA">
        <w:t xml:space="preserve">. </w:t>
      </w:r>
      <w:r w:rsidR="00734A88">
        <w:fldChar w:fldCharType="begin"/>
      </w:r>
      <w:r w:rsidR="00734A88">
        <w:instrText xml:space="preserve"> REF _Ref129436969 \h </w:instrText>
      </w:r>
      <w:r w:rsidR="00734A88">
        <w:fldChar w:fldCharType="separate"/>
      </w:r>
      <w:r w:rsidR="00DF0693">
        <w:t xml:space="preserve">Zdrojový kód </w:t>
      </w:r>
      <w:r w:rsidR="00DF0693">
        <w:rPr>
          <w:noProof/>
        </w:rPr>
        <w:t>8</w:t>
      </w:r>
      <w:r w:rsidR="00734A88">
        <w:fldChar w:fldCharType="end"/>
      </w:r>
      <w:r w:rsidR="00734A88">
        <w:t xml:space="preserve"> </w:t>
      </w:r>
      <w:r w:rsidR="007F53E4">
        <w:t>zobrazuje</w:t>
      </w:r>
      <w:r w:rsidR="00734A88">
        <w:t xml:space="preserve"> deklaraci datové struktury </w:t>
      </w:r>
      <w:proofErr w:type="spellStart"/>
      <w:r w:rsidR="00734A88">
        <w:t>AoS</w:t>
      </w:r>
      <w:proofErr w:type="spellEnd"/>
      <w:r w:rsidR="00734A88">
        <w:t xml:space="preserve">, která </w:t>
      </w:r>
      <w:proofErr w:type="gramStart"/>
      <w:r w:rsidR="00734A88">
        <w:t>značí</w:t>
      </w:r>
      <w:proofErr w:type="gramEnd"/>
      <w:r w:rsidR="00734A88">
        <w:t xml:space="preserve">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w:t>
      </w:r>
      <w:r w:rsidR="007F53E4">
        <w:t>Tento způsob je běžně využíván při použití OOP</w:t>
      </w:r>
      <w:r w:rsidR="00734A88">
        <w:t xml:space="preserve">.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častěji číst data z paměti. Naproti</w:t>
      </w:r>
      <w:r w:rsidR="007F53E4">
        <w:t xml:space="preserve"> tomu se</w:t>
      </w:r>
      <w:r w:rsidR="00734A88">
        <w:t xml:space="preserve"> při DOP </w:t>
      </w:r>
      <w:r w:rsidR="00DE15C2">
        <w:t xml:space="preserve">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vytvoří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DF0693">
        <w:t xml:space="preserve">Zdrojový kód </w:t>
      </w:r>
      <w:r w:rsidR="00DF0693">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data.results</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47231BBC" w:rsidR="001A2FC1" w:rsidRDefault="00983FAF" w:rsidP="001A2FC1">
      <w:pPr>
        <w:pStyle w:val="Caption"/>
      </w:pPr>
      <w:bookmarkStart w:id="154" w:name="_Ref129436969"/>
      <w:bookmarkStart w:id="155" w:name="_Toc133669202"/>
      <w:r>
        <w:t xml:space="preserve">Zdrojový kód </w:t>
      </w:r>
      <w:fldSimple w:instr=" SEQ Zdrojový_kód \* ARABIC ">
        <w:r w:rsidR="00DF0693">
          <w:rPr>
            <w:noProof/>
          </w:rPr>
          <w:t>8</w:t>
        </w:r>
      </w:fldSimple>
      <w:bookmarkEnd w:id="154"/>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55"/>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r>
              <w:rPr>
                <w:color w:val="333333"/>
              </w:rPr>
              <w:t>*)_</w:t>
            </w:r>
            <w:proofErr w:type="spellStart"/>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r>
              <w:rPr>
                <w:color w:val="333333"/>
              </w:rPr>
              <w:t>*)</w:t>
            </w:r>
            <w:proofErr w:type="spellStart"/>
            <w:r>
              <w:rPr>
                <w:color w:val="333333"/>
              </w:rPr>
              <w:t>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r>
              <w:rPr>
                <w:color w:val="333333"/>
              </w:rPr>
              <w:t>*)</w:t>
            </w:r>
            <w:proofErr w:type="spellStart"/>
            <w:r>
              <w:rPr>
                <w:color w:val="333333"/>
              </w:rPr>
              <w:t>array</w:t>
            </w:r>
            <w:proofErr w:type="spell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vecIterations</w:t>
            </w:r>
            <w:proofErr w:type="spell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mm_store_pd</w:t>
            </w:r>
            <w:proofErr w:type="spell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sumSize</w:t>
            </w:r>
            <w:proofErr w:type="spell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1CFE4FC" w:rsidR="00F82F87" w:rsidRDefault="007400A9" w:rsidP="007400A9">
      <w:pPr>
        <w:pStyle w:val="Caption"/>
      </w:pPr>
      <w:bookmarkStart w:id="156" w:name="_Ref129617606"/>
      <w:bookmarkStart w:id="157" w:name="_Toc133669203"/>
      <w:r>
        <w:t xml:space="preserve">Zdrojový kód </w:t>
      </w:r>
      <w:fldSimple w:instr=" SEQ Zdrojový_kód \* ARABIC ">
        <w:r w:rsidR="00DF0693">
          <w:rPr>
            <w:noProof/>
          </w:rPr>
          <w:t>9</w:t>
        </w:r>
      </w:fldSimple>
      <w:bookmarkEnd w:id="156"/>
      <w:r>
        <w:t xml:space="preserve">: </w:t>
      </w:r>
      <w:r w:rsidR="00E42D9D">
        <w:t xml:space="preserve">Suma hodnot v poli: skalární a SIMD způsob. </w:t>
      </w:r>
      <w:r w:rsidR="003D3037">
        <w:t>[</w:t>
      </w:r>
      <w:r w:rsidR="00E42D9D">
        <w:t>Zdroj vlastní</w:t>
      </w:r>
      <w:r w:rsidR="003D3037">
        <w:t>]</w:t>
      </w:r>
      <w:bookmarkEnd w:id="157"/>
    </w:p>
    <w:p w14:paraId="3554FFC1" w14:textId="6B94F415"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DF0693">
        <w:t xml:space="preserve">Zdrojový kód </w:t>
      </w:r>
      <w:r w:rsidR="00DF0693">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11210E89" w:rsidR="00AC5D37" w:rsidRDefault="005E2EF3" w:rsidP="005E2EF3">
      <w:pPr>
        <w:pStyle w:val="Caption"/>
      </w:pPr>
      <w:bookmarkStart w:id="158" w:name="_Ref129620308"/>
      <w:bookmarkStart w:id="159" w:name="_Toc133669204"/>
      <w:r>
        <w:t xml:space="preserve">Zdrojový kód </w:t>
      </w:r>
      <w:fldSimple w:instr=" SEQ Zdrojový_kód \* ARABIC ">
        <w:r w:rsidR="00DF0693">
          <w:rPr>
            <w:noProof/>
          </w:rPr>
          <w:t>10</w:t>
        </w:r>
      </w:fldSimple>
      <w:bookmarkEnd w:id="158"/>
      <w:r>
        <w:t xml:space="preserve">: Vliv pořadí proměnných v datové struktuře na její velikost. </w:t>
      </w:r>
      <w:r w:rsidR="007C382E">
        <w:t>[</w:t>
      </w:r>
      <w:r>
        <w:t>Zdroj vlastní</w:t>
      </w:r>
      <w:r w:rsidR="007C382E">
        <w:t>]</w:t>
      </w:r>
      <w:bookmarkEnd w:id="159"/>
    </w:p>
    <w:p w14:paraId="4EA0707F" w14:textId="5C699BC0"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DF0693">
        <w:t xml:space="preserve">Zdrojový kód </w:t>
      </w:r>
      <w:r w:rsidR="00DF0693">
        <w:rPr>
          <w:noProof/>
        </w:rPr>
        <w:t>10</w:t>
      </w:r>
      <w:r>
        <w:fldChar w:fldCharType="end"/>
      </w:r>
      <w:r>
        <w:t xml:space="preserve"> ukazuje, že dvě datové struktury, které mají identické členské proměnné, ale jejich pořadí se </w:t>
      </w:r>
      <w:proofErr w:type="gramStart"/>
      <w:r>
        <w:t>liší</w:t>
      </w:r>
      <w:proofErr w:type="gramEnd"/>
      <w:r>
        <w:t>,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355244">
        <w:instrText xml:space="preserve"> ADDIN ZOTERO_ITEM CSL_CITATION {"citationID":"w0aWmpQ0","properties":{"formattedCitation":"[27]","plainCitation":"[27]","noteIndex":0},"citationItems":[{"id":34,"uris":["http://zotero.org/users/local/mpzMsgKl/items/SMJWUDNL"],"itemData":{"id":34,"type":"motion_picture","abstract":"CPU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355244" w:rsidRPr="00355244">
        <w:t>[27]</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53564927" w:rsidR="00CB2FAB" w:rsidRDefault="00350FD9" w:rsidP="00CB2FAB">
      <w:r>
        <w:fldChar w:fldCharType="begin"/>
      </w:r>
      <w:r>
        <w:instrText xml:space="preserve"> REF _Ref129617606 \h </w:instrText>
      </w:r>
      <w:r>
        <w:fldChar w:fldCharType="separate"/>
      </w:r>
      <w:r w:rsidR="00DF0693">
        <w:t xml:space="preserve">Zdrojový kód </w:t>
      </w:r>
      <w:r w:rsidR="00DF0693">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008261B5" w:rsidR="00426DDC" w:rsidRDefault="00370235" w:rsidP="00CB2FAB">
      <w:r>
        <w:lastRenderedPageBreak/>
        <w:fldChar w:fldCharType="begin"/>
      </w:r>
      <w:r>
        <w:instrText xml:space="preserve"> REF _Ref129949788 \h </w:instrText>
      </w:r>
      <w:r>
        <w:fldChar w:fldCharType="separate"/>
      </w:r>
      <w:r w:rsidR="00DF0693">
        <w:t xml:space="preserve">Zdrojový kód </w:t>
      </w:r>
      <w:r w:rsidR="00DF0693">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Větvení programu může mít mnohdy zásadní vliv na výkon programu a díky snížení množství jejich výskytu se jedná o vhodnou optimalizaci. Hardware se dále snaží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malloc</w:t>
            </w:r>
            <w:proofErr w:type="spell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srand(0);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 rand()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&gt;=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123E75B" w:rsidR="006F0BCD" w:rsidRDefault="002611FE" w:rsidP="002611FE">
      <w:pPr>
        <w:pStyle w:val="Caption"/>
      </w:pPr>
      <w:bookmarkStart w:id="160" w:name="_Ref129951041"/>
      <w:bookmarkStart w:id="161" w:name="_Toc133669205"/>
      <w:r>
        <w:t xml:space="preserve">Zdrojový kód </w:t>
      </w:r>
      <w:fldSimple w:instr=" SEQ Zdrojový_kód \* ARABIC ">
        <w:r w:rsidR="00DF0693">
          <w:rPr>
            <w:noProof/>
          </w:rPr>
          <w:t>11</w:t>
        </w:r>
      </w:fldSimple>
      <w:bookmarkEnd w:id="160"/>
      <w:r>
        <w:t xml:space="preserve">: Předvídatelnost podmínek. </w:t>
      </w:r>
      <w:r w:rsidR="00697589">
        <w:t>[</w:t>
      </w:r>
      <w:r>
        <w:t>Zdroj vlastní</w:t>
      </w:r>
      <w:r w:rsidR="00697589">
        <w:t>]</w:t>
      </w:r>
      <w:bookmarkEnd w:id="161"/>
    </w:p>
    <w:p w14:paraId="3DFC1691" w14:textId="7FEB023D" w:rsidR="00886618" w:rsidRPr="00886618" w:rsidRDefault="00886618" w:rsidP="00886618">
      <w:r>
        <w:fldChar w:fldCharType="begin"/>
      </w:r>
      <w:r>
        <w:instrText xml:space="preserve"> REF _Ref129951041 \h </w:instrText>
      </w:r>
      <w:r>
        <w:fldChar w:fldCharType="separate"/>
      </w:r>
      <w:r w:rsidR="00DF0693">
        <w:t xml:space="preserve">Zdrojový kód </w:t>
      </w:r>
      <w:r w:rsidR="00DF0693">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r>
              <w:rPr>
                <w:color w:val="333333"/>
              </w:rPr>
              <w:t>mutex.lock</w:t>
            </w:r>
            <w:proofErr w:type="spell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r>
              <w:rPr>
                <w:color w:val="333333"/>
              </w:rPr>
              <w:t>mutex.unlock</w:t>
            </w:r>
            <w:proofErr w:type="spell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r>
              <w:rPr>
                <w:color w:val="333333"/>
              </w:rPr>
              <w:t>dataAligned</w:t>
            </w:r>
            <w:proofErr w:type="spell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5937907F" w:rsidR="00886618" w:rsidRDefault="00295EE6" w:rsidP="00295EE6">
      <w:pPr>
        <w:pStyle w:val="Caption"/>
      </w:pPr>
      <w:bookmarkStart w:id="162" w:name="_Ref129961085"/>
      <w:bookmarkStart w:id="163" w:name="_Toc133669206"/>
      <w:r>
        <w:t xml:space="preserve">Zdrojový kód </w:t>
      </w:r>
      <w:fldSimple w:instr=" SEQ Zdrojový_kód \* ARABIC ">
        <w:r w:rsidR="00DF0693">
          <w:rPr>
            <w:noProof/>
          </w:rPr>
          <w:t>12</w:t>
        </w:r>
      </w:fldSimple>
      <w:bookmarkEnd w:id="162"/>
      <w:r>
        <w:t xml:space="preserve">: Pravé a falešné sdílení. </w:t>
      </w:r>
      <w:r w:rsidR="002253CD">
        <w:t>[</w:t>
      </w:r>
      <w:r>
        <w:t>Zdroj vlastní</w:t>
      </w:r>
      <w:r w:rsidR="002253CD">
        <w:t>]</w:t>
      </w:r>
      <w:bookmarkEnd w:id="163"/>
    </w:p>
    <w:p w14:paraId="5DAEE5A5" w14:textId="6C673A50" w:rsidR="00295EE6" w:rsidRPr="00295EE6" w:rsidRDefault="00295EE6" w:rsidP="00295EE6">
      <w:r>
        <w:fldChar w:fldCharType="begin"/>
      </w:r>
      <w:r>
        <w:instrText xml:space="preserve"> REF _Ref129961085 \h </w:instrText>
      </w:r>
      <w:r>
        <w:fldChar w:fldCharType="separate"/>
      </w:r>
      <w:r w:rsidR="00DF0693">
        <w:t xml:space="preserve">Zdrojový kód </w:t>
      </w:r>
      <w:r w:rsidR="00DF0693">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355244">
        <w:instrText xml:space="preserve"> ADDIN ZOTERO_ITEM CSL_CITATION {"citationID":"fbkBsaAh","properties":{"formattedCitation":"[28]","plainCitation":"[28]","noteIndex":0},"citationItems":[{"id":52,"uris":["http://zotero.org/users/local/mpzMsgKl/items/38U783PU"],"itemData":{"id":52,"type":"webpage","abstract":"The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355244" w:rsidRPr="00355244">
        <w:t>[28]</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write_read</w:t>
            </w:r>
            <w:proofErr w:type="spellEnd"/>
            <w:r>
              <w:rPr>
                <w:color w:val="333333"/>
              </w:rPr>
              <w:t>(</w:t>
            </w:r>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r>
              <w:rPr>
                <w:color w:val="333333"/>
              </w:rPr>
              <w:t>array</w:t>
            </w:r>
            <w:proofErr w:type="spell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31350CEB" w:rsidR="002410F2" w:rsidRDefault="005056CD" w:rsidP="005056CD">
      <w:pPr>
        <w:pStyle w:val="Caption"/>
      </w:pPr>
      <w:bookmarkStart w:id="164" w:name="_Ref130055920"/>
      <w:bookmarkStart w:id="165" w:name="_Toc133669207"/>
      <w:r>
        <w:t xml:space="preserve">Zdrojový kód </w:t>
      </w:r>
      <w:fldSimple w:instr=" SEQ Zdrojový_kód \* ARABIC ">
        <w:r w:rsidR="00DF0693">
          <w:rPr>
            <w:noProof/>
          </w:rPr>
          <w:t>13</w:t>
        </w:r>
      </w:fldSimple>
      <w:bookmarkEnd w:id="164"/>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65"/>
      <w:r w:rsidR="0013334D">
        <w:fldChar w:fldCharType="end"/>
      </w:r>
    </w:p>
    <w:p w14:paraId="7D77F835" w14:textId="351CB027" w:rsidR="00113570" w:rsidRPr="00113570" w:rsidRDefault="00113570" w:rsidP="00113570">
      <w:r>
        <w:fldChar w:fldCharType="begin"/>
      </w:r>
      <w:r>
        <w:instrText xml:space="preserve"> REF _Ref130055920 \h </w:instrText>
      </w:r>
      <w:r>
        <w:fldChar w:fldCharType="separate"/>
      </w:r>
      <w:r w:rsidR="00DF0693">
        <w:t xml:space="preserve">Zdrojový kód </w:t>
      </w:r>
      <w:r w:rsidR="00DF0693">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6F4A7BC2" w:rsidR="003563A1" w:rsidRDefault="00910BCF" w:rsidP="005E7D2F">
      <w:r>
        <w:fldChar w:fldCharType="begin"/>
      </w:r>
      <w:r>
        <w:instrText xml:space="preserve"> REF _Ref130139609 \h </w:instrText>
      </w:r>
      <w:r>
        <w:fldChar w:fldCharType="separate"/>
      </w:r>
      <w:r w:rsidR="00DF0693">
        <w:t xml:space="preserve">Zdrojový kód </w:t>
      </w:r>
      <w:r w:rsidR="00DF0693">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N;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 &gt;=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negativeCount</w:t>
            </w:r>
            <w:proofErr w:type="spell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EDDBDBC" w:rsidR="00E6631F" w:rsidRDefault="00E6631F" w:rsidP="00E6631F">
      <w:pPr>
        <w:pStyle w:val="Caption"/>
      </w:pPr>
      <w:bookmarkStart w:id="166" w:name="_Ref130139609"/>
      <w:bookmarkStart w:id="167" w:name="_Toc133669208"/>
      <w:r>
        <w:t xml:space="preserve">Zdrojový kód </w:t>
      </w:r>
      <w:fldSimple w:instr=" SEQ Zdrojový_kód \* ARABIC ">
        <w:r w:rsidR="00DF0693">
          <w:rPr>
            <w:noProof/>
          </w:rPr>
          <w:t>14</w:t>
        </w:r>
      </w:fldSimple>
      <w:bookmarkEnd w:id="166"/>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67"/>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3310CD03"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slouží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75755829" w:rsidR="00AC316F" w:rsidRDefault="00AC316F" w:rsidP="00AC316F">
      <w:r>
        <w:t xml:space="preserve">Návrhový vzor „adapter“ slouží k práci s rozhraním, které není možné upravit například z důvodu nepřístupného zdrojového kódu. Pokud si přejeme využít rozhraní jiného, je třeba vytvořit takovýto pomocný adaptér, který vytvoří z dat, se kterými </w:t>
      </w:r>
      <w:r w:rsidR="00B97B01">
        <w:t xml:space="preserve">se </w:t>
      </w:r>
      <w:r>
        <w:t xml:space="preserve">pracuje, nová data v požadovaném formátu. </w:t>
      </w:r>
      <w:r w:rsidR="0013334D">
        <w:fldChar w:fldCharType="begin"/>
      </w:r>
      <w:r w:rsidR="00355244">
        <w:instrText xml:space="preserve"> ADDIN ZOTERO_ITEM CSL_CITATION {"citationID":"gaHhutFP","properties":{"formattedCitation":"[29]","plainCitation":"[29]","noteIndex":0},"citationItems":[{"id":55,"uris":["http://zotero.org/users/local/mpzMsgKl/items/K4VCFYYS"],"itemData":{"id":55,"type":"book","event-place":"New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355244" w:rsidRPr="00355244">
        <w:t>[29]</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8762E0F" w:rsidR="00E44284" w:rsidRDefault="00E44284" w:rsidP="00E44284">
      <w:r>
        <w:t>Návrhový vzor „</w:t>
      </w:r>
      <w:proofErr w:type="spellStart"/>
      <w:r>
        <w:t>composite</w:t>
      </w:r>
      <w:proofErr w:type="spellEnd"/>
      <w:r>
        <w:t>“ vytváří identické rozhraní pro práci s jednotlivými objekty a se skupinami objektů.</w:t>
      </w:r>
      <w:r w:rsidRPr="00E44284">
        <w:t xml:space="preserve"> </w:t>
      </w:r>
      <w:r w:rsidR="0013334D">
        <w:fldChar w:fldCharType="begin"/>
      </w:r>
      <w:r w:rsidR="00355244">
        <w:instrText xml:space="preserve"> ADDIN ZOTERO_ITEM CSL_CITATION {"citationID":"LGXHgeaB","properties":{"formattedCitation":"[29]","plainCitation":"[29]","noteIndex":0},"citationItems":[{"id":55,"uris":["http://zotero.org/users/local/mpzMsgKl/items/K4VCFYYS"],"itemData":{"id":55,"type":"book","event-place":"New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355244" w:rsidRPr="00355244">
        <w:t>[29]</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595C2C3"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355244">
        <w:instrText xml:space="preserve"> ADDIN ZOTERO_ITEM CSL_CITATION {"citationID":"LjOOftjf","properties":{"formattedCitation":"[29]","plainCitation":"[29]","noteIndex":0},"citationItems":[{"id":55,"uris":["http://zotero.org/users/local/mpzMsgKl/items/K4VCFYYS"],"itemData":{"id":55,"type":"book","event-place":"New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355244" w:rsidRPr="00355244">
        <w:t>[29]</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vytvoří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22EE998D" w:rsidR="0042535C" w:rsidRDefault="0042535C" w:rsidP="003E69FD">
      <w:pPr>
        <w:pStyle w:val="Caption"/>
        <w:keepNext/>
        <w:ind w:left="0"/>
        <w:jc w:val="both"/>
      </w:pPr>
      <w:r>
        <w:t xml:space="preserve">Následující sekce prezentuje výsledky implementací jednotlivých zdrojových kódů. Tyto výsledky byly získány za použití knihovny Google Benchmark. Rovněž </w:t>
      </w:r>
      <w:r w:rsidR="00E02B52">
        <w:t xml:space="preserve">se </w:t>
      </w:r>
      <w:r>
        <w:t xml:space="preserve">zde porovnává různé překladače jazyka C++. V příkladech, kde se pracuje s jednorozměrným polem, jsou stanoveny 3 různé počty prvků těchto polí. Tyto počty byly zvoleny podle velikosti vyrovnávací paměti počítače, který byl použit pro spuštění benchmark. Toto </w:t>
      </w:r>
      <w:r w:rsidR="00E02B52">
        <w:t xml:space="preserve">umožňuje </w:t>
      </w:r>
      <w:r>
        <w:t xml:space="preserve">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w:t>
      </w:r>
      <w:r w:rsidR="00E02B52">
        <w:t xml:space="preserve"> se</w:t>
      </w:r>
      <w:r>
        <w:t xml:space="preserve"> u každého překladače porovnáv</w:t>
      </w:r>
      <w:r w:rsidR="00E02B52">
        <w:t>ají</w:t>
      </w:r>
      <w:r>
        <w:t xml:space="preserve"> dva stupně optimalizace. Tyto stupně optimalizace jsou stanoveny výrobcem překladačů a aplikují se při překladu programu.</w:t>
      </w:r>
    </w:p>
    <w:p w14:paraId="67690098" w14:textId="1D6A71CE" w:rsidR="00D76538" w:rsidRDefault="00ED3F6A" w:rsidP="00D76538">
      <w:pPr>
        <w:pStyle w:val="Heading2"/>
      </w:pPr>
      <w:r>
        <w:t>Měření doby vykonávání</w:t>
      </w:r>
      <w:r w:rsidR="00D76538">
        <w:t xml:space="preserve"> ukázkových příkladů</w:t>
      </w:r>
    </w:p>
    <w:p w14:paraId="53828421" w14:textId="7ECAD451" w:rsidR="00825B3B" w:rsidRPr="007403BF" w:rsidRDefault="00825B3B" w:rsidP="00825B3B">
      <w:pPr>
        <w:rPr>
          <w:lang w:val="en-US"/>
        </w:rPr>
      </w:pPr>
      <w:r>
        <w:fldChar w:fldCharType="begin"/>
      </w:r>
      <w:r>
        <w:instrText xml:space="preserve"> REF _Ref131767523 \h </w:instrText>
      </w:r>
      <w:r>
        <w:fldChar w:fldCharType="separate"/>
      </w:r>
      <w:r>
        <w:t xml:space="preserve">Tabulka </w:t>
      </w:r>
      <w:r>
        <w:rPr>
          <w:noProof/>
        </w:rPr>
        <w:t>1</w:t>
      </w:r>
      <w:r>
        <w:fldChar w:fldCharType="end"/>
      </w:r>
      <w:r>
        <w:t xml:space="preserve"> ukazuje rozdíly mezi iterací dvourozměrným polem po řádku a po sloupci. Z výsledků je zjevné, že se rozdíl nejvíce projevuje v případě, že se celé pole nevejde do vyrovnávací paměti.</w:t>
      </w:r>
      <w:r w:rsidR="008E16E3">
        <w:t xml:space="preserve"> Bližší informace jsou uvedeny v sekci </w:t>
      </w:r>
      <w:r w:rsidR="008E16E3">
        <w:fldChar w:fldCharType="begin"/>
      </w:r>
      <w:r w:rsidR="008E16E3">
        <w:instrText xml:space="preserve"> REF _Ref133668563 \r \h </w:instrText>
      </w:r>
      <w:r w:rsidR="008E16E3">
        <w:fldChar w:fldCharType="separate"/>
      </w:r>
      <w:r w:rsidR="008E16E3">
        <w:t>3.5</w:t>
      </w:r>
      <w:r w:rsidR="008E16E3">
        <w:fldChar w:fldCharType="end"/>
      </w:r>
      <w:r w:rsidR="008E16E3">
        <w:t>.</w:t>
      </w:r>
    </w:p>
    <w:p w14:paraId="0AD91372" w14:textId="10D1795B" w:rsidR="0042535C" w:rsidRDefault="0042535C" w:rsidP="0042535C">
      <w:pPr>
        <w:pStyle w:val="Caption"/>
        <w:keepNext/>
      </w:pPr>
      <w:bookmarkStart w:id="168" w:name="_Ref131767523"/>
      <w:bookmarkStart w:id="169" w:name="_Toc133669182"/>
      <w:r>
        <w:t xml:space="preserve">Tabulka </w:t>
      </w:r>
      <w:fldSimple w:instr=" SEQ Tabulka \* ARABIC ">
        <w:r w:rsidR="00DF0693">
          <w:rPr>
            <w:noProof/>
          </w:rPr>
          <w:t>1</w:t>
        </w:r>
      </w:fldSimple>
      <w:bookmarkEnd w:id="168"/>
      <w:r>
        <w:t>: Výsledky implementace zdrojového kódu 1</w:t>
      </w:r>
      <w:bookmarkEnd w:id="169"/>
    </w:p>
    <w:tbl>
      <w:tblPr>
        <w:tblW w:w="8420" w:type="dxa"/>
        <w:tblCellMar>
          <w:left w:w="70" w:type="dxa"/>
          <w:right w:w="70" w:type="dxa"/>
        </w:tblCellMar>
        <w:tblLook w:val="04A0" w:firstRow="1" w:lastRow="0" w:firstColumn="1" w:lastColumn="0" w:noHBand="0" w:noVBand="1"/>
      </w:tblPr>
      <w:tblGrid>
        <w:gridCol w:w="1340"/>
        <w:gridCol w:w="870"/>
        <w:gridCol w:w="1240"/>
        <w:gridCol w:w="1420"/>
        <w:gridCol w:w="880"/>
        <w:gridCol w:w="1260"/>
        <w:gridCol w:w="1480"/>
      </w:tblGrid>
      <w:tr w:rsidR="0041681B" w:rsidRPr="0041681B" w14:paraId="37C95890" w14:textId="77777777" w:rsidTr="0041681B">
        <w:trPr>
          <w:trHeight w:val="324"/>
        </w:trPr>
        <w:tc>
          <w:tcPr>
            <w:tcW w:w="1340" w:type="dxa"/>
            <w:tcBorders>
              <w:top w:val="single" w:sz="8" w:space="0" w:color="auto"/>
              <w:left w:val="single" w:sz="8" w:space="0" w:color="auto"/>
              <w:bottom w:val="nil"/>
              <w:right w:val="nil"/>
            </w:tcBorders>
            <w:shd w:val="clear" w:color="auto" w:fill="auto"/>
            <w:noWrap/>
            <w:vAlign w:val="bottom"/>
            <w:hideMark/>
          </w:tcPr>
          <w:p w14:paraId="6F5D600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800" w:type="dxa"/>
            <w:tcBorders>
              <w:top w:val="single" w:sz="8" w:space="0" w:color="auto"/>
              <w:left w:val="nil"/>
              <w:bottom w:val="nil"/>
              <w:right w:val="nil"/>
            </w:tcBorders>
            <w:shd w:val="clear" w:color="auto" w:fill="auto"/>
            <w:noWrap/>
            <w:vAlign w:val="bottom"/>
            <w:hideMark/>
          </w:tcPr>
          <w:p w14:paraId="6C395CE1"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240" w:type="dxa"/>
            <w:tcBorders>
              <w:top w:val="single" w:sz="8" w:space="0" w:color="auto"/>
              <w:left w:val="nil"/>
              <w:bottom w:val="nil"/>
              <w:right w:val="nil"/>
            </w:tcBorders>
            <w:shd w:val="clear" w:color="auto" w:fill="auto"/>
            <w:noWrap/>
            <w:vAlign w:val="bottom"/>
            <w:hideMark/>
          </w:tcPr>
          <w:p w14:paraId="6FAD257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420" w:type="dxa"/>
            <w:tcBorders>
              <w:top w:val="single" w:sz="8" w:space="0" w:color="auto"/>
              <w:left w:val="nil"/>
              <w:bottom w:val="nil"/>
              <w:right w:val="nil"/>
            </w:tcBorders>
            <w:shd w:val="clear" w:color="auto" w:fill="auto"/>
            <w:noWrap/>
            <w:vAlign w:val="bottom"/>
            <w:hideMark/>
          </w:tcPr>
          <w:p w14:paraId="608223B6"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880" w:type="dxa"/>
            <w:tcBorders>
              <w:top w:val="single" w:sz="8" w:space="0" w:color="auto"/>
              <w:left w:val="nil"/>
              <w:bottom w:val="nil"/>
              <w:right w:val="nil"/>
            </w:tcBorders>
            <w:shd w:val="clear" w:color="auto" w:fill="auto"/>
            <w:noWrap/>
            <w:vAlign w:val="bottom"/>
            <w:hideMark/>
          </w:tcPr>
          <w:p w14:paraId="7BA0D7DA"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260" w:type="dxa"/>
            <w:tcBorders>
              <w:top w:val="single" w:sz="8" w:space="0" w:color="auto"/>
              <w:left w:val="nil"/>
              <w:bottom w:val="nil"/>
              <w:right w:val="nil"/>
            </w:tcBorders>
            <w:shd w:val="clear" w:color="auto" w:fill="auto"/>
            <w:noWrap/>
            <w:vAlign w:val="bottom"/>
            <w:hideMark/>
          </w:tcPr>
          <w:p w14:paraId="6485C51F"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480" w:type="dxa"/>
            <w:tcBorders>
              <w:top w:val="single" w:sz="8" w:space="0" w:color="auto"/>
              <w:left w:val="nil"/>
              <w:bottom w:val="nil"/>
              <w:right w:val="single" w:sz="8" w:space="0" w:color="auto"/>
            </w:tcBorders>
            <w:shd w:val="clear" w:color="auto" w:fill="auto"/>
            <w:noWrap/>
            <w:vAlign w:val="bottom"/>
            <w:hideMark/>
          </w:tcPr>
          <w:p w14:paraId="7AE82B1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r>
      <w:tr w:rsidR="0041681B" w:rsidRPr="0041681B" w14:paraId="053F9A8C" w14:textId="77777777" w:rsidTr="0041681B">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574C1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A0E64D9"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GCC</w:t>
            </w:r>
          </w:p>
        </w:tc>
      </w:tr>
      <w:tr w:rsidR="0041681B" w:rsidRPr="0041681B" w14:paraId="7F6C5C3F"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418ABCC"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83A12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1C937BE"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441EE26C" w14:textId="77777777" w:rsidTr="0041681B">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B1BD02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50C438C"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72884FA9"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26505B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28986EE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7AE2994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21E6BEA"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7C1A776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E1311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D24E96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176CA09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6438C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05E2521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5674914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0F7195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0.005441</w:t>
            </w:r>
          </w:p>
        </w:tc>
        <w:tc>
          <w:tcPr>
            <w:tcW w:w="880" w:type="dxa"/>
            <w:tcBorders>
              <w:top w:val="nil"/>
              <w:left w:val="nil"/>
              <w:bottom w:val="single" w:sz="4" w:space="0" w:color="auto"/>
              <w:right w:val="single" w:sz="4" w:space="0" w:color="auto"/>
            </w:tcBorders>
            <w:shd w:val="clear" w:color="auto" w:fill="auto"/>
            <w:noWrap/>
            <w:vAlign w:val="bottom"/>
            <w:hideMark/>
          </w:tcPr>
          <w:p w14:paraId="32947E7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05C577B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038EC6C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0.002407</w:t>
            </w:r>
          </w:p>
        </w:tc>
      </w:tr>
      <w:tr w:rsidR="0041681B" w:rsidRPr="0041681B" w14:paraId="2E6B966C"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D5910E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CEA3E2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15FBFB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314A2C3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058E187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374C42D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AD679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0.002344</w:t>
            </w:r>
          </w:p>
        </w:tc>
      </w:tr>
      <w:tr w:rsidR="0041681B" w:rsidRPr="0041681B" w14:paraId="120E51A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076782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BECAF5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6732703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A5E3E7E"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C9039A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401436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1F8421B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2B0EF62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7806DDC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3A764B4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0.033761</w:t>
            </w:r>
          </w:p>
        </w:tc>
      </w:tr>
      <w:tr w:rsidR="0041681B" w:rsidRPr="0041681B" w14:paraId="35DD369E"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507687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83E599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AFFEBF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770B609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0.080218</w:t>
            </w:r>
          </w:p>
        </w:tc>
        <w:tc>
          <w:tcPr>
            <w:tcW w:w="880" w:type="dxa"/>
            <w:tcBorders>
              <w:top w:val="nil"/>
              <w:left w:val="nil"/>
              <w:bottom w:val="single" w:sz="4" w:space="0" w:color="auto"/>
              <w:right w:val="single" w:sz="4" w:space="0" w:color="auto"/>
            </w:tcBorders>
            <w:shd w:val="clear" w:color="auto" w:fill="auto"/>
            <w:noWrap/>
            <w:vAlign w:val="bottom"/>
            <w:hideMark/>
          </w:tcPr>
          <w:p w14:paraId="0A84FA7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2A8A567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1823F0E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0.035295</w:t>
            </w:r>
          </w:p>
        </w:tc>
      </w:tr>
      <w:tr w:rsidR="0041681B" w:rsidRPr="0041681B" w14:paraId="7756003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285126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20E74B"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134492B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95311E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2E28F2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089B9D6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4F202A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2.294920</w:t>
            </w:r>
          </w:p>
        </w:tc>
        <w:tc>
          <w:tcPr>
            <w:tcW w:w="880" w:type="dxa"/>
            <w:tcBorders>
              <w:top w:val="nil"/>
              <w:left w:val="nil"/>
              <w:bottom w:val="single" w:sz="4" w:space="0" w:color="auto"/>
              <w:right w:val="single" w:sz="4" w:space="0" w:color="auto"/>
            </w:tcBorders>
            <w:shd w:val="clear" w:color="auto" w:fill="auto"/>
            <w:noWrap/>
            <w:vAlign w:val="bottom"/>
            <w:hideMark/>
          </w:tcPr>
          <w:p w14:paraId="635DC8F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1FF494D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4FDAF8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1.045850</w:t>
            </w:r>
          </w:p>
        </w:tc>
      </w:tr>
      <w:tr w:rsidR="0041681B" w:rsidRPr="0041681B" w14:paraId="1E1543F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BD057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6878CA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92BEE7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5568E2A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4.565750</w:t>
            </w:r>
          </w:p>
        </w:tc>
        <w:tc>
          <w:tcPr>
            <w:tcW w:w="880" w:type="dxa"/>
            <w:tcBorders>
              <w:top w:val="nil"/>
              <w:left w:val="nil"/>
              <w:bottom w:val="single" w:sz="4" w:space="0" w:color="auto"/>
              <w:right w:val="single" w:sz="4" w:space="0" w:color="auto"/>
            </w:tcBorders>
            <w:shd w:val="clear" w:color="auto" w:fill="auto"/>
            <w:noWrap/>
            <w:vAlign w:val="bottom"/>
            <w:hideMark/>
          </w:tcPr>
          <w:p w14:paraId="33CB6E0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1E48716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5C32A5F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1.534600</w:t>
            </w:r>
          </w:p>
        </w:tc>
      </w:tr>
      <w:tr w:rsidR="0041681B" w:rsidRPr="0041681B" w14:paraId="3AD6BD5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0DCB7F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E8A4DC8" w14:textId="77777777" w:rsidR="0041681B" w:rsidRPr="0041681B" w:rsidRDefault="0041681B" w:rsidP="0041681B">
            <w:pPr>
              <w:spacing w:after="0" w:line="240" w:lineRule="auto"/>
              <w:jc w:val="center"/>
              <w:rPr>
                <w:rFonts w:ascii="Calibri" w:hAnsi="Calibri" w:cs="Calibri"/>
                <w:b/>
                <w:bCs/>
                <w:color w:val="000000"/>
              </w:rPr>
            </w:pPr>
            <w:proofErr w:type="spellStart"/>
            <w:r w:rsidRPr="0041681B">
              <w:rPr>
                <w:rFonts w:ascii="Calibri" w:hAnsi="Calibri" w:cs="Calibri"/>
                <w:b/>
                <w:bCs/>
                <w:color w:val="000000"/>
              </w:rPr>
              <w:t>Clang</w:t>
            </w:r>
            <w:proofErr w:type="spellEnd"/>
          </w:p>
        </w:tc>
      </w:tr>
      <w:tr w:rsidR="0041681B" w:rsidRPr="0041681B" w14:paraId="483189A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B2A514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7BE94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9B036C3"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23D883FC" w14:textId="77777777" w:rsidTr="004E039D">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F7A43C4"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08676A5"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182538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FCA8B94"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58597A8A"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7BBEEECC"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DC132D"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14694485" w14:textId="77777777" w:rsidTr="004E039D">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44C1DD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lastRenderedPageBreak/>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7215291"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7E07199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5764C81"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661AE7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C6E7DD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25DDA76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0.005625</w:t>
            </w:r>
          </w:p>
        </w:tc>
        <w:tc>
          <w:tcPr>
            <w:tcW w:w="880" w:type="dxa"/>
            <w:tcBorders>
              <w:top w:val="nil"/>
              <w:left w:val="nil"/>
              <w:bottom w:val="single" w:sz="4" w:space="0" w:color="auto"/>
              <w:right w:val="single" w:sz="4" w:space="0" w:color="auto"/>
            </w:tcBorders>
            <w:shd w:val="clear" w:color="auto" w:fill="auto"/>
            <w:noWrap/>
            <w:vAlign w:val="bottom"/>
            <w:hideMark/>
          </w:tcPr>
          <w:p w14:paraId="436CB4A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3C5C0D8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328045E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0.002344</w:t>
            </w:r>
          </w:p>
        </w:tc>
      </w:tr>
      <w:tr w:rsidR="0041681B" w:rsidRPr="0041681B" w14:paraId="75EAA0B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16DB22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58B5E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1E47EF4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8B3811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296CF4D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53FA155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3C1111F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0.002400</w:t>
            </w:r>
          </w:p>
        </w:tc>
      </w:tr>
      <w:tr w:rsidR="0041681B" w:rsidRPr="0041681B" w14:paraId="1E28B1D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523AB7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4752C1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61FFC7A0"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A3A5B6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BD0FB9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2B4FEDA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345BE7F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0.076730</w:t>
            </w:r>
          </w:p>
        </w:tc>
        <w:tc>
          <w:tcPr>
            <w:tcW w:w="880" w:type="dxa"/>
            <w:tcBorders>
              <w:top w:val="nil"/>
              <w:left w:val="nil"/>
              <w:bottom w:val="single" w:sz="4" w:space="0" w:color="auto"/>
              <w:right w:val="single" w:sz="4" w:space="0" w:color="auto"/>
            </w:tcBorders>
            <w:shd w:val="clear" w:color="auto" w:fill="auto"/>
            <w:noWrap/>
            <w:vAlign w:val="bottom"/>
            <w:hideMark/>
          </w:tcPr>
          <w:p w14:paraId="44DDFA1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12CF3F2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3B5D6D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0.035365</w:t>
            </w:r>
          </w:p>
        </w:tc>
      </w:tr>
      <w:tr w:rsidR="0041681B" w:rsidRPr="0041681B" w14:paraId="703B180F"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C9A36F1"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333A920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90094D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565A0F4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0.080218</w:t>
            </w:r>
          </w:p>
        </w:tc>
        <w:tc>
          <w:tcPr>
            <w:tcW w:w="880" w:type="dxa"/>
            <w:tcBorders>
              <w:top w:val="nil"/>
              <w:left w:val="nil"/>
              <w:bottom w:val="single" w:sz="4" w:space="0" w:color="auto"/>
              <w:right w:val="single" w:sz="4" w:space="0" w:color="auto"/>
            </w:tcBorders>
            <w:shd w:val="clear" w:color="auto" w:fill="auto"/>
            <w:noWrap/>
            <w:vAlign w:val="bottom"/>
            <w:hideMark/>
          </w:tcPr>
          <w:p w14:paraId="580A2D6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97DA5B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044BEFC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0.037703</w:t>
            </w:r>
          </w:p>
        </w:tc>
      </w:tr>
      <w:tr w:rsidR="0041681B" w:rsidRPr="0041681B" w14:paraId="671894F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16E512"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5EB37D"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6608CDA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5184178"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E945BB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C8FE52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5758043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2.299330</w:t>
            </w:r>
          </w:p>
        </w:tc>
        <w:tc>
          <w:tcPr>
            <w:tcW w:w="880" w:type="dxa"/>
            <w:tcBorders>
              <w:top w:val="nil"/>
              <w:left w:val="nil"/>
              <w:bottom w:val="single" w:sz="4" w:space="0" w:color="auto"/>
              <w:right w:val="single" w:sz="4" w:space="0" w:color="auto"/>
            </w:tcBorders>
            <w:shd w:val="clear" w:color="auto" w:fill="auto"/>
            <w:noWrap/>
            <w:vAlign w:val="bottom"/>
            <w:hideMark/>
          </w:tcPr>
          <w:p w14:paraId="66A7223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34D7E56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988895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1.196290</w:t>
            </w:r>
          </w:p>
        </w:tc>
      </w:tr>
      <w:tr w:rsidR="0041681B" w:rsidRPr="0041681B" w14:paraId="02AEC530"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AC668B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8AC27A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6F79C5D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2DA7042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4.882810</w:t>
            </w:r>
          </w:p>
        </w:tc>
        <w:tc>
          <w:tcPr>
            <w:tcW w:w="880" w:type="dxa"/>
            <w:tcBorders>
              <w:top w:val="nil"/>
              <w:left w:val="nil"/>
              <w:bottom w:val="single" w:sz="4" w:space="0" w:color="auto"/>
              <w:right w:val="single" w:sz="4" w:space="0" w:color="auto"/>
            </w:tcBorders>
            <w:shd w:val="clear" w:color="auto" w:fill="auto"/>
            <w:noWrap/>
            <w:vAlign w:val="bottom"/>
            <w:hideMark/>
          </w:tcPr>
          <w:p w14:paraId="7B57E1A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7577A89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0A8A9CD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1.639230</w:t>
            </w:r>
          </w:p>
        </w:tc>
      </w:tr>
      <w:tr w:rsidR="0041681B" w:rsidRPr="0041681B" w14:paraId="50C6F723"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5CF6BF4"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16D14E3"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MSVC</w:t>
            </w:r>
          </w:p>
        </w:tc>
      </w:tr>
      <w:tr w:rsidR="0041681B" w:rsidRPr="0041681B" w14:paraId="1D9CF94C"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C03CA8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87D0F55"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C2009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4F6BB8E3" w14:textId="77777777" w:rsidTr="0041681B">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148FA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1D8F374"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B00A2E7"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27631D6"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1B62C83E"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7A8C2C6"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44EE0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2BC9FF28"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2A0C776"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D10E265"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57CF736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4E596D"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BC997C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7FD02D1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705DD08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5A166FF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29D1256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5793AFE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0.002354</w:t>
            </w:r>
          </w:p>
        </w:tc>
      </w:tr>
      <w:tr w:rsidR="0041681B" w:rsidRPr="0041681B" w14:paraId="2F61F8D2"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C8B0B6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0D40AE0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56227C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219DBFB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0.005441</w:t>
            </w:r>
          </w:p>
        </w:tc>
        <w:tc>
          <w:tcPr>
            <w:tcW w:w="880" w:type="dxa"/>
            <w:tcBorders>
              <w:top w:val="nil"/>
              <w:left w:val="nil"/>
              <w:bottom w:val="single" w:sz="4" w:space="0" w:color="auto"/>
              <w:right w:val="single" w:sz="4" w:space="0" w:color="auto"/>
            </w:tcBorders>
            <w:shd w:val="clear" w:color="auto" w:fill="auto"/>
            <w:noWrap/>
            <w:vAlign w:val="bottom"/>
            <w:hideMark/>
          </w:tcPr>
          <w:p w14:paraId="3BD0739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46EF7D3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6CA274A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0.002407</w:t>
            </w:r>
          </w:p>
        </w:tc>
      </w:tr>
      <w:tr w:rsidR="0041681B" w:rsidRPr="0041681B" w14:paraId="11886C6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C935526"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B3669E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7D45CBA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9B35D7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3115AB5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275A43C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4CE60A3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3022EEA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472A03C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31E019A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0.034494</w:t>
            </w:r>
          </w:p>
        </w:tc>
      </w:tr>
      <w:tr w:rsidR="0041681B" w:rsidRPr="0041681B" w14:paraId="4D31BFD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A29C48"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E52757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C70FAB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454F505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0ECAF2C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1AD1755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708F86C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0.035295</w:t>
            </w:r>
          </w:p>
        </w:tc>
      </w:tr>
      <w:tr w:rsidR="0041681B" w:rsidRPr="0041681B" w14:paraId="09D07CC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89A064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7F0BEB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0C6757E2"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4F5DB2"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5CA3E1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ABDF78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4CE3F8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2.299330</w:t>
            </w:r>
          </w:p>
        </w:tc>
        <w:tc>
          <w:tcPr>
            <w:tcW w:w="880" w:type="dxa"/>
            <w:tcBorders>
              <w:top w:val="nil"/>
              <w:left w:val="nil"/>
              <w:bottom w:val="single" w:sz="4" w:space="0" w:color="auto"/>
              <w:right w:val="single" w:sz="4" w:space="0" w:color="auto"/>
            </w:tcBorders>
            <w:shd w:val="clear" w:color="auto" w:fill="auto"/>
            <w:noWrap/>
            <w:vAlign w:val="bottom"/>
            <w:hideMark/>
          </w:tcPr>
          <w:p w14:paraId="7767E21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6758F06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A0BA93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1.025390</w:t>
            </w:r>
          </w:p>
        </w:tc>
      </w:tr>
      <w:tr w:rsidR="0041681B" w:rsidRPr="0041681B" w14:paraId="748CEA2A" w14:textId="77777777" w:rsidTr="0041681B">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3A335B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5750ABA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4CD647B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538AF33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4.394530</w:t>
            </w:r>
          </w:p>
        </w:tc>
        <w:tc>
          <w:tcPr>
            <w:tcW w:w="880" w:type="dxa"/>
            <w:tcBorders>
              <w:top w:val="nil"/>
              <w:left w:val="nil"/>
              <w:bottom w:val="single" w:sz="8" w:space="0" w:color="auto"/>
              <w:right w:val="single" w:sz="4" w:space="0" w:color="auto"/>
            </w:tcBorders>
            <w:shd w:val="clear" w:color="auto" w:fill="auto"/>
            <w:noWrap/>
            <w:vAlign w:val="bottom"/>
            <w:hideMark/>
          </w:tcPr>
          <w:p w14:paraId="14A1E28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217CCC9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4BC2358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1.639230</w:t>
            </w:r>
          </w:p>
        </w:tc>
      </w:tr>
    </w:tbl>
    <w:p w14:paraId="66C3A461" w14:textId="77777777" w:rsidR="00A7306D" w:rsidRDefault="002C7C2B" w:rsidP="00A7306D">
      <w:r w:rsidRPr="002C7C2B">
        <w:t xml:space="preserve"> </w:t>
      </w:r>
    </w:p>
    <w:p w14:paraId="57AD68DB" w14:textId="1895D061" w:rsidR="00825B3B" w:rsidRDefault="00825B3B" w:rsidP="003E69FD">
      <w:r>
        <w:fldChar w:fldCharType="begin"/>
      </w:r>
      <w:r>
        <w:instrText xml:space="preserve"> REF _Ref131767808 \h </w:instrText>
      </w:r>
      <w:r>
        <w:fldChar w:fldCharType="separate"/>
      </w:r>
      <w:r>
        <w:t xml:space="preserve">Tabulka </w:t>
      </w:r>
      <w:r>
        <w:rPr>
          <w:noProof/>
        </w:rPr>
        <w:t>2</w:t>
      </w:r>
      <w:r>
        <w:fldChar w:fldCharType="end"/>
      </w:r>
      <w:r>
        <w:t xml:space="preserve"> demonstruje vliv pořadí iterace dvourozměrným polem na dobu běhu programu. Lze pozorovat, že u různých stupňů optimalizace dochází ke zrychlení u odlišných způsobů iterování.</w:t>
      </w:r>
    </w:p>
    <w:p w14:paraId="3B3CF4C5" w14:textId="1EE5C1EA" w:rsidR="00493852" w:rsidRDefault="00493852" w:rsidP="00493852">
      <w:pPr>
        <w:pStyle w:val="Caption"/>
        <w:keepNext/>
      </w:pPr>
      <w:bookmarkStart w:id="170" w:name="_Ref131767808"/>
      <w:bookmarkStart w:id="171" w:name="_Toc133669183"/>
      <w:r>
        <w:t xml:space="preserve">Tabulka </w:t>
      </w:r>
      <w:fldSimple w:instr=" SEQ Tabulka \* ARABIC ">
        <w:r w:rsidR="00DF0693">
          <w:rPr>
            <w:noProof/>
          </w:rPr>
          <w:t>2</w:t>
        </w:r>
      </w:fldSimple>
      <w:bookmarkEnd w:id="170"/>
      <w:r>
        <w:t>: Výsledky implementace zdrojového kódu 2</w:t>
      </w:r>
      <w:bookmarkEnd w:id="171"/>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825B3B"/>
    <w:p w14:paraId="793ACB1A" w14:textId="28400C28" w:rsidR="00825B3B" w:rsidRDefault="00825B3B" w:rsidP="003E69FD">
      <w:r>
        <w:lastRenderedPageBreak/>
        <w:fldChar w:fldCharType="begin"/>
      </w:r>
      <w:r>
        <w:instrText xml:space="preserve"> REF _Ref131768222 \h </w:instrText>
      </w:r>
      <w:r>
        <w:fldChar w:fldCharType="separate"/>
      </w:r>
      <w:r>
        <w:t xml:space="preserve">Tabulka </w:t>
      </w:r>
      <w:r>
        <w:rPr>
          <w:noProof/>
        </w:rPr>
        <w:t>3</w:t>
      </w:r>
      <w:r>
        <w:fldChar w:fldCharType="end"/>
      </w:r>
      <w:r>
        <w:t xml:space="preserve"> ukazuje, že v tomto případě nemá odstranění </w:t>
      </w:r>
      <w:proofErr w:type="spellStart"/>
      <w:r>
        <w:rPr>
          <w:i/>
          <w:iCs/>
        </w:rPr>
        <w:t>loop-carried</w:t>
      </w:r>
      <w:proofErr w:type="spellEnd"/>
      <w:r>
        <w:rPr>
          <w:i/>
          <w:iCs/>
        </w:rPr>
        <w:t xml:space="preserve"> </w:t>
      </w:r>
      <w:r>
        <w:t>závislost kladný vliv na výkon. Dobu běhu buď nesníží, nebo dokonce zhorší.</w:t>
      </w:r>
    </w:p>
    <w:p w14:paraId="28F04F0E" w14:textId="17455B90" w:rsidR="006702A3" w:rsidRDefault="006702A3" w:rsidP="006702A3">
      <w:pPr>
        <w:pStyle w:val="Caption"/>
        <w:keepNext/>
      </w:pPr>
      <w:bookmarkStart w:id="172" w:name="_Ref131768222"/>
      <w:bookmarkStart w:id="173" w:name="_Toc133669184"/>
      <w:r>
        <w:t xml:space="preserve">Tabulka </w:t>
      </w:r>
      <w:fldSimple w:instr=" SEQ Tabulka \* ARABIC ">
        <w:r w:rsidR="00DF0693">
          <w:rPr>
            <w:noProof/>
          </w:rPr>
          <w:t>3</w:t>
        </w:r>
      </w:fldSimple>
      <w:bookmarkEnd w:id="172"/>
      <w:r>
        <w:t>: Výsledky implementace zdrojového kódu 3</w:t>
      </w:r>
      <w:bookmarkEnd w:id="173"/>
    </w:p>
    <w:tbl>
      <w:tblPr>
        <w:tblW w:w="8540" w:type="dxa"/>
        <w:tblCellMar>
          <w:left w:w="70" w:type="dxa"/>
          <w:right w:w="70" w:type="dxa"/>
        </w:tblCellMar>
        <w:tblLook w:val="04A0" w:firstRow="1" w:lastRow="0" w:firstColumn="1" w:lastColumn="0" w:noHBand="0" w:noVBand="1"/>
      </w:tblPr>
      <w:tblGrid>
        <w:gridCol w:w="1460"/>
        <w:gridCol w:w="800"/>
        <w:gridCol w:w="1240"/>
        <w:gridCol w:w="1420"/>
        <w:gridCol w:w="880"/>
        <w:gridCol w:w="1260"/>
        <w:gridCol w:w="1480"/>
      </w:tblGrid>
      <w:tr w:rsidR="00A43BEC" w:rsidRPr="00A43BEC" w14:paraId="498690D2" w14:textId="77777777" w:rsidTr="00A43BEC">
        <w:trPr>
          <w:trHeight w:val="312"/>
        </w:trPr>
        <w:tc>
          <w:tcPr>
            <w:tcW w:w="14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930089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2C5637D"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GCC</w:t>
            </w:r>
          </w:p>
        </w:tc>
      </w:tr>
      <w:tr w:rsidR="00A43BEC" w:rsidRPr="00A43BEC" w14:paraId="05EDE076"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4A6E9D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08B2675"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54F1538"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46EB63B7"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11C8BD8D"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D1C83E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9FDA2F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261BA59"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7A3688E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192FC67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8DD90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31616630"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4F5D31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452ED9AC"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1344DDE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09A1CF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3355642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DEF154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080F976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5930F80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344615</w:t>
            </w:r>
          </w:p>
        </w:tc>
        <w:tc>
          <w:tcPr>
            <w:tcW w:w="1260" w:type="dxa"/>
            <w:tcBorders>
              <w:top w:val="nil"/>
              <w:left w:val="nil"/>
              <w:bottom w:val="single" w:sz="4" w:space="0" w:color="auto"/>
              <w:right w:val="single" w:sz="4" w:space="0" w:color="auto"/>
            </w:tcBorders>
            <w:shd w:val="clear" w:color="auto" w:fill="auto"/>
            <w:noWrap/>
            <w:vAlign w:val="bottom"/>
            <w:hideMark/>
          </w:tcPr>
          <w:p w14:paraId="46A71C2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0.001966</w:t>
            </w:r>
          </w:p>
        </w:tc>
        <w:tc>
          <w:tcPr>
            <w:tcW w:w="1480" w:type="dxa"/>
            <w:tcBorders>
              <w:top w:val="nil"/>
              <w:left w:val="nil"/>
              <w:bottom w:val="single" w:sz="4" w:space="0" w:color="auto"/>
              <w:right w:val="single" w:sz="8" w:space="0" w:color="auto"/>
            </w:tcBorders>
            <w:shd w:val="clear" w:color="auto" w:fill="auto"/>
            <w:noWrap/>
            <w:vAlign w:val="bottom"/>
            <w:hideMark/>
          </w:tcPr>
          <w:p w14:paraId="13F0ADB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0.001995</w:t>
            </w:r>
          </w:p>
        </w:tc>
      </w:tr>
      <w:tr w:rsidR="00A43BEC" w:rsidRPr="00A43BEC" w14:paraId="1BA7017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401EF5D"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694893B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2057673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541E6D8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2E5C029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1ADC706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0.002280</w:t>
            </w:r>
          </w:p>
        </w:tc>
        <w:tc>
          <w:tcPr>
            <w:tcW w:w="1480" w:type="dxa"/>
            <w:tcBorders>
              <w:top w:val="nil"/>
              <w:left w:val="nil"/>
              <w:bottom w:val="single" w:sz="4" w:space="0" w:color="auto"/>
              <w:right w:val="single" w:sz="8" w:space="0" w:color="auto"/>
            </w:tcBorders>
            <w:shd w:val="clear" w:color="auto" w:fill="auto"/>
            <w:noWrap/>
            <w:vAlign w:val="bottom"/>
            <w:hideMark/>
          </w:tcPr>
          <w:p w14:paraId="15D15B4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0.002302</w:t>
            </w:r>
          </w:p>
        </w:tc>
      </w:tr>
      <w:tr w:rsidR="00A43BEC" w:rsidRPr="00A43BEC" w14:paraId="5B45C23A"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0F104A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94D731B"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26C3CE78"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E3908B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D10C9B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5817853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195F567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0.112305</w:t>
            </w:r>
          </w:p>
        </w:tc>
        <w:tc>
          <w:tcPr>
            <w:tcW w:w="880" w:type="dxa"/>
            <w:tcBorders>
              <w:top w:val="nil"/>
              <w:left w:val="nil"/>
              <w:bottom w:val="single" w:sz="4" w:space="0" w:color="auto"/>
              <w:right w:val="single" w:sz="4" w:space="0" w:color="auto"/>
            </w:tcBorders>
            <w:shd w:val="clear" w:color="auto" w:fill="auto"/>
            <w:noWrap/>
            <w:vAlign w:val="bottom"/>
            <w:hideMark/>
          </w:tcPr>
          <w:p w14:paraId="7985F7B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237DF0F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0.035356</w:t>
            </w:r>
          </w:p>
        </w:tc>
        <w:tc>
          <w:tcPr>
            <w:tcW w:w="1480" w:type="dxa"/>
            <w:tcBorders>
              <w:top w:val="nil"/>
              <w:left w:val="nil"/>
              <w:bottom w:val="single" w:sz="4" w:space="0" w:color="auto"/>
              <w:right w:val="single" w:sz="8" w:space="0" w:color="auto"/>
            </w:tcBorders>
            <w:shd w:val="clear" w:color="auto" w:fill="auto"/>
            <w:noWrap/>
            <w:vAlign w:val="bottom"/>
            <w:hideMark/>
          </w:tcPr>
          <w:p w14:paraId="31911AF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0.035296</w:t>
            </w:r>
          </w:p>
        </w:tc>
      </w:tr>
      <w:tr w:rsidR="00A43BEC" w:rsidRPr="00A43BEC" w14:paraId="51275996"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0D4A48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38B91EE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5600</w:t>
            </w:r>
          </w:p>
        </w:tc>
        <w:tc>
          <w:tcPr>
            <w:tcW w:w="1240" w:type="dxa"/>
            <w:tcBorders>
              <w:top w:val="nil"/>
              <w:left w:val="nil"/>
              <w:bottom w:val="single" w:sz="4" w:space="0" w:color="auto"/>
              <w:right w:val="single" w:sz="4" w:space="0" w:color="auto"/>
            </w:tcBorders>
            <w:shd w:val="clear" w:color="auto" w:fill="auto"/>
            <w:noWrap/>
            <w:vAlign w:val="bottom"/>
            <w:hideMark/>
          </w:tcPr>
          <w:p w14:paraId="30E30C1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11537A1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0.117188</w:t>
            </w:r>
          </w:p>
        </w:tc>
        <w:tc>
          <w:tcPr>
            <w:tcW w:w="880" w:type="dxa"/>
            <w:tcBorders>
              <w:top w:val="nil"/>
              <w:left w:val="nil"/>
              <w:bottom w:val="single" w:sz="4" w:space="0" w:color="auto"/>
              <w:right w:val="single" w:sz="4" w:space="0" w:color="auto"/>
            </w:tcBorders>
            <w:shd w:val="clear" w:color="auto" w:fill="auto"/>
            <w:noWrap/>
            <w:vAlign w:val="bottom"/>
            <w:hideMark/>
          </w:tcPr>
          <w:p w14:paraId="4A80875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22400</w:t>
            </w:r>
          </w:p>
        </w:tc>
        <w:tc>
          <w:tcPr>
            <w:tcW w:w="1260" w:type="dxa"/>
            <w:tcBorders>
              <w:top w:val="nil"/>
              <w:left w:val="nil"/>
              <w:bottom w:val="single" w:sz="4" w:space="0" w:color="auto"/>
              <w:right w:val="single" w:sz="4" w:space="0" w:color="auto"/>
            </w:tcBorders>
            <w:shd w:val="clear" w:color="auto" w:fill="auto"/>
            <w:noWrap/>
            <w:vAlign w:val="bottom"/>
            <w:hideMark/>
          </w:tcPr>
          <w:p w14:paraId="3FD6236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0.032006</w:t>
            </w:r>
          </w:p>
        </w:tc>
        <w:tc>
          <w:tcPr>
            <w:tcW w:w="1480" w:type="dxa"/>
            <w:tcBorders>
              <w:top w:val="nil"/>
              <w:left w:val="nil"/>
              <w:bottom w:val="single" w:sz="4" w:space="0" w:color="auto"/>
              <w:right w:val="single" w:sz="8" w:space="0" w:color="auto"/>
            </w:tcBorders>
            <w:shd w:val="clear" w:color="auto" w:fill="auto"/>
            <w:noWrap/>
            <w:vAlign w:val="bottom"/>
            <w:hideMark/>
          </w:tcPr>
          <w:p w14:paraId="1517E7E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0.032087</w:t>
            </w:r>
          </w:p>
        </w:tc>
      </w:tr>
      <w:tr w:rsidR="00A43BEC" w:rsidRPr="00A43BEC" w14:paraId="5F0BFBF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DA4A7D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0C7762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1017452D"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9CD6DF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8FFC07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56888AF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F484D3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5.664060</w:t>
            </w:r>
          </w:p>
        </w:tc>
        <w:tc>
          <w:tcPr>
            <w:tcW w:w="880" w:type="dxa"/>
            <w:tcBorders>
              <w:top w:val="nil"/>
              <w:left w:val="nil"/>
              <w:bottom w:val="single" w:sz="4" w:space="0" w:color="auto"/>
              <w:right w:val="single" w:sz="4" w:space="0" w:color="auto"/>
            </w:tcBorders>
            <w:shd w:val="clear" w:color="auto" w:fill="auto"/>
            <w:noWrap/>
            <w:vAlign w:val="bottom"/>
            <w:hideMark/>
          </w:tcPr>
          <w:p w14:paraId="23C64FB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09ED873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2.682430</w:t>
            </w:r>
          </w:p>
        </w:tc>
        <w:tc>
          <w:tcPr>
            <w:tcW w:w="1480" w:type="dxa"/>
            <w:tcBorders>
              <w:top w:val="nil"/>
              <w:left w:val="nil"/>
              <w:bottom w:val="single" w:sz="4" w:space="0" w:color="auto"/>
              <w:right w:val="single" w:sz="8" w:space="0" w:color="auto"/>
            </w:tcBorders>
            <w:shd w:val="clear" w:color="auto" w:fill="auto"/>
            <w:noWrap/>
            <w:vAlign w:val="bottom"/>
            <w:hideMark/>
          </w:tcPr>
          <w:p w14:paraId="7869DB8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2.663350</w:t>
            </w:r>
          </w:p>
        </w:tc>
      </w:tr>
      <w:tr w:rsidR="00A43BEC" w:rsidRPr="00A43BEC" w14:paraId="572851C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7C58A5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20581D6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6F6C689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2CF5F60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5.156250</w:t>
            </w:r>
          </w:p>
        </w:tc>
        <w:tc>
          <w:tcPr>
            <w:tcW w:w="880" w:type="dxa"/>
            <w:tcBorders>
              <w:top w:val="nil"/>
              <w:left w:val="nil"/>
              <w:bottom w:val="single" w:sz="4" w:space="0" w:color="auto"/>
              <w:right w:val="single" w:sz="4" w:space="0" w:color="auto"/>
            </w:tcBorders>
            <w:shd w:val="clear" w:color="auto" w:fill="auto"/>
            <w:noWrap/>
            <w:vAlign w:val="bottom"/>
            <w:hideMark/>
          </w:tcPr>
          <w:p w14:paraId="72EB22D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299</w:t>
            </w:r>
          </w:p>
        </w:tc>
        <w:tc>
          <w:tcPr>
            <w:tcW w:w="1260" w:type="dxa"/>
            <w:tcBorders>
              <w:top w:val="nil"/>
              <w:left w:val="nil"/>
              <w:bottom w:val="single" w:sz="4" w:space="0" w:color="auto"/>
              <w:right w:val="single" w:sz="4" w:space="0" w:color="auto"/>
            </w:tcBorders>
            <w:shd w:val="clear" w:color="auto" w:fill="auto"/>
            <w:noWrap/>
            <w:vAlign w:val="bottom"/>
            <w:hideMark/>
          </w:tcPr>
          <w:p w14:paraId="41A528F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3.180580</w:t>
            </w:r>
          </w:p>
        </w:tc>
        <w:tc>
          <w:tcPr>
            <w:tcW w:w="1480" w:type="dxa"/>
            <w:tcBorders>
              <w:top w:val="nil"/>
              <w:left w:val="nil"/>
              <w:bottom w:val="single" w:sz="4" w:space="0" w:color="auto"/>
              <w:right w:val="single" w:sz="8" w:space="0" w:color="auto"/>
            </w:tcBorders>
            <w:shd w:val="clear" w:color="auto" w:fill="auto"/>
            <w:noWrap/>
            <w:vAlign w:val="bottom"/>
            <w:hideMark/>
          </w:tcPr>
          <w:p w14:paraId="78224E7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3.187710</w:t>
            </w:r>
          </w:p>
        </w:tc>
      </w:tr>
      <w:tr w:rsidR="00A43BEC" w:rsidRPr="00A43BEC" w14:paraId="23F9838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0D5AAD6"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07BD64" w14:textId="77777777" w:rsidR="00A43BEC" w:rsidRPr="00A43BEC" w:rsidRDefault="00A43BEC" w:rsidP="00A43BEC">
            <w:pPr>
              <w:spacing w:after="0" w:line="240" w:lineRule="auto"/>
              <w:jc w:val="center"/>
              <w:rPr>
                <w:rFonts w:ascii="Calibri" w:hAnsi="Calibri" w:cs="Calibri"/>
                <w:b/>
                <w:bCs/>
                <w:color w:val="000000"/>
              </w:rPr>
            </w:pPr>
            <w:proofErr w:type="spellStart"/>
            <w:r w:rsidRPr="00A43BEC">
              <w:rPr>
                <w:rFonts w:ascii="Calibri" w:hAnsi="Calibri" w:cs="Calibri"/>
                <w:b/>
                <w:bCs/>
                <w:color w:val="000000"/>
              </w:rPr>
              <w:t>Clang</w:t>
            </w:r>
            <w:proofErr w:type="spellEnd"/>
          </w:p>
        </w:tc>
      </w:tr>
      <w:tr w:rsidR="00A43BEC" w:rsidRPr="00A43BEC" w14:paraId="6480395A"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6371ECB"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A5224A"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9217B34"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2AAF1C11"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26252C2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B1AC02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C4BAEE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E80C57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7D24CE0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0801EF2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D3FFBE3"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1701261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AD4818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57A119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0FEE2BD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221E491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7EE60AC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5A38934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0.007758</w:t>
            </w:r>
          </w:p>
        </w:tc>
        <w:tc>
          <w:tcPr>
            <w:tcW w:w="1420" w:type="dxa"/>
            <w:tcBorders>
              <w:top w:val="nil"/>
              <w:left w:val="nil"/>
              <w:bottom w:val="single" w:sz="4" w:space="0" w:color="auto"/>
              <w:right w:val="single" w:sz="4" w:space="0" w:color="auto"/>
            </w:tcBorders>
            <w:shd w:val="clear" w:color="auto" w:fill="auto"/>
            <w:noWrap/>
            <w:vAlign w:val="bottom"/>
            <w:hideMark/>
          </w:tcPr>
          <w:p w14:paraId="477768C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4AFC886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320000</w:t>
            </w:r>
          </w:p>
        </w:tc>
        <w:tc>
          <w:tcPr>
            <w:tcW w:w="1260" w:type="dxa"/>
            <w:tcBorders>
              <w:top w:val="nil"/>
              <w:left w:val="nil"/>
              <w:bottom w:val="single" w:sz="4" w:space="0" w:color="auto"/>
              <w:right w:val="single" w:sz="4" w:space="0" w:color="auto"/>
            </w:tcBorders>
            <w:shd w:val="clear" w:color="auto" w:fill="auto"/>
            <w:noWrap/>
            <w:vAlign w:val="bottom"/>
            <w:hideMark/>
          </w:tcPr>
          <w:p w14:paraId="5509513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0.002134</w:t>
            </w:r>
          </w:p>
        </w:tc>
        <w:tc>
          <w:tcPr>
            <w:tcW w:w="1480" w:type="dxa"/>
            <w:tcBorders>
              <w:top w:val="nil"/>
              <w:left w:val="nil"/>
              <w:bottom w:val="single" w:sz="4" w:space="0" w:color="auto"/>
              <w:right w:val="single" w:sz="8" w:space="0" w:color="auto"/>
            </w:tcBorders>
            <w:shd w:val="clear" w:color="auto" w:fill="auto"/>
            <w:noWrap/>
            <w:vAlign w:val="bottom"/>
            <w:hideMark/>
          </w:tcPr>
          <w:p w14:paraId="617CE87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0.002148</w:t>
            </w:r>
          </w:p>
        </w:tc>
      </w:tr>
      <w:tr w:rsidR="00A43BEC" w:rsidRPr="00A43BEC" w14:paraId="0EEAEB0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F159DF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3B590C8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242790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0.007876</w:t>
            </w:r>
          </w:p>
        </w:tc>
        <w:tc>
          <w:tcPr>
            <w:tcW w:w="1420" w:type="dxa"/>
            <w:tcBorders>
              <w:top w:val="nil"/>
              <w:left w:val="nil"/>
              <w:bottom w:val="single" w:sz="4" w:space="0" w:color="auto"/>
              <w:right w:val="single" w:sz="4" w:space="0" w:color="auto"/>
            </w:tcBorders>
            <w:shd w:val="clear" w:color="auto" w:fill="auto"/>
            <w:noWrap/>
            <w:vAlign w:val="bottom"/>
            <w:hideMark/>
          </w:tcPr>
          <w:p w14:paraId="2B2AB1A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0.007847</w:t>
            </w:r>
          </w:p>
        </w:tc>
        <w:tc>
          <w:tcPr>
            <w:tcW w:w="880" w:type="dxa"/>
            <w:tcBorders>
              <w:top w:val="nil"/>
              <w:left w:val="nil"/>
              <w:bottom w:val="single" w:sz="4" w:space="0" w:color="auto"/>
              <w:right w:val="single" w:sz="4" w:space="0" w:color="auto"/>
            </w:tcBorders>
            <w:shd w:val="clear" w:color="auto" w:fill="auto"/>
            <w:noWrap/>
            <w:vAlign w:val="bottom"/>
            <w:hideMark/>
          </w:tcPr>
          <w:p w14:paraId="1FEF1E6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320000</w:t>
            </w:r>
          </w:p>
        </w:tc>
        <w:tc>
          <w:tcPr>
            <w:tcW w:w="1260" w:type="dxa"/>
            <w:tcBorders>
              <w:top w:val="nil"/>
              <w:left w:val="nil"/>
              <w:bottom w:val="single" w:sz="4" w:space="0" w:color="auto"/>
              <w:right w:val="single" w:sz="4" w:space="0" w:color="auto"/>
            </w:tcBorders>
            <w:shd w:val="clear" w:color="auto" w:fill="auto"/>
            <w:noWrap/>
            <w:vAlign w:val="bottom"/>
            <w:hideMark/>
          </w:tcPr>
          <w:p w14:paraId="336E261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0.002128</w:t>
            </w:r>
          </w:p>
        </w:tc>
        <w:tc>
          <w:tcPr>
            <w:tcW w:w="1480" w:type="dxa"/>
            <w:tcBorders>
              <w:top w:val="nil"/>
              <w:left w:val="nil"/>
              <w:bottom w:val="single" w:sz="4" w:space="0" w:color="auto"/>
              <w:right w:val="single" w:sz="8" w:space="0" w:color="auto"/>
            </w:tcBorders>
            <w:shd w:val="clear" w:color="auto" w:fill="auto"/>
            <w:noWrap/>
            <w:vAlign w:val="bottom"/>
            <w:hideMark/>
          </w:tcPr>
          <w:p w14:paraId="23B9186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0.002100</w:t>
            </w:r>
          </w:p>
        </w:tc>
      </w:tr>
      <w:tr w:rsidR="00A43BEC" w:rsidRPr="00A43BEC" w14:paraId="45324A8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5477F26"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02E5CE9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70865E23"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561B2D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0171A3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4480</w:t>
            </w:r>
          </w:p>
        </w:tc>
        <w:tc>
          <w:tcPr>
            <w:tcW w:w="1240" w:type="dxa"/>
            <w:tcBorders>
              <w:top w:val="nil"/>
              <w:left w:val="nil"/>
              <w:bottom w:val="single" w:sz="4" w:space="0" w:color="auto"/>
              <w:right w:val="single" w:sz="4" w:space="0" w:color="auto"/>
            </w:tcBorders>
            <w:shd w:val="clear" w:color="auto" w:fill="auto"/>
            <w:noWrap/>
            <w:vAlign w:val="bottom"/>
            <w:hideMark/>
          </w:tcPr>
          <w:p w14:paraId="115521E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0.124237</w:t>
            </w:r>
          </w:p>
        </w:tc>
        <w:tc>
          <w:tcPr>
            <w:tcW w:w="1420" w:type="dxa"/>
            <w:tcBorders>
              <w:top w:val="nil"/>
              <w:left w:val="nil"/>
              <w:bottom w:val="single" w:sz="4" w:space="0" w:color="auto"/>
              <w:right w:val="single" w:sz="4" w:space="0" w:color="auto"/>
            </w:tcBorders>
            <w:shd w:val="clear" w:color="auto" w:fill="auto"/>
            <w:noWrap/>
            <w:vAlign w:val="bottom"/>
            <w:hideMark/>
          </w:tcPr>
          <w:p w14:paraId="0A02225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0.125558</w:t>
            </w:r>
          </w:p>
        </w:tc>
        <w:tc>
          <w:tcPr>
            <w:tcW w:w="880" w:type="dxa"/>
            <w:tcBorders>
              <w:top w:val="nil"/>
              <w:left w:val="nil"/>
              <w:bottom w:val="single" w:sz="4" w:space="0" w:color="auto"/>
              <w:right w:val="single" w:sz="4" w:space="0" w:color="auto"/>
            </w:tcBorders>
            <w:shd w:val="clear" w:color="auto" w:fill="auto"/>
            <w:noWrap/>
            <w:vAlign w:val="bottom"/>
            <w:hideMark/>
          </w:tcPr>
          <w:p w14:paraId="0EEC241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22400</w:t>
            </w:r>
          </w:p>
        </w:tc>
        <w:tc>
          <w:tcPr>
            <w:tcW w:w="1260" w:type="dxa"/>
            <w:tcBorders>
              <w:top w:val="nil"/>
              <w:left w:val="nil"/>
              <w:bottom w:val="single" w:sz="4" w:space="0" w:color="auto"/>
              <w:right w:val="single" w:sz="4" w:space="0" w:color="auto"/>
            </w:tcBorders>
            <w:shd w:val="clear" w:color="auto" w:fill="auto"/>
            <w:noWrap/>
            <w:vAlign w:val="bottom"/>
            <w:hideMark/>
          </w:tcPr>
          <w:p w14:paraId="143053E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0.032281</w:t>
            </w:r>
          </w:p>
        </w:tc>
        <w:tc>
          <w:tcPr>
            <w:tcW w:w="1480" w:type="dxa"/>
            <w:tcBorders>
              <w:top w:val="nil"/>
              <w:left w:val="nil"/>
              <w:bottom w:val="single" w:sz="4" w:space="0" w:color="auto"/>
              <w:right w:val="single" w:sz="8" w:space="0" w:color="auto"/>
            </w:tcBorders>
            <w:shd w:val="clear" w:color="auto" w:fill="auto"/>
            <w:noWrap/>
            <w:vAlign w:val="bottom"/>
            <w:hideMark/>
          </w:tcPr>
          <w:p w14:paraId="1D0F56E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0.032087</w:t>
            </w:r>
          </w:p>
        </w:tc>
      </w:tr>
      <w:tr w:rsidR="00A43BEC" w:rsidRPr="00A43BEC" w14:paraId="250E585B"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DD65A8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535ACF0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5DC4C9A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0.132115</w:t>
            </w:r>
          </w:p>
        </w:tc>
        <w:tc>
          <w:tcPr>
            <w:tcW w:w="1420" w:type="dxa"/>
            <w:tcBorders>
              <w:top w:val="nil"/>
              <w:left w:val="nil"/>
              <w:bottom w:val="single" w:sz="4" w:space="0" w:color="auto"/>
              <w:right w:val="single" w:sz="4" w:space="0" w:color="auto"/>
            </w:tcBorders>
            <w:shd w:val="clear" w:color="auto" w:fill="auto"/>
            <w:noWrap/>
            <w:vAlign w:val="bottom"/>
            <w:hideMark/>
          </w:tcPr>
          <w:p w14:paraId="61791FE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0.131836</w:t>
            </w:r>
          </w:p>
        </w:tc>
        <w:tc>
          <w:tcPr>
            <w:tcW w:w="880" w:type="dxa"/>
            <w:tcBorders>
              <w:top w:val="nil"/>
              <w:left w:val="nil"/>
              <w:bottom w:val="single" w:sz="4" w:space="0" w:color="auto"/>
              <w:right w:val="single" w:sz="4" w:space="0" w:color="auto"/>
            </w:tcBorders>
            <w:shd w:val="clear" w:color="auto" w:fill="auto"/>
            <w:noWrap/>
            <w:vAlign w:val="bottom"/>
            <w:hideMark/>
          </w:tcPr>
          <w:p w14:paraId="7EC8B92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7573F2C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0.034193</w:t>
            </w:r>
          </w:p>
        </w:tc>
        <w:tc>
          <w:tcPr>
            <w:tcW w:w="1480" w:type="dxa"/>
            <w:tcBorders>
              <w:top w:val="nil"/>
              <w:left w:val="nil"/>
              <w:bottom w:val="single" w:sz="4" w:space="0" w:color="auto"/>
              <w:right w:val="single" w:sz="8" w:space="0" w:color="auto"/>
            </w:tcBorders>
            <w:shd w:val="clear" w:color="auto" w:fill="auto"/>
            <w:noWrap/>
            <w:vAlign w:val="bottom"/>
            <w:hideMark/>
          </w:tcPr>
          <w:p w14:paraId="7C35551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0.033692</w:t>
            </w:r>
          </w:p>
        </w:tc>
      </w:tr>
      <w:tr w:rsidR="00A43BEC" w:rsidRPr="00A43BEC" w14:paraId="14F40C4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2605E6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36131406"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4694671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187374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6B5FE5C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58FEAE1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4.385400</w:t>
            </w:r>
          </w:p>
        </w:tc>
        <w:tc>
          <w:tcPr>
            <w:tcW w:w="1420" w:type="dxa"/>
            <w:tcBorders>
              <w:top w:val="nil"/>
              <w:left w:val="nil"/>
              <w:bottom w:val="single" w:sz="4" w:space="0" w:color="auto"/>
              <w:right w:val="single" w:sz="4" w:space="0" w:color="auto"/>
            </w:tcBorders>
            <w:shd w:val="clear" w:color="auto" w:fill="auto"/>
            <w:noWrap/>
            <w:vAlign w:val="bottom"/>
            <w:hideMark/>
          </w:tcPr>
          <w:p w14:paraId="3D69045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4.394530</w:t>
            </w:r>
          </w:p>
        </w:tc>
        <w:tc>
          <w:tcPr>
            <w:tcW w:w="880" w:type="dxa"/>
            <w:tcBorders>
              <w:top w:val="nil"/>
              <w:left w:val="nil"/>
              <w:bottom w:val="single" w:sz="4" w:space="0" w:color="auto"/>
              <w:right w:val="single" w:sz="4" w:space="0" w:color="auto"/>
            </w:tcBorders>
            <w:shd w:val="clear" w:color="auto" w:fill="auto"/>
            <w:noWrap/>
            <w:vAlign w:val="bottom"/>
            <w:hideMark/>
          </w:tcPr>
          <w:p w14:paraId="00D7631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166</w:t>
            </w:r>
          </w:p>
        </w:tc>
        <w:tc>
          <w:tcPr>
            <w:tcW w:w="1260" w:type="dxa"/>
            <w:tcBorders>
              <w:top w:val="nil"/>
              <w:left w:val="nil"/>
              <w:bottom w:val="single" w:sz="4" w:space="0" w:color="auto"/>
              <w:right w:val="single" w:sz="4" w:space="0" w:color="auto"/>
            </w:tcBorders>
            <w:shd w:val="clear" w:color="auto" w:fill="auto"/>
            <w:noWrap/>
            <w:vAlign w:val="bottom"/>
            <w:hideMark/>
          </w:tcPr>
          <w:p w14:paraId="6201C7D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3.904420</w:t>
            </w:r>
          </w:p>
        </w:tc>
        <w:tc>
          <w:tcPr>
            <w:tcW w:w="1480" w:type="dxa"/>
            <w:tcBorders>
              <w:top w:val="nil"/>
              <w:left w:val="nil"/>
              <w:bottom w:val="single" w:sz="4" w:space="0" w:color="auto"/>
              <w:right w:val="single" w:sz="8" w:space="0" w:color="auto"/>
            </w:tcBorders>
            <w:shd w:val="clear" w:color="auto" w:fill="auto"/>
            <w:noWrap/>
            <w:vAlign w:val="bottom"/>
            <w:hideMark/>
          </w:tcPr>
          <w:p w14:paraId="795B81E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3.859190</w:t>
            </w:r>
          </w:p>
        </w:tc>
      </w:tr>
      <w:tr w:rsidR="00A43BEC" w:rsidRPr="00A43BEC" w14:paraId="6C71762C"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642EEB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10CBA4E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172</w:t>
            </w:r>
          </w:p>
        </w:tc>
        <w:tc>
          <w:tcPr>
            <w:tcW w:w="1240" w:type="dxa"/>
            <w:tcBorders>
              <w:top w:val="nil"/>
              <w:left w:val="nil"/>
              <w:bottom w:val="single" w:sz="4" w:space="0" w:color="auto"/>
              <w:right w:val="single" w:sz="4" w:space="0" w:color="auto"/>
            </w:tcBorders>
            <w:shd w:val="clear" w:color="auto" w:fill="auto"/>
            <w:noWrap/>
            <w:vAlign w:val="bottom"/>
            <w:hideMark/>
          </w:tcPr>
          <w:p w14:paraId="6F8269B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4.711280</w:t>
            </w:r>
          </w:p>
        </w:tc>
        <w:tc>
          <w:tcPr>
            <w:tcW w:w="1420" w:type="dxa"/>
            <w:tcBorders>
              <w:top w:val="nil"/>
              <w:left w:val="nil"/>
              <w:bottom w:val="single" w:sz="4" w:space="0" w:color="auto"/>
              <w:right w:val="single" w:sz="4" w:space="0" w:color="auto"/>
            </w:tcBorders>
            <w:shd w:val="clear" w:color="auto" w:fill="auto"/>
            <w:noWrap/>
            <w:vAlign w:val="bottom"/>
            <w:hideMark/>
          </w:tcPr>
          <w:p w14:paraId="791E80F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4.723840</w:t>
            </w:r>
          </w:p>
        </w:tc>
        <w:tc>
          <w:tcPr>
            <w:tcW w:w="880" w:type="dxa"/>
            <w:tcBorders>
              <w:top w:val="nil"/>
              <w:left w:val="nil"/>
              <w:bottom w:val="single" w:sz="4" w:space="0" w:color="auto"/>
              <w:right w:val="single" w:sz="4" w:space="0" w:color="auto"/>
            </w:tcBorders>
            <w:shd w:val="clear" w:color="auto" w:fill="auto"/>
            <w:noWrap/>
            <w:vAlign w:val="bottom"/>
            <w:hideMark/>
          </w:tcPr>
          <w:p w14:paraId="2246B51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249</w:t>
            </w:r>
          </w:p>
        </w:tc>
        <w:tc>
          <w:tcPr>
            <w:tcW w:w="1260" w:type="dxa"/>
            <w:tcBorders>
              <w:top w:val="nil"/>
              <w:left w:val="nil"/>
              <w:bottom w:val="single" w:sz="4" w:space="0" w:color="auto"/>
              <w:right w:val="single" w:sz="4" w:space="0" w:color="auto"/>
            </w:tcBorders>
            <w:shd w:val="clear" w:color="auto" w:fill="auto"/>
            <w:noWrap/>
            <w:vAlign w:val="bottom"/>
            <w:hideMark/>
          </w:tcPr>
          <w:p w14:paraId="0D9DE4B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2.551100</w:t>
            </w:r>
          </w:p>
        </w:tc>
        <w:tc>
          <w:tcPr>
            <w:tcW w:w="1480" w:type="dxa"/>
            <w:tcBorders>
              <w:top w:val="nil"/>
              <w:left w:val="nil"/>
              <w:bottom w:val="single" w:sz="4" w:space="0" w:color="auto"/>
              <w:right w:val="single" w:sz="8" w:space="0" w:color="auto"/>
            </w:tcBorders>
            <w:shd w:val="clear" w:color="auto" w:fill="auto"/>
            <w:noWrap/>
            <w:vAlign w:val="bottom"/>
            <w:hideMark/>
          </w:tcPr>
          <w:p w14:paraId="7D5CCEA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2.572790</w:t>
            </w:r>
          </w:p>
        </w:tc>
      </w:tr>
      <w:tr w:rsidR="00A43BEC" w:rsidRPr="00A43BEC" w14:paraId="6AEF0C93"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7CF602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9A8C735"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MSVC</w:t>
            </w:r>
          </w:p>
        </w:tc>
      </w:tr>
      <w:tr w:rsidR="00A43BEC" w:rsidRPr="00A43BEC" w14:paraId="52E77231"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FC258D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DD615AF"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90A804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069248EC"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414923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439848B"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D9EB66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CC8EC5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331F3AF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25F783"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B95380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4DFDAB40"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5042EF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7C89D00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3542622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79F9DE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61787C3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642C5D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0.007308</w:t>
            </w:r>
          </w:p>
        </w:tc>
        <w:tc>
          <w:tcPr>
            <w:tcW w:w="1420" w:type="dxa"/>
            <w:tcBorders>
              <w:top w:val="nil"/>
              <w:left w:val="nil"/>
              <w:bottom w:val="single" w:sz="4" w:space="0" w:color="auto"/>
              <w:right w:val="single" w:sz="4" w:space="0" w:color="auto"/>
            </w:tcBorders>
            <w:shd w:val="clear" w:color="auto" w:fill="auto"/>
            <w:noWrap/>
            <w:vAlign w:val="bottom"/>
            <w:hideMark/>
          </w:tcPr>
          <w:p w14:paraId="2AABA95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0.007324</w:t>
            </w:r>
          </w:p>
        </w:tc>
        <w:tc>
          <w:tcPr>
            <w:tcW w:w="880" w:type="dxa"/>
            <w:tcBorders>
              <w:top w:val="nil"/>
              <w:left w:val="nil"/>
              <w:bottom w:val="single" w:sz="4" w:space="0" w:color="auto"/>
              <w:right w:val="single" w:sz="4" w:space="0" w:color="auto"/>
            </w:tcBorders>
            <w:shd w:val="clear" w:color="auto" w:fill="auto"/>
            <w:noWrap/>
            <w:vAlign w:val="bottom"/>
            <w:hideMark/>
          </w:tcPr>
          <w:p w14:paraId="168CFE6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407273</w:t>
            </w:r>
          </w:p>
        </w:tc>
        <w:tc>
          <w:tcPr>
            <w:tcW w:w="1260" w:type="dxa"/>
            <w:tcBorders>
              <w:top w:val="nil"/>
              <w:left w:val="nil"/>
              <w:bottom w:val="single" w:sz="4" w:space="0" w:color="auto"/>
              <w:right w:val="single" w:sz="4" w:space="0" w:color="auto"/>
            </w:tcBorders>
            <w:shd w:val="clear" w:color="auto" w:fill="auto"/>
            <w:noWrap/>
            <w:vAlign w:val="bottom"/>
            <w:hideMark/>
          </w:tcPr>
          <w:p w14:paraId="3A07551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0.001739</w:t>
            </w:r>
          </w:p>
        </w:tc>
        <w:tc>
          <w:tcPr>
            <w:tcW w:w="1480" w:type="dxa"/>
            <w:tcBorders>
              <w:top w:val="nil"/>
              <w:left w:val="nil"/>
              <w:bottom w:val="single" w:sz="4" w:space="0" w:color="auto"/>
              <w:right w:val="single" w:sz="8" w:space="0" w:color="auto"/>
            </w:tcBorders>
            <w:shd w:val="clear" w:color="auto" w:fill="auto"/>
            <w:noWrap/>
            <w:vAlign w:val="bottom"/>
            <w:hideMark/>
          </w:tcPr>
          <w:p w14:paraId="4657E6E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0.001726</w:t>
            </w:r>
          </w:p>
        </w:tc>
      </w:tr>
      <w:tr w:rsidR="00A43BEC" w:rsidRPr="00A43BEC" w14:paraId="774CE027"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EBBF5B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1BCD4F6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2E6B326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0.008181</w:t>
            </w:r>
          </w:p>
        </w:tc>
        <w:tc>
          <w:tcPr>
            <w:tcW w:w="1420" w:type="dxa"/>
            <w:tcBorders>
              <w:top w:val="nil"/>
              <w:left w:val="nil"/>
              <w:bottom w:val="single" w:sz="4" w:space="0" w:color="auto"/>
              <w:right w:val="single" w:sz="4" w:space="0" w:color="auto"/>
            </w:tcBorders>
            <w:shd w:val="clear" w:color="auto" w:fill="auto"/>
            <w:noWrap/>
            <w:vAlign w:val="bottom"/>
            <w:hideMark/>
          </w:tcPr>
          <w:p w14:paraId="61795E0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0.008196</w:t>
            </w:r>
          </w:p>
        </w:tc>
        <w:tc>
          <w:tcPr>
            <w:tcW w:w="880" w:type="dxa"/>
            <w:tcBorders>
              <w:top w:val="nil"/>
              <w:left w:val="nil"/>
              <w:bottom w:val="single" w:sz="4" w:space="0" w:color="auto"/>
              <w:right w:val="single" w:sz="4" w:space="0" w:color="auto"/>
            </w:tcBorders>
            <w:shd w:val="clear" w:color="auto" w:fill="auto"/>
            <w:noWrap/>
            <w:vAlign w:val="bottom"/>
            <w:hideMark/>
          </w:tcPr>
          <w:p w14:paraId="081A014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373333</w:t>
            </w:r>
          </w:p>
        </w:tc>
        <w:tc>
          <w:tcPr>
            <w:tcW w:w="1260" w:type="dxa"/>
            <w:tcBorders>
              <w:top w:val="nil"/>
              <w:left w:val="nil"/>
              <w:bottom w:val="single" w:sz="4" w:space="0" w:color="auto"/>
              <w:right w:val="single" w:sz="4" w:space="0" w:color="auto"/>
            </w:tcBorders>
            <w:shd w:val="clear" w:color="auto" w:fill="auto"/>
            <w:noWrap/>
            <w:vAlign w:val="bottom"/>
            <w:hideMark/>
          </w:tcPr>
          <w:p w14:paraId="68AEB6A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0.001878</w:t>
            </w:r>
          </w:p>
        </w:tc>
        <w:tc>
          <w:tcPr>
            <w:tcW w:w="1480" w:type="dxa"/>
            <w:tcBorders>
              <w:top w:val="nil"/>
              <w:left w:val="nil"/>
              <w:bottom w:val="single" w:sz="4" w:space="0" w:color="auto"/>
              <w:right w:val="single" w:sz="8" w:space="0" w:color="auto"/>
            </w:tcBorders>
            <w:shd w:val="clear" w:color="auto" w:fill="auto"/>
            <w:noWrap/>
            <w:vAlign w:val="bottom"/>
            <w:hideMark/>
          </w:tcPr>
          <w:p w14:paraId="11A1628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0.001883</w:t>
            </w:r>
          </w:p>
        </w:tc>
      </w:tr>
      <w:tr w:rsidR="00A43BEC" w:rsidRPr="00A43BEC" w14:paraId="0C26B67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B402A9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47AE7E0E"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1E710A8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432520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5982119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6DE8A98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0.112364</w:t>
            </w:r>
          </w:p>
        </w:tc>
        <w:tc>
          <w:tcPr>
            <w:tcW w:w="1420" w:type="dxa"/>
            <w:tcBorders>
              <w:top w:val="nil"/>
              <w:left w:val="nil"/>
              <w:bottom w:val="single" w:sz="4" w:space="0" w:color="auto"/>
              <w:right w:val="single" w:sz="4" w:space="0" w:color="auto"/>
            </w:tcBorders>
            <w:shd w:val="clear" w:color="auto" w:fill="auto"/>
            <w:noWrap/>
            <w:vAlign w:val="bottom"/>
            <w:hideMark/>
          </w:tcPr>
          <w:p w14:paraId="11BCE00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0.114746</w:t>
            </w:r>
          </w:p>
        </w:tc>
        <w:tc>
          <w:tcPr>
            <w:tcW w:w="880" w:type="dxa"/>
            <w:tcBorders>
              <w:top w:val="nil"/>
              <w:left w:val="nil"/>
              <w:bottom w:val="single" w:sz="4" w:space="0" w:color="auto"/>
              <w:right w:val="single" w:sz="4" w:space="0" w:color="auto"/>
            </w:tcBorders>
            <w:shd w:val="clear" w:color="auto" w:fill="auto"/>
            <w:noWrap/>
            <w:vAlign w:val="bottom"/>
            <w:hideMark/>
          </w:tcPr>
          <w:p w14:paraId="15EA94A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23579</w:t>
            </w:r>
          </w:p>
        </w:tc>
        <w:tc>
          <w:tcPr>
            <w:tcW w:w="1260" w:type="dxa"/>
            <w:tcBorders>
              <w:top w:val="nil"/>
              <w:left w:val="nil"/>
              <w:bottom w:val="single" w:sz="4" w:space="0" w:color="auto"/>
              <w:right w:val="single" w:sz="4" w:space="0" w:color="auto"/>
            </w:tcBorders>
            <w:shd w:val="clear" w:color="auto" w:fill="auto"/>
            <w:noWrap/>
            <w:vAlign w:val="bottom"/>
            <w:hideMark/>
          </w:tcPr>
          <w:p w14:paraId="6355A20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0.032773</w:t>
            </w:r>
          </w:p>
        </w:tc>
        <w:tc>
          <w:tcPr>
            <w:tcW w:w="1480" w:type="dxa"/>
            <w:tcBorders>
              <w:top w:val="nil"/>
              <w:left w:val="nil"/>
              <w:bottom w:val="single" w:sz="4" w:space="0" w:color="auto"/>
              <w:right w:val="single" w:sz="8" w:space="0" w:color="auto"/>
            </w:tcBorders>
            <w:shd w:val="clear" w:color="auto" w:fill="auto"/>
            <w:noWrap/>
            <w:vAlign w:val="bottom"/>
            <w:hideMark/>
          </w:tcPr>
          <w:p w14:paraId="6736052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0.032471</w:t>
            </w:r>
          </w:p>
        </w:tc>
      </w:tr>
      <w:tr w:rsidR="00A43BEC" w:rsidRPr="00A43BEC" w14:paraId="044936D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1AEAB7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54F427A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35A2199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0.112317</w:t>
            </w:r>
          </w:p>
        </w:tc>
        <w:tc>
          <w:tcPr>
            <w:tcW w:w="1420" w:type="dxa"/>
            <w:tcBorders>
              <w:top w:val="nil"/>
              <w:left w:val="nil"/>
              <w:bottom w:val="single" w:sz="4" w:space="0" w:color="auto"/>
              <w:right w:val="single" w:sz="4" w:space="0" w:color="auto"/>
            </w:tcBorders>
            <w:shd w:val="clear" w:color="auto" w:fill="auto"/>
            <w:noWrap/>
            <w:vAlign w:val="bottom"/>
            <w:hideMark/>
          </w:tcPr>
          <w:p w14:paraId="26BCB39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0.112305</w:t>
            </w:r>
          </w:p>
        </w:tc>
        <w:tc>
          <w:tcPr>
            <w:tcW w:w="880" w:type="dxa"/>
            <w:tcBorders>
              <w:top w:val="nil"/>
              <w:left w:val="nil"/>
              <w:bottom w:val="single" w:sz="4" w:space="0" w:color="auto"/>
              <w:right w:val="single" w:sz="4" w:space="0" w:color="auto"/>
            </w:tcBorders>
            <w:shd w:val="clear" w:color="auto" w:fill="auto"/>
            <w:noWrap/>
            <w:vAlign w:val="bottom"/>
            <w:hideMark/>
          </w:tcPr>
          <w:p w14:paraId="3042536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23579</w:t>
            </w:r>
          </w:p>
        </w:tc>
        <w:tc>
          <w:tcPr>
            <w:tcW w:w="1260" w:type="dxa"/>
            <w:tcBorders>
              <w:top w:val="nil"/>
              <w:left w:val="nil"/>
              <w:bottom w:val="single" w:sz="4" w:space="0" w:color="auto"/>
              <w:right w:val="single" w:sz="4" w:space="0" w:color="auto"/>
            </w:tcBorders>
            <w:shd w:val="clear" w:color="auto" w:fill="auto"/>
            <w:noWrap/>
            <w:vAlign w:val="bottom"/>
            <w:hideMark/>
          </w:tcPr>
          <w:p w14:paraId="7B85EB4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0.033749</w:t>
            </w:r>
          </w:p>
        </w:tc>
        <w:tc>
          <w:tcPr>
            <w:tcW w:w="1480" w:type="dxa"/>
            <w:tcBorders>
              <w:top w:val="nil"/>
              <w:left w:val="nil"/>
              <w:bottom w:val="single" w:sz="4" w:space="0" w:color="auto"/>
              <w:right w:val="single" w:sz="8" w:space="0" w:color="auto"/>
            </w:tcBorders>
            <w:shd w:val="clear" w:color="auto" w:fill="auto"/>
            <w:noWrap/>
            <w:vAlign w:val="bottom"/>
            <w:hideMark/>
          </w:tcPr>
          <w:p w14:paraId="5B9F2B3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0.033796</w:t>
            </w:r>
          </w:p>
        </w:tc>
      </w:tr>
      <w:tr w:rsidR="00A43BEC" w:rsidRPr="00A43BEC" w14:paraId="0860C361"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7C9C4D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291A48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38DF1597"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33423E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252093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179</w:t>
            </w:r>
          </w:p>
        </w:tc>
        <w:tc>
          <w:tcPr>
            <w:tcW w:w="1240" w:type="dxa"/>
            <w:tcBorders>
              <w:top w:val="nil"/>
              <w:left w:val="nil"/>
              <w:bottom w:val="single" w:sz="4" w:space="0" w:color="auto"/>
              <w:right w:val="single" w:sz="4" w:space="0" w:color="auto"/>
            </w:tcBorders>
            <w:shd w:val="clear" w:color="auto" w:fill="auto"/>
            <w:noWrap/>
            <w:vAlign w:val="bottom"/>
            <w:hideMark/>
          </w:tcPr>
          <w:p w14:paraId="20387AF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4.029610</w:t>
            </w:r>
          </w:p>
        </w:tc>
        <w:tc>
          <w:tcPr>
            <w:tcW w:w="1420" w:type="dxa"/>
            <w:tcBorders>
              <w:top w:val="nil"/>
              <w:left w:val="nil"/>
              <w:bottom w:val="single" w:sz="4" w:space="0" w:color="auto"/>
              <w:right w:val="single" w:sz="4" w:space="0" w:color="auto"/>
            </w:tcBorders>
            <w:shd w:val="clear" w:color="auto" w:fill="auto"/>
            <w:noWrap/>
            <w:vAlign w:val="bottom"/>
            <w:hideMark/>
          </w:tcPr>
          <w:p w14:paraId="31D158F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4.102650</w:t>
            </w:r>
          </w:p>
        </w:tc>
        <w:tc>
          <w:tcPr>
            <w:tcW w:w="880" w:type="dxa"/>
            <w:tcBorders>
              <w:top w:val="nil"/>
              <w:left w:val="nil"/>
              <w:bottom w:val="single" w:sz="4" w:space="0" w:color="auto"/>
              <w:right w:val="single" w:sz="4" w:space="0" w:color="auto"/>
            </w:tcBorders>
            <w:shd w:val="clear" w:color="auto" w:fill="auto"/>
            <w:noWrap/>
            <w:vAlign w:val="bottom"/>
            <w:hideMark/>
          </w:tcPr>
          <w:p w14:paraId="474F0A1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280</w:t>
            </w:r>
          </w:p>
        </w:tc>
        <w:tc>
          <w:tcPr>
            <w:tcW w:w="1260" w:type="dxa"/>
            <w:tcBorders>
              <w:top w:val="nil"/>
              <w:left w:val="nil"/>
              <w:bottom w:val="single" w:sz="4" w:space="0" w:color="auto"/>
              <w:right w:val="single" w:sz="4" w:space="0" w:color="auto"/>
            </w:tcBorders>
            <w:shd w:val="clear" w:color="auto" w:fill="auto"/>
            <w:noWrap/>
            <w:vAlign w:val="bottom"/>
            <w:hideMark/>
          </w:tcPr>
          <w:p w14:paraId="3E43190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2.990420</w:t>
            </w:r>
          </w:p>
        </w:tc>
        <w:tc>
          <w:tcPr>
            <w:tcW w:w="1480" w:type="dxa"/>
            <w:tcBorders>
              <w:top w:val="nil"/>
              <w:left w:val="nil"/>
              <w:bottom w:val="single" w:sz="4" w:space="0" w:color="auto"/>
              <w:right w:val="single" w:sz="8" w:space="0" w:color="auto"/>
            </w:tcBorders>
            <w:shd w:val="clear" w:color="auto" w:fill="auto"/>
            <w:noWrap/>
            <w:vAlign w:val="bottom"/>
            <w:hideMark/>
          </w:tcPr>
          <w:p w14:paraId="2F24FBD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2.957590</w:t>
            </w:r>
          </w:p>
        </w:tc>
      </w:tr>
      <w:tr w:rsidR="00A43BEC" w:rsidRPr="00A43BEC" w14:paraId="309E32BB" w14:textId="77777777" w:rsidTr="00A43BEC">
        <w:trPr>
          <w:trHeight w:val="324"/>
        </w:trPr>
        <w:tc>
          <w:tcPr>
            <w:tcW w:w="1460" w:type="dxa"/>
            <w:tcBorders>
              <w:top w:val="nil"/>
              <w:left w:val="single" w:sz="8" w:space="0" w:color="auto"/>
              <w:bottom w:val="single" w:sz="8" w:space="0" w:color="auto"/>
              <w:right w:val="single" w:sz="4" w:space="0" w:color="auto"/>
            </w:tcBorders>
            <w:shd w:val="clear" w:color="auto" w:fill="auto"/>
            <w:vAlign w:val="bottom"/>
            <w:hideMark/>
          </w:tcPr>
          <w:p w14:paraId="614C268F"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lastRenderedPageBreak/>
              <w:t>Bez závislosti</w:t>
            </w:r>
          </w:p>
        </w:tc>
        <w:tc>
          <w:tcPr>
            <w:tcW w:w="800" w:type="dxa"/>
            <w:tcBorders>
              <w:top w:val="nil"/>
              <w:left w:val="nil"/>
              <w:bottom w:val="single" w:sz="8" w:space="0" w:color="auto"/>
              <w:right w:val="single" w:sz="4" w:space="0" w:color="auto"/>
            </w:tcBorders>
            <w:shd w:val="clear" w:color="auto" w:fill="auto"/>
            <w:noWrap/>
            <w:vAlign w:val="bottom"/>
            <w:hideMark/>
          </w:tcPr>
          <w:p w14:paraId="41701A9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172</w:t>
            </w:r>
          </w:p>
        </w:tc>
        <w:tc>
          <w:tcPr>
            <w:tcW w:w="1240" w:type="dxa"/>
            <w:tcBorders>
              <w:top w:val="nil"/>
              <w:left w:val="nil"/>
              <w:bottom w:val="single" w:sz="8" w:space="0" w:color="auto"/>
              <w:right w:val="single" w:sz="4" w:space="0" w:color="auto"/>
            </w:tcBorders>
            <w:shd w:val="clear" w:color="auto" w:fill="auto"/>
            <w:noWrap/>
            <w:vAlign w:val="bottom"/>
            <w:hideMark/>
          </w:tcPr>
          <w:p w14:paraId="04B8AFC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4.068720</w:t>
            </w:r>
          </w:p>
        </w:tc>
        <w:tc>
          <w:tcPr>
            <w:tcW w:w="1420" w:type="dxa"/>
            <w:tcBorders>
              <w:top w:val="nil"/>
              <w:left w:val="nil"/>
              <w:bottom w:val="single" w:sz="8" w:space="0" w:color="auto"/>
              <w:right w:val="single" w:sz="4" w:space="0" w:color="auto"/>
            </w:tcBorders>
            <w:shd w:val="clear" w:color="auto" w:fill="auto"/>
            <w:noWrap/>
            <w:vAlign w:val="bottom"/>
            <w:hideMark/>
          </w:tcPr>
          <w:p w14:paraId="3C3C437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4.087940</w:t>
            </w:r>
          </w:p>
        </w:tc>
        <w:tc>
          <w:tcPr>
            <w:tcW w:w="880" w:type="dxa"/>
            <w:tcBorders>
              <w:top w:val="nil"/>
              <w:left w:val="nil"/>
              <w:bottom w:val="single" w:sz="8" w:space="0" w:color="auto"/>
              <w:right w:val="single" w:sz="4" w:space="0" w:color="auto"/>
            </w:tcBorders>
            <w:shd w:val="clear" w:color="auto" w:fill="auto"/>
            <w:noWrap/>
            <w:vAlign w:val="bottom"/>
            <w:hideMark/>
          </w:tcPr>
          <w:p w14:paraId="6EF5858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345</w:t>
            </w:r>
          </w:p>
        </w:tc>
        <w:tc>
          <w:tcPr>
            <w:tcW w:w="1260" w:type="dxa"/>
            <w:tcBorders>
              <w:top w:val="nil"/>
              <w:left w:val="nil"/>
              <w:bottom w:val="single" w:sz="8" w:space="0" w:color="auto"/>
              <w:right w:val="single" w:sz="4" w:space="0" w:color="auto"/>
            </w:tcBorders>
            <w:shd w:val="clear" w:color="auto" w:fill="auto"/>
            <w:noWrap/>
            <w:vAlign w:val="bottom"/>
            <w:hideMark/>
          </w:tcPr>
          <w:p w14:paraId="5C10363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2.609300</w:t>
            </w:r>
          </w:p>
        </w:tc>
        <w:tc>
          <w:tcPr>
            <w:tcW w:w="1480" w:type="dxa"/>
            <w:tcBorders>
              <w:top w:val="nil"/>
              <w:left w:val="nil"/>
              <w:bottom w:val="single" w:sz="8" w:space="0" w:color="auto"/>
              <w:right w:val="single" w:sz="8" w:space="0" w:color="auto"/>
            </w:tcBorders>
            <w:shd w:val="clear" w:color="auto" w:fill="auto"/>
            <w:noWrap/>
            <w:vAlign w:val="bottom"/>
            <w:hideMark/>
          </w:tcPr>
          <w:p w14:paraId="74FD331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2.626810</w:t>
            </w:r>
          </w:p>
        </w:tc>
      </w:tr>
    </w:tbl>
    <w:p w14:paraId="7C6907C3" w14:textId="77777777" w:rsidR="00825B3B" w:rsidRDefault="00825B3B" w:rsidP="00825B3B">
      <w:pPr>
        <w:jc w:val="left"/>
      </w:pPr>
    </w:p>
    <w:p w14:paraId="465A96E8" w14:textId="645BAD90" w:rsidR="006702A3" w:rsidRPr="0042535C" w:rsidRDefault="00825B3B" w:rsidP="003E69FD">
      <w:r>
        <w:fldChar w:fldCharType="begin"/>
      </w:r>
      <w:r>
        <w:instrText xml:space="preserve"> REF _Ref131769101 \h </w:instrText>
      </w:r>
      <w:r>
        <w:fldChar w:fldCharType="separate"/>
      </w:r>
      <w:r>
        <w:t xml:space="preserve">Tabulka </w:t>
      </w:r>
      <w:r>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Lze také sledovat, jak náskok dále roste s vyšším stupněm rozbalování smyčky.</w:t>
      </w:r>
    </w:p>
    <w:p w14:paraId="0EDA3EC4" w14:textId="470A91F5" w:rsidR="002D59DE" w:rsidRDefault="002D59DE" w:rsidP="002D59DE">
      <w:pPr>
        <w:pStyle w:val="Caption"/>
        <w:keepNext/>
      </w:pPr>
      <w:bookmarkStart w:id="174" w:name="_Ref131769101"/>
      <w:bookmarkStart w:id="175" w:name="_Toc133669185"/>
      <w:r>
        <w:t xml:space="preserve">Tabulka </w:t>
      </w:r>
      <w:fldSimple w:instr=" SEQ Tabulka \* ARABIC ">
        <w:r w:rsidR="00DF0693">
          <w:rPr>
            <w:noProof/>
          </w:rPr>
          <w:t>4</w:t>
        </w:r>
      </w:fldSimple>
      <w:bookmarkEnd w:id="174"/>
      <w:r>
        <w:t>: Výsledky implementace zdrojového kódu 4</w:t>
      </w:r>
      <w:bookmarkEnd w:id="175"/>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A526BD">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A526BD">
        <w:trPr>
          <w:trHeight w:val="312"/>
          <w:jc w:val="center"/>
        </w:trPr>
        <w:tc>
          <w:tcPr>
            <w:tcW w:w="17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270A14E1" w14:textId="29379BD4" w:rsidR="00825B3B" w:rsidRDefault="00825B3B" w:rsidP="003E69FD">
      <w:r>
        <w:fldChar w:fldCharType="begin"/>
      </w:r>
      <w:r>
        <w:instrText xml:space="preserve"> REF _Ref131770537 \h </w:instrText>
      </w:r>
      <w:r>
        <w:fldChar w:fldCharType="separate"/>
      </w:r>
      <w:r>
        <w:t xml:space="preserve">Tabulka </w:t>
      </w:r>
      <w:r>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 a sice 10000. Jak roste krok, přirozeně se zvětšuje velikost iterovaného pole. I přesto se v některých případech krok 510 výkonově blíží kroku 64, ačkoliv pracují na různě velkých polích.</w:t>
      </w:r>
      <w:r w:rsidR="00144E7C">
        <w:t xml:space="preserve"> Bližší informace jsou uvedeny v sekci </w:t>
      </w:r>
      <w:r w:rsidR="00144E7C">
        <w:fldChar w:fldCharType="begin"/>
      </w:r>
      <w:r w:rsidR="00144E7C">
        <w:instrText xml:space="preserve"> REF _Ref133668421 \r \h </w:instrText>
      </w:r>
      <w:r w:rsidR="00144E7C">
        <w:fldChar w:fldCharType="separate"/>
      </w:r>
      <w:r w:rsidR="00144E7C">
        <w:t>3.1</w:t>
      </w:r>
      <w:r w:rsidR="00144E7C">
        <w:fldChar w:fldCharType="end"/>
      </w:r>
      <w:r w:rsidR="00144E7C">
        <w:t>.</w:t>
      </w:r>
    </w:p>
    <w:p w14:paraId="3DE1046A" w14:textId="576010DF" w:rsidR="00025909" w:rsidRDefault="00025909" w:rsidP="00025909">
      <w:pPr>
        <w:pStyle w:val="Caption"/>
        <w:keepNext/>
      </w:pPr>
      <w:bookmarkStart w:id="176" w:name="_Ref131770537"/>
      <w:bookmarkStart w:id="177" w:name="_Toc133669186"/>
      <w:r>
        <w:t xml:space="preserve">Tabulka </w:t>
      </w:r>
      <w:fldSimple w:instr=" SEQ Tabulka \* ARABIC ">
        <w:r w:rsidR="00DF0693">
          <w:rPr>
            <w:noProof/>
          </w:rPr>
          <w:t>5</w:t>
        </w:r>
      </w:fldSimple>
      <w:bookmarkEnd w:id="176"/>
      <w:r>
        <w:t>: Výsledky implementace zdrojového kódu 5</w:t>
      </w:r>
      <w:bookmarkEnd w:id="177"/>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54DE96A4" w14:textId="2AF7103A" w:rsidR="00825B3B" w:rsidRDefault="00825B3B" w:rsidP="003E69FD">
      <w:r>
        <w:rPr>
          <w:lang w:val="en-US"/>
        </w:rPr>
        <w:fldChar w:fldCharType="begin"/>
      </w:r>
      <w:r>
        <w:rPr>
          <w:lang w:val="en-US"/>
        </w:rPr>
        <w:instrText xml:space="preserve"> REF _Ref131771125 \h </w:instrText>
      </w:r>
      <w:r>
        <w:rPr>
          <w:lang w:val="en-US"/>
        </w:rPr>
      </w:r>
      <w:r>
        <w:rPr>
          <w:lang w:val="en-US"/>
        </w:rPr>
        <w:fldChar w:fldCharType="separate"/>
      </w:r>
      <w:r>
        <w:t xml:space="preserve">Tabulka </w:t>
      </w:r>
      <w:r>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r w:rsidR="002E40AE">
        <w:t xml:space="preserve"> Bližší informace jsou uvedeny v sekci </w:t>
      </w:r>
      <w:r w:rsidR="002E40AE">
        <w:fldChar w:fldCharType="begin"/>
      </w:r>
      <w:r w:rsidR="002E40AE">
        <w:instrText xml:space="preserve"> REF _Ref133668450 \r \h </w:instrText>
      </w:r>
      <w:r w:rsidR="002E40AE">
        <w:fldChar w:fldCharType="separate"/>
      </w:r>
      <w:r w:rsidR="002E40AE">
        <w:t>3.4</w:t>
      </w:r>
      <w:r w:rsidR="002E40AE">
        <w:fldChar w:fldCharType="end"/>
      </w:r>
      <w:r w:rsidR="002E40AE">
        <w:t>.</w:t>
      </w:r>
    </w:p>
    <w:p w14:paraId="752D2854" w14:textId="5A43C1F9" w:rsidR="00657864" w:rsidRDefault="00657864" w:rsidP="00657864">
      <w:pPr>
        <w:pStyle w:val="Caption"/>
        <w:keepNext/>
      </w:pPr>
      <w:bookmarkStart w:id="178" w:name="_Ref131771125"/>
      <w:bookmarkStart w:id="179" w:name="_Toc133669187"/>
      <w:r>
        <w:t xml:space="preserve">Tabulka </w:t>
      </w:r>
      <w:fldSimple w:instr=" SEQ Tabulka \* ARABIC ">
        <w:r w:rsidR="00DF0693">
          <w:rPr>
            <w:noProof/>
          </w:rPr>
          <w:t>6</w:t>
        </w:r>
      </w:fldSimple>
      <w:bookmarkEnd w:id="178"/>
      <w:r>
        <w:t xml:space="preserve">: </w:t>
      </w:r>
      <w:r w:rsidR="00DF481E">
        <w:t>Výsledky implementace zdrojového kódu 6</w:t>
      </w:r>
      <w:bookmarkEnd w:id="17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29F0E86E" w14:textId="77777777" w:rsidR="00825B3B" w:rsidRDefault="00825B3B" w:rsidP="00825B3B">
      <w:pPr>
        <w:jc w:val="left"/>
      </w:pPr>
    </w:p>
    <w:p w14:paraId="191C115E" w14:textId="1A11976F" w:rsidR="0056571D" w:rsidRPr="00825B3B" w:rsidRDefault="00825B3B" w:rsidP="003E69FD">
      <w:r>
        <w:fldChar w:fldCharType="begin"/>
      </w:r>
      <w:r>
        <w:instrText xml:space="preserve"> REF _Ref131771553 \h </w:instrText>
      </w:r>
      <w:r>
        <w:fldChar w:fldCharType="separate"/>
      </w:r>
      <w:r>
        <w:t xml:space="preserve">Tabulka </w:t>
      </w:r>
      <w:r>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umožní snížit počet odkazů do operační paměti, které mohou být velmi nákladné.</w:t>
      </w:r>
    </w:p>
    <w:p w14:paraId="6C45189E" w14:textId="30C521FD" w:rsidR="00DF481E" w:rsidRDefault="00DF481E" w:rsidP="00DF481E">
      <w:pPr>
        <w:pStyle w:val="Caption"/>
        <w:keepNext/>
      </w:pPr>
      <w:bookmarkStart w:id="180" w:name="_Ref131771553"/>
      <w:bookmarkStart w:id="181" w:name="_Toc133669188"/>
      <w:r>
        <w:t xml:space="preserve">Tabulka </w:t>
      </w:r>
      <w:fldSimple w:instr=" SEQ Tabulka \* ARABIC ">
        <w:r w:rsidR="00DF0693">
          <w:rPr>
            <w:noProof/>
          </w:rPr>
          <w:t>7</w:t>
        </w:r>
      </w:fldSimple>
      <w:bookmarkEnd w:id="180"/>
      <w:r>
        <w:t>: Výsledky implementace zdrojového kódu 7</w:t>
      </w:r>
      <w:bookmarkEnd w:id="18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6FA59E06" w14:textId="77777777" w:rsidR="00825B3B" w:rsidRDefault="00825B3B" w:rsidP="003E69FD">
      <w:r>
        <w:fldChar w:fldCharType="begin"/>
      </w:r>
      <w:r>
        <w:instrText xml:space="preserve"> REF _Ref131771938 \h </w:instrText>
      </w:r>
      <w:r>
        <w:fldChar w:fldCharType="separate"/>
      </w:r>
      <w:r>
        <w:t xml:space="preserve">Tabulka </w:t>
      </w:r>
      <w:r>
        <w:rPr>
          <w:noProof/>
        </w:rPr>
        <w:t>8</w:t>
      </w:r>
      <w:r>
        <w:fldChar w:fldCharType="end"/>
      </w:r>
      <w:r>
        <w:t xml:space="preserve"> demonstruje další vliv rozdílu uspořádání dat na výkon. V tomto případě se porovnává </w:t>
      </w:r>
      <w:proofErr w:type="spellStart"/>
      <w:r>
        <w:rPr>
          <w:i/>
          <w:iCs/>
        </w:rPr>
        <w:t>array</w:t>
      </w:r>
      <w:proofErr w:type="spellEnd"/>
      <w:r>
        <w:rPr>
          <w:i/>
          <w:iCs/>
        </w:rPr>
        <w:t xml:space="preserve"> </w:t>
      </w:r>
      <w:proofErr w:type="spellStart"/>
      <w:r>
        <w:rPr>
          <w:i/>
          <w:iCs/>
        </w:rPr>
        <w:t>of</w:t>
      </w:r>
      <w:proofErr w:type="spellEnd"/>
      <w:r>
        <w:rPr>
          <w:i/>
          <w:iCs/>
        </w:rPr>
        <w:t xml:space="preserve"> </w:t>
      </w:r>
      <w:proofErr w:type="spellStart"/>
      <w:r>
        <w:rPr>
          <w:i/>
          <w:iCs/>
        </w:rPr>
        <w:t>structures</w:t>
      </w:r>
      <w:proofErr w:type="spellEnd"/>
      <w:r>
        <w:rPr>
          <w:i/>
          <w:iCs/>
        </w:rPr>
        <w:t xml:space="preserve"> </w:t>
      </w:r>
      <w:r>
        <w:t xml:space="preserve">se </w:t>
      </w:r>
      <w:proofErr w:type="spellStart"/>
      <w:r>
        <w:rPr>
          <w:i/>
          <w:iCs/>
        </w:rPr>
        <w:t>structure</w:t>
      </w:r>
      <w:proofErr w:type="spellEnd"/>
      <w:r>
        <w:rPr>
          <w:i/>
          <w:iCs/>
        </w:rPr>
        <w:t xml:space="preserve"> </w:t>
      </w:r>
      <w:proofErr w:type="spellStart"/>
      <w:r>
        <w:rPr>
          <w:i/>
          <w:iCs/>
        </w:rPr>
        <w:t>of</w:t>
      </w:r>
      <w:proofErr w:type="spellEnd"/>
      <w:r>
        <w:rPr>
          <w:i/>
          <w:iCs/>
        </w:rPr>
        <w:t xml:space="preserve"> </w:t>
      </w:r>
      <w:proofErr w:type="spellStart"/>
      <w:r>
        <w:rPr>
          <w:i/>
          <w:iCs/>
        </w:rPr>
        <w:t>arrays</w:t>
      </w:r>
      <w:proofErr w:type="spellEnd"/>
      <w:r>
        <w:t>. Důvod zrychlení je stejný, jako pro předchozí příklad.</w:t>
      </w:r>
    </w:p>
    <w:p w14:paraId="6E199365" w14:textId="1F8C6ADA" w:rsidR="00DF481E" w:rsidRDefault="00DF481E" w:rsidP="00DF481E">
      <w:pPr>
        <w:pStyle w:val="Caption"/>
        <w:keepNext/>
      </w:pPr>
      <w:bookmarkStart w:id="182" w:name="_Ref131771938"/>
      <w:bookmarkStart w:id="183" w:name="_Toc133669189"/>
      <w:r>
        <w:t xml:space="preserve">Tabulka </w:t>
      </w:r>
      <w:fldSimple w:instr=" SEQ Tabulka \* ARABIC ">
        <w:r w:rsidR="00DF0693">
          <w:rPr>
            <w:noProof/>
          </w:rPr>
          <w:t>8</w:t>
        </w:r>
      </w:fldSimple>
      <w:bookmarkEnd w:id="182"/>
      <w:r>
        <w:t>: Výsledky implementace zdrojového kódu 8</w:t>
      </w:r>
      <w:bookmarkEnd w:id="18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lastRenderedPageBreak/>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562A7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562A7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6085B059" w14:textId="6B2DAFBF" w:rsidR="00825B3B" w:rsidRDefault="00825B3B" w:rsidP="003E69FD">
      <w:r>
        <w:fldChar w:fldCharType="begin"/>
      </w:r>
      <w:r>
        <w:instrText xml:space="preserve"> REF _Ref131774182 \h </w:instrText>
      </w:r>
      <w:r>
        <w:fldChar w:fldCharType="separate"/>
      </w:r>
      <w:r>
        <w:t xml:space="preserve">Tabulka </w:t>
      </w:r>
      <w:r>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blíží dvojnásobku. Stále ovšem existuje určitá SIMD režie, která může nárůst výkonu limitovat. Pokud bychom mohli pracovat s datovým typem, který je menší, šlo by docílit ještě razantnějšího rozdílu v době běhu programu. Rovněž lze pozorovat, že rozdíl mezi klasickou a vektorovou variantou je znatelnější při využití vyššího stupně optimalizace.</w:t>
      </w:r>
      <w:r w:rsidR="008E16E3">
        <w:t xml:space="preserve"> Bližší informace jsou uvedeny v sekci </w:t>
      </w:r>
      <w:r w:rsidR="008E16E3">
        <w:fldChar w:fldCharType="begin"/>
      </w:r>
      <w:r w:rsidR="008E16E3">
        <w:instrText xml:space="preserve"> REF _Ref133668501 \r \h </w:instrText>
      </w:r>
      <w:r w:rsidR="008E16E3">
        <w:fldChar w:fldCharType="separate"/>
      </w:r>
      <w:r w:rsidR="008E16E3">
        <w:t>3.8</w:t>
      </w:r>
      <w:r w:rsidR="008E16E3">
        <w:fldChar w:fldCharType="end"/>
      </w:r>
      <w:r w:rsidR="008E16E3">
        <w:t>.</w:t>
      </w:r>
    </w:p>
    <w:p w14:paraId="2853EC0D" w14:textId="1C643FC0" w:rsidR="00430EA9" w:rsidRDefault="00430EA9" w:rsidP="00430EA9">
      <w:pPr>
        <w:pStyle w:val="Caption"/>
        <w:keepNext/>
      </w:pPr>
      <w:bookmarkStart w:id="184" w:name="_Ref131774182"/>
      <w:bookmarkStart w:id="185" w:name="_Toc133669190"/>
      <w:r>
        <w:lastRenderedPageBreak/>
        <w:t xml:space="preserve">Tabulka </w:t>
      </w:r>
      <w:fldSimple w:instr=" SEQ Tabulka \* ARABIC ">
        <w:r w:rsidR="00DF0693">
          <w:rPr>
            <w:noProof/>
          </w:rPr>
          <w:t>9</w:t>
        </w:r>
      </w:fldSimple>
      <w:bookmarkEnd w:id="184"/>
      <w:r>
        <w:t>: Výsledky implementace zdrojového kódu 9</w:t>
      </w:r>
      <w:bookmarkEnd w:id="18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6A3670CC" w14:textId="77777777" w:rsidR="00825B3B" w:rsidRDefault="00825B3B" w:rsidP="00430EA9">
      <w:pPr>
        <w:jc w:val="center"/>
      </w:pPr>
    </w:p>
    <w:p w14:paraId="2D44FD5B" w14:textId="2AD6BCF0" w:rsidR="00825B3B" w:rsidRDefault="00825B3B" w:rsidP="003E69FD">
      <w:r>
        <w:rPr>
          <w:lang w:val="en-US"/>
        </w:rPr>
        <w:lastRenderedPageBreak/>
        <w:fldChar w:fldCharType="begin"/>
      </w:r>
      <w:r>
        <w:rPr>
          <w:lang w:val="en-US"/>
        </w:rPr>
        <w:instrText xml:space="preserve"> REF _Ref131774721 \h </w:instrText>
      </w:r>
      <w:r>
        <w:rPr>
          <w:lang w:val="en-US"/>
        </w:rPr>
      </w:r>
      <w:r>
        <w:rPr>
          <w:lang w:val="en-US"/>
        </w:rPr>
        <w:fldChar w:fldCharType="separate"/>
      </w:r>
      <w:r>
        <w:t xml:space="preserve">Tabulka </w:t>
      </w:r>
      <w:r>
        <w:rPr>
          <w:noProof/>
        </w:rPr>
        <w:t>10</w:t>
      </w:r>
      <w:r>
        <w:rPr>
          <w:lang w:val="en-US"/>
        </w:rPr>
        <w:fldChar w:fldCharType="end"/>
      </w:r>
      <w:r>
        <w:rPr>
          <w:lang w:val="en-US"/>
        </w:rPr>
        <w:t xml:space="preserve"> </w:t>
      </w:r>
      <w:r w:rsidRPr="006629A8">
        <w:t>představuje vliv</w:t>
      </w:r>
      <w:r>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270405C" w14:textId="6315FF4C" w:rsidR="001D11F9" w:rsidRDefault="001D11F9" w:rsidP="001D11F9">
      <w:pPr>
        <w:pStyle w:val="Caption"/>
        <w:keepNext/>
      </w:pPr>
      <w:bookmarkStart w:id="186" w:name="_Ref131774721"/>
      <w:bookmarkStart w:id="187" w:name="_Toc133669191"/>
      <w:r>
        <w:t xml:space="preserve">Tabulka </w:t>
      </w:r>
      <w:fldSimple w:instr=" SEQ Tabulka \* ARABIC ">
        <w:r w:rsidR="00DF0693">
          <w:rPr>
            <w:noProof/>
          </w:rPr>
          <w:t>10</w:t>
        </w:r>
      </w:fldSimple>
      <w:bookmarkEnd w:id="186"/>
      <w:r>
        <w:t>: Výsledky implementace zdrojového kódu 10</w:t>
      </w:r>
      <w:bookmarkEnd w:id="18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34FB0148" w14:textId="3C87EFC3" w:rsidR="00825B3B" w:rsidRPr="00825B3B" w:rsidRDefault="00825B3B" w:rsidP="003E69FD">
      <w:r>
        <w:rPr>
          <w:lang w:val="en-US"/>
        </w:rPr>
        <w:fldChar w:fldCharType="begin"/>
      </w:r>
      <w:r>
        <w:rPr>
          <w:lang w:val="en-US"/>
        </w:rPr>
        <w:instrText xml:space="preserve"> REF _Ref131775277 \h </w:instrText>
      </w:r>
      <w:r>
        <w:rPr>
          <w:lang w:val="en-US"/>
        </w:rPr>
      </w:r>
      <w:r>
        <w:rPr>
          <w:lang w:val="en-US"/>
        </w:rPr>
        <w:fldChar w:fldCharType="separate"/>
      </w:r>
      <w:r>
        <w:t xml:space="preserve">Tabulka </w:t>
      </w:r>
      <w:r>
        <w:rPr>
          <w:noProof/>
        </w:rPr>
        <w:t>11</w:t>
      </w:r>
      <w:r>
        <w:rPr>
          <w:lang w:val="en-US"/>
        </w:rPr>
        <w:fldChar w:fldCharType="end"/>
      </w:r>
      <w:r>
        <w:rPr>
          <w:lang w:val="en-US"/>
        </w:rPr>
        <w:t xml:space="preserve"> </w:t>
      </w:r>
      <w:r>
        <w:t>ukazuje různorodou povahu překladačů k jejich přístupu řešení větvení. 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naloží. Rovněž by mohlo být dosaženo zcela odlišných výsledků na různých architekturách.</w:t>
      </w:r>
      <w:r w:rsidR="008E16E3">
        <w:t xml:space="preserve"> Bližší informace jsou uvedeny v sekci </w:t>
      </w:r>
      <w:r w:rsidR="008E16E3">
        <w:fldChar w:fldCharType="begin"/>
      </w:r>
      <w:r w:rsidR="008E16E3">
        <w:instrText xml:space="preserve"> REF _Ref133668595 \r \h </w:instrText>
      </w:r>
      <w:r w:rsidR="008E16E3">
        <w:fldChar w:fldCharType="separate"/>
      </w:r>
      <w:r w:rsidR="008E16E3">
        <w:t>3.9.1.2</w:t>
      </w:r>
      <w:r w:rsidR="008E16E3">
        <w:fldChar w:fldCharType="end"/>
      </w:r>
      <w:r w:rsidR="008E16E3">
        <w:t>.</w:t>
      </w:r>
    </w:p>
    <w:p w14:paraId="5354D9E6" w14:textId="11FB2DBA" w:rsidR="001252A4" w:rsidRPr="00A63C16" w:rsidRDefault="00250861" w:rsidP="00A63C16">
      <w:pPr>
        <w:pStyle w:val="Caption"/>
        <w:keepNext/>
      </w:pPr>
      <w:bookmarkStart w:id="188" w:name="_Ref131775277"/>
      <w:bookmarkStart w:id="189" w:name="_Toc133669192"/>
      <w:r>
        <w:t xml:space="preserve">Tabulka </w:t>
      </w:r>
      <w:fldSimple w:instr=" SEQ Tabulka \* ARABIC ">
        <w:r w:rsidR="00DF0693">
          <w:rPr>
            <w:noProof/>
          </w:rPr>
          <w:t>11</w:t>
        </w:r>
      </w:fldSimple>
      <w:bookmarkEnd w:id="188"/>
      <w:r>
        <w:t>: Výsledky implementace zdrojového kódu 11</w:t>
      </w:r>
      <w:bookmarkEnd w:id="189"/>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x &gt;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35C69D15" w14:textId="4EB80456" w:rsidR="00825B3B" w:rsidRPr="00825B3B" w:rsidRDefault="00825B3B" w:rsidP="003E69FD">
      <w:r>
        <w:fldChar w:fldCharType="begin"/>
      </w:r>
      <w:r>
        <w:instrText xml:space="preserve"> REF _Ref131776031 \h </w:instrText>
      </w:r>
      <w:r>
        <w:fldChar w:fldCharType="separate"/>
      </w:r>
      <w:r>
        <w:t xml:space="preserve">Tabulka </w:t>
      </w:r>
      <w:r>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r w:rsidR="00FF765C">
        <w:t xml:space="preserve"> Bližší informace jsou uvedeny v sekci </w:t>
      </w:r>
      <w:r w:rsidR="00FF765C">
        <w:fldChar w:fldCharType="begin"/>
      </w:r>
      <w:r w:rsidR="00FF765C">
        <w:instrText xml:space="preserve"> REF _Ref133668618 \r \h </w:instrText>
      </w:r>
      <w:r w:rsidR="00FF765C">
        <w:fldChar w:fldCharType="separate"/>
      </w:r>
      <w:r w:rsidR="00FF765C">
        <w:t>3.9.3</w:t>
      </w:r>
      <w:r w:rsidR="00FF765C">
        <w:fldChar w:fldCharType="end"/>
      </w:r>
      <w:r w:rsidR="00FF765C">
        <w:t>.</w:t>
      </w:r>
    </w:p>
    <w:p w14:paraId="25860196" w14:textId="0ADBE1E8" w:rsidR="0025386C" w:rsidRDefault="0025386C" w:rsidP="0025386C">
      <w:pPr>
        <w:pStyle w:val="Caption"/>
        <w:keepNext/>
      </w:pPr>
      <w:bookmarkStart w:id="190" w:name="_Ref131776031"/>
      <w:bookmarkStart w:id="191" w:name="_Toc133669193"/>
      <w:r>
        <w:t xml:space="preserve">Tabulka </w:t>
      </w:r>
      <w:fldSimple w:instr=" SEQ Tabulka \* ARABIC ">
        <w:r w:rsidR="00DF0693">
          <w:rPr>
            <w:noProof/>
          </w:rPr>
          <w:t>12</w:t>
        </w:r>
      </w:fldSimple>
      <w:bookmarkEnd w:id="190"/>
      <w:r>
        <w:t>: Výsledky implementace zdrojového kódu 12</w:t>
      </w:r>
      <w:bookmarkEnd w:id="191"/>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74FEE2AE" w14:textId="384BF3E5" w:rsidR="00825B3B" w:rsidRDefault="00825B3B" w:rsidP="003E69FD">
      <w:r>
        <w:fldChar w:fldCharType="begin"/>
      </w:r>
      <w:r>
        <w:instrText xml:space="preserve"> REF _Ref131776268 \h </w:instrText>
      </w:r>
      <w:r>
        <w:fldChar w:fldCharType="separate"/>
      </w:r>
      <w:r>
        <w:t xml:space="preserve">Tabulka </w:t>
      </w:r>
      <w:r>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režimu.</w:t>
      </w:r>
      <w:r w:rsidR="00AC09AC">
        <w:t xml:space="preserve"> Bližší informace jsou uvedeny v sekci </w:t>
      </w:r>
      <w:r w:rsidR="00AC09AC">
        <w:fldChar w:fldCharType="begin"/>
      </w:r>
      <w:r w:rsidR="00AC09AC">
        <w:instrText xml:space="preserve"> REF _Ref133668641 \r \h </w:instrText>
      </w:r>
      <w:r w:rsidR="00AC09AC">
        <w:fldChar w:fldCharType="separate"/>
      </w:r>
      <w:r w:rsidR="00AC09AC">
        <w:t>3.3.6</w:t>
      </w:r>
      <w:r w:rsidR="00AC09AC">
        <w:fldChar w:fldCharType="end"/>
      </w:r>
      <w:r w:rsidR="00AC09AC">
        <w:t>.</w:t>
      </w:r>
    </w:p>
    <w:p w14:paraId="1A6A110B" w14:textId="669D0A23" w:rsidR="0025386C" w:rsidRDefault="0025386C" w:rsidP="0025386C">
      <w:pPr>
        <w:pStyle w:val="Caption"/>
        <w:keepNext/>
      </w:pPr>
      <w:bookmarkStart w:id="192" w:name="_Ref131776268"/>
      <w:bookmarkStart w:id="193" w:name="_Toc133669194"/>
      <w:r>
        <w:t xml:space="preserve">Tabulka </w:t>
      </w:r>
      <w:fldSimple w:instr=" SEQ Tabulka \* ARABIC ">
        <w:r w:rsidR="00DF0693">
          <w:rPr>
            <w:noProof/>
          </w:rPr>
          <w:t>13</w:t>
        </w:r>
      </w:fldSimple>
      <w:bookmarkEnd w:id="192"/>
      <w:r>
        <w:t>: Výsledky implementace zdrojového kódu 13</w:t>
      </w:r>
      <w:bookmarkEnd w:id="193"/>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24E8B4AC" w14:textId="2580717A" w:rsidR="00825B3B" w:rsidRPr="00825B3B" w:rsidRDefault="00825B3B" w:rsidP="00825B3B">
      <w:r>
        <w:t xml:space="preserve">Instrumentační </w:t>
      </w:r>
      <w:proofErr w:type="spellStart"/>
      <w:r>
        <w:t>profiler</w:t>
      </w:r>
      <w:proofErr w:type="spellEnd"/>
      <w:r>
        <w:t xml:space="preserve"> Tracy zobrazuje průběh programu pro iteraci dvourozměrného pole po sloupcích a po řádcích v </w:t>
      </w:r>
      <w:r>
        <w:fldChar w:fldCharType="begin"/>
      </w:r>
      <w:r>
        <w:instrText xml:space="preserve"> REF _Ref132018122 \h </w:instrText>
      </w:r>
      <w:r>
        <w:fldChar w:fldCharType="separate"/>
      </w:r>
      <w:r>
        <w:t xml:space="preserve">Obr. </w:t>
      </w:r>
      <w:r>
        <w:rPr>
          <w:noProof/>
        </w:rPr>
        <w:t>43</w:t>
      </w:r>
      <w:r>
        <w:fldChar w:fldCharType="end"/>
      </w:r>
      <w:r>
        <w:t>. Velikosti polí jsou stejné jako v tabulce 1. Aplikace nám umožňuje graficky znázornit využití CPU a také alokované a uvolněné paměti.</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3B88C625" w:rsidR="0007067A" w:rsidRDefault="005212E7" w:rsidP="005212E7">
      <w:pPr>
        <w:pStyle w:val="Caption"/>
      </w:pPr>
      <w:bookmarkStart w:id="194" w:name="_Ref132018122"/>
      <w:bookmarkStart w:id="195" w:name="_Toc133669162"/>
      <w:r>
        <w:t xml:space="preserve">Obr. </w:t>
      </w:r>
      <w:fldSimple w:instr=" SEQ Obr. \* ARABIC ">
        <w:r w:rsidR="00DF0693">
          <w:rPr>
            <w:noProof/>
          </w:rPr>
          <w:t>43</w:t>
        </w:r>
      </w:fldSimple>
      <w:bookmarkEnd w:id="194"/>
      <w:r>
        <w:t>: Program Tracy – analýza zdrojového kódu 1. [Zdroj vlastní]</w:t>
      </w:r>
      <w:bookmarkEnd w:id="195"/>
    </w:p>
    <w:p w14:paraId="6F37CC7C" w14:textId="77777777" w:rsidR="00825B3B" w:rsidRDefault="00825B3B" w:rsidP="00825B3B">
      <w:r>
        <w:t xml:space="preserve">Implementace příkladu určeného pro profilování je členěna podle velikost dat, na kterých se pracuje. </w:t>
      </w:r>
      <w:r>
        <w:fldChar w:fldCharType="begin"/>
      </w:r>
      <w:r>
        <w:instrText xml:space="preserve"> REF _Ref131942405 \h </w:instrText>
      </w:r>
      <w:r>
        <w:fldChar w:fldCharType="separate"/>
      </w:r>
      <w:r>
        <w:t xml:space="preserve">Obr. </w:t>
      </w:r>
      <w:r>
        <w:rPr>
          <w:noProof/>
        </w:rPr>
        <w:t>44</w:t>
      </w:r>
      <w:r>
        <w:fldChar w:fldCharType="end"/>
      </w:r>
      <w:r>
        <w:t xml:space="preserve"> vyčítá celkový čas potřebný pro vykonání celé části. </w:t>
      </w:r>
    </w:p>
    <w:p w14:paraId="771B5925" w14:textId="77777777" w:rsidR="00825B3B" w:rsidRPr="00825B3B" w:rsidRDefault="00825B3B" w:rsidP="00825B3B"/>
    <w:p w14:paraId="450A3831" w14:textId="77777777" w:rsidR="005212E7" w:rsidRDefault="00CC3B2B" w:rsidP="005212E7">
      <w:pPr>
        <w:keepNext/>
        <w:jc w:val="center"/>
      </w:pPr>
      <w:r>
        <w:rPr>
          <w:noProof/>
        </w:rPr>
        <w:lastRenderedPageBreak/>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311A6326" w:rsidR="00CC3B2B" w:rsidRDefault="005212E7" w:rsidP="005212E7">
      <w:pPr>
        <w:pStyle w:val="Caption"/>
      </w:pPr>
      <w:bookmarkStart w:id="196" w:name="_Ref131942405"/>
      <w:bookmarkStart w:id="197" w:name="_Toc133669163"/>
      <w:r>
        <w:t xml:space="preserve">Obr. </w:t>
      </w:r>
      <w:fldSimple w:instr=" SEQ Obr. \* ARABIC ">
        <w:r w:rsidR="00DF0693">
          <w:rPr>
            <w:noProof/>
          </w:rPr>
          <w:t>44</w:t>
        </w:r>
      </w:fldSimple>
      <w:bookmarkEnd w:id="196"/>
      <w:r>
        <w:t>: Profilování částí podle velikosti dat. [Zdroj vlastní]</w:t>
      </w:r>
      <w:bookmarkEnd w:id="197"/>
    </w:p>
    <w:p w14:paraId="06D5D833" w14:textId="5BEF5BEF" w:rsidR="00825B3B" w:rsidRPr="00825B3B" w:rsidRDefault="00825B3B" w:rsidP="003E69FD">
      <w:r>
        <w:t>U každé části pak lze vidět rozdíl v době trvání jednotlivých přístupů. Aby měl profilovací nástroj dostatečné množství dat a aby se snáze připojil k profilované aplikaci, provádí se sledovaná metoda opakovaně ve smyčce.</w:t>
      </w:r>
    </w:p>
    <w:p w14:paraId="12176C60" w14:textId="77777777" w:rsidR="005212E7" w:rsidRDefault="00CC3B2B" w:rsidP="005212E7">
      <w:pPr>
        <w:keepNext/>
        <w:jc w:val="center"/>
      </w:pPr>
      <w:r>
        <w:rPr>
          <w:noProof/>
        </w:rPr>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68515628" w:rsidR="00CC3B2B" w:rsidRDefault="005212E7" w:rsidP="005212E7">
      <w:pPr>
        <w:pStyle w:val="Caption"/>
      </w:pPr>
      <w:bookmarkStart w:id="198" w:name="_Toc133669164"/>
      <w:r>
        <w:t xml:space="preserve">Obr. </w:t>
      </w:r>
      <w:fldSimple w:instr=" SEQ Obr. \* ARABIC ">
        <w:r w:rsidR="00DF0693">
          <w:rPr>
            <w:noProof/>
          </w:rPr>
          <w:t>45</w:t>
        </w:r>
      </w:fldSimple>
      <w:r>
        <w:t>: Pohled na srovnání doby běhu pro velikost 900x900. [Zdroj vlastní]</w:t>
      </w:r>
      <w:bookmarkEnd w:id="198"/>
    </w:p>
    <w:p w14:paraId="55EF9C41" w14:textId="2853229F" w:rsidR="00825B3B" w:rsidRPr="00825B3B" w:rsidRDefault="00825B3B" w:rsidP="00825B3B">
      <w:r>
        <w:fldChar w:fldCharType="begin"/>
      </w:r>
      <w:r>
        <w:instrText xml:space="preserve"> REF _Ref131942492 \h </w:instrText>
      </w:r>
      <w:r>
        <w:fldChar w:fldCharType="separate"/>
      </w:r>
      <w:r>
        <w:t xml:space="preserve">Obr. </w:t>
      </w:r>
      <w:r>
        <w:rPr>
          <w:noProof/>
        </w:rPr>
        <w:t>46</w:t>
      </w:r>
      <w:r>
        <w:fldChar w:fldCharType="end"/>
      </w:r>
      <w:r>
        <w:t xml:space="preserve"> ukazuje, že průměrný čas exekuce funkce pro iteraci po řádcích zhruba odpovídá hodnotám naměřeným </w:t>
      </w:r>
      <w:proofErr w:type="spellStart"/>
      <w:r>
        <w:t>benchmarkovacím</w:t>
      </w:r>
      <w:proofErr w:type="spellEnd"/>
      <w:r>
        <w:t xml:space="preserve"> nástrojem.</w:t>
      </w:r>
      <w:r w:rsidRPr="005E0E48">
        <w:t xml:space="preserve"> </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4F536FA4" w:rsidR="00DA4F7B" w:rsidRDefault="003B1AAB" w:rsidP="003B1AAB">
      <w:pPr>
        <w:pStyle w:val="Caption"/>
      </w:pPr>
      <w:bookmarkStart w:id="199" w:name="_Ref131942492"/>
      <w:bookmarkStart w:id="200" w:name="_Toc133669165"/>
      <w:r>
        <w:t xml:space="preserve">Obr. </w:t>
      </w:r>
      <w:fldSimple w:instr=" SEQ Obr. \* ARABIC ">
        <w:r w:rsidR="00DF0693">
          <w:rPr>
            <w:noProof/>
          </w:rPr>
          <w:t>46</w:t>
        </w:r>
      </w:fldSimple>
      <w:bookmarkEnd w:id="199"/>
      <w:r>
        <w:t>: Průměrná doba běhu iterace po řádcích. [Zdroj vlastní]</w:t>
      </w:r>
      <w:bookmarkEnd w:id="200"/>
    </w:p>
    <w:p w14:paraId="5B14B8DA" w14:textId="77777777" w:rsidR="00825B3B" w:rsidRPr="005E0E48" w:rsidRDefault="00825B3B" w:rsidP="00825B3B">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fldChar w:fldCharType="begin"/>
      </w:r>
      <w:r>
        <w:instrText xml:space="preserve"> REF _Ref131942536 \h </w:instrText>
      </w:r>
      <w:r>
        <w:fldChar w:fldCharType="separate"/>
      </w:r>
      <w:r>
        <w:t xml:space="preserve">Obr. </w:t>
      </w:r>
      <w:r>
        <w:rPr>
          <w:noProof/>
        </w:rPr>
        <w:t>47</w:t>
      </w:r>
      <w:r>
        <w:fldChar w:fldCharType="end"/>
      </w:r>
      <w:r>
        <w:t xml:space="preserve"> zobrazuje tělo hlavní smyčky programu. V obou případech se využívá identických instrukcí, v jednom případě je stráveno více času u instrukce pro převod dat z registru do paměti. </w:t>
      </w:r>
    </w:p>
    <w:p w14:paraId="6E9812C3" w14:textId="77777777" w:rsidR="00825B3B" w:rsidRPr="00825B3B" w:rsidRDefault="00825B3B" w:rsidP="00825B3B"/>
    <w:p w14:paraId="228F93BE" w14:textId="77777777" w:rsidR="003B1AAB" w:rsidRDefault="00FB6578" w:rsidP="003B1AAB">
      <w:pPr>
        <w:keepNext/>
        <w:jc w:val="center"/>
      </w:pPr>
      <w:r>
        <w:rPr>
          <w:noProof/>
          <w:lang w:val="en-US"/>
        </w:rPr>
        <w:lastRenderedPageBreak/>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47FBE605" w:rsidR="00DA4F7B" w:rsidRDefault="003B1AAB" w:rsidP="003B1AAB">
      <w:pPr>
        <w:pStyle w:val="Caption"/>
      </w:pPr>
      <w:bookmarkStart w:id="201" w:name="_Ref131942536"/>
      <w:bookmarkStart w:id="202" w:name="_Toc133669166"/>
      <w:r>
        <w:t xml:space="preserve">Obr. </w:t>
      </w:r>
      <w:fldSimple w:instr=" SEQ Obr. \* ARABIC ">
        <w:r w:rsidR="00DF0693">
          <w:rPr>
            <w:noProof/>
          </w:rPr>
          <w:t>47</w:t>
        </w:r>
      </w:fldSimple>
      <w:bookmarkEnd w:id="201"/>
      <w:r>
        <w:t>: Tělo hlavní smyčky obou variant v jazyce symbolických adres. [Zdroj vlastní]</w:t>
      </w:r>
      <w:bookmarkEnd w:id="202"/>
    </w:p>
    <w:p w14:paraId="06AD4614" w14:textId="42A41012" w:rsidR="00825B3B" w:rsidRPr="00825B3B" w:rsidRDefault="00825B3B" w:rsidP="003E69FD">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fldChar w:fldCharType="begin"/>
      </w:r>
      <w:r>
        <w:instrText xml:space="preserve"> REF _Ref131942569 \h </w:instrText>
      </w:r>
      <w:r>
        <w:fldChar w:fldCharType="separate"/>
      </w:r>
      <w:r>
        <w:t xml:space="preserve">Obr. </w:t>
      </w:r>
      <w:r>
        <w:rPr>
          <w:noProof/>
        </w:rPr>
        <w:t>48</w:t>
      </w:r>
      <w:r>
        <w:fldChar w:fldCharType="end"/>
      </w:r>
      <w:r>
        <w:t>. Jedná se o informace získané z PMU monitorující události týkající se vyrovnávací paměti.</w:t>
      </w:r>
    </w:p>
    <w:p w14:paraId="393346C6" w14:textId="77777777" w:rsidR="003B1AAB" w:rsidRDefault="00FB6578" w:rsidP="003B1AAB">
      <w:pPr>
        <w:keepNext/>
        <w:jc w:val="center"/>
      </w:pPr>
      <w:r>
        <w:rPr>
          <w:noProof/>
        </w:rPr>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604667E3" w:rsidR="0007067A" w:rsidRDefault="003B1AAB" w:rsidP="003B1AAB">
      <w:pPr>
        <w:pStyle w:val="Caption"/>
      </w:pPr>
      <w:bookmarkStart w:id="203" w:name="_Ref131942569"/>
      <w:bookmarkStart w:id="204" w:name="_Toc133669167"/>
      <w:r>
        <w:t xml:space="preserve">Obr. </w:t>
      </w:r>
      <w:fldSimple w:instr=" SEQ Obr. \* ARABIC ">
        <w:r w:rsidR="00DF0693">
          <w:rPr>
            <w:noProof/>
          </w:rPr>
          <w:t>48</w:t>
        </w:r>
      </w:fldSimple>
      <w:bookmarkEnd w:id="203"/>
      <w:r>
        <w:t>: Srovnání hardwarových událostí obou variant. [Zdroj vlastní]</w:t>
      </w:r>
      <w:bookmarkEnd w:id="204"/>
    </w:p>
    <w:p w14:paraId="3322665E" w14:textId="77777777" w:rsidR="00825B3B" w:rsidRDefault="00825B3B" w:rsidP="00825B3B"/>
    <w:p w14:paraId="184CEA04" w14:textId="77777777" w:rsidR="00825B3B" w:rsidRDefault="00825B3B" w:rsidP="00825B3B"/>
    <w:p w14:paraId="5E52B106" w14:textId="77777777" w:rsidR="00825B3B" w:rsidRDefault="00825B3B" w:rsidP="00825B3B"/>
    <w:p w14:paraId="26F4EA29" w14:textId="77777777" w:rsidR="00825B3B" w:rsidRDefault="00825B3B" w:rsidP="00825B3B"/>
    <w:p w14:paraId="3AD4B764" w14:textId="77777777" w:rsidR="00825B3B" w:rsidRDefault="00825B3B" w:rsidP="00825B3B"/>
    <w:p w14:paraId="5941053E" w14:textId="77777777" w:rsidR="00825B3B" w:rsidRDefault="00825B3B" w:rsidP="00825B3B"/>
    <w:p w14:paraId="0D7AA898" w14:textId="77777777" w:rsidR="00825B3B" w:rsidRDefault="00825B3B" w:rsidP="00825B3B"/>
    <w:p w14:paraId="396256F8" w14:textId="491D605D" w:rsidR="00825B3B" w:rsidRPr="00825B3B" w:rsidRDefault="00825B3B" w:rsidP="003E69FD">
      <w:r>
        <w:lastRenderedPageBreak/>
        <w:fldChar w:fldCharType="begin"/>
      </w:r>
      <w:r>
        <w:instrText xml:space="preserve"> REF _Ref131942614 \h </w:instrText>
      </w:r>
      <w:r>
        <w:fldChar w:fldCharType="separate"/>
      </w:r>
      <w:r>
        <w:t xml:space="preserve">Obr. </w:t>
      </w:r>
      <w:r>
        <w:rPr>
          <w:noProof/>
        </w:rPr>
        <w:t>49</w:t>
      </w:r>
      <w:r>
        <w:fldChar w:fldCharType="end"/>
      </w:r>
      <w:r>
        <w:t xml:space="preserve"> je shrnutí, které poskytuje </w:t>
      </w:r>
      <w:proofErr w:type="spellStart"/>
      <w:r>
        <w:t>vTune</w:t>
      </w:r>
      <w:proofErr w:type="spellEnd"/>
      <w:r>
        <w:t xml:space="preserve"> pro iteraci po sloupcích. Mimo detailního popisu jednotlivých částí </w:t>
      </w:r>
      <w:proofErr w:type="spellStart"/>
      <w:r>
        <w:t>pipeline</w:t>
      </w:r>
      <w:proofErr w:type="spellEnd"/>
      <w:r>
        <w:t xml:space="preserve"> lze pozorovat také grafickou reprezentaci efektivity programu. </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E2C74F7" w:rsidR="008E5EB1" w:rsidRDefault="003B1AAB" w:rsidP="003B1AAB">
      <w:pPr>
        <w:pStyle w:val="Caption"/>
      </w:pPr>
      <w:bookmarkStart w:id="205" w:name="_Ref131942614"/>
      <w:bookmarkStart w:id="206" w:name="_Toc133669168"/>
      <w:r>
        <w:t xml:space="preserve">Obr. </w:t>
      </w:r>
      <w:fldSimple w:instr=" SEQ Obr. \* ARABIC ">
        <w:r w:rsidR="00DF0693">
          <w:rPr>
            <w:noProof/>
          </w:rPr>
          <w:t>49</w:t>
        </w:r>
      </w:fldSimple>
      <w:bookmarkEnd w:id="205"/>
      <w:r>
        <w:t xml:space="preserve">: Shrnutí výkonnostních charakteristik programu </w:t>
      </w:r>
      <w:proofErr w:type="spellStart"/>
      <w:r>
        <w:t>vTune</w:t>
      </w:r>
      <w:proofErr w:type="spellEnd"/>
      <w:r>
        <w:t xml:space="preserve"> pro variantu po sloupcích. [Zdroj vlastní]</w:t>
      </w:r>
      <w:bookmarkEnd w:id="206"/>
    </w:p>
    <w:p w14:paraId="02DDE6EA" w14:textId="77777777" w:rsidR="003B1AAB" w:rsidRDefault="008E5EB1" w:rsidP="003B1AAB">
      <w:pPr>
        <w:keepNext/>
        <w:jc w:val="left"/>
      </w:pPr>
      <w:r>
        <w:rPr>
          <w:noProof/>
        </w:rPr>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5CD89F1A" w:rsidR="008E5EB1" w:rsidRDefault="003B1AAB" w:rsidP="003B1AAB">
      <w:pPr>
        <w:pStyle w:val="Caption"/>
      </w:pPr>
      <w:bookmarkStart w:id="207" w:name="_Ref131942648"/>
      <w:bookmarkStart w:id="208" w:name="_Toc133669169"/>
      <w:r>
        <w:t xml:space="preserve">Obr. </w:t>
      </w:r>
      <w:fldSimple w:instr=" SEQ Obr. \* ARABIC ">
        <w:r w:rsidR="00DF0693">
          <w:rPr>
            <w:noProof/>
          </w:rPr>
          <w:t>50</w:t>
        </w:r>
      </w:fldSimple>
      <w:bookmarkEnd w:id="207"/>
      <w:r>
        <w:t xml:space="preserve">: Shrnutí výkonnostních charakteristik programu </w:t>
      </w:r>
      <w:proofErr w:type="spellStart"/>
      <w:r>
        <w:t>vTune</w:t>
      </w:r>
      <w:proofErr w:type="spellEnd"/>
      <w:r>
        <w:t xml:space="preserve"> pro variantu po řádcích. [Zdroj vlastní]</w:t>
      </w:r>
      <w:bookmarkEnd w:id="208"/>
    </w:p>
    <w:p w14:paraId="247B1F11" w14:textId="5A4A63F3" w:rsidR="008E5EB1" w:rsidRPr="000D6509" w:rsidRDefault="000D6509" w:rsidP="003E69FD">
      <w:r>
        <w:t xml:space="preserve">Při porovnání </w:t>
      </w:r>
      <w:r w:rsidR="003B1AAB">
        <w:fldChar w:fldCharType="begin"/>
      </w:r>
      <w:r w:rsidR="003B1AAB">
        <w:instrText xml:space="preserve"> REF _Ref131942648 \h </w:instrText>
      </w:r>
      <w:r w:rsidR="003B1AAB">
        <w:fldChar w:fldCharType="separate"/>
      </w:r>
      <w:r w:rsidR="00DF0693">
        <w:t xml:space="preserve">Obr. </w:t>
      </w:r>
      <w:r w:rsidR="00DF0693">
        <w:rPr>
          <w:noProof/>
        </w:rPr>
        <w:t>50</w:t>
      </w:r>
      <w:r w:rsidR="003B1AAB">
        <w:fldChar w:fldCharType="end"/>
      </w:r>
      <w:r w:rsidR="003B1AAB">
        <w:t xml:space="preserve"> </w:t>
      </w:r>
      <w:r>
        <w:t>s </w:t>
      </w:r>
      <w:r w:rsidR="005B295C">
        <w:fldChar w:fldCharType="begin"/>
      </w:r>
      <w:r w:rsidR="005B295C">
        <w:instrText xml:space="preserve"> REF _Ref131942614 \h </w:instrText>
      </w:r>
      <w:r w:rsidR="005B295C">
        <w:fldChar w:fldCharType="separate"/>
      </w:r>
      <w:r w:rsidR="00DF0693">
        <w:t xml:space="preserve">Obr. </w:t>
      </w:r>
      <w:r w:rsidR="00DF0693">
        <w:rPr>
          <w:noProof/>
        </w:rPr>
        <w:t>49</w:t>
      </w:r>
      <w:r w:rsidR="005B295C">
        <w:fldChar w:fldCharType="end"/>
      </w:r>
      <w:r>
        <w:t xml:space="preserve">,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se zvětšila.</w:t>
      </w:r>
    </w:p>
    <w:p w14:paraId="7AE63B51" w14:textId="62B3D301" w:rsidR="00FB6578" w:rsidRDefault="00FB6578" w:rsidP="00FB6578">
      <w:pPr>
        <w:pStyle w:val="Heading3"/>
      </w:pPr>
      <w:r>
        <w:lastRenderedPageBreak/>
        <w:t>Zdrojový kód 4</w:t>
      </w:r>
    </w:p>
    <w:p w14:paraId="4C2BACF0" w14:textId="3024276F" w:rsidR="00825B3B" w:rsidRPr="00825B3B" w:rsidRDefault="00825B3B" w:rsidP="003E69FD">
      <w:r>
        <w:fldChar w:fldCharType="begin"/>
      </w:r>
      <w:r>
        <w:instrText xml:space="preserve"> REF _Ref131942701 \h </w:instrText>
      </w:r>
      <w:r>
        <w:fldChar w:fldCharType="separate"/>
      </w:r>
      <w:r>
        <w:t xml:space="preserve">Obr. </w:t>
      </w:r>
      <w:r>
        <w:rPr>
          <w:noProof/>
        </w:rPr>
        <w:t>51</w:t>
      </w:r>
      <w:r>
        <w:fldChar w:fldCharType="end"/>
      </w:r>
      <w:r>
        <w:t xml:space="preserve"> ukazuje tělo hlavní smyčky programu. Lze pozorovat, že při zvyšování stupně </w:t>
      </w:r>
      <w:proofErr w:type="spellStart"/>
      <w:r>
        <w:t>unrollingu</w:t>
      </w:r>
      <w:proofErr w:type="spellEnd"/>
      <w:r>
        <w:t xml:space="preserve"> se zvyšuje počet instrukcí pro provádění samotného výpočtu a přesun dat, a tím pádem se snižuje počet režijních instrukcí pro implementaci smyčky.</w:t>
      </w:r>
    </w:p>
    <w:p w14:paraId="30461A0B" w14:textId="77777777" w:rsidR="003B1AAB" w:rsidRDefault="000D6509" w:rsidP="003B1AAB">
      <w:pPr>
        <w:keepNext/>
        <w:jc w:val="center"/>
      </w:pPr>
      <w:r>
        <w:rPr>
          <w:noProof/>
        </w:rPr>
        <w:drawing>
          <wp:inline distT="0" distB="0" distL="0" distR="0" wp14:anchorId="77237E84" wp14:editId="03536B6B">
            <wp:extent cx="3916680" cy="6952469"/>
            <wp:effectExtent l="0" t="0" r="7620" b="127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3934258" cy="6983672"/>
                    </a:xfrm>
                    <a:prstGeom prst="rect">
                      <a:avLst/>
                    </a:prstGeom>
                  </pic:spPr>
                </pic:pic>
              </a:graphicData>
            </a:graphic>
          </wp:inline>
        </w:drawing>
      </w:r>
    </w:p>
    <w:p w14:paraId="0CD93B27" w14:textId="4A188FD5" w:rsidR="00FB6578" w:rsidRDefault="003B1AAB" w:rsidP="003B1AAB">
      <w:pPr>
        <w:pStyle w:val="Caption"/>
      </w:pPr>
      <w:bookmarkStart w:id="209" w:name="_Ref131942701"/>
      <w:bookmarkStart w:id="210" w:name="_Toc133669170"/>
      <w:r>
        <w:t xml:space="preserve">Obr. </w:t>
      </w:r>
      <w:fldSimple w:instr=" SEQ Obr. \* ARABIC ">
        <w:r w:rsidR="00DF0693">
          <w:rPr>
            <w:noProof/>
          </w:rPr>
          <w:t>51</w:t>
        </w:r>
      </w:fldSimple>
      <w:bookmarkEnd w:id="209"/>
      <w:r>
        <w:t xml:space="preserve">: Tělo hlavní smyčky různých stupňů </w:t>
      </w:r>
      <w:proofErr w:type="spellStart"/>
      <w:r>
        <w:t>unrollingu</w:t>
      </w:r>
      <w:proofErr w:type="spellEnd"/>
      <w:r>
        <w:t xml:space="preserve"> v jazyce symbolických adres. [Zdroj vlastní]</w:t>
      </w:r>
      <w:bookmarkEnd w:id="210"/>
    </w:p>
    <w:p w14:paraId="0CA4768D" w14:textId="14C1E839" w:rsidR="00825B3B" w:rsidRPr="00825B3B" w:rsidRDefault="00825B3B" w:rsidP="003E69FD">
      <w:r>
        <w:lastRenderedPageBreak/>
        <w:t xml:space="preserve">Nahlédnutí na </w:t>
      </w:r>
      <w:r>
        <w:fldChar w:fldCharType="begin"/>
      </w:r>
      <w:r>
        <w:instrText xml:space="preserve"> REF _Ref131942755 \h </w:instrText>
      </w:r>
      <w:r>
        <w:fldChar w:fldCharType="separate"/>
      </w:r>
      <w:r>
        <w:t xml:space="preserve">Obr. </w:t>
      </w:r>
      <w:r>
        <w:rPr>
          <w:noProof/>
        </w:rPr>
        <w:t>52</w:t>
      </w:r>
      <w:r>
        <w:fldChar w:fldCharType="end"/>
      </w:r>
      <w:r>
        <w:t xml:space="preserve">, </w:t>
      </w:r>
      <w:r>
        <w:fldChar w:fldCharType="begin"/>
      </w:r>
      <w:r>
        <w:instrText xml:space="preserve"> REF _Ref131942760 \h </w:instrText>
      </w:r>
      <w:r>
        <w:fldChar w:fldCharType="separate"/>
      </w:r>
      <w:r>
        <w:t xml:space="preserve">Obr. </w:t>
      </w:r>
      <w:r>
        <w:rPr>
          <w:noProof/>
        </w:rPr>
        <w:t>53</w:t>
      </w:r>
      <w:r>
        <w:fldChar w:fldCharType="end"/>
      </w:r>
      <w:r>
        <w:t xml:space="preserve"> a </w:t>
      </w:r>
      <w:r>
        <w:fldChar w:fldCharType="begin"/>
      </w:r>
      <w:r>
        <w:instrText xml:space="preserve"> REF _Ref131942767 \h </w:instrText>
      </w:r>
      <w:r>
        <w:fldChar w:fldCharType="separate"/>
      </w:r>
      <w:r>
        <w:t xml:space="preserve">Obr. </w:t>
      </w:r>
      <w:r>
        <w:rPr>
          <w:noProof/>
        </w:rPr>
        <w:t>54</w:t>
      </w:r>
      <w:r>
        <w:fldChar w:fldCharType="end"/>
      </w:r>
      <w:r>
        <w:t xml:space="preserve"> nám poskytuje znázornění růstu výkonu při zvyšování stupně </w:t>
      </w:r>
      <w:proofErr w:type="spellStart"/>
      <w:r>
        <w:t>unrollingu</w:t>
      </w:r>
      <w:proofErr w:type="spellEnd"/>
      <w:r>
        <w:t xml:space="preserve">. Nejvýznamnější změna je v rostoucím počtu vykonaných instrukcí.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 Do určitého bodu má smysl zvyšovat stupeň </w:t>
      </w:r>
      <w:proofErr w:type="spellStart"/>
      <w:r>
        <w:t>unrollingu</w:t>
      </w:r>
      <w:proofErr w:type="spellEnd"/>
      <w:r>
        <w:t>, pak je ovšem riziko naražení na limity hardware a možnou degradaci výkonu aplikace.</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5A359AF5" w:rsidR="004B2916" w:rsidRDefault="005D03B7" w:rsidP="005D03B7">
      <w:pPr>
        <w:pStyle w:val="Caption"/>
      </w:pPr>
      <w:bookmarkStart w:id="211" w:name="_Ref131942755"/>
      <w:bookmarkStart w:id="212" w:name="_Toc133669171"/>
      <w:r>
        <w:t xml:space="preserve">Obr. </w:t>
      </w:r>
      <w:fldSimple w:instr=" SEQ Obr. \* ARABIC ">
        <w:r w:rsidR="00DF0693">
          <w:rPr>
            <w:noProof/>
          </w:rPr>
          <w:t>52</w:t>
        </w:r>
      </w:fldSimple>
      <w:bookmarkEnd w:id="211"/>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212"/>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2381F9B6" w:rsidR="005D03B7" w:rsidRDefault="005D03B7" w:rsidP="005D03B7">
      <w:pPr>
        <w:pStyle w:val="Caption"/>
      </w:pPr>
      <w:bookmarkStart w:id="213" w:name="_Ref131942760"/>
      <w:bookmarkStart w:id="214" w:name="_Toc133669172"/>
      <w:r>
        <w:t xml:space="preserve">Obr. </w:t>
      </w:r>
      <w:fldSimple w:instr=" SEQ Obr. \* ARABIC ">
        <w:r w:rsidR="00DF0693">
          <w:rPr>
            <w:noProof/>
          </w:rPr>
          <w:t>53</w:t>
        </w:r>
      </w:fldSimple>
      <w:bookmarkEnd w:id="213"/>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214"/>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6A79B4D3" w:rsidR="004B2916" w:rsidRDefault="005D03B7" w:rsidP="005D03B7">
      <w:pPr>
        <w:pStyle w:val="Caption"/>
      </w:pPr>
      <w:bookmarkStart w:id="215" w:name="_Ref131942767"/>
      <w:bookmarkStart w:id="216" w:name="_Toc133669173"/>
      <w:r>
        <w:t xml:space="preserve">Obr. </w:t>
      </w:r>
      <w:fldSimple w:instr=" SEQ Obr. \* ARABIC ">
        <w:r w:rsidR="00DF0693">
          <w:rPr>
            <w:noProof/>
          </w:rPr>
          <w:t>54</w:t>
        </w:r>
      </w:fldSimple>
      <w:bookmarkEnd w:id="215"/>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16"/>
    </w:p>
    <w:p w14:paraId="4BB88BB7" w14:textId="215F3720" w:rsidR="00B76302" w:rsidRDefault="00B76302" w:rsidP="00B76302">
      <w:pPr>
        <w:pStyle w:val="Heading3"/>
      </w:pPr>
      <w:r>
        <w:t>Zdrojový kód 7</w:t>
      </w:r>
    </w:p>
    <w:p w14:paraId="3CE77915" w14:textId="6FA76BA3" w:rsidR="00825B3B" w:rsidRPr="00825B3B" w:rsidRDefault="00825B3B" w:rsidP="003E69FD">
      <w:r>
        <w:fldChar w:fldCharType="begin"/>
      </w:r>
      <w:r>
        <w:instrText xml:space="preserve"> REF _Ref131942804 \h </w:instrText>
      </w:r>
      <w:r>
        <w:fldChar w:fldCharType="separate"/>
      </w:r>
      <w:r>
        <w:t xml:space="preserve">Obr. </w:t>
      </w:r>
      <w:r>
        <w:rPr>
          <w:noProof/>
        </w:rPr>
        <w:t>55</w:t>
      </w:r>
      <w:r>
        <w:fldChar w:fldCharType="end"/>
      </w:r>
      <w:r>
        <w:t xml:space="preserve"> upozorňuje na to, jak může rozložení dat v datové struktuře, a tím pádem v operační paměti, zásadně ovlivnit výkon programu. Při dostatečně velkém objemu dat lze pozorovat, že je možné vykonat stejné množství práce za poloviční čas.</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47201926" w:rsidR="00B76302" w:rsidRDefault="005D03B7" w:rsidP="005D03B7">
      <w:pPr>
        <w:pStyle w:val="Caption"/>
      </w:pPr>
      <w:bookmarkStart w:id="217" w:name="_Ref131942804"/>
      <w:bookmarkStart w:id="218" w:name="_Toc133669174"/>
      <w:r>
        <w:t xml:space="preserve">Obr. </w:t>
      </w:r>
      <w:fldSimple w:instr=" SEQ Obr. \* ARABIC ">
        <w:r w:rsidR="00DF0693">
          <w:rPr>
            <w:noProof/>
          </w:rPr>
          <w:t>55</w:t>
        </w:r>
      </w:fldSimple>
      <w:bookmarkEnd w:id="217"/>
      <w:r>
        <w:t>: Pohled na srovnání doby běhu pro velikost 800000. [Zdroj vlastní]</w:t>
      </w:r>
      <w:bookmarkEnd w:id="218"/>
    </w:p>
    <w:p w14:paraId="7BDA4A1A" w14:textId="77777777" w:rsidR="00825B3B" w:rsidRPr="008B0000" w:rsidRDefault="00825B3B" w:rsidP="003E69FD">
      <w:r>
        <w:t xml:space="preserve">Při porovnání </w:t>
      </w:r>
      <w:r>
        <w:fldChar w:fldCharType="begin"/>
      </w:r>
      <w:r>
        <w:instrText xml:space="preserve"> REF _Ref131942848 \h </w:instrText>
      </w:r>
      <w:r>
        <w:fldChar w:fldCharType="separate"/>
      </w:r>
      <w:r>
        <w:t xml:space="preserve">Obr. </w:t>
      </w:r>
      <w:r>
        <w:rPr>
          <w:noProof/>
        </w:rPr>
        <w:t>56</w:t>
      </w:r>
      <w:r>
        <w:fldChar w:fldCharType="end"/>
      </w:r>
      <w:r>
        <w:t xml:space="preserve">, zobrazující výsledek klasického rozložení, a </w:t>
      </w:r>
      <w:r>
        <w:fldChar w:fldCharType="begin"/>
      </w:r>
      <w:r>
        <w:instrText xml:space="preserve"> REF _Ref131942854 \h </w:instrText>
      </w:r>
      <w:r>
        <w:fldChar w:fldCharType="separate"/>
      </w:r>
      <w:r>
        <w:t xml:space="preserve">Obr. </w:t>
      </w:r>
      <w:r>
        <w:rPr>
          <w:noProof/>
        </w:rPr>
        <w:t>57</w:t>
      </w:r>
      <w:r>
        <w:fldChar w:fldCharType="end"/>
      </w:r>
      <w:r>
        <w:t xml:space="preserve">, zobrazující výsledek separace hot a </w:t>
      </w:r>
      <w:proofErr w:type="spellStart"/>
      <w:r>
        <w:t>cold</w:t>
      </w:r>
      <w:proofErr w:type="spellEnd"/>
      <w:r>
        <w:t xml:space="preserve"> dat vidíme, jak se zvýšil počet vykonaných instrukcí,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sníží se počet odkazů do operační paměti.</w:t>
      </w:r>
    </w:p>
    <w:p w14:paraId="11977E70" w14:textId="77777777" w:rsidR="00825B3B" w:rsidRPr="00825B3B" w:rsidRDefault="00825B3B" w:rsidP="00825B3B"/>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5C4BB776" w:rsidR="008B0000" w:rsidRDefault="005D03B7" w:rsidP="005D03B7">
      <w:pPr>
        <w:pStyle w:val="Caption"/>
      </w:pPr>
      <w:bookmarkStart w:id="219" w:name="_Ref131942848"/>
      <w:bookmarkStart w:id="220" w:name="_Toc133669175"/>
      <w:r>
        <w:t xml:space="preserve">Obr. </w:t>
      </w:r>
      <w:fldSimple w:instr=" SEQ Obr. \* ARABIC ">
        <w:r w:rsidR="00DF0693">
          <w:rPr>
            <w:noProof/>
          </w:rPr>
          <w:t>56</w:t>
        </w:r>
      </w:fldSimple>
      <w:bookmarkEnd w:id="219"/>
      <w:r>
        <w:t xml:space="preserve">: Shrnutí výkonnostních charakteristik programu </w:t>
      </w:r>
      <w:proofErr w:type="spellStart"/>
      <w:r>
        <w:t>vTune</w:t>
      </w:r>
      <w:proofErr w:type="spellEnd"/>
      <w:r>
        <w:t xml:space="preserve"> pro klasickou variantu. [Zdroj vlastní]</w:t>
      </w:r>
      <w:bookmarkEnd w:id="220"/>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596F5F38" w:rsidR="0021702A" w:rsidRDefault="005D03B7" w:rsidP="005D03B7">
      <w:pPr>
        <w:pStyle w:val="Caption"/>
      </w:pPr>
      <w:bookmarkStart w:id="221" w:name="_Ref131942854"/>
      <w:bookmarkStart w:id="222" w:name="_Toc133669176"/>
      <w:r>
        <w:t xml:space="preserve">Obr. </w:t>
      </w:r>
      <w:fldSimple w:instr=" SEQ Obr. \* ARABIC ">
        <w:r w:rsidR="00DF0693">
          <w:rPr>
            <w:noProof/>
          </w:rPr>
          <w:t>57</w:t>
        </w:r>
      </w:fldSimple>
      <w:bookmarkEnd w:id="221"/>
      <w:r>
        <w:t xml:space="preserve">: Shrnutí výkonnostních charakteristik programu </w:t>
      </w:r>
      <w:proofErr w:type="spellStart"/>
      <w:r>
        <w:t>vTune</w:t>
      </w:r>
      <w:proofErr w:type="spellEnd"/>
      <w:r>
        <w:t xml:space="preserve"> pro variantu se separovanými daty. [Zdroj vlastní]</w:t>
      </w:r>
      <w:bookmarkEnd w:id="222"/>
    </w:p>
    <w:p w14:paraId="5FA5686B" w14:textId="77777777" w:rsidR="00825B3B" w:rsidRDefault="00825B3B" w:rsidP="00825B3B"/>
    <w:p w14:paraId="0E8DC623" w14:textId="77777777" w:rsidR="00825B3B" w:rsidRDefault="00825B3B" w:rsidP="00825B3B"/>
    <w:p w14:paraId="6B0F5FF9" w14:textId="77777777" w:rsidR="00825B3B" w:rsidRDefault="00825B3B" w:rsidP="00825B3B"/>
    <w:p w14:paraId="3BAA615A" w14:textId="77777777" w:rsidR="00825B3B" w:rsidRDefault="00825B3B" w:rsidP="00825B3B"/>
    <w:p w14:paraId="5CA06E89" w14:textId="6D5F0F8E" w:rsidR="00825B3B" w:rsidRPr="00825B3B" w:rsidRDefault="00825B3B" w:rsidP="003E69FD">
      <w:r>
        <w:lastRenderedPageBreak/>
        <w:fldChar w:fldCharType="begin"/>
      </w:r>
      <w:r>
        <w:instrText xml:space="preserve"> REF _Ref131942883 \h </w:instrText>
      </w:r>
      <w:r>
        <w:fldChar w:fldCharType="separate"/>
      </w:r>
      <w:r>
        <w:t xml:space="preserve">Obr. </w:t>
      </w:r>
      <w:r>
        <w:rPr>
          <w:noProof/>
        </w:rPr>
        <w:t>58</w:t>
      </w:r>
      <w:r>
        <w:fldChar w:fldCharType="end"/>
      </w:r>
      <w:r>
        <w:t xml:space="preserve"> zobrazuje rozdíl v počtu zastavení exekuční </w:t>
      </w:r>
      <w:proofErr w:type="spellStart"/>
      <w:r>
        <w:t>pipeline</w:t>
      </w:r>
      <w:proofErr w:type="spellEnd"/>
      <w:r>
        <w:t xml:space="preserve"> z různých důvodů. Celkový počet zastavení je několikanásobně snížen při využití separace dat. Je možné konstatovat, že </w:t>
      </w:r>
      <w:proofErr w:type="spellStart"/>
      <w:r>
        <w:t>cache</w:t>
      </w:r>
      <w:proofErr w:type="spellEnd"/>
      <w:r>
        <w:t xml:space="preserve"> miss jsou důvodem zvýšeného počtu zastavení </w:t>
      </w:r>
      <w:proofErr w:type="spellStart"/>
      <w:r>
        <w:t>pipeline</w:t>
      </w:r>
      <w:proofErr w:type="spellEnd"/>
      <w:r>
        <w:t>.</w:t>
      </w:r>
    </w:p>
    <w:p w14:paraId="2B3A3625" w14:textId="77777777" w:rsidR="005D03B7" w:rsidRDefault="008B0000" w:rsidP="005D03B7">
      <w:pPr>
        <w:keepNext/>
        <w:jc w:val="left"/>
      </w:pPr>
      <w:r>
        <w:rPr>
          <w:noProof/>
        </w:rPr>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7E29A6E6" w:rsidR="008B0000" w:rsidRDefault="005D03B7" w:rsidP="005D03B7">
      <w:pPr>
        <w:pStyle w:val="Caption"/>
      </w:pPr>
      <w:bookmarkStart w:id="223" w:name="_Ref131942883"/>
      <w:bookmarkStart w:id="224" w:name="_Toc133669177"/>
      <w:r>
        <w:t xml:space="preserve">Obr. </w:t>
      </w:r>
      <w:fldSimple w:instr=" SEQ Obr. \* ARABIC ">
        <w:r w:rsidR="00DF0693">
          <w:rPr>
            <w:noProof/>
          </w:rPr>
          <w:t>58</w:t>
        </w:r>
      </w:fldSimple>
      <w:bookmarkEnd w:id="223"/>
      <w:r>
        <w:t>: Srovnání hardwarových událostí obou variant. [Zdroj vlastní]</w:t>
      </w:r>
      <w:bookmarkEnd w:id="224"/>
    </w:p>
    <w:p w14:paraId="4243B71B" w14:textId="611AFC83" w:rsidR="003B6984" w:rsidRDefault="003B6984" w:rsidP="003B6984">
      <w:pPr>
        <w:pStyle w:val="Heading3"/>
      </w:pPr>
      <w:r>
        <w:t>Zdrojový kód 9</w:t>
      </w:r>
    </w:p>
    <w:p w14:paraId="32185104" w14:textId="2A00BE72" w:rsidR="00825B3B" w:rsidRPr="00825B3B" w:rsidRDefault="00825B3B" w:rsidP="003E69FD">
      <w:r>
        <w:t xml:space="preserve">Při prozkoumání </w:t>
      </w:r>
      <w:r>
        <w:fldChar w:fldCharType="begin"/>
      </w:r>
      <w:r>
        <w:instrText xml:space="preserve"> REF _Ref131942940 \h </w:instrText>
      </w:r>
      <w:r>
        <w:fldChar w:fldCharType="separate"/>
      </w:r>
      <w:r>
        <w:t xml:space="preserve">Obr. </w:t>
      </w:r>
      <w:r>
        <w:rPr>
          <w:noProof/>
        </w:rPr>
        <w:t>59</w:t>
      </w:r>
      <w:r>
        <w:fldChar w:fldCharType="end"/>
      </w:r>
      <w:r>
        <w:t xml:space="preserve"> s výsledky klasické sumy hodnot v poli a </w:t>
      </w:r>
      <w:r>
        <w:fldChar w:fldCharType="begin"/>
      </w:r>
      <w:r>
        <w:instrText xml:space="preserve"> REF _Ref131942947 \h </w:instrText>
      </w:r>
      <w:r>
        <w:fldChar w:fldCharType="separate"/>
      </w:r>
      <w:r>
        <w:t xml:space="preserve">Obr. </w:t>
      </w:r>
      <w:r>
        <w:rPr>
          <w:noProof/>
        </w:rPr>
        <w:t>60</w:t>
      </w:r>
      <w:r>
        <w:fldChar w:fldCharType="end"/>
      </w:r>
      <w:r>
        <w:t xml:space="preserve"> s výsledky sumy hodnot pole s využitím SIMD instrukcí je možné pozorovat nepatrné rozdíly. Překvapující informací je snížený počet vykonaných instrukcí. Je však nutné si uvědomit, že SIMD přístup zpracovává více dat pomocí jedné operace. Dále je možné si všimnout, že </w:t>
      </w:r>
      <w:r>
        <w:fldChar w:fldCharType="begin"/>
      </w:r>
      <w:r>
        <w:instrText xml:space="preserve"> REF _Ref131942947 \h </w:instrText>
      </w:r>
      <w:r>
        <w:fldChar w:fldCharType="separate"/>
      </w:r>
      <w:r>
        <w:t xml:space="preserve">Obr. </w:t>
      </w:r>
      <w:r>
        <w:rPr>
          <w:noProof/>
        </w:rPr>
        <w:t>60</w:t>
      </w:r>
      <w:r>
        <w:fldChar w:fldCharType="end"/>
      </w:r>
      <w:r>
        <w:t xml:space="preserve"> uvádí zvýšení utilizace výpočetních jednotek pro vektorové operace, z 25 % na 50 %.</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5382ED17" w:rsidR="005D03B7" w:rsidRDefault="005D03B7" w:rsidP="005D03B7">
      <w:pPr>
        <w:pStyle w:val="Caption"/>
      </w:pPr>
      <w:bookmarkStart w:id="225" w:name="_Ref131942940"/>
      <w:bookmarkStart w:id="226" w:name="_Toc133669178"/>
      <w:r>
        <w:t xml:space="preserve">Obr. </w:t>
      </w:r>
      <w:fldSimple w:instr=" SEQ Obr. \* ARABIC ">
        <w:r w:rsidR="00DF0693">
          <w:rPr>
            <w:noProof/>
          </w:rPr>
          <w:t>59</w:t>
        </w:r>
      </w:fldSimple>
      <w:bookmarkEnd w:id="225"/>
      <w:r w:rsidRPr="005D03B7">
        <w:t xml:space="preserve"> </w:t>
      </w:r>
      <w:r>
        <w:t xml:space="preserve">Shrnutí výkonnostních charakteristik programu </w:t>
      </w:r>
      <w:proofErr w:type="spellStart"/>
      <w:r>
        <w:t>vTune</w:t>
      </w:r>
      <w:proofErr w:type="spellEnd"/>
      <w:r>
        <w:t xml:space="preserve"> pro skalární variantu. [Zdroj vlastní]</w:t>
      </w:r>
      <w:bookmarkEnd w:id="226"/>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74ACB0A3" w:rsidR="003B6984" w:rsidRDefault="005D03B7" w:rsidP="005D03B7">
      <w:pPr>
        <w:pStyle w:val="Caption"/>
      </w:pPr>
      <w:bookmarkStart w:id="227" w:name="_Ref131942947"/>
      <w:bookmarkStart w:id="228" w:name="_Toc133669179"/>
      <w:r>
        <w:t xml:space="preserve">Obr. </w:t>
      </w:r>
      <w:fldSimple w:instr=" SEQ Obr. \* ARABIC ">
        <w:r w:rsidR="00DF0693">
          <w:rPr>
            <w:noProof/>
          </w:rPr>
          <w:t>60</w:t>
        </w:r>
      </w:fldSimple>
      <w:bookmarkEnd w:id="227"/>
      <w:r>
        <w:t xml:space="preserve">: Shrnutí výkonnostních charakteristik programu </w:t>
      </w:r>
      <w:proofErr w:type="spellStart"/>
      <w:r>
        <w:t>vTune</w:t>
      </w:r>
      <w:proofErr w:type="spellEnd"/>
      <w:r>
        <w:t xml:space="preserve"> pro vektorovou variantu. [Zdroj vlastní]</w:t>
      </w:r>
      <w:bookmarkEnd w:id="228"/>
    </w:p>
    <w:p w14:paraId="1D00F03D" w14:textId="47D47FED" w:rsidR="00825B3B" w:rsidRPr="00825B3B" w:rsidRDefault="00825B3B" w:rsidP="003E69FD">
      <w:r>
        <w:t>Porovnání těla hlavní smyčky programů v </w:t>
      </w:r>
      <w:r>
        <w:fldChar w:fldCharType="begin"/>
      </w:r>
      <w:r>
        <w:instrText xml:space="preserve"> REF _Ref131942998 \h </w:instrText>
      </w:r>
      <w:r>
        <w:fldChar w:fldCharType="separate"/>
      </w:r>
      <w:r>
        <w:t xml:space="preserve">Obr. </w:t>
      </w:r>
      <w:r>
        <w:rPr>
          <w:noProof/>
        </w:rPr>
        <w:t>61</w:t>
      </w:r>
      <w:r>
        <w:fldChar w:fldCharType="end"/>
      </w:r>
      <w:r>
        <w:t xml:space="preserve"> lze pozorovat, že při využití SIMD </w:t>
      </w:r>
      <w:proofErr w:type="spellStart"/>
      <w:r>
        <w:t>intrinsických</w:t>
      </w:r>
      <w:proofErr w:type="spellEnd"/>
      <w:r>
        <w:t xml:space="preserve"> funkcí skutečně dojde k převodu na odpovídající vektorové instrukce. Lze pozorovat instrukci </w:t>
      </w:r>
      <w:proofErr w:type="spellStart"/>
      <w:r>
        <w:rPr>
          <w:i/>
          <w:iCs/>
        </w:rPr>
        <w:t>addpd</w:t>
      </w:r>
      <w:proofErr w:type="spellEnd"/>
      <w:r>
        <w:t xml:space="preserve">, která sečte dva vektorové registry obsahující dvě hodnoty datového typu </w:t>
      </w:r>
      <w:r>
        <w:rPr>
          <w:i/>
          <w:iCs/>
        </w:rPr>
        <w:t>double</w:t>
      </w:r>
      <w:r>
        <w:t xml:space="preserve">. Následující instrukce </w:t>
      </w:r>
      <w:proofErr w:type="spellStart"/>
      <w:r>
        <w:rPr>
          <w:i/>
          <w:iCs/>
        </w:rPr>
        <w:t>movaps</w:t>
      </w:r>
      <w:proofErr w:type="spellEnd"/>
      <w:r>
        <w:t xml:space="preserve"> představují režii SIMD operací, jejichž následkem může být nedosažení očekávaného zrychlení. Toho by podle tabulky 9 mohlo být dosaženo použitím vyššího stupně optimalizace překladače.</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04D0B5F4" w:rsidR="00F52A0E" w:rsidRDefault="005D03B7" w:rsidP="005D03B7">
      <w:pPr>
        <w:pStyle w:val="Caption"/>
      </w:pPr>
      <w:bookmarkStart w:id="229" w:name="_Ref131942998"/>
      <w:bookmarkStart w:id="230" w:name="_Toc133669180"/>
      <w:r>
        <w:t xml:space="preserve">Obr. </w:t>
      </w:r>
      <w:fldSimple w:instr=" SEQ Obr. \* ARABIC ">
        <w:r w:rsidR="00DF0693">
          <w:rPr>
            <w:noProof/>
          </w:rPr>
          <w:t>61</w:t>
        </w:r>
      </w:fldSimple>
      <w:bookmarkEnd w:id="229"/>
      <w:r>
        <w:t>: Tělo hlavní smyčky skalární a vektorové varianty v jazyce symbolických adres. [Zdroj vlastní]</w:t>
      </w:r>
      <w:bookmarkEnd w:id="230"/>
    </w:p>
    <w:p w14:paraId="0E703828" w14:textId="659758E6" w:rsidR="00825B3B" w:rsidRPr="00825B3B" w:rsidRDefault="00825B3B" w:rsidP="003E69FD">
      <w:r>
        <w:t xml:space="preserve">Je vhodné si připomenout, že tou nejvýznamnější metrikou pro posouzení úspěchu optimalizace je doba trvání vykonávání programu. </w:t>
      </w:r>
      <w:r>
        <w:fldChar w:fldCharType="begin"/>
      </w:r>
      <w:r>
        <w:instrText xml:space="preserve"> REF _Ref131943025 \h </w:instrText>
      </w:r>
      <w:r>
        <w:fldChar w:fldCharType="separate"/>
      </w:r>
      <w:r>
        <w:t xml:space="preserve">Obr. </w:t>
      </w:r>
      <w:r>
        <w:rPr>
          <w:noProof/>
        </w:rPr>
        <w:t>62</w:t>
      </w:r>
      <w:r>
        <w:fldChar w:fldCharType="end"/>
      </w:r>
      <w:r>
        <w:t xml:space="preserve"> potvrzuje, že tohoto cíle bylo dosaženo. </w:t>
      </w:r>
      <w:r>
        <w:lastRenderedPageBreak/>
        <w:t>Je však potřeba zamyslet se nad tím, kolik úsilí programátor obětuje takovéto netriviální optimalizaci. Tato nemalá investice by měla poskytnout odpovídající zrychlení.</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3F1F19DD" w:rsidR="00EE2095" w:rsidRDefault="0022350A" w:rsidP="0022350A">
      <w:pPr>
        <w:pStyle w:val="Caption"/>
      </w:pPr>
      <w:bookmarkStart w:id="231" w:name="_Ref131943025"/>
      <w:bookmarkStart w:id="232" w:name="_Toc133669181"/>
      <w:r>
        <w:t xml:space="preserve">Obr. </w:t>
      </w:r>
      <w:fldSimple w:instr=" SEQ Obr. \* ARABIC ">
        <w:r w:rsidR="00DF0693">
          <w:rPr>
            <w:noProof/>
          </w:rPr>
          <w:t>62</w:t>
        </w:r>
      </w:fldSimple>
      <w:bookmarkEnd w:id="231"/>
      <w:r>
        <w:t>: Pohled na srovnání doby běhu pro velikost 800000. [Zdroj vlastní]</w:t>
      </w:r>
      <w:bookmarkEnd w:id="232"/>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2B29A1D4" w14:textId="2ECE5FB5" w:rsidR="00825B3B" w:rsidRDefault="00825B3B" w:rsidP="00825B3B">
      <w:pPr>
        <w:pStyle w:val="Heading2"/>
      </w:pPr>
      <w:r>
        <w:t>Obecná doporučení</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Využít OOP tam, kde dává smysl</w:t>
      </w:r>
    </w:p>
    <w:p w14:paraId="43DEB2B6" w14:textId="00707C42"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r w:rsidR="00EE1A87">
        <w:t xml:space="preserve"> Jelikož mohou tyto dvě paradigmata koexistovat ve stejné aplikaci, není třeba jedno z nich zcela vyřadit.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lastRenderedPageBreak/>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03C167DA" w:rsidR="00C54026" w:rsidRDefault="00C54026" w:rsidP="00C54026">
      <w:r>
        <w:t>Tvorbu software si lze představit jako formu komunikace s překladačem. Vývojář se mu snaží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w:t>
      </w:r>
      <w:r w:rsidR="008C390E">
        <w:t>,</w:t>
      </w:r>
      <w:r w:rsidR="00EB7350">
        <w:t xml:space="preserve">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70CE26A1" w14:textId="77777777" w:rsidR="00EA3D8F" w:rsidRPr="00B57219" w:rsidRDefault="00EA3D8F" w:rsidP="00EA3D8F">
      <w:pPr>
        <w:pStyle w:val="ListParagraph"/>
        <w:numPr>
          <w:ilvl w:val="0"/>
          <w:numId w:val="35"/>
        </w:numPr>
        <w:jc w:val="left"/>
      </w:pPr>
      <w:r>
        <w:rPr>
          <w:b/>
          <w:bCs/>
        </w:rPr>
        <w:t>Profilovat znovu</w:t>
      </w:r>
    </w:p>
    <w:p w14:paraId="73828250" w14:textId="773E65E6" w:rsidR="00EA3D8F" w:rsidRDefault="00EA3D8F" w:rsidP="005270F5">
      <w:r>
        <w:t>Po aplikování optimalizací je třeba verifikovat, zda došlo k dosažení původního cíle. Opět by měl programátor sledovat zásadní metriku, kterou je celková doba běhu programu.</w:t>
      </w:r>
    </w:p>
    <w:p w14:paraId="618BEA44" w14:textId="5076A84B" w:rsidR="00825B3B" w:rsidRDefault="00825B3B" w:rsidP="00825B3B">
      <w:pPr>
        <w:pStyle w:val="Heading2"/>
      </w:pPr>
      <w:r>
        <w:t>Doporučení pro optimalizace</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A3D8F">
      <w:r>
        <w:lastRenderedPageBreak/>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EA3D8F">
      <w:r>
        <w:t>Tabulka 5 dokazuje, že nevhodně zvolený krok při iteraci polem může významně degradovat dobu běhu programu. Pokud to nevyžaduje logika programu, je dobrý nápad vyhnout se kroku, který je mocninou čísla dvě.</w:t>
      </w:r>
    </w:p>
    <w:p w14:paraId="2C45083F" w14:textId="43A9D7FB" w:rsidR="005446A4" w:rsidRPr="005446A4" w:rsidRDefault="005446A4" w:rsidP="005446A4">
      <w:pPr>
        <w:pStyle w:val="ListParagraph"/>
        <w:numPr>
          <w:ilvl w:val="0"/>
          <w:numId w:val="35"/>
        </w:numPr>
        <w:jc w:val="left"/>
      </w:pPr>
      <w:r>
        <w:rPr>
          <w:b/>
          <w:bCs/>
        </w:rPr>
        <w:t>Organizovat členské proměnné v datové struktuře / třídě</w:t>
      </w:r>
    </w:p>
    <w:p w14:paraId="75D7F491" w14:textId="000159FB" w:rsidR="005446A4" w:rsidRDefault="005446A4" w:rsidP="00EA3D8F">
      <w:r>
        <w:t>V rámci ukázkových příkladů se několik z nich zabývalo vlivem uspořádání členských proměnných v datové struktuře na dobu trvání programu. Vzhledem k tomu, že se jedná o nepatrný zásah a není třeba do značné míry upravovat logiku programu, stojí za to zvážit správnou organizaci. Kvůli požadavkům operačního systému na zarovnání dat je vhodné seřadit v datové struktuře členské proměnné podle velikosti sestupně. Dále je třeba stanovit, na které proměnné se bude program odkazovat častěji než na jiné. Takovéto proměnné je dobré umístit v paměti blízko sebe, aby bylo možné využít prostorové lokality.</w:t>
      </w:r>
    </w:p>
    <w:p w14:paraId="5AEE979E" w14:textId="1082CAD4" w:rsidR="005446A4" w:rsidRPr="005446A4" w:rsidRDefault="005446A4" w:rsidP="005446A4">
      <w:pPr>
        <w:pStyle w:val="ListParagraph"/>
        <w:numPr>
          <w:ilvl w:val="0"/>
          <w:numId w:val="35"/>
        </w:numPr>
        <w:jc w:val="left"/>
      </w:pPr>
      <w:r>
        <w:rPr>
          <w:b/>
          <w:bCs/>
        </w:rPr>
        <w:t>Používat předvídatelné operace</w:t>
      </w:r>
    </w:p>
    <w:p w14:paraId="4FD2E67B" w14:textId="3BACA80D" w:rsidR="005446A4" w:rsidRDefault="005446A4" w:rsidP="00EA3D8F">
      <w:r>
        <w:t>Usnadnit práci hardwarovým jednotkám pro předpovídání větvení může programátor používáním předvídatelných operací. V některých případech může díky snadné předvídatelnosti do značné míry upravit kód i překladač. Ačkoliv naměřené výsledky nemusí reflektovat toto tvrzení, je dobré jej mít na paměti a uvědomit si, že hardware preferuje práci nad homogenními daty, mezi kterými neexistují datové závislosti.</w:t>
      </w:r>
    </w:p>
    <w:p w14:paraId="492C4EF9" w14:textId="3E95A703" w:rsidR="005446A4" w:rsidRPr="00B57219" w:rsidRDefault="00B57219" w:rsidP="005446A4">
      <w:pPr>
        <w:pStyle w:val="ListParagraph"/>
        <w:numPr>
          <w:ilvl w:val="0"/>
          <w:numId w:val="35"/>
        </w:numPr>
        <w:jc w:val="left"/>
      </w:pPr>
      <w:r>
        <w:rPr>
          <w:b/>
          <w:bCs/>
        </w:rPr>
        <w:t xml:space="preserve">Nesdílet </w:t>
      </w:r>
      <w:proofErr w:type="spellStart"/>
      <w:r>
        <w:rPr>
          <w:b/>
          <w:bCs/>
        </w:rPr>
        <w:t>cache</w:t>
      </w:r>
      <w:proofErr w:type="spellEnd"/>
      <w:r>
        <w:rPr>
          <w:b/>
          <w:bCs/>
        </w:rPr>
        <w:t xml:space="preserve"> blok mezi jádry</w:t>
      </w:r>
    </w:p>
    <w:p w14:paraId="1F3B0C9A" w14:textId="55265161" w:rsidR="00B57219" w:rsidRDefault="00B57219" w:rsidP="00EA3D8F">
      <w:r>
        <w:t>Tabulka 12 prezentuje vliv falešného sdílení na výkon programu. Pro odhalení tohoto nedostatku je nezbytná znalost hardwarových záležitostí a nemusí být každému zřejmá. Využitím profilovacích nástrojů může být změřena doba běhu programu a dokáže osvětlit, proč po paralelizaci programu nedošlo k očekávanému zrychlení. V představeném příkladu oprava spočívala v úpravě zarovnání odkazovaných proměnných.</w:t>
      </w:r>
    </w:p>
    <w:p w14:paraId="17F9480E" w14:textId="636717B8" w:rsidR="00B57219" w:rsidRPr="00B57219" w:rsidRDefault="00B57219" w:rsidP="00B57219">
      <w:pPr>
        <w:pStyle w:val="ListParagraph"/>
        <w:numPr>
          <w:ilvl w:val="0"/>
          <w:numId w:val="35"/>
        </w:numPr>
        <w:jc w:val="left"/>
      </w:pPr>
      <w:r>
        <w:rPr>
          <w:b/>
          <w:bCs/>
        </w:rPr>
        <w:t>Odstranit závislosti</w:t>
      </w:r>
    </w:p>
    <w:p w14:paraId="4C93362C" w14:textId="40752CA4" w:rsidR="00B57219" w:rsidRDefault="00B57219" w:rsidP="00EA3D8F">
      <w:r>
        <w:lastRenderedPageBreak/>
        <w:t>Stejně jako u předchozího doporučení, pro pochopení projevu datových závislostí by měl vývojář mít znalosti hardware. Napomoci k odhalení závislostí může pomoci prozkoumání zdrojového kódu aplikace v podobě jazyka symbolických adres. Součástí profilovacího programu Tracy je náhled na přeložený program doplněný o další informace, jako o procentuální vyjádření času stráveného v instrukci nebo naznačení závislosti registrů mezi instrukcemi.</w:t>
      </w:r>
    </w:p>
    <w:p w14:paraId="70DAF31C" w14:textId="07E464EF" w:rsidR="00F03DA6" w:rsidRDefault="00F03DA6">
      <w:pPr>
        <w:pStyle w:val="Nadpis"/>
      </w:pPr>
      <w:r>
        <w:lastRenderedPageBreak/>
        <w:t>Závěr</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ABE187B" w14:textId="77777777" w:rsidR="00DF0693" w:rsidRDefault="00BA4324" w:rsidP="00BA4324">
      <w:r>
        <w:t xml:space="preserve">Diplomová práce se zabývala seznámením s programovacím paradigmatem zvaným datově orientované programování. V rámci teoretické části bylo pojednáno o historii tohoto pojmu, oblasti využití a byly představeny fundamentální myšlenky tohoto způsobu tvorby programů. </w:t>
      </w:r>
    </w:p>
    <w:p w14:paraId="6C0CE013" w14:textId="35602DDF" w:rsidR="00DF0693" w:rsidRDefault="00FA621E" w:rsidP="00BA4324">
      <w:r>
        <w:t xml:space="preserve">Dále došlo ke srovnání s ostatními rozšířenými paradigmaty a byly uvedeny výhody a nevýhody. Jelikož jedním z ústředních motivů datově orientovaného programování je efektivní využití hardware, byla podstatná část této práce věnována popisu hardware, jehož správné využití může mít zásadní dopad na výkon aplikace. Mezi tento hardware patří vyrovnávací paměti, operační paměť a také exekuční </w:t>
      </w:r>
      <w:proofErr w:type="spellStart"/>
      <w:r>
        <w:t>pipeline</w:t>
      </w:r>
      <w:proofErr w:type="spellEnd"/>
      <w:r>
        <w:t xml:space="preserve"> procesoru. Pro lepší pochopení výkonnostních charakteristik programu je vhodné zkoumat výstup překladače v podobě jazyka symbolických adres. Pokud je vhodně komunikován řešený problém v programovacím jazyce, překladač dokáže generovat množství optimalizací. Rovněž byla přiblížena instrukční architektura x86, která je v současnosti velmi rozšířená na běžných počítačích. Postupem času se tvůrci hardware soustředí na rozšíření možností paralelizace na různých úrovních. Z toho důvodu byly tyto úrovně představeny a bylo pojednáno o jejich exploataci. Následně byly představeny nástroje, které nám umožní kvantifikovat </w:t>
      </w:r>
      <w:r w:rsidRPr="00FA621E">
        <w:t>podstatné</w:t>
      </w:r>
      <w:r>
        <w:t xml:space="preserve"> metriky udávající výkon programu a také lépe uvažovat nad </w:t>
      </w:r>
      <w:r w:rsidR="000B7047">
        <w:t xml:space="preserve">výkonovými charakteristikami. Předmětem praktické části bylo představit koncepty nastíněné v teoretické části, implementovat je v jazyce C++ a zhodnotit jejich vliv na dobu vykonávání programu pomocí profilovacích nástrojů. </w:t>
      </w:r>
    </w:p>
    <w:p w14:paraId="056BEEF9" w14:textId="73FC1892" w:rsidR="00BA4324" w:rsidRDefault="00DF0693" w:rsidP="00BA4324">
      <w:r>
        <w:t>Tato práce představuje ucelený přehled různých druhů optimalizací</w:t>
      </w:r>
      <w:r w:rsidR="00CD3C37">
        <w:t xml:space="preserve"> od položení teoretického základu přes implementaci až k výsledkům měření</w:t>
      </w:r>
      <w:r w:rsidR="000B7047">
        <w:t xml:space="preserve">. </w:t>
      </w:r>
      <w:r w:rsidR="00356821">
        <w:t xml:space="preserve">Optimalizace byly implementovány pro demonstraci zlepšení některé z významných metrik. </w:t>
      </w:r>
      <w:r w:rsidR="000B7047">
        <w:t>Výsledky všech ukázkových programů jsou představeny v podobě tabulek, které dále srovnávají různé překladače a různé optimalizační stupně těchto překladačů. Vybrané příklady byly dále analyzovány pomocí profilovacích nástrojů dvou typů. Na základě měření a analýz je výstupem zhodnocení dosažených výsledků a na jejich základě byla sestavena sada doporučení pro softwarové vývojáře, kteří by chtěli využít benefitů, které toto programovací paradigma přináší.</w:t>
      </w:r>
    </w:p>
    <w:p w14:paraId="6EFF1606" w14:textId="57BA18A0" w:rsidR="00D06671" w:rsidRPr="000B7047" w:rsidRDefault="00D06671" w:rsidP="00BA4324">
      <w:r>
        <w:t>Nahlédnutím na tabulky s výsledky měření lze zjistit, že většina optimalizací přináší očekávaný výsledek a skutečně mohou být použity ke snížení doby běhu programu. Tuto skutečnost dále validují profilovací nástroje</w:t>
      </w:r>
      <w:r w:rsidR="002816F7">
        <w:t xml:space="preserve">. </w:t>
      </w:r>
      <w:r w:rsidR="00A62508">
        <w:t>Využití těchto optimalizací v reálných aplikacích je opodstatněno a stojí za zvážení.</w:t>
      </w:r>
    </w:p>
    <w:p w14:paraId="4D6FD8B2" w14:textId="13D7EA6F" w:rsidR="00F03DA6" w:rsidRDefault="00F03DA6">
      <w:pPr>
        <w:pStyle w:val="Nadpis"/>
        <w:rPr>
          <w:rStyle w:val="Pokec"/>
        </w:rPr>
      </w:pPr>
      <w:bookmarkStart w:id="233" w:name="_Toc37577735"/>
      <w:bookmarkStart w:id="234" w:name="_Toc88120446"/>
      <w:bookmarkStart w:id="235" w:name="_Toc88120683"/>
      <w:bookmarkStart w:id="236" w:name="_Toc88120895"/>
      <w:bookmarkStart w:id="237" w:name="_Toc88120999"/>
      <w:bookmarkStart w:id="238" w:name="_Toc88121042"/>
      <w:bookmarkStart w:id="239" w:name="_Toc88121179"/>
      <w:bookmarkStart w:id="240" w:name="_Toc88121553"/>
      <w:bookmarkStart w:id="241" w:name="_Toc88121610"/>
      <w:bookmarkStart w:id="242" w:name="_Toc88121748"/>
      <w:bookmarkStart w:id="243" w:name="_Toc88122014"/>
      <w:bookmarkStart w:id="244" w:name="_Toc88124619"/>
      <w:bookmarkStart w:id="245" w:name="_Toc88124656"/>
      <w:bookmarkStart w:id="246" w:name="_Toc88124806"/>
      <w:bookmarkStart w:id="247" w:name="_Toc88125789"/>
      <w:bookmarkStart w:id="248" w:name="_Toc88126309"/>
      <w:bookmarkStart w:id="249" w:name="_Toc88126460"/>
      <w:bookmarkStart w:id="250" w:name="_Toc88126527"/>
      <w:bookmarkStart w:id="251" w:name="_Toc88126556"/>
      <w:bookmarkStart w:id="252" w:name="_Toc88126772"/>
      <w:bookmarkStart w:id="253" w:name="_Toc88126862"/>
      <w:bookmarkStart w:id="254" w:name="_Toc88127103"/>
      <w:bookmarkStart w:id="255" w:name="_Toc88127146"/>
      <w:bookmarkStart w:id="256" w:name="_Toc88128511"/>
      <w:bookmarkStart w:id="257" w:name="_Toc107634153"/>
      <w:bookmarkStart w:id="258" w:name="_Toc107635188"/>
      <w:bookmarkStart w:id="259" w:name="_Toc107635228"/>
      <w:bookmarkStart w:id="260" w:name="_Toc107635245"/>
      <w:bookmarkStart w:id="261" w:name="_Toc120888207"/>
      <w:r>
        <w:lastRenderedPageBreak/>
        <w:t>Seznam použité literatury</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22975CF0" w14:textId="4873B3E2" w:rsidR="00F73F98" w:rsidRPr="00F73F98" w:rsidRDefault="00F73F98" w:rsidP="00F73F98">
      <w:pPr>
        <w:pStyle w:val="Bibliography"/>
      </w:pPr>
      <w:r>
        <w:rPr>
          <w:rStyle w:val="Hyperlink"/>
        </w:rPr>
        <w:fldChar w:fldCharType="begin"/>
      </w:r>
      <w:r>
        <w:rPr>
          <w:rStyle w:val="Hyperlink"/>
        </w:rPr>
        <w:instrText xml:space="preserve"> ADDIN ZOTERO_BIBL {"uncited":[],"omitted":[],"custom":[]} CSL_BIBLIOGRAPHY </w:instrText>
      </w:r>
      <w:r>
        <w:rPr>
          <w:rStyle w:val="Hyperlink"/>
        </w:rPr>
        <w:fldChar w:fldCharType="separate"/>
      </w:r>
      <w:r w:rsidRPr="00F73F98">
        <w:t xml:space="preserve">[1] </w:t>
      </w:r>
      <w:r w:rsidRPr="00F73F98">
        <w:tab/>
        <w:t xml:space="preserve">FABIAN, Richard. </w:t>
      </w:r>
      <w:r w:rsidRPr="00F73F98">
        <w:rPr>
          <w:i/>
          <w:iCs/>
        </w:rPr>
        <w:t>Data-oriented design: software engineering for limited resources and short schedules</w:t>
      </w:r>
      <w:r w:rsidRPr="00F73F98">
        <w:t xml:space="preserve">. Richard Fabian, 2018. ISBN 978-1-916478-70-1. </w:t>
      </w:r>
    </w:p>
    <w:p w14:paraId="23D52520" w14:textId="77777777" w:rsidR="00F73F98" w:rsidRPr="00F73F98" w:rsidRDefault="00F73F98" w:rsidP="00F73F98">
      <w:pPr>
        <w:pStyle w:val="Bibliography"/>
      </w:pPr>
      <w:r w:rsidRPr="00F73F98">
        <w:t xml:space="preserve">[2] </w:t>
      </w:r>
      <w:r w:rsidRPr="00F73F98">
        <w:tab/>
      </w:r>
      <w:r w:rsidRPr="00F73F98">
        <w:rPr>
          <w:i/>
          <w:iCs/>
        </w:rPr>
        <w:t>Data-Oriented Design (Or Why You Might Be Shooting Yourself in The Foot With OOP) – Games from Within</w:t>
      </w:r>
      <w:r w:rsidRPr="00F73F98">
        <w:t xml:space="preserve"> [online]. 4. prosinec 2009 [vid. 2023-03-10]. Dostupné z: https://gamesfromwithin.com/data-oriented-design</w:t>
      </w:r>
    </w:p>
    <w:p w14:paraId="42FE1078" w14:textId="77777777" w:rsidR="00F73F98" w:rsidRPr="00F73F98" w:rsidRDefault="00F73F98" w:rsidP="00F73F98">
      <w:pPr>
        <w:pStyle w:val="Bibliography"/>
      </w:pPr>
      <w:r w:rsidRPr="00F73F98">
        <w:t xml:space="preserve">[3] </w:t>
      </w:r>
      <w:r w:rsidRPr="00F73F98">
        <w:tab/>
      </w:r>
      <w:r w:rsidRPr="00F73F98">
        <w:rPr>
          <w:i/>
          <w:iCs/>
        </w:rPr>
        <w:t>CppCon 2014: Mike Acton „Data-Oriented Design and C++"</w:t>
      </w:r>
      <w:r w:rsidRPr="00F73F98">
        <w:t xml:space="preserve"> [online]. 2014 [vid. 2023-03-10]. Dostupné z: https://www.youtube.com/watch?v=rX0ItVEVjHc</w:t>
      </w:r>
    </w:p>
    <w:p w14:paraId="27CAAF40" w14:textId="77777777" w:rsidR="00F73F98" w:rsidRPr="00F73F98" w:rsidRDefault="00F73F98" w:rsidP="00F73F98">
      <w:pPr>
        <w:pStyle w:val="Bibliography"/>
      </w:pPr>
      <w:r w:rsidRPr="00F73F98">
        <w:t xml:space="preserve">[4] </w:t>
      </w:r>
      <w:r w:rsidRPr="00F73F98">
        <w:tab/>
      </w:r>
      <w:r w:rsidRPr="00F73F98">
        <w:rPr>
          <w:i/>
          <w:iCs/>
        </w:rPr>
        <w:t>Object-oriented programming - Learn web development | MDN</w:t>
      </w:r>
      <w:r w:rsidRPr="00F73F98">
        <w:t xml:space="preserve"> [online]. 24. únor 2023 [vid. 2023-03-10]. Dostupné z: https://developer.mozilla.org/en-US/docs/Learn/JavaScript/Objects/Object-oriented_programming</w:t>
      </w:r>
    </w:p>
    <w:p w14:paraId="25B1F40E" w14:textId="77777777" w:rsidR="00F73F98" w:rsidRPr="00F73F98" w:rsidRDefault="00F73F98" w:rsidP="00F73F98">
      <w:pPr>
        <w:pStyle w:val="Bibliography"/>
      </w:pPr>
      <w:r w:rsidRPr="00F73F98">
        <w:t xml:space="preserve">[5] </w:t>
      </w:r>
      <w:r w:rsidRPr="00F73F98">
        <w:tab/>
        <w:t xml:space="preserve">MITCHELL, Brad. What Is Functional Programming and Why Use It? </w:t>
      </w:r>
      <w:r w:rsidRPr="00F73F98">
        <w:rPr>
          <w:i/>
          <w:iCs/>
        </w:rPr>
        <w:t>Coding Dojo</w:t>
      </w:r>
      <w:r w:rsidRPr="00F73F98">
        <w:t xml:space="preserve"> [online]. 13. červenec 2022 [vid. 2023-03-10]. Dostupné z: https://www.codingdojo.com/blog/what-is-functional-programming</w:t>
      </w:r>
    </w:p>
    <w:p w14:paraId="36EC93B4" w14:textId="77777777" w:rsidR="00F73F98" w:rsidRPr="00F73F98" w:rsidRDefault="00F73F98" w:rsidP="00F73F98">
      <w:pPr>
        <w:pStyle w:val="Bibliography"/>
      </w:pPr>
      <w:r w:rsidRPr="00F73F98">
        <w:t xml:space="preserve">[6] </w:t>
      </w:r>
      <w:r w:rsidRPr="00F73F98">
        <w:tab/>
        <w:t xml:space="preserve">BRYANT, Randal E. a David R. O’HALLARON. </w:t>
      </w:r>
      <w:r w:rsidRPr="00F73F98">
        <w:rPr>
          <w:i/>
          <w:iCs/>
        </w:rPr>
        <w:t>Computer systems: a programmer’s perspective</w:t>
      </w:r>
      <w:r w:rsidRPr="00F73F98">
        <w:t xml:space="preserve">. Third edition. Boston: Pearson, 2016. ISBN 978-0-13-409266-9. </w:t>
      </w:r>
    </w:p>
    <w:p w14:paraId="2CEB3955" w14:textId="77777777" w:rsidR="00F73F98" w:rsidRPr="00F73F98" w:rsidRDefault="00F73F98" w:rsidP="00F73F98">
      <w:pPr>
        <w:pStyle w:val="Bibliography"/>
      </w:pPr>
      <w:r w:rsidRPr="00F73F98">
        <w:t xml:space="preserve">[7] </w:t>
      </w:r>
      <w:r w:rsidRPr="00F73F98">
        <w:tab/>
        <w:t xml:space="preserve">HENNESSY, John L., David A. PATTERSON a Andrea C. ARPACI-DUSSEAU. </w:t>
      </w:r>
      <w:r w:rsidRPr="00F73F98">
        <w:rPr>
          <w:i/>
          <w:iCs/>
        </w:rPr>
        <w:t>Computer architecture: a quantitative approach</w:t>
      </w:r>
      <w:r w:rsidRPr="00F73F98">
        <w:t xml:space="preserve">. 4th ed. Amsterdam ; Boston: Morgan Kaufmann, 2007. ISBN 978-0-12-370490-0. </w:t>
      </w:r>
    </w:p>
    <w:p w14:paraId="57033CA8" w14:textId="77777777" w:rsidR="00F73F98" w:rsidRPr="00F73F98" w:rsidRDefault="00F73F98" w:rsidP="00F73F98">
      <w:pPr>
        <w:pStyle w:val="Bibliography"/>
      </w:pPr>
      <w:r w:rsidRPr="00F73F98">
        <w:t xml:space="preserve">[8] </w:t>
      </w:r>
      <w:r w:rsidRPr="00F73F98">
        <w:tab/>
      </w:r>
      <w:r w:rsidRPr="00F73F98">
        <w:rPr>
          <w:i/>
          <w:iCs/>
        </w:rPr>
        <w:t>Lecture 25: Prefetching - Carnegie Mellon - Computer Architecture 2015 - Onur Mutlu</w:t>
      </w:r>
      <w:r w:rsidRPr="00F73F98">
        <w:t xml:space="preserve"> [online]. 2015 [vid. 2023-03-10]. Dostupné z: https://www.youtube.com/watch?v=ibPL7T9iEwY</w:t>
      </w:r>
    </w:p>
    <w:p w14:paraId="323ADD83" w14:textId="77777777" w:rsidR="00F73F98" w:rsidRPr="00F73F98" w:rsidRDefault="00F73F98" w:rsidP="00F73F98">
      <w:pPr>
        <w:pStyle w:val="Bibliography"/>
      </w:pPr>
      <w:r w:rsidRPr="00F73F98">
        <w:t xml:space="preserve">[9] </w:t>
      </w:r>
      <w:r w:rsidRPr="00F73F98">
        <w:tab/>
      </w:r>
      <w:r w:rsidRPr="00F73F98">
        <w:rPr>
          <w:i/>
          <w:iCs/>
        </w:rPr>
        <w:t>Lecture 26. More Prefetching and Emerging Memory Technologies - CMU - Comp. Arch. 2015 - Onur Mutlu</w:t>
      </w:r>
      <w:r w:rsidRPr="00F73F98">
        <w:t xml:space="preserve"> [online]. 2015 [vid. 2023-03-10]. Dostupné z: https://www.youtube.com/watch?v=TUFins4z6o4</w:t>
      </w:r>
    </w:p>
    <w:p w14:paraId="1750B452" w14:textId="77777777" w:rsidR="00F73F98" w:rsidRPr="00F73F98" w:rsidRDefault="00F73F98" w:rsidP="00F73F98">
      <w:pPr>
        <w:pStyle w:val="Bibliography"/>
      </w:pPr>
      <w:r w:rsidRPr="00F73F98">
        <w:t xml:space="preserve">[10] </w:t>
      </w:r>
      <w:r w:rsidRPr="00F73F98">
        <w:tab/>
        <w:t xml:space="preserve">KUSSWURM, Daniel. </w:t>
      </w:r>
      <w:r w:rsidRPr="00F73F98">
        <w:rPr>
          <w:i/>
          <w:iCs/>
        </w:rPr>
        <w:t>Modern x86 assembly language programming: 32-bit, 64-bit, SSE, and AVX</w:t>
      </w:r>
      <w:r w:rsidRPr="00F73F98">
        <w:t xml:space="preserve">. New York, NY: Apress, 2014. The expert’s voice in programming. ISBN 978-1-4842-0065-0. </w:t>
      </w:r>
    </w:p>
    <w:p w14:paraId="0E227D71" w14:textId="77777777" w:rsidR="00F73F98" w:rsidRPr="00F73F98" w:rsidRDefault="00F73F98" w:rsidP="00F73F98">
      <w:pPr>
        <w:pStyle w:val="Bibliography"/>
      </w:pPr>
      <w:r w:rsidRPr="00F73F98">
        <w:lastRenderedPageBreak/>
        <w:t xml:space="preserve">[11] </w:t>
      </w:r>
      <w:r w:rsidRPr="00F73F98">
        <w:tab/>
        <w:t xml:space="preserve">STALLMAN, Richard, M. </w:t>
      </w:r>
      <w:r w:rsidRPr="00F73F98">
        <w:rPr>
          <w:i/>
          <w:iCs/>
        </w:rPr>
        <w:t>Using the GNU Compiler Collection: For gcc version 12.2.0</w:t>
      </w:r>
      <w:r w:rsidRPr="00F73F98">
        <w:t xml:space="preserve"> [online]. B.m.: GNU Press. 2022 [vid. 2023-03-10]. Dostupné z: https://gcc.gnu.org/onlinedocs/gcc-12.2.0/gcc.pdf</w:t>
      </w:r>
    </w:p>
    <w:p w14:paraId="5C330EBF" w14:textId="77777777" w:rsidR="00F73F98" w:rsidRPr="00F73F98" w:rsidRDefault="00F73F98" w:rsidP="00F73F98">
      <w:pPr>
        <w:pStyle w:val="Bibliography"/>
      </w:pPr>
      <w:r w:rsidRPr="00F73F98">
        <w:t xml:space="preserve">[12] </w:t>
      </w:r>
      <w:r w:rsidRPr="00F73F98">
        <w:tab/>
      </w:r>
      <w:r w:rsidRPr="00F73F98">
        <w:rPr>
          <w:i/>
          <w:iCs/>
        </w:rPr>
        <w:t>Clang Compiler User’s Manual — Clang 17.0.0git documentation</w:t>
      </w:r>
      <w:r w:rsidRPr="00F73F98">
        <w:t xml:space="preserve"> [online]. [vid. 2023-03-10]. Dostupné z: https://clang.llvm.org/docs/UsersManual.html</w:t>
      </w:r>
    </w:p>
    <w:p w14:paraId="2DC9A628" w14:textId="77777777" w:rsidR="00F73F98" w:rsidRPr="00F73F98" w:rsidRDefault="00F73F98" w:rsidP="00F73F98">
      <w:pPr>
        <w:pStyle w:val="Bibliography"/>
      </w:pPr>
      <w:r w:rsidRPr="00F73F98">
        <w:t xml:space="preserve">[13] </w:t>
      </w:r>
      <w:r w:rsidRPr="00F73F98">
        <w:tab/>
        <w:t xml:space="preserve">TYLERMSFT. </w:t>
      </w:r>
      <w:r w:rsidRPr="00F73F98">
        <w:rPr>
          <w:i/>
          <w:iCs/>
        </w:rPr>
        <w:t>MSVC Compiler Options</w:t>
      </w:r>
      <w:r w:rsidRPr="00F73F98">
        <w:t xml:space="preserve"> [online]. 3. srpen 2021 [vid. 2023-03-10]. Dostupné z: https://learn.microsoft.com/en-us/cpp/build/reference/compiler-options</w:t>
      </w:r>
    </w:p>
    <w:p w14:paraId="2BF80E2C" w14:textId="77777777" w:rsidR="00F73F98" w:rsidRPr="00F73F98" w:rsidRDefault="00F73F98" w:rsidP="00F73F98">
      <w:pPr>
        <w:pStyle w:val="Bibliography"/>
      </w:pPr>
      <w:r w:rsidRPr="00F73F98">
        <w:t xml:space="preserve">[14] </w:t>
      </w:r>
      <w:r w:rsidRPr="00F73F98">
        <w:tab/>
        <w:t xml:space="preserve">Intel® Intrinsics Guide. </w:t>
      </w:r>
      <w:r w:rsidRPr="00F73F98">
        <w:rPr>
          <w:i/>
          <w:iCs/>
        </w:rPr>
        <w:t>Intel</w:t>
      </w:r>
      <w:r w:rsidRPr="00F73F98">
        <w:t xml:space="preserve"> [online]. [vid. 2023-03-10]. Dostupné z: https://www.intel.com/content/www/us/en/docs/intrinsics-guide/index.html</w:t>
      </w:r>
    </w:p>
    <w:p w14:paraId="664465F4" w14:textId="4A59D110" w:rsidR="00F73F98" w:rsidRDefault="00F73F98" w:rsidP="007E1706">
      <w:pPr>
        <w:spacing w:after="0"/>
      </w:pPr>
      <w:r w:rsidRPr="00F73F98">
        <w:t xml:space="preserve">[15] </w:t>
      </w:r>
      <w:r>
        <w:t xml:space="preserve"> </w:t>
      </w:r>
      <w:r w:rsidR="004572E3">
        <w:t xml:space="preserve">    </w:t>
      </w:r>
      <w:proofErr w:type="spellStart"/>
      <w:r>
        <w:rPr>
          <w:i/>
          <w:iCs/>
        </w:rPr>
        <w:t>OpenACC</w:t>
      </w:r>
      <w:proofErr w:type="spellEnd"/>
      <w:r>
        <w:rPr>
          <w:i/>
          <w:iCs/>
        </w:rPr>
        <w:t xml:space="preserve"> </w:t>
      </w:r>
      <w:proofErr w:type="spellStart"/>
      <w:r>
        <w:rPr>
          <w:i/>
          <w:iCs/>
        </w:rPr>
        <w:t>Programming</w:t>
      </w:r>
      <w:proofErr w:type="spellEnd"/>
      <w:r>
        <w:rPr>
          <w:i/>
          <w:iCs/>
        </w:rPr>
        <w:t xml:space="preserve"> and Best Practices Guide</w:t>
      </w:r>
      <w:r>
        <w:t xml:space="preserve"> [online]. 2022 [vid. 2023-02-06]. Dostupné z: </w:t>
      </w:r>
      <w:hyperlink r:id="rId73" w:history="1">
        <w:r>
          <w:rPr>
            <w:rStyle w:val="Hyperlink"/>
          </w:rPr>
          <w:t>https://www.openacc.org/sites/default/files/inline-files/openacc-guide.pdf</w:t>
        </w:r>
      </w:hyperlink>
    </w:p>
    <w:p w14:paraId="42780AEB" w14:textId="77777777" w:rsidR="00F73F98" w:rsidRPr="00F73F98" w:rsidRDefault="00F73F98" w:rsidP="00F73F98">
      <w:pPr>
        <w:spacing w:after="0" w:line="240" w:lineRule="auto"/>
      </w:pPr>
    </w:p>
    <w:p w14:paraId="690835C7" w14:textId="77777777" w:rsidR="00F73F98" w:rsidRPr="00F73F98" w:rsidRDefault="00F73F98" w:rsidP="007E1706">
      <w:pPr>
        <w:pStyle w:val="Bibliography"/>
      </w:pPr>
      <w:r w:rsidRPr="00F73F98">
        <w:t xml:space="preserve">[16] </w:t>
      </w:r>
      <w:r w:rsidRPr="00F73F98">
        <w:tab/>
      </w:r>
      <w:r w:rsidRPr="00F73F98">
        <w:rPr>
          <w:i/>
          <w:iCs/>
        </w:rPr>
        <w:t>What is Micro-benchmarking?</w:t>
      </w:r>
      <w:r w:rsidRPr="00F73F98">
        <w:t xml:space="preserve"> [online]. [vid. 2023-03-10]. Dostupné z: https://adservio.fr/post/what-is-microbenchmarking</w:t>
      </w:r>
    </w:p>
    <w:p w14:paraId="7B0401F5" w14:textId="77777777" w:rsidR="00F73F98" w:rsidRPr="00F73F98" w:rsidRDefault="00F73F98" w:rsidP="00F73F98">
      <w:pPr>
        <w:pStyle w:val="Bibliography"/>
      </w:pPr>
      <w:r w:rsidRPr="00F73F98">
        <w:t xml:space="preserve">[17] </w:t>
      </w:r>
      <w:r w:rsidRPr="00F73F98">
        <w:tab/>
      </w:r>
      <w:r w:rsidRPr="00F73F98">
        <w:rPr>
          <w:i/>
          <w:iCs/>
        </w:rPr>
        <w:t>The Basics of Profiling - Mathieu Ropert - CppCon 2021</w:t>
      </w:r>
      <w:r w:rsidRPr="00F73F98">
        <w:t xml:space="preserve"> [online]. 2022 [vid. 2023-03-10]. Dostupné z: https://www.youtube.com/watch?v=dToaepIXW4s</w:t>
      </w:r>
    </w:p>
    <w:p w14:paraId="63CC1F12" w14:textId="77777777" w:rsidR="00F73F98" w:rsidRPr="00F73F98" w:rsidRDefault="00F73F98" w:rsidP="00F73F98">
      <w:pPr>
        <w:pStyle w:val="Bibliography"/>
      </w:pPr>
      <w:r w:rsidRPr="00F73F98">
        <w:t xml:space="preserve">[18] </w:t>
      </w:r>
      <w:r w:rsidRPr="00F73F98">
        <w:tab/>
        <w:t>Intel® VTune</w:t>
      </w:r>
      <w:r w:rsidRPr="00F73F98">
        <w:rPr>
          <w:vertAlign w:val="superscript"/>
        </w:rPr>
        <w:t>TM</w:t>
      </w:r>
      <w:r w:rsidRPr="00F73F98">
        <w:t xml:space="preserve"> Profiler. </w:t>
      </w:r>
      <w:r w:rsidRPr="00F73F98">
        <w:rPr>
          <w:i/>
          <w:iCs/>
        </w:rPr>
        <w:t>Intel</w:t>
      </w:r>
      <w:r w:rsidRPr="00F73F98">
        <w:t xml:space="preserve"> [online]. [vid. 2023-03-10]. Dostupné z: https://www.intel.com/content/www/us/en/develop/documentation/vtune-help/top.html</w:t>
      </w:r>
    </w:p>
    <w:p w14:paraId="28D0D42D" w14:textId="77777777" w:rsidR="00F73F98" w:rsidRPr="00F73F98" w:rsidRDefault="00F73F98" w:rsidP="00F73F98">
      <w:pPr>
        <w:pStyle w:val="Bibliography"/>
      </w:pPr>
      <w:r w:rsidRPr="00F73F98">
        <w:t xml:space="preserve">[19] </w:t>
      </w:r>
      <w:r w:rsidRPr="00F73F98">
        <w:tab/>
        <w:t>Intel® VTune</w:t>
      </w:r>
      <w:r w:rsidRPr="00F73F98">
        <w:rPr>
          <w:vertAlign w:val="superscript"/>
        </w:rPr>
        <w:t>TM</w:t>
      </w:r>
      <w:r w:rsidRPr="00F73F98">
        <w:t xml:space="preserve"> Profiler Performance Analysis Cookbook. </w:t>
      </w:r>
      <w:r w:rsidRPr="00F73F98">
        <w:rPr>
          <w:i/>
          <w:iCs/>
        </w:rPr>
        <w:t>Intel</w:t>
      </w:r>
      <w:r w:rsidRPr="00F73F98">
        <w:t xml:space="preserve"> [online]. [vid. 2023-03-10]. Dostupné z: https://www.intel.com/content/www/us/en/develop/documentation/vtune-cookbook/top.html</w:t>
      </w:r>
    </w:p>
    <w:p w14:paraId="6E6885A1" w14:textId="77777777" w:rsidR="00F73F98" w:rsidRPr="00F73F98" w:rsidRDefault="00F73F98" w:rsidP="00F73F98">
      <w:pPr>
        <w:pStyle w:val="Bibliography"/>
      </w:pPr>
      <w:r w:rsidRPr="00F73F98">
        <w:t xml:space="preserve">[20] </w:t>
      </w:r>
      <w:r w:rsidRPr="00F73F98">
        <w:tab/>
      </w:r>
      <w:r w:rsidRPr="00F73F98">
        <w:rPr>
          <w:i/>
          <w:iCs/>
        </w:rPr>
        <w:t>OpenACC Programming and Best Practices Guide</w:t>
      </w:r>
      <w:r w:rsidRPr="00F73F98">
        <w:t xml:space="preserve"> [online]. 2022 [vid. 2023-02-06]. Dostupné z: https://www.openacc.org/sites/default/files/inline-files/openacc-guide.pdf</w:t>
      </w:r>
    </w:p>
    <w:p w14:paraId="3ADB7609" w14:textId="77777777" w:rsidR="00F73F98" w:rsidRPr="00F73F98" w:rsidRDefault="00F73F98" w:rsidP="00F73F98">
      <w:pPr>
        <w:pStyle w:val="Bibliography"/>
      </w:pPr>
      <w:r w:rsidRPr="00F73F98">
        <w:t xml:space="preserve">[21] </w:t>
      </w:r>
      <w:r w:rsidRPr="00F73F98">
        <w:tab/>
        <w:t xml:space="preserve">STROUSTRUP, Bjarne. </w:t>
      </w:r>
      <w:r w:rsidRPr="00F73F98">
        <w:rPr>
          <w:i/>
          <w:iCs/>
        </w:rPr>
        <w:t>The C++ Programming Language, 4th Edition</w:t>
      </w:r>
      <w:r w:rsidRPr="00F73F98">
        <w:t xml:space="preserve">. 4th edition. Westport, Conn: Addison-Wesley Professional, 2013. ISBN 978-0-275-96730-7. </w:t>
      </w:r>
    </w:p>
    <w:p w14:paraId="104C1D8D" w14:textId="77777777" w:rsidR="00F73F98" w:rsidRPr="00F73F98" w:rsidRDefault="00F73F98" w:rsidP="00F73F98">
      <w:pPr>
        <w:pStyle w:val="Bibliography"/>
      </w:pPr>
      <w:r w:rsidRPr="00F73F98">
        <w:t xml:space="preserve">[22] </w:t>
      </w:r>
      <w:r w:rsidRPr="00F73F98">
        <w:tab/>
      </w:r>
      <w:r w:rsidRPr="00F73F98">
        <w:rPr>
          <w:i/>
          <w:iCs/>
        </w:rPr>
        <w:t>Documentation for Visual Studio Code</w:t>
      </w:r>
      <w:r w:rsidRPr="00F73F98">
        <w:t xml:space="preserve"> [online]. [vid. 2023-03-10]. Dostupné z: https://code.visualstudio.com/docs</w:t>
      </w:r>
    </w:p>
    <w:p w14:paraId="53165B60" w14:textId="77777777" w:rsidR="00F73F98" w:rsidRPr="00F73F98" w:rsidRDefault="00F73F98" w:rsidP="00F73F98">
      <w:pPr>
        <w:pStyle w:val="Bibliography"/>
      </w:pPr>
      <w:r w:rsidRPr="00F73F98">
        <w:t xml:space="preserve">[23] </w:t>
      </w:r>
      <w:r w:rsidRPr="00F73F98">
        <w:tab/>
      </w:r>
      <w:r w:rsidRPr="00F73F98">
        <w:rPr>
          <w:i/>
          <w:iCs/>
        </w:rPr>
        <w:t>Code Time Data: Ranking the Top 5 Code Editors in 2019 - /src/ blog</w:t>
      </w:r>
      <w:r w:rsidRPr="00F73F98">
        <w:t xml:space="preserve"> [online]. [vid. 2023-03-10]. Dostupné z: https://www.software.com/src/ranking-the-top-5-code-editors-2019</w:t>
      </w:r>
    </w:p>
    <w:p w14:paraId="1BBC51B6" w14:textId="77777777" w:rsidR="00F73F98" w:rsidRPr="00F73F98" w:rsidRDefault="00F73F98" w:rsidP="00F73F98">
      <w:pPr>
        <w:pStyle w:val="Bibliography"/>
      </w:pPr>
      <w:r w:rsidRPr="00F73F98">
        <w:lastRenderedPageBreak/>
        <w:t xml:space="preserve">[24] </w:t>
      </w:r>
      <w:r w:rsidRPr="00F73F98">
        <w:tab/>
        <w:t xml:space="preserve">ANANDMEG. </w:t>
      </w:r>
      <w:r w:rsidRPr="00F73F98">
        <w:rPr>
          <w:i/>
          <w:iCs/>
        </w:rPr>
        <w:t>Overview of Visual Studio</w:t>
      </w:r>
      <w:r w:rsidRPr="00F73F98">
        <w:t xml:space="preserve"> [online]. 10. březen 2023 [vid. 2023-03-10]. Dostupné z: https://learn.microsoft.com/en-us/visualstudio/get-started/visual-studio-ide</w:t>
      </w:r>
    </w:p>
    <w:p w14:paraId="229772CF" w14:textId="77777777" w:rsidR="00F73F98" w:rsidRPr="00F73F98" w:rsidRDefault="00F73F98" w:rsidP="00F73F98">
      <w:pPr>
        <w:pStyle w:val="Bibliography"/>
      </w:pPr>
      <w:r w:rsidRPr="00F73F98">
        <w:t xml:space="preserve">[25] </w:t>
      </w:r>
      <w:r w:rsidRPr="00F73F98">
        <w:tab/>
      </w:r>
      <w:r w:rsidRPr="00F73F98">
        <w:rPr>
          <w:i/>
          <w:iCs/>
        </w:rPr>
        <w:t>Overview | CMake</w:t>
      </w:r>
      <w:r w:rsidRPr="00F73F98">
        <w:t xml:space="preserve"> [online]. [vid. 2023-03-10]. Dostupné z: https://cmake.org/overview/</w:t>
      </w:r>
    </w:p>
    <w:p w14:paraId="271C31D0" w14:textId="77777777" w:rsidR="00F73F98" w:rsidRPr="00F73F98" w:rsidRDefault="00F73F98" w:rsidP="00F73F98">
      <w:pPr>
        <w:pStyle w:val="Bibliography"/>
      </w:pPr>
      <w:r w:rsidRPr="00F73F98">
        <w:t xml:space="preserve">[26] </w:t>
      </w:r>
      <w:r w:rsidRPr="00F73F98">
        <w:tab/>
      </w:r>
      <w:r w:rsidRPr="00F73F98">
        <w:rPr>
          <w:i/>
          <w:iCs/>
        </w:rPr>
        <w:t>Examples | CMake</w:t>
      </w:r>
      <w:r w:rsidRPr="00F73F98">
        <w:t xml:space="preserve"> [online]. [vid. 2023-03-10]. Dostupné z: https://cmake.org/examples/</w:t>
      </w:r>
    </w:p>
    <w:p w14:paraId="7FAFBE64" w14:textId="77777777" w:rsidR="00F73F98" w:rsidRPr="00F73F98" w:rsidRDefault="00F73F98" w:rsidP="00F73F98">
      <w:pPr>
        <w:pStyle w:val="Bibliography"/>
      </w:pPr>
      <w:r w:rsidRPr="00F73F98">
        <w:t xml:space="preserve">[27] </w:t>
      </w:r>
      <w:r w:rsidRPr="00F73F98">
        <w:tab/>
      </w:r>
      <w:r w:rsidRPr="00F73F98">
        <w:rPr>
          <w:i/>
          <w:iCs/>
        </w:rPr>
        <w:t>CPU Cache Effects - Sergey Slotin - Meeting C++ 2022</w:t>
      </w:r>
      <w:r w:rsidRPr="00F73F98">
        <w:t xml:space="preserve"> [online]. 2022 [vid. 2023-03-10]. Dostupné z: https://www.youtube.com/watch?v=mQWuX_KgH00</w:t>
      </w:r>
    </w:p>
    <w:p w14:paraId="14280D9F" w14:textId="77777777" w:rsidR="00F73F98" w:rsidRPr="00F73F98" w:rsidRDefault="00F73F98" w:rsidP="00F73F98">
      <w:pPr>
        <w:pStyle w:val="Bibliography"/>
      </w:pPr>
      <w:r w:rsidRPr="00F73F98">
        <w:t xml:space="preserve">[28] </w:t>
      </w:r>
      <w:r w:rsidRPr="00F73F98">
        <w:tab/>
        <w:t xml:space="preserve">Performance Implications of False Sharing. </w:t>
      </w:r>
      <w:r w:rsidRPr="00F73F98">
        <w:rPr>
          <w:i/>
          <w:iCs/>
        </w:rPr>
        <w:t>CoffeeBeforeArch.github.io</w:t>
      </w:r>
      <w:r w:rsidRPr="00F73F98">
        <w:t xml:space="preserve"> [online]. 28. prosinec 2019 [vid. 2023-03-17]. Dostupné z: https://coffeebeforearch.github.io/2019/12/28/false-sharing-tutorial.html</w:t>
      </w:r>
    </w:p>
    <w:p w14:paraId="5F9F5A03" w14:textId="77777777" w:rsidR="00F73F98" w:rsidRPr="00F73F98" w:rsidRDefault="00F73F98" w:rsidP="00F73F98">
      <w:pPr>
        <w:pStyle w:val="Bibliography"/>
      </w:pPr>
      <w:r w:rsidRPr="00F73F98">
        <w:t xml:space="preserve">[29] </w:t>
      </w:r>
      <w:r w:rsidRPr="00F73F98">
        <w:tab/>
        <w:t xml:space="preserve">NESTERUK, Dmitri. </w:t>
      </w:r>
      <w:r w:rsidRPr="00F73F98">
        <w:rPr>
          <w:i/>
          <w:iCs/>
        </w:rPr>
        <w:t>Design patterns in modern C++: reusable approaches for object-oriented software design</w:t>
      </w:r>
      <w:r w:rsidRPr="00F73F98">
        <w:t xml:space="preserve">. New York, NY: Springer Science+Business Media, 2018. ISBN 978-1-4842-3602-4. </w:t>
      </w:r>
    </w:p>
    <w:p w14:paraId="3B38B05A" w14:textId="5B4BEA9E" w:rsidR="005C3038" w:rsidRDefault="00F73F98" w:rsidP="00F92B2D">
      <w:pPr>
        <w:jc w:val="left"/>
        <w:rPr>
          <w:rStyle w:val="Hyperlink"/>
        </w:rPr>
      </w:pPr>
      <w:r>
        <w:rPr>
          <w:rStyle w:val="Hyperlink"/>
        </w:rPr>
        <w:fldChar w:fldCharType="end"/>
      </w:r>
    </w:p>
    <w:p w14:paraId="60828BAF" w14:textId="1412C4BF" w:rsidR="00F03DA6" w:rsidRDefault="00F03DA6">
      <w:pPr>
        <w:pStyle w:val="Nadpis"/>
      </w:pPr>
      <w:bookmarkStart w:id="262" w:name="_Toc37577736"/>
      <w:bookmarkStart w:id="263" w:name="_Toc88120447"/>
      <w:bookmarkStart w:id="264" w:name="_Toc88120684"/>
      <w:bookmarkStart w:id="265" w:name="_Toc88120896"/>
      <w:bookmarkStart w:id="266" w:name="_Toc88121000"/>
      <w:bookmarkStart w:id="267" w:name="_Toc88121043"/>
      <w:bookmarkStart w:id="268" w:name="_Toc88121180"/>
      <w:bookmarkStart w:id="269" w:name="_Toc88121554"/>
      <w:bookmarkStart w:id="270" w:name="_Toc88121611"/>
      <w:bookmarkStart w:id="271" w:name="_Toc88121749"/>
      <w:bookmarkStart w:id="272" w:name="_Toc88122015"/>
      <w:bookmarkStart w:id="273" w:name="_Toc88124620"/>
      <w:bookmarkStart w:id="274" w:name="_Toc88124657"/>
      <w:bookmarkStart w:id="275" w:name="_Toc88124807"/>
      <w:bookmarkStart w:id="276" w:name="_Toc88125790"/>
      <w:bookmarkStart w:id="277" w:name="_Toc88126310"/>
      <w:bookmarkStart w:id="278" w:name="_Toc88126461"/>
      <w:bookmarkStart w:id="279" w:name="_Toc88126528"/>
      <w:bookmarkStart w:id="280" w:name="_Toc88126557"/>
      <w:bookmarkStart w:id="281" w:name="_Toc88126773"/>
      <w:bookmarkStart w:id="282" w:name="_Toc88126863"/>
      <w:bookmarkStart w:id="283" w:name="_Toc88127104"/>
      <w:bookmarkStart w:id="284" w:name="_Toc88127147"/>
      <w:bookmarkStart w:id="285" w:name="_Toc88128512"/>
      <w:bookmarkStart w:id="286" w:name="_Toc107634154"/>
      <w:bookmarkStart w:id="287" w:name="_Toc107635189"/>
      <w:bookmarkStart w:id="288" w:name="_Toc107635229"/>
      <w:bookmarkStart w:id="289" w:name="_Toc107635246"/>
      <w:bookmarkStart w:id="290" w:name="_Toc120888208"/>
      <w:r>
        <w:lastRenderedPageBreak/>
        <w:t>Seznam použitých symbolů a zkratek</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tbl>
      <w:tblPr>
        <w:tblW w:w="8859" w:type="dxa"/>
        <w:tblCellMar>
          <w:left w:w="0" w:type="dxa"/>
          <w:right w:w="70" w:type="dxa"/>
        </w:tblCellMar>
        <w:tblLook w:val="0000" w:firstRow="0" w:lastRow="0" w:firstColumn="0" w:lastColumn="0" w:noHBand="0" w:noVBand="0"/>
      </w:tblPr>
      <w:tblGrid>
        <w:gridCol w:w="791"/>
        <w:gridCol w:w="168"/>
        <w:gridCol w:w="7900"/>
      </w:tblGrid>
      <w:tr w:rsidR="00EA0B46" w14:paraId="0F144A15" w14:textId="77777777" w:rsidTr="00E15E90">
        <w:tc>
          <w:tcPr>
            <w:tcW w:w="0" w:type="auto"/>
            <w:noWrap/>
          </w:tcPr>
          <w:p w14:paraId="6C5285BC" w14:textId="77777777" w:rsidR="00EA0B46" w:rsidRDefault="00EA0B46">
            <w:pPr>
              <w:pStyle w:val="Bezodstavce"/>
            </w:pPr>
            <w:r>
              <w:t>AVX</w:t>
            </w:r>
          </w:p>
        </w:tc>
        <w:tc>
          <w:tcPr>
            <w:tcW w:w="168" w:type="dxa"/>
          </w:tcPr>
          <w:p w14:paraId="34E16D2A" w14:textId="77777777" w:rsidR="00EA0B46" w:rsidRDefault="00EA0B46">
            <w:pPr>
              <w:pStyle w:val="Bezodstavce"/>
            </w:pPr>
          </w:p>
        </w:tc>
        <w:tc>
          <w:tcPr>
            <w:tcW w:w="7900" w:type="dxa"/>
          </w:tcPr>
          <w:p w14:paraId="4725C571" w14:textId="77777777" w:rsidR="00EA0B46" w:rsidRDefault="00EA0B46">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EA0B46" w14:paraId="380AEAFB" w14:textId="77777777" w:rsidTr="00E15E90">
        <w:tc>
          <w:tcPr>
            <w:tcW w:w="0" w:type="auto"/>
            <w:noWrap/>
          </w:tcPr>
          <w:p w14:paraId="186ACCCA" w14:textId="77777777" w:rsidR="00EA0B46" w:rsidRDefault="00EA0B46">
            <w:pPr>
              <w:pStyle w:val="Bezodstavce"/>
            </w:pPr>
            <w:r>
              <w:t>CPI</w:t>
            </w:r>
          </w:p>
        </w:tc>
        <w:tc>
          <w:tcPr>
            <w:tcW w:w="168" w:type="dxa"/>
          </w:tcPr>
          <w:p w14:paraId="543F2DF5" w14:textId="77777777" w:rsidR="00EA0B46" w:rsidRDefault="00EA0B46">
            <w:pPr>
              <w:pStyle w:val="Bezodstavce"/>
            </w:pPr>
          </w:p>
        </w:tc>
        <w:tc>
          <w:tcPr>
            <w:tcW w:w="7900" w:type="dxa"/>
          </w:tcPr>
          <w:p w14:paraId="16D30246" w14:textId="77777777" w:rsidR="00EA0B46" w:rsidRDefault="00EA0B46">
            <w:pPr>
              <w:pStyle w:val="Bezodstavce"/>
            </w:pPr>
            <w:proofErr w:type="spellStart"/>
            <w:r>
              <w:t>Cycles</w:t>
            </w:r>
            <w:proofErr w:type="spellEnd"/>
            <w:r>
              <w:t xml:space="preserve"> Per </w:t>
            </w:r>
            <w:proofErr w:type="spellStart"/>
            <w:r>
              <w:t>Instruction</w:t>
            </w:r>
            <w:proofErr w:type="spellEnd"/>
          </w:p>
        </w:tc>
      </w:tr>
      <w:tr w:rsidR="00EA0B46" w14:paraId="5D624579" w14:textId="77777777" w:rsidTr="00E15E90">
        <w:tc>
          <w:tcPr>
            <w:tcW w:w="0" w:type="auto"/>
            <w:noWrap/>
          </w:tcPr>
          <w:p w14:paraId="15E577D4" w14:textId="77777777" w:rsidR="00EA0B46" w:rsidRDefault="00EA0B46">
            <w:pPr>
              <w:pStyle w:val="Bezodstavce"/>
            </w:pPr>
            <w:r>
              <w:t>CPU</w:t>
            </w:r>
          </w:p>
        </w:tc>
        <w:tc>
          <w:tcPr>
            <w:tcW w:w="168" w:type="dxa"/>
          </w:tcPr>
          <w:p w14:paraId="1F32AEEC" w14:textId="77777777" w:rsidR="00EA0B46" w:rsidRDefault="00EA0B46">
            <w:pPr>
              <w:pStyle w:val="Bezodstavce"/>
            </w:pPr>
          </w:p>
        </w:tc>
        <w:tc>
          <w:tcPr>
            <w:tcW w:w="7900" w:type="dxa"/>
          </w:tcPr>
          <w:p w14:paraId="766D6255" w14:textId="77777777" w:rsidR="00EA0B46" w:rsidRDefault="00EA0B46">
            <w:pPr>
              <w:pStyle w:val="Bezodstavce"/>
            </w:pPr>
            <w:proofErr w:type="spellStart"/>
            <w:r>
              <w:t>Central</w:t>
            </w:r>
            <w:proofErr w:type="spellEnd"/>
            <w:r>
              <w:t xml:space="preserve"> </w:t>
            </w:r>
            <w:proofErr w:type="spellStart"/>
            <w:r>
              <w:t>Processing</w:t>
            </w:r>
            <w:proofErr w:type="spellEnd"/>
            <w:r>
              <w:t xml:space="preserve"> Unit</w:t>
            </w:r>
          </w:p>
        </w:tc>
      </w:tr>
      <w:tr w:rsidR="00EA0B46" w14:paraId="3E212621" w14:textId="77777777" w:rsidTr="00E15E90">
        <w:tc>
          <w:tcPr>
            <w:tcW w:w="0" w:type="auto"/>
            <w:noWrap/>
          </w:tcPr>
          <w:p w14:paraId="1E1010B2" w14:textId="77777777" w:rsidR="00EA0B46" w:rsidRDefault="00EA0B46">
            <w:pPr>
              <w:pStyle w:val="Bezodstavce"/>
            </w:pPr>
            <w:r>
              <w:t>DOD</w:t>
            </w:r>
          </w:p>
        </w:tc>
        <w:tc>
          <w:tcPr>
            <w:tcW w:w="168" w:type="dxa"/>
          </w:tcPr>
          <w:p w14:paraId="695D390E" w14:textId="77777777" w:rsidR="00EA0B46" w:rsidRDefault="00EA0B46">
            <w:pPr>
              <w:pStyle w:val="Bezodstavce"/>
            </w:pPr>
          </w:p>
        </w:tc>
        <w:tc>
          <w:tcPr>
            <w:tcW w:w="7900" w:type="dxa"/>
          </w:tcPr>
          <w:p w14:paraId="3862B75C" w14:textId="77777777" w:rsidR="00EA0B46" w:rsidRDefault="00EA0B46">
            <w:pPr>
              <w:pStyle w:val="Bezodstavce"/>
            </w:pPr>
            <w:r>
              <w:t>Data-</w:t>
            </w:r>
            <w:proofErr w:type="spellStart"/>
            <w:r>
              <w:t>oriented</w:t>
            </w:r>
            <w:proofErr w:type="spellEnd"/>
            <w:r>
              <w:t xml:space="preserve"> design</w:t>
            </w:r>
          </w:p>
        </w:tc>
      </w:tr>
      <w:tr w:rsidR="00EA0B46" w14:paraId="16634E25" w14:textId="77777777" w:rsidTr="00E15E90">
        <w:tc>
          <w:tcPr>
            <w:tcW w:w="0" w:type="auto"/>
            <w:noWrap/>
          </w:tcPr>
          <w:p w14:paraId="18C0946F" w14:textId="77777777" w:rsidR="00EA0B46" w:rsidRDefault="00EA0B46">
            <w:pPr>
              <w:pStyle w:val="Bezodstavce"/>
            </w:pPr>
            <w:r>
              <w:t>DOP</w:t>
            </w:r>
          </w:p>
        </w:tc>
        <w:tc>
          <w:tcPr>
            <w:tcW w:w="168" w:type="dxa"/>
          </w:tcPr>
          <w:p w14:paraId="2F0B3500" w14:textId="77777777" w:rsidR="00EA0B46" w:rsidRDefault="00EA0B46">
            <w:pPr>
              <w:pStyle w:val="Bezodstavce"/>
            </w:pPr>
          </w:p>
        </w:tc>
        <w:tc>
          <w:tcPr>
            <w:tcW w:w="7900" w:type="dxa"/>
          </w:tcPr>
          <w:p w14:paraId="5BFD1033" w14:textId="77777777" w:rsidR="00EA0B46" w:rsidRDefault="00EA0B46">
            <w:pPr>
              <w:pStyle w:val="Bezodstavce"/>
            </w:pPr>
            <w:r>
              <w:t>Datově orientované programování</w:t>
            </w:r>
          </w:p>
        </w:tc>
      </w:tr>
      <w:tr w:rsidR="00EA0B46" w14:paraId="12D25514" w14:textId="77777777" w:rsidTr="00E15E90">
        <w:tc>
          <w:tcPr>
            <w:tcW w:w="0" w:type="auto"/>
            <w:noWrap/>
          </w:tcPr>
          <w:p w14:paraId="7AB99E34" w14:textId="77777777" w:rsidR="00EA0B46" w:rsidRDefault="00EA0B46">
            <w:pPr>
              <w:pStyle w:val="Bezodstavce"/>
            </w:pPr>
            <w:r>
              <w:t>DRAM</w:t>
            </w:r>
          </w:p>
        </w:tc>
        <w:tc>
          <w:tcPr>
            <w:tcW w:w="168" w:type="dxa"/>
          </w:tcPr>
          <w:p w14:paraId="3DF73D02" w14:textId="77777777" w:rsidR="00EA0B46" w:rsidRDefault="00EA0B46">
            <w:pPr>
              <w:pStyle w:val="Bezodstavce"/>
            </w:pPr>
          </w:p>
        </w:tc>
        <w:tc>
          <w:tcPr>
            <w:tcW w:w="7900" w:type="dxa"/>
          </w:tcPr>
          <w:p w14:paraId="50EC42FA" w14:textId="77777777" w:rsidR="00EA0B46" w:rsidRDefault="00EA0B4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EA0B46" w14:paraId="350231F6" w14:textId="77777777" w:rsidTr="00E15E90">
        <w:tc>
          <w:tcPr>
            <w:tcW w:w="0" w:type="auto"/>
            <w:noWrap/>
          </w:tcPr>
          <w:p w14:paraId="2A169517" w14:textId="77777777" w:rsidR="00EA0B46" w:rsidRDefault="00EA0B46">
            <w:pPr>
              <w:pStyle w:val="Bezodstavce"/>
            </w:pPr>
            <w:r>
              <w:t>FP</w:t>
            </w:r>
          </w:p>
        </w:tc>
        <w:tc>
          <w:tcPr>
            <w:tcW w:w="168" w:type="dxa"/>
          </w:tcPr>
          <w:p w14:paraId="3F626F5E" w14:textId="77777777" w:rsidR="00EA0B46" w:rsidRDefault="00EA0B46">
            <w:pPr>
              <w:pStyle w:val="Bezodstavce"/>
            </w:pPr>
          </w:p>
        </w:tc>
        <w:tc>
          <w:tcPr>
            <w:tcW w:w="7900" w:type="dxa"/>
          </w:tcPr>
          <w:p w14:paraId="3E574516" w14:textId="77777777" w:rsidR="00EA0B46" w:rsidRDefault="00EA0B46">
            <w:pPr>
              <w:pStyle w:val="Bezodstavce"/>
            </w:pPr>
            <w:r>
              <w:t>Funkcionální programování</w:t>
            </w:r>
          </w:p>
        </w:tc>
      </w:tr>
      <w:tr w:rsidR="00EA0B46" w14:paraId="597C169B" w14:textId="77777777" w:rsidTr="00E15E90">
        <w:tc>
          <w:tcPr>
            <w:tcW w:w="0" w:type="auto"/>
            <w:noWrap/>
          </w:tcPr>
          <w:p w14:paraId="30438375" w14:textId="77777777" w:rsidR="00EA0B46" w:rsidRDefault="00EA0B46">
            <w:pPr>
              <w:pStyle w:val="Bezodstavce"/>
            </w:pPr>
            <w:r>
              <w:t>GPU</w:t>
            </w:r>
          </w:p>
        </w:tc>
        <w:tc>
          <w:tcPr>
            <w:tcW w:w="168" w:type="dxa"/>
          </w:tcPr>
          <w:p w14:paraId="2916F839" w14:textId="77777777" w:rsidR="00EA0B46" w:rsidRDefault="00EA0B46">
            <w:pPr>
              <w:pStyle w:val="Bezodstavce"/>
            </w:pPr>
          </w:p>
        </w:tc>
        <w:tc>
          <w:tcPr>
            <w:tcW w:w="7900" w:type="dxa"/>
          </w:tcPr>
          <w:p w14:paraId="713D5894" w14:textId="77777777" w:rsidR="00EA0B46" w:rsidRDefault="00EA0B46">
            <w:pPr>
              <w:pStyle w:val="Bezodstavce"/>
            </w:pPr>
            <w:proofErr w:type="spellStart"/>
            <w:r>
              <w:t>Graphics</w:t>
            </w:r>
            <w:proofErr w:type="spellEnd"/>
            <w:r>
              <w:t xml:space="preserve"> </w:t>
            </w:r>
            <w:proofErr w:type="spellStart"/>
            <w:r>
              <w:t>Processing</w:t>
            </w:r>
            <w:proofErr w:type="spellEnd"/>
            <w:r>
              <w:t xml:space="preserve"> Unit</w:t>
            </w:r>
          </w:p>
        </w:tc>
      </w:tr>
      <w:tr w:rsidR="00EA0B46" w14:paraId="54C23FED" w14:textId="77777777" w:rsidTr="00E15E90">
        <w:tc>
          <w:tcPr>
            <w:tcW w:w="0" w:type="auto"/>
            <w:noWrap/>
          </w:tcPr>
          <w:p w14:paraId="087C276E" w14:textId="77777777" w:rsidR="00EA0B46" w:rsidRDefault="00EA0B46">
            <w:pPr>
              <w:pStyle w:val="Bezodstavce"/>
            </w:pPr>
            <w:r>
              <w:t>IPC</w:t>
            </w:r>
          </w:p>
        </w:tc>
        <w:tc>
          <w:tcPr>
            <w:tcW w:w="168" w:type="dxa"/>
          </w:tcPr>
          <w:p w14:paraId="1E0168C0" w14:textId="77777777" w:rsidR="00EA0B46" w:rsidRDefault="00EA0B46">
            <w:pPr>
              <w:pStyle w:val="Bezodstavce"/>
            </w:pPr>
          </w:p>
        </w:tc>
        <w:tc>
          <w:tcPr>
            <w:tcW w:w="7900" w:type="dxa"/>
          </w:tcPr>
          <w:p w14:paraId="371C53A9" w14:textId="77777777" w:rsidR="00EA0B46" w:rsidRDefault="00EA0B46">
            <w:pPr>
              <w:pStyle w:val="Bezodstavce"/>
            </w:pPr>
            <w:proofErr w:type="spellStart"/>
            <w:r>
              <w:t>Instructions</w:t>
            </w:r>
            <w:proofErr w:type="spellEnd"/>
            <w:r>
              <w:t xml:space="preserve"> Per </w:t>
            </w:r>
            <w:proofErr w:type="spellStart"/>
            <w:r>
              <w:t>Cycle</w:t>
            </w:r>
            <w:proofErr w:type="spellEnd"/>
          </w:p>
        </w:tc>
      </w:tr>
      <w:tr w:rsidR="00EA0B46" w14:paraId="441B3AAF" w14:textId="77777777" w:rsidTr="00E15E90">
        <w:tc>
          <w:tcPr>
            <w:tcW w:w="0" w:type="auto"/>
            <w:noWrap/>
          </w:tcPr>
          <w:p w14:paraId="3B1B5684" w14:textId="77777777" w:rsidR="00EA0B46" w:rsidRDefault="00EA0B46">
            <w:pPr>
              <w:pStyle w:val="Bezodstavce"/>
            </w:pPr>
            <w:r>
              <w:t>ISA</w:t>
            </w:r>
          </w:p>
        </w:tc>
        <w:tc>
          <w:tcPr>
            <w:tcW w:w="168" w:type="dxa"/>
          </w:tcPr>
          <w:p w14:paraId="22D2E39E" w14:textId="77777777" w:rsidR="00EA0B46" w:rsidRDefault="00EA0B46">
            <w:pPr>
              <w:pStyle w:val="Bezodstavce"/>
            </w:pPr>
          </w:p>
        </w:tc>
        <w:tc>
          <w:tcPr>
            <w:tcW w:w="7900" w:type="dxa"/>
          </w:tcPr>
          <w:p w14:paraId="0F72D9D3" w14:textId="77777777" w:rsidR="00EA0B46" w:rsidRDefault="00EA0B46">
            <w:pPr>
              <w:pStyle w:val="Bezodstavce"/>
            </w:pPr>
            <w:proofErr w:type="spellStart"/>
            <w:r>
              <w:t>Instruction</w:t>
            </w:r>
            <w:proofErr w:type="spellEnd"/>
            <w:r>
              <w:t xml:space="preserve"> Set </w:t>
            </w:r>
            <w:proofErr w:type="spellStart"/>
            <w:r>
              <w:t>Architecture</w:t>
            </w:r>
            <w:proofErr w:type="spellEnd"/>
          </w:p>
        </w:tc>
      </w:tr>
      <w:tr w:rsidR="00EA0B46" w14:paraId="75D91AF2" w14:textId="77777777" w:rsidTr="00E15E90">
        <w:tc>
          <w:tcPr>
            <w:tcW w:w="0" w:type="auto"/>
            <w:noWrap/>
          </w:tcPr>
          <w:p w14:paraId="63A72CE7" w14:textId="77777777" w:rsidR="00EA0B46" w:rsidRDefault="00EA0B46">
            <w:pPr>
              <w:pStyle w:val="Bezodstavce"/>
            </w:pPr>
            <w:r>
              <w:t>LFU</w:t>
            </w:r>
          </w:p>
        </w:tc>
        <w:tc>
          <w:tcPr>
            <w:tcW w:w="168" w:type="dxa"/>
          </w:tcPr>
          <w:p w14:paraId="1F729840" w14:textId="77777777" w:rsidR="00EA0B46" w:rsidRDefault="00EA0B46">
            <w:pPr>
              <w:pStyle w:val="Bezodstavce"/>
            </w:pPr>
          </w:p>
        </w:tc>
        <w:tc>
          <w:tcPr>
            <w:tcW w:w="7900" w:type="dxa"/>
          </w:tcPr>
          <w:p w14:paraId="0A478C2C" w14:textId="77777777" w:rsidR="00EA0B46" w:rsidRDefault="00EA0B46">
            <w:pPr>
              <w:pStyle w:val="Bezodstavce"/>
            </w:pPr>
            <w:r>
              <w:t xml:space="preserve">Least </w:t>
            </w:r>
            <w:proofErr w:type="spellStart"/>
            <w:r>
              <w:t>Frequently</w:t>
            </w:r>
            <w:proofErr w:type="spellEnd"/>
            <w:r>
              <w:t xml:space="preserve"> </w:t>
            </w:r>
            <w:proofErr w:type="spellStart"/>
            <w:r>
              <w:t>Used</w:t>
            </w:r>
            <w:proofErr w:type="spellEnd"/>
          </w:p>
        </w:tc>
      </w:tr>
      <w:tr w:rsidR="00EA0B46" w14:paraId="0A97EB75" w14:textId="77777777" w:rsidTr="00E15E90">
        <w:tc>
          <w:tcPr>
            <w:tcW w:w="0" w:type="auto"/>
            <w:noWrap/>
          </w:tcPr>
          <w:p w14:paraId="24EBA123" w14:textId="77777777" w:rsidR="00EA0B46" w:rsidRDefault="00EA0B46">
            <w:pPr>
              <w:pStyle w:val="Bezodstavce"/>
            </w:pPr>
            <w:r>
              <w:t>LRU</w:t>
            </w:r>
          </w:p>
        </w:tc>
        <w:tc>
          <w:tcPr>
            <w:tcW w:w="168" w:type="dxa"/>
          </w:tcPr>
          <w:p w14:paraId="7E9192DA" w14:textId="77777777" w:rsidR="00EA0B46" w:rsidRDefault="00EA0B46">
            <w:pPr>
              <w:pStyle w:val="Bezodstavce"/>
            </w:pPr>
          </w:p>
        </w:tc>
        <w:tc>
          <w:tcPr>
            <w:tcW w:w="7900" w:type="dxa"/>
          </w:tcPr>
          <w:p w14:paraId="31BBBEEA" w14:textId="77777777" w:rsidR="00EA0B46" w:rsidRDefault="00EA0B46">
            <w:pPr>
              <w:pStyle w:val="Bezodstavce"/>
            </w:pPr>
            <w:r>
              <w:t xml:space="preserve">Least </w:t>
            </w:r>
            <w:proofErr w:type="spellStart"/>
            <w:r>
              <w:t>Recently</w:t>
            </w:r>
            <w:proofErr w:type="spellEnd"/>
            <w:r>
              <w:t xml:space="preserve"> </w:t>
            </w:r>
            <w:proofErr w:type="spellStart"/>
            <w:r>
              <w:t>Used</w:t>
            </w:r>
            <w:proofErr w:type="spellEnd"/>
          </w:p>
        </w:tc>
      </w:tr>
      <w:tr w:rsidR="00EA0B46" w14:paraId="6AAAB7C1" w14:textId="77777777" w:rsidTr="00E15E90">
        <w:tc>
          <w:tcPr>
            <w:tcW w:w="0" w:type="auto"/>
            <w:noWrap/>
          </w:tcPr>
          <w:p w14:paraId="01308FD2" w14:textId="77777777" w:rsidR="00EA0B46" w:rsidRDefault="00EA0B46">
            <w:pPr>
              <w:pStyle w:val="Bezodstavce"/>
            </w:pPr>
            <w:r>
              <w:t>MMX</w:t>
            </w:r>
          </w:p>
        </w:tc>
        <w:tc>
          <w:tcPr>
            <w:tcW w:w="168" w:type="dxa"/>
          </w:tcPr>
          <w:p w14:paraId="3F0A1420" w14:textId="77777777" w:rsidR="00EA0B46" w:rsidRDefault="00EA0B46">
            <w:pPr>
              <w:pStyle w:val="Bezodstavce"/>
            </w:pPr>
          </w:p>
        </w:tc>
        <w:tc>
          <w:tcPr>
            <w:tcW w:w="7900" w:type="dxa"/>
          </w:tcPr>
          <w:p w14:paraId="00B2E93F" w14:textId="77777777" w:rsidR="00EA0B46" w:rsidRDefault="00EA0B46">
            <w:pPr>
              <w:pStyle w:val="Bezodstavce"/>
            </w:pPr>
            <w:proofErr w:type="spellStart"/>
            <w:r>
              <w:t>Multi</w:t>
            </w:r>
            <w:proofErr w:type="spellEnd"/>
            <w:r>
              <w:t xml:space="preserve"> Media </w:t>
            </w:r>
            <w:proofErr w:type="spellStart"/>
            <w:r>
              <w:t>Extenstions</w:t>
            </w:r>
            <w:proofErr w:type="spellEnd"/>
          </w:p>
        </w:tc>
      </w:tr>
      <w:tr w:rsidR="00EA0B46" w14:paraId="5156B455" w14:textId="77777777" w:rsidTr="00E15E90">
        <w:tc>
          <w:tcPr>
            <w:tcW w:w="0" w:type="auto"/>
            <w:noWrap/>
          </w:tcPr>
          <w:p w14:paraId="325844DA" w14:textId="77777777" w:rsidR="00EA0B46" w:rsidRDefault="00EA0B46">
            <w:pPr>
              <w:pStyle w:val="Bezodstavce"/>
            </w:pPr>
            <w:r>
              <w:t>OOP</w:t>
            </w:r>
          </w:p>
        </w:tc>
        <w:tc>
          <w:tcPr>
            <w:tcW w:w="168" w:type="dxa"/>
          </w:tcPr>
          <w:p w14:paraId="7F56270C" w14:textId="77777777" w:rsidR="00EA0B46" w:rsidRDefault="00EA0B46">
            <w:pPr>
              <w:pStyle w:val="Bezodstavce"/>
            </w:pPr>
          </w:p>
        </w:tc>
        <w:tc>
          <w:tcPr>
            <w:tcW w:w="7900" w:type="dxa"/>
          </w:tcPr>
          <w:p w14:paraId="2724FEFB" w14:textId="77777777" w:rsidR="00EA0B46" w:rsidRDefault="00EA0B46">
            <w:pPr>
              <w:pStyle w:val="Bezodstavce"/>
            </w:pPr>
            <w:r>
              <w:t>Objektově orientované programování</w:t>
            </w:r>
          </w:p>
        </w:tc>
      </w:tr>
      <w:tr w:rsidR="00EA0B46" w14:paraId="211073CC" w14:textId="77777777" w:rsidTr="00E15E90">
        <w:tc>
          <w:tcPr>
            <w:tcW w:w="0" w:type="auto"/>
            <w:noWrap/>
          </w:tcPr>
          <w:p w14:paraId="0650EFDB" w14:textId="77777777" w:rsidR="00EA0B46" w:rsidRDefault="00EA0B46">
            <w:pPr>
              <w:pStyle w:val="Bezodstavce"/>
            </w:pPr>
            <w:r>
              <w:t>PC</w:t>
            </w:r>
          </w:p>
        </w:tc>
        <w:tc>
          <w:tcPr>
            <w:tcW w:w="168" w:type="dxa"/>
          </w:tcPr>
          <w:p w14:paraId="6A0E6944" w14:textId="77777777" w:rsidR="00EA0B46" w:rsidRDefault="00EA0B46">
            <w:pPr>
              <w:pStyle w:val="Bezodstavce"/>
            </w:pPr>
          </w:p>
        </w:tc>
        <w:tc>
          <w:tcPr>
            <w:tcW w:w="7900" w:type="dxa"/>
          </w:tcPr>
          <w:p w14:paraId="45E94532" w14:textId="77777777" w:rsidR="00EA0B46" w:rsidRDefault="00EA0B46">
            <w:pPr>
              <w:pStyle w:val="Bezodstavce"/>
            </w:pPr>
            <w:proofErr w:type="spellStart"/>
            <w:r>
              <w:t>Personal</w:t>
            </w:r>
            <w:proofErr w:type="spellEnd"/>
            <w:r>
              <w:t xml:space="preserve"> </w:t>
            </w:r>
            <w:proofErr w:type="spellStart"/>
            <w:r>
              <w:t>Computer</w:t>
            </w:r>
            <w:proofErr w:type="spellEnd"/>
          </w:p>
        </w:tc>
      </w:tr>
      <w:tr w:rsidR="00EA0B46" w14:paraId="2C1294A7" w14:textId="77777777" w:rsidTr="00E15E90">
        <w:tc>
          <w:tcPr>
            <w:tcW w:w="0" w:type="auto"/>
            <w:noWrap/>
          </w:tcPr>
          <w:p w14:paraId="0F370A6A" w14:textId="77777777" w:rsidR="00EA0B46" w:rsidRDefault="00EA0B46">
            <w:pPr>
              <w:pStyle w:val="Bezodstavce"/>
            </w:pPr>
            <w:r>
              <w:t>PMU</w:t>
            </w:r>
          </w:p>
        </w:tc>
        <w:tc>
          <w:tcPr>
            <w:tcW w:w="168" w:type="dxa"/>
          </w:tcPr>
          <w:p w14:paraId="4D974BEA" w14:textId="77777777" w:rsidR="00EA0B46" w:rsidRDefault="00EA0B46">
            <w:pPr>
              <w:pStyle w:val="Bezodstavce"/>
            </w:pPr>
          </w:p>
        </w:tc>
        <w:tc>
          <w:tcPr>
            <w:tcW w:w="7900" w:type="dxa"/>
          </w:tcPr>
          <w:p w14:paraId="40482DD1" w14:textId="77777777" w:rsidR="00EA0B46" w:rsidRDefault="00EA0B46">
            <w:pPr>
              <w:pStyle w:val="Bezodstavce"/>
            </w:pPr>
            <w:r>
              <w:t>Performance Monitoring Unit</w:t>
            </w:r>
          </w:p>
        </w:tc>
      </w:tr>
      <w:tr w:rsidR="00EA0B46" w14:paraId="668FE8F0" w14:textId="77777777" w:rsidTr="00E15E90">
        <w:tc>
          <w:tcPr>
            <w:tcW w:w="0" w:type="auto"/>
            <w:noWrap/>
          </w:tcPr>
          <w:p w14:paraId="5FDD8975" w14:textId="77777777" w:rsidR="00EA0B46" w:rsidRDefault="00EA0B46">
            <w:pPr>
              <w:pStyle w:val="Bezodstavce"/>
            </w:pPr>
            <w:r>
              <w:t>SIMD</w:t>
            </w:r>
          </w:p>
        </w:tc>
        <w:tc>
          <w:tcPr>
            <w:tcW w:w="168" w:type="dxa"/>
          </w:tcPr>
          <w:p w14:paraId="50EF2F96" w14:textId="77777777" w:rsidR="00EA0B46" w:rsidRDefault="00EA0B46">
            <w:pPr>
              <w:pStyle w:val="Bezodstavce"/>
            </w:pPr>
          </w:p>
        </w:tc>
        <w:tc>
          <w:tcPr>
            <w:tcW w:w="7900" w:type="dxa"/>
          </w:tcPr>
          <w:p w14:paraId="03015E6B" w14:textId="77777777" w:rsidR="00EA0B46" w:rsidRDefault="00EA0B46">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EA0B46" w14:paraId="1538ED44" w14:textId="77777777" w:rsidTr="00E15E90">
        <w:tc>
          <w:tcPr>
            <w:tcW w:w="0" w:type="auto"/>
            <w:noWrap/>
          </w:tcPr>
          <w:p w14:paraId="39E836A0" w14:textId="77777777" w:rsidR="00EA0B46" w:rsidRDefault="00EA0B46">
            <w:pPr>
              <w:pStyle w:val="Bezodstavce"/>
            </w:pPr>
            <w:r>
              <w:t>SRAM</w:t>
            </w:r>
          </w:p>
        </w:tc>
        <w:tc>
          <w:tcPr>
            <w:tcW w:w="168" w:type="dxa"/>
          </w:tcPr>
          <w:p w14:paraId="1C847723" w14:textId="77777777" w:rsidR="00EA0B46" w:rsidRDefault="00EA0B46">
            <w:pPr>
              <w:pStyle w:val="Bezodstavce"/>
            </w:pPr>
          </w:p>
        </w:tc>
        <w:tc>
          <w:tcPr>
            <w:tcW w:w="7900" w:type="dxa"/>
          </w:tcPr>
          <w:p w14:paraId="20DB397B" w14:textId="77777777" w:rsidR="00EA0B46" w:rsidRDefault="00EA0B46">
            <w:pPr>
              <w:pStyle w:val="Bezodstavce"/>
            </w:pPr>
            <w:r>
              <w:t xml:space="preserve">Static </w:t>
            </w:r>
            <w:proofErr w:type="spellStart"/>
            <w:r>
              <w:t>Random</w:t>
            </w:r>
            <w:proofErr w:type="spellEnd"/>
            <w:r>
              <w:t xml:space="preserve"> Access </w:t>
            </w:r>
            <w:proofErr w:type="spellStart"/>
            <w:r>
              <w:t>Memory</w:t>
            </w:r>
            <w:proofErr w:type="spellEnd"/>
          </w:p>
        </w:tc>
      </w:tr>
      <w:tr w:rsidR="00EA0B46" w14:paraId="4745A406" w14:textId="77777777" w:rsidTr="00E15E90">
        <w:tc>
          <w:tcPr>
            <w:tcW w:w="0" w:type="auto"/>
            <w:noWrap/>
          </w:tcPr>
          <w:p w14:paraId="43F30B6A" w14:textId="77777777" w:rsidR="00EA0B46" w:rsidRDefault="00EA0B46">
            <w:pPr>
              <w:pStyle w:val="Bezodstavce"/>
            </w:pPr>
            <w:r>
              <w:t>SSD</w:t>
            </w:r>
          </w:p>
        </w:tc>
        <w:tc>
          <w:tcPr>
            <w:tcW w:w="168" w:type="dxa"/>
          </w:tcPr>
          <w:p w14:paraId="5E09C6CF" w14:textId="77777777" w:rsidR="00EA0B46" w:rsidRDefault="00EA0B46">
            <w:pPr>
              <w:pStyle w:val="Bezodstavce"/>
            </w:pPr>
          </w:p>
        </w:tc>
        <w:tc>
          <w:tcPr>
            <w:tcW w:w="7900" w:type="dxa"/>
          </w:tcPr>
          <w:p w14:paraId="381CE338" w14:textId="77777777" w:rsidR="00EA0B46" w:rsidRDefault="00EA0B46">
            <w:pPr>
              <w:pStyle w:val="Bezodstavce"/>
            </w:pPr>
            <w:r>
              <w:t xml:space="preserve">Solid </w:t>
            </w:r>
            <w:proofErr w:type="spellStart"/>
            <w:r>
              <w:t>State</w:t>
            </w:r>
            <w:proofErr w:type="spellEnd"/>
            <w:r>
              <w:t xml:space="preserve"> Drive</w:t>
            </w:r>
          </w:p>
        </w:tc>
      </w:tr>
      <w:tr w:rsidR="00EA0B46" w14:paraId="13A27B92" w14:textId="77777777" w:rsidTr="00E15E90">
        <w:tc>
          <w:tcPr>
            <w:tcW w:w="0" w:type="auto"/>
            <w:noWrap/>
          </w:tcPr>
          <w:p w14:paraId="55B25B5C" w14:textId="77777777" w:rsidR="00EA0B46" w:rsidRDefault="00EA0B46">
            <w:pPr>
              <w:pStyle w:val="Bezodstavce"/>
            </w:pPr>
            <w:r>
              <w:t>SSE</w:t>
            </w:r>
          </w:p>
        </w:tc>
        <w:tc>
          <w:tcPr>
            <w:tcW w:w="168" w:type="dxa"/>
          </w:tcPr>
          <w:p w14:paraId="3667C8D1" w14:textId="77777777" w:rsidR="00EA0B46" w:rsidRDefault="00EA0B46">
            <w:pPr>
              <w:pStyle w:val="Bezodstavce"/>
            </w:pPr>
          </w:p>
        </w:tc>
        <w:tc>
          <w:tcPr>
            <w:tcW w:w="7900" w:type="dxa"/>
          </w:tcPr>
          <w:p w14:paraId="468FBF16" w14:textId="77777777" w:rsidR="00EA0B46" w:rsidRDefault="00EA0B46">
            <w:pPr>
              <w:pStyle w:val="Bezodstavce"/>
            </w:pPr>
            <w:proofErr w:type="spellStart"/>
            <w:r>
              <w:t>Streaming</w:t>
            </w:r>
            <w:proofErr w:type="spellEnd"/>
            <w:r>
              <w:t xml:space="preserve"> SIMD </w:t>
            </w:r>
            <w:proofErr w:type="spellStart"/>
            <w:r>
              <w:t>Extensions</w:t>
            </w:r>
            <w:proofErr w:type="spellEnd"/>
          </w:p>
        </w:tc>
      </w:tr>
    </w:tbl>
    <w:p w14:paraId="04489CF7" w14:textId="77777777" w:rsidR="00F03DA6" w:rsidRDefault="00F03DA6"/>
    <w:p w14:paraId="70BA70C4" w14:textId="079C6A75" w:rsidR="00F03DA6" w:rsidRDefault="00F03DA6">
      <w:pPr>
        <w:pStyle w:val="Nadpis"/>
      </w:pPr>
      <w:bookmarkStart w:id="291" w:name="_Toc37577737"/>
      <w:bookmarkStart w:id="292" w:name="_Toc88120448"/>
      <w:bookmarkStart w:id="293" w:name="_Toc88120685"/>
      <w:bookmarkStart w:id="294" w:name="_Toc88120897"/>
      <w:bookmarkStart w:id="295" w:name="_Toc88121001"/>
      <w:bookmarkStart w:id="296" w:name="_Toc88121044"/>
      <w:bookmarkStart w:id="297" w:name="_Toc88121181"/>
      <w:bookmarkStart w:id="298" w:name="_Toc88121555"/>
      <w:bookmarkStart w:id="299" w:name="_Toc88121612"/>
      <w:bookmarkStart w:id="300" w:name="_Toc88121750"/>
      <w:bookmarkStart w:id="301" w:name="_Toc88122016"/>
      <w:bookmarkStart w:id="302" w:name="_Toc88124621"/>
      <w:bookmarkStart w:id="303" w:name="_Toc88124658"/>
      <w:bookmarkStart w:id="304" w:name="_Toc88124808"/>
      <w:bookmarkStart w:id="305" w:name="_Toc88125791"/>
      <w:bookmarkStart w:id="306" w:name="_Toc88126311"/>
      <w:bookmarkStart w:id="307" w:name="_Toc88126462"/>
      <w:bookmarkStart w:id="308" w:name="_Toc88126529"/>
      <w:bookmarkStart w:id="309" w:name="_Toc88126558"/>
      <w:bookmarkStart w:id="310" w:name="_Toc88126774"/>
      <w:bookmarkStart w:id="311" w:name="_Toc88126864"/>
      <w:bookmarkStart w:id="312" w:name="_Toc88127105"/>
      <w:bookmarkStart w:id="313" w:name="_Toc88127148"/>
      <w:bookmarkStart w:id="314" w:name="_Toc88128513"/>
      <w:bookmarkStart w:id="315" w:name="_Toc107634155"/>
      <w:bookmarkStart w:id="316" w:name="_Toc107635190"/>
      <w:bookmarkStart w:id="317" w:name="_Toc107635230"/>
      <w:bookmarkStart w:id="318" w:name="_Toc107635247"/>
      <w:bookmarkStart w:id="319" w:name="_Toc120888209"/>
      <w:r>
        <w:lastRenderedPageBreak/>
        <w:t>Seznam obrázků</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130358D3" w14:textId="536E8BD9" w:rsidR="00390BBE"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3669120" w:history="1">
        <w:r w:rsidR="00390BBE" w:rsidRPr="00236059">
          <w:rPr>
            <w:rStyle w:val="Hyperlink"/>
          </w:rPr>
          <w:t>Obr. 1: Vývoj doby trvání přístupu do procesorové a operační paměti. [7]</w:t>
        </w:r>
        <w:r w:rsidR="00390BBE">
          <w:rPr>
            <w:webHidden/>
          </w:rPr>
          <w:tab/>
        </w:r>
        <w:r w:rsidR="00390BBE">
          <w:rPr>
            <w:webHidden/>
          </w:rPr>
          <w:fldChar w:fldCharType="begin"/>
        </w:r>
        <w:r w:rsidR="00390BBE">
          <w:rPr>
            <w:webHidden/>
          </w:rPr>
          <w:instrText xml:space="preserve"> PAGEREF _Toc133669120 \h </w:instrText>
        </w:r>
        <w:r w:rsidR="00390BBE">
          <w:rPr>
            <w:webHidden/>
          </w:rPr>
        </w:r>
        <w:r w:rsidR="00390BBE">
          <w:rPr>
            <w:webHidden/>
          </w:rPr>
          <w:fldChar w:fldCharType="separate"/>
        </w:r>
        <w:r w:rsidR="00390BBE">
          <w:rPr>
            <w:webHidden/>
          </w:rPr>
          <w:t>18</w:t>
        </w:r>
        <w:r w:rsidR="00390BBE">
          <w:rPr>
            <w:webHidden/>
          </w:rPr>
          <w:fldChar w:fldCharType="end"/>
        </w:r>
      </w:hyperlink>
    </w:p>
    <w:p w14:paraId="02734B8E" w14:textId="71681F60" w:rsidR="00390BBE" w:rsidRDefault="00000000">
      <w:pPr>
        <w:pStyle w:val="TableofFigures"/>
        <w:rPr>
          <w:rFonts w:asciiTheme="minorHAnsi" w:eastAsiaTheme="minorEastAsia" w:hAnsiTheme="minorHAnsi" w:cstheme="minorBidi"/>
          <w:sz w:val="22"/>
          <w:szCs w:val="22"/>
        </w:rPr>
      </w:pPr>
      <w:hyperlink w:anchor="_Toc133669121" w:history="1">
        <w:r w:rsidR="00390BBE" w:rsidRPr="00236059">
          <w:rPr>
            <w:rStyle w:val="Hyperlink"/>
          </w:rPr>
          <w:t>Obr. 2: Příklad rozdělení adresy. [Zdroj vlastní]</w:t>
        </w:r>
        <w:r w:rsidR="00390BBE">
          <w:rPr>
            <w:webHidden/>
          </w:rPr>
          <w:tab/>
        </w:r>
        <w:r w:rsidR="00390BBE">
          <w:rPr>
            <w:webHidden/>
          </w:rPr>
          <w:fldChar w:fldCharType="begin"/>
        </w:r>
        <w:r w:rsidR="00390BBE">
          <w:rPr>
            <w:webHidden/>
          </w:rPr>
          <w:instrText xml:space="preserve"> PAGEREF _Toc133669121 \h </w:instrText>
        </w:r>
        <w:r w:rsidR="00390BBE">
          <w:rPr>
            <w:webHidden/>
          </w:rPr>
        </w:r>
        <w:r w:rsidR="00390BBE">
          <w:rPr>
            <w:webHidden/>
          </w:rPr>
          <w:fldChar w:fldCharType="separate"/>
        </w:r>
        <w:r w:rsidR="00390BBE">
          <w:rPr>
            <w:webHidden/>
          </w:rPr>
          <w:t>18</w:t>
        </w:r>
        <w:r w:rsidR="00390BBE">
          <w:rPr>
            <w:webHidden/>
          </w:rPr>
          <w:fldChar w:fldCharType="end"/>
        </w:r>
      </w:hyperlink>
    </w:p>
    <w:p w14:paraId="1C264335" w14:textId="0E1965A8" w:rsidR="00390BBE" w:rsidRDefault="00000000">
      <w:pPr>
        <w:pStyle w:val="TableofFigures"/>
        <w:rPr>
          <w:rFonts w:asciiTheme="minorHAnsi" w:eastAsiaTheme="minorEastAsia" w:hAnsiTheme="minorHAnsi" w:cstheme="minorBidi"/>
          <w:sz w:val="22"/>
          <w:szCs w:val="22"/>
        </w:rPr>
      </w:pPr>
      <w:hyperlink w:anchor="_Toc133669122" w:history="1">
        <w:r w:rsidR="00390BBE" w:rsidRPr="00236059">
          <w:rPr>
            <w:rStyle w:val="Hyperlink"/>
          </w:rPr>
          <w:t>Obr. 3: Příklad uspořádání a typu cache pamětí – snímek programu CPU-Z. [Zdroj vlastní]</w:t>
        </w:r>
        <w:r w:rsidR="00390BBE">
          <w:rPr>
            <w:webHidden/>
          </w:rPr>
          <w:tab/>
        </w:r>
        <w:r w:rsidR="00390BBE">
          <w:rPr>
            <w:webHidden/>
          </w:rPr>
          <w:fldChar w:fldCharType="begin"/>
        </w:r>
        <w:r w:rsidR="00390BBE">
          <w:rPr>
            <w:webHidden/>
          </w:rPr>
          <w:instrText xml:space="preserve"> PAGEREF _Toc133669122 \h </w:instrText>
        </w:r>
        <w:r w:rsidR="00390BBE">
          <w:rPr>
            <w:webHidden/>
          </w:rPr>
        </w:r>
        <w:r w:rsidR="00390BBE">
          <w:rPr>
            <w:webHidden/>
          </w:rPr>
          <w:fldChar w:fldCharType="separate"/>
        </w:r>
        <w:r w:rsidR="00390BBE">
          <w:rPr>
            <w:webHidden/>
          </w:rPr>
          <w:t>20</w:t>
        </w:r>
        <w:r w:rsidR="00390BBE">
          <w:rPr>
            <w:webHidden/>
          </w:rPr>
          <w:fldChar w:fldCharType="end"/>
        </w:r>
      </w:hyperlink>
    </w:p>
    <w:p w14:paraId="02ECF9B7" w14:textId="3B6D152A" w:rsidR="00390BBE" w:rsidRDefault="00000000">
      <w:pPr>
        <w:pStyle w:val="TableofFigures"/>
        <w:rPr>
          <w:rFonts w:asciiTheme="minorHAnsi" w:eastAsiaTheme="minorEastAsia" w:hAnsiTheme="minorHAnsi" w:cstheme="minorBidi"/>
          <w:sz w:val="22"/>
          <w:szCs w:val="22"/>
        </w:rPr>
      </w:pPr>
      <w:hyperlink w:anchor="_Toc133669123" w:history="1">
        <w:r w:rsidR="00390BBE" w:rsidRPr="00236059">
          <w:rPr>
            <w:rStyle w:val="Hyperlink"/>
          </w:rPr>
          <w:t>Obr. 4: Sekvenční vykonávání instrukcí. [Zdroj vlastní]</w:t>
        </w:r>
        <w:r w:rsidR="00390BBE">
          <w:rPr>
            <w:webHidden/>
          </w:rPr>
          <w:tab/>
        </w:r>
        <w:r w:rsidR="00390BBE">
          <w:rPr>
            <w:webHidden/>
          </w:rPr>
          <w:fldChar w:fldCharType="begin"/>
        </w:r>
        <w:r w:rsidR="00390BBE">
          <w:rPr>
            <w:webHidden/>
          </w:rPr>
          <w:instrText xml:space="preserve"> PAGEREF _Toc133669123 \h </w:instrText>
        </w:r>
        <w:r w:rsidR="00390BBE">
          <w:rPr>
            <w:webHidden/>
          </w:rPr>
        </w:r>
        <w:r w:rsidR="00390BBE">
          <w:rPr>
            <w:webHidden/>
          </w:rPr>
          <w:fldChar w:fldCharType="separate"/>
        </w:r>
        <w:r w:rsidR="00390BBE">
          <w:rPr>
            <w:webHidden/>
          </w:rPr>
          <w:t>22</w:t>
        </w:r>
        <w:r w:rsidR="00390BBE">
          <w:rPr>
            <w:webHidden/>
          </w:rPr>
          <w:fldChar w:fldCharType="end"/>
        </w:r>
      </w:hyperlink>
    </w:p>
    <w:p w14:paraId="58348119" w14:textId="67DF596E" w:rsidR="00390BBE" w:rsidRDefault="00000000">
      <w:pPr>
        <w:pStyle w:val="TableofFigures"/>
        <w:rPr>
          <w:rFonts w:asciiTheme="minorHAnsi" w:eastAsiaTheme="minorEastAsia" w:hAnsiTheme="minorHAnsi" w:cstheme="minorBidi"/>
          <w:sz w:val="22"/>
          <w:szCs w:val="22"/>
        </w:rPr>
      </w:pPr>
      <w:hyperlink w:anchor="_Toc133669124" w:history="1">
        <w:r w:rsidR="00390BBE" w:rsidRPr="00236059">
          <w:rPr>
            <w:rStyle w:val="Hyperlink"/>
          </w:rPr>
          <w:t>Obr. 5: Skalární instrukční pipeline. [Zdroj vlastní]</w:t>
        </w:r>
        <w:r w:rsidR="00390BBE">
          <w:rPr>
            <w:webHidden/>
          </w:rPr>
          <w:tab/>
        </w:r>
        <w:r w:rsidR="00390BBE">
          <w:rPr>
            <w:webHidden/>
          </w:rPr>
          <w:fldChar w:fldCharType="begin"/>
        </w:r>
        <w:r w:rsidR="00390BBE">
          <w:rPr>
            <w:webHidden/>
          </w:rPr>
          <w:instrText xml:space="preserve"> PAGEREF _Toc133669124 \h </w:instrText>
        </w:r>
        <w:r w:rsidR="00390BBE">
          <w:rPr>
            <w:webHidden/>
          </w:rPr>
        </w:r>
        <w:r w:rsidR="00390BBE">
          <w:rPr>
            <w:webHidden/>
          </w:rPr>
          <w:fldChar w:fldCharType="separate"/>
        </w:r>
        <w:r w:rsidR="00390BBE">
          <w:rPr>
            <w:webHidden/>
          </w:rPr>
          <w:t>22</w:t>
        </w:r>
        <w:r w:rsidR="00390BBE">
          <w:rPr>
            <w:webHidden/>
          </w:rPr>
          <w:fldChar w:fldCharType="end"/>
        </w:r>
      </w:hyperlink>
    </w:p>
    <w:p w14:paraId="71498EF2" w14:textId="77C1218B" w:rsidR="00390BBE" w:rsidRDefault="00000000">
      <w:pPr>
        <w:pStyle w:val="TableofFigures"/>
        <w:rPr>
          <w:rFonts w:asciiTheme="minorHAnsi" w:eastAsiaTheme="minorEastAsia" w:hAnsiTheme="minorHAnsi" w:cstheme="minorBidi"/>
          <w:sz w:val="22"/>
          <w:szCs w:val="22"/>
        </w:rPr>
      </w:pPr>
      <w:hyperlink w:anchor="_Toc133669125" w:history="1">
        <w:r w:rsidR="00390BBE" w:rsidRPr="00236059">
          <w:rPr>
            <w:rStyle w:val="Hyperlink"/>
          </w:rPr>
          <w:t>Obr. 6: Superskalární instrukční pipeline. [Zdroj vlastní]</w:t>
        </w:r>
        <w:r w:rsidR="00390BBE">
          <w:rPr>
            <w:webHidden/>
          </w:rPr>
          <w:tab/>
        </w:r>
        <w:r w:rsidR="00390BBE">
          <w:rPr>
            <w:webHidden/>
          </w:rPr>
          <w:fldChar w:fldCharType="begin"/>
        </w:r>
        <w:r w:rsidR="00390BBE">
          <w:rPr>
            <w:webHidden/>
          </w:rPr>
          <w:instrText xml:space="preserve"> PAGEREF _Toc133669125 \h </w:instrText>
        </w:r>
        <w:r w:rsidR="00390BBE">
          <w:rPr>
            <w:webHidden/>
          </w:rPr>
        </w:r>
        <w:r w:rsidR="00390BBE">
          <w:rPr>
            <w:webHidden/>
          </w:rPr>
          <w:fldChar w:fldCharType="separate"/>
        </w:r>
        <w:r w:rsidR="00390BBE">
          <w:rPr>
            <w:webHidden/>
          </w:rPr>
          <w:t>23</w:t>
        </w:r>
        <w:r w:rsidR="00390BBE">
          <w:rPr>
            <w:webHidden/>
          </w:rPr>
          <w:fldChar w:fldCharType="end"/>
        </w:r>
      </w:hyperlink>
    </w:p>
    <w:p w14:paraId="2DFDDC37" w14:textId="7CC4C692" w:rsidR="00390BBE" w:rsidRDefault="00000000">
      <w:pPr>
        <w:pStyle w:val="TableofFigures"/>
        <w:rPr>
          <w:rFonts w:asciiTheme="minorHAnsi" w:eastAsiaTheme="minorEastAsia" w:hAnsiTheme="minorHAnsi" w:cstheme="minorBidi"/>
          <w:sz w:val="22"/>
          <w:szCs w:val="22"/>
        </w:rPr>
      </w:pPr>
      <w:hyperlink w:anchor="_Toc133669126" w:history="1">
        <w:r w:rsidR="00390BBE" w:rsidRPr="00236059">
          <w:rPr>
            <w:rStyle w:val="Hyperlink"/>
          </w:rPr>
          <w:t>Obr. 7: Data hazard. [Zdroj vlastní]</w:t>
        </w:r>
        <w:r w:rsidR="00390BBE">
          <w:rPr>
            <w:webHidden/>
          </w:rPr>
          <w:tab/>
        </w:r>
        <w:r w:rsidR="00390BBE">
          <w:rPr>
            <w:webHidden/>
          </w:rPr>
          <w:fldChar w:fldCharType="begin"/>
        </w:r>
        <w:r w:rsidR="00390BBE">
          <w:rPr>
            <w:webHidden/>
          </w:rPr>
          <w:instrText xml:space="preserve"> PAGEREF _Toc133669126 \h </w:instrText>
        </w:r>
        <w:r w:rsidR="00390BBE">
          <w:rPr>
            <w:webHidden/>
          </w:rPr>
        </w:r>
        <w:r w:rsidR="00390BBE">
          <w:rPr>
            <w:webHidden/>
          </w:rPr>
          <w:fldChar w:fldCharType="separate"/>
        </w:r>
        <w:r w:rsidR="00390BBE">
          <w:rPr>
            <w:webHidden/>
          </w:rPr>
          <w:t>24</w:t>
        </w:r>
        <w:r w:rsidR="00390BBE">
          <w:rPr>
            <w:webHidden/>
          </w:rPr>
          <w:fldChar w:fldCharType="end"/>
        </w:r>
      </w:hyperlink>
    </w:p>
    <w:p w14:paraId="7EF5FF05" w14:textId="47294085" w:rsidR="00390BBE" w:rsidRDefault="00000000">
      <w:pPr>
        <w:pStyle w:val="TableofFigures"/>
        <w:rPr>
          <w:rFonts w:asciiTheme="minorHAnsi" w:eastAsiaTheme="minorEastAsia" w:hAnsiTheme="minorHAnsi" w:cstheme="minorBidi"/>
          <w:sz w:val="22"/>
          <w:szCs w:val="22"/>
        </w:rPr>
      </w:pPr>
      <w:hyperlink w:anchor="_Toc133669127" w:history="1">
        <w:r w:rsidR="00390BBE" w:rsidRPr="00236059">
          <w:rPr>
            <w:rStyle w:val="Hyperlink"/>
          </w:rPr>
          <w:t>Obr. 8: Vnitřní architektura x86-32. [10]</w:t>
        </w:r>
        <w:r w:rsidR="00390BBE">
          <w:rPr>
            <w:webHidden/>
          </w:rPr>
          <w:tab/>
        </w:r>
        <w:r w:rsidR="00390BBE">
          <w:rPr>
            <w:webHidden/>
          </w:rPr>
          <w:fldChar w:fldCharType="begin"/>
        </w:r>
        <w:r w:rsidR="00390BBE">
          <w:rPr>
            <w:webHidden/>
          </w:rPr>
          <w:instrText xml:space="preserve"> PAGEREF _Toc133669127 \h </w:instrText>
        </w:r>
        <w:r w:rsidR="00390BBE">
          <w:rPr>
            <w:webHidden/>
          </w:rPr>
        </w:r>
        <w:r w:rsidR="00390BBE">
          <w:rPr>
            <w:webHidden/>
          </w:rPr>
          <w:fldChar w:fldCharType="separate"/>
        </w:r>
        <w:r w:rsidR="00390BBE">
          <w:rPr>
            <w:webHidden/>
          </w:rPr>
          <w:t>28</w:t>
        </w:r>
        <w:r w:rsidR="00390BBE">
          <w:rPr>
            <w:webHidden/>
          </w:rPr>
          <w:fldChar w:fldCharType="end"/>
        </w:r>
      </w:hyperlink>
    </w:p>
    <w:p w14:paraId="3E45693D" w14:textId="2A7E4DB9" w:rsidR="00390BBE" w:rsidRDefault="00000000">
      <w:pPr>
        <w:pStyle w:val="TableofFigures"/>
        <w:rPr>
          <w:rFonts w:asciiTheme="minorHAnsi" w:eastAsiaTheme="minorEastAsia" w:hAnsiTheme="minorHAnsi" w:cstheme="minorBidi"/>
          <w:sz w:val="22"/>
          <w:szCs w:val="22"/>
        </w:rPr>
      </w:pPr>
      <w:hyperlink w:anchor="_Toc133669128" w:history="1">
        <w:r w:rsidR="00390BBE" w:rsidRPr="00236059">
          <w:rPr>
            <w:rStyle w:val="Hyperlink"/>
          </w:rPr>
          <w:t>Obr. 9: Příklad programu v jazyce symbolických adres. [10]</w:t>
        </w:r>
        <w:r w:rsidR="00390BBE">
          <w:rPr>
            <w:webHidden/>
          </w:rPr>
          <w:tab/>
        </w:r>
        <w:r w:rsidR="00390BBE">
          <w:rPr>
            <w:webHidden/>
          </w:rPr>
          <w:fldChar w:fldCharType="begin"/>
        </w:r>
        <w:r w:rsidR="00390BBE">
          <w:rPr>
            <w:webHidden/>
          </w:rPr>
          <w:instrText xml:space="preserve"> PAGEREF _Toc133669128 \h </w:instrText>
        </w:r>
        <w:r w:rsidR="00390BBE">
          <w:rPr>
            <w:webHidden/>
          </w:rPr>
        </w:r>
        <w:r w:rsidR="00390BBE">
          <w:rPr>
            <w:webHidden/>
          </w:rPr>
          <w:fldChar w:fldCharType="separate"/>
        </w:r>
        <w:r w:rsidR="00390BBE">
          <w:rPr>
            <w:webHidden/>
          </w:rPr>
          <w:t>30</w:t>
        </w:r>
        <w:r w:rsidR="00390BBE">
          <w:rPr>
            <w:webHidden/>
          </w:rPr>
          <w:fldChar w:fldCharType="end"/>
        </w:r>
      </w:hyperlink>
    </w:p>
    <w:p w14:paraId="07E31DE8" w14:textId="6FE1906B" w:rsidR="00390BBE" w:rsidRDefault="00000000">
      <w:pPr>
        <w:pStyle w:val="TableofFigures"/>
        <w:rPr>
          <w:rFonts w:asciiTheme="minorHAnsi" w:eastAsiaTheme="minorEastAsia" w:hAnsiTheme="minorHAnsi" w:cstheme="minorBidi"/>
          <w:sz w:val="22"/>
          <w:szCs w:val="22"/>
        </w:rPr>
      </w:pPr>
      <w:hyperlink w:anchor="_Toc133669129" w:history="1">
        <w:r w:rsidR="00390BBE" w:rsidRPr="00236059">
          <w:rPr>
            <w:rStyle w:val="Hyperlink"/>
          </w:rPr>
          <w:t>Obr. 10: Příklad běžné kompilace programu pomocí GCC. [Zdroj vlastní]</w:t>
        </w:r>
        <w:r w:rsidR="00390BBE">
          <w:rPr>
            <w:webHidden/>
          </w:rPr>
          <w:tab/>
        </w:r>
        <w:r w:rsidR="00390BBE">
          <w:rPr>
            <w:webHidden/>
          </w:rPr>
          <w:fldChar w:fldCharType="begin"/>
        </w:r>
        <w:r w:rsidR="00390BBE">
          <w:rPr>
            <w:webHidden/>
          </w:rPr>
          <w:instrText xml:space="preserve"> PAGEREF _Toc133669129 \h </w:instrText>
        </w:r>
        <w:r w:rsidR="00390BBE">
          <w:rPr>
            <w:webHidden/>
          </w:rPr>
        </w:r>
        <w:r w:rsidR="00390BBE">
          <w:rPr>
            <w:webHidden/>
          </w:rPr>
          <w:fldChar w:fldCharType="separate"/>
        </w:r>
        <w:r w:rsidR="00390BBE">
          <w:rPr>
            <w:webHidden/>
          </w:rPr>
          <w:t>30</w:t>
        </w:r>
        <w:r w:rsidR="00390BBE">
          <w:rPr>
            <w:webHidden/>
          </w:rPr>
          <w:fldChar w:fldCharType="end"/>
        </w:r>
      </w:hyperlink>
    </w:p>
    <w:p w14:paraId="2EFF1178" w14:textId="475F6152" w:rsidR="00390BBE" w:rsidRDefault="00000000">
      <w:pPr>
        <w:pStyle w:val="TableofFigures"/>
        <w:rPr>
          <w:rFonts w:asciiTheme="minorHAnsi" w:eastAsiaTheme="minorEastAsia" w:hAnsiTheme="minorHAnsi" w:cstheme="minorBidi"/>
          <w:sz w:val="22"/>
          <w:szCs w:val="22"/>
        </w:rPr>
      </w:pPr>
      <w:hyperlink w:anchor="_Toc133669130" w:history="1">
        <w:r w:rsidR="00390BBE" w:rsidRPr="00236059">
          <w:rPr>
            <w:rStyle w:val="Hyperlink"/>
          </w:rPr>
          <w:t>Obr. 11: Příklad běžné kompilace programu pomocí Clang. [Zdroj vlastní]</w:t>
        </w:r>
        <w:r w:rsidR="00390BBE">
          <w:rPr>
            <w:webHidden/>
          </w:rPr>
          <w:tab/>
        </w:r>
        <w:r w:rsidR="00390BBE">
          <w:rPr>
            <w:webHidden/>
          </w:rPr>
          <w:fldChar w:fldCharType="begin"/>
        </w:r>
        <w:r w:rsidR="00390BBE">
          <w:rPr>
            <w:webHidden/>
          </w:rPr>
          <w:instrText xml:space="preserve"> PAGEREF _Toc133669130 \h </w:instrText>
        </w:r>
        <w:r w:rsidR="00390BBE">
          <w:rPr>
            <w:webHidden/>
          </w:rPr>
        </w:r>
        <w:r w:rsidR="00390BBE">
          <w:rPr>
            <w:webHidden/>
          </w:rPr>
          <w:fldChar w:fldCharType="separate"/>
        </w:r>
        <w:r w:rsidR="00390BBE">
          <w:rPr>
            <w:webHidden/>
          </w:rPr>
          <w:t>31</w:t>
        </w:r>
        <w:r w:rsidR="00390BBE">
          <w:rPr>
            <w:webHidden/>
          </w:rPr>
          <w:fldChar w:fldCharType="end"/>
        </w:r>
      </w:hyperlink>
    </w:p>
    <w:p w14:paraId="0A4DE750" w14:textId="37A45F8A" w:rsidR="00390BBE" w:rsidRDefault="00000000">
      <w:pPr>
        <w:pStyle w:val="TableofFigures"/>
        <w:rPr>
          <w:rFonts w:asciiTheme="minorHAnsi" w:eastAsiaTheme="minorEastAsia" w:hAnsiTheme="minorHAnsi" w:cstheme="minorBidi"/>
          <w:sz w:val="22"/>
          <w:szCs w:val="22"/>
        </w:rPr>
      </w:pPr>
      <w:hyperlink w:anchor="_Toc133669131" w:history="1">
        <w:r w:rsidR="00390BBE" w:rsidRPr="00236059">
          <w:rPr>
            <w:rStyle w:val="Hyperlink"/>
          </w:rPr>
          <w:t>Obr. 12: Příklad běžné kompilace programu pomocí MSVC. [Zdroj vlastní]</w:t>
        </w:r>
        <w:r w:rsidR="00390BBE">
          <w:rPr>
            <w:webHidden/>
          </w:rPr>
          <w:tab/>
        </w:r>
        <w:r w:rsidR="00390BBE">
          <w:rPr>
            <w:webHidden/>
          </w:rPr>
          <w:fldChar w:fldCharType="begin"/>
        </w:r>
        <w:r w:rsidR="00390BBE">
          <w:rPr>
            <w:webHidden/>
          </w:rPr>
          <w:instrText xml:space="preserve"> PAGEREF _Toc133669131 \h </w:instrText>
        </w:r>
        <w:r w:rsidR="00390BBE">
          <w:rPr>
            <w:webHidden/>
          </w:rPr>
        </w:r>
        <w:r w:rsidR="00390BBE">
          <w:rPr>
            <w:webHidden/>
          </w:rPr>
          <w:fldChar w:fldCharType="separate"/>
        </w:r>
        <w:r w:rsidR="00390BBE">
          <w:rPr>
            <w:webHidden/>
          </w:rPr>
          <w:t>32</w:t>
        </w:r>
        <w:r w:rsidR="00390BBE">
          <w:rPr>
            <w:webHidden/>
          </w:rPr>
          <w:fldChar w:fldCharType="end"/>
        </w:r>
      </w:hyperlink>
    </w:p>
    <w:p w14:paraId="69AF9CCF" w14:textId="01C206DF" w:rsidR="00390BBE" w:rsidRDefault="00000000">
      <w:pPr>
        <w:pStyle w:val="TableofFigures"/>
        <w:rPr>
          <w:rFonts w:asciiTheme="minorHAnsi" w:eastAsiaTheme="minorEastAsia" w:hAnsiTheme="minorHAnsi" w:cstheme="minorBidi"/>
          <w:sz w:val="22"/>
          <w:szCs w:val="22"/>
        </w:rPr>
      </w:pPr>
      <w:hyperlink w:anchor="_Toc133669132" w:history="1">
        <w:r w:rsidR="00390BBE" w:rsidRPr="00236059">
          <w:rPr>
            <w:rStyle w:val="Hyperlink"/>
          </w:rPr>
          <w:t>Obr. 13: Možnosti využití registru v SIMD. [10]</w:t>
        </w:r>
        <w:r w:rsidR="00390BBE">
          <w:rPr>
            <w:webHidden/>
          </w:rPr>
          <w:tab/>
        </w:r>
        <w:r w:rsidR="00390BBE">
          <w:rPr>
            <w:webHidden/>
          </w:rPr>
          <w:fldChar w:fldCharType="begin"/>
        </w:r>
        <w:r w:rsidR="00390BBE">
          <w:rPr>
            <w:webHidden/>
          </w:rPr>
          <w:instrText xml:space="preserve"> PAGEREF _Toc133669132 \h </w:instrText>
        </w:r>
        <w:r w:rsidR="00390BBE">
          <w:rPr>
            <w:webHidden/>
          </w:rPr>
        </w:r>
        <w:r w:rsidR="00390BBE">
          <w:rPr>
            <w:webHidden/>
          </w:rPr>
          <w:fldChar w:fldCharType="separate"/>
        </w:r>
        <w:r w:rsidR="00390BBE">
          <w:rPr>
            <w:webHidden/>
          </w:rPr>
          <w:t>32</w:t>
        </w:r>
        <w:r w:rsidR="00390BBE">
          <w:rPr>
            <w:webHidden/>
          </w:rPr>
          <w:fldChar w:fldCharType="end"/>
        </w:r>
      </w:hyperlink>
    </w:p>
    <w:p w14:paraId="111FAC9C" w14:textId="06F78EC9" w:rsidR="00390BBE" w:rsidRDefault="00000000">
      <w:pPr>
        <w:pStyle w:val="TableofFigures"/>
        <w:rPr>
          <w:rFonts w:asciiTheme="minorHAnsi" w:eastAsiaTheme="minorEastAsia" w:hAnsiTheme="minorHAnsi" w:cstheme="minorBidi"/>
          <w:sz w:val="22"/>
          <w:szCs w:val="22"/>
        </w:rPr>
      </w:pPr>
      <w:hyperlink w:anchor="_Toc133669133" w:history="1">
        <w:r w:rsidR="00390BBE" w:rsidRPr="00236059">
          <w:rPr>
            <w:rStyle w:val="Hyperlink"/>
          </w:rPr>
          <w:t>Obr. 14: Sada registrů AVX. [10]</w:t>
        </w:r>
        <w:r w:rsidR="00390BBE">
          <w:rPr>
            <w:webHidden/>
          </w:rPr>
          <w:tab/>
        </w:r>
        <w:r w:rsidR="00390BBE">
          <w:rPr>
            <w:webHidden/>
          </w:rPr>
          <w:fldChar w:fldCharType="begin"/>
        </w:r>
        <w:r w:rsidR="00390BBE">
          <w:rPr>
            <w:webHidden/>
          </w:rPr>
          <w:instrText xml:space="preserve"> PAGEREF _Toc133669133 \h </w:instrText>
        </w:r>
        <w:r w:rsidR="00390BBE">
          <w:rPr>
            <w:webHidden/>
          </w:rPr>
        </w:r>
        <w:r w:rsidR="00390BBE">
          <w:rPr>
            <w:webHidden/>
          </w:rPr>
          <w:fldChar w:fldCharType="separate"/>
        </w:r>
        <w:r w:rsidR="00390BBE">
          <w:rPr>
            <w:webHidden/>
          </w:rPr>
          <w:t>33</w:t>
        </w:r>
        <w:r w:rsidR="00390BBE">
          <w:rPr>
            <w:webHidden/>
          </w:rPr>
          <w:fldChar w:fldCharType="end"/>
        </w:r>
      </w:hyperlink>
    </w:p>
    <w:p w14:paraId="072D965F" w14:textId="52061CCD" w:rsidR="00390BBE" w:rsidRDefault="00000000">
      <w:pPr>
        <w:pStyle w:val="TableofFigures"/>
        <w:rPr>
          <w:rFonts w:asciiTheme="minorHAnsi" w:eastAsiaTheme="minorEastAsia" w:hAnsiTheme="minorHAnsi" w:cstheme="minorBidi"/>
          <w:sz w:val="22"/>
          <w:szCs w:val="22"/>
        </w:rPr>
      </w:pPr>
      <w:hyperlink w:anchor="_Toc133669134" w:history="1">
        <w:r w:rsidR="00390BBE" w:rsidRPr="00236059">
          <w:rPr>
            <w:rStyle w:val="Hyperlink"/>
          </w:rPr>
          <w:t>Obr. 15: Program sečtení dvou polí a uložení do výsledného pole. [Zdroj vlastní]</w:t>
        </w:r>
        <w:r w:rsidR="00390BBE">
          <w:rPr>
            <w:webHidden/>
          </w:rPr>
          <w:tab/>
        </w:r>
        <w:r w:rsidR="00390BBE">
          <w:rPr>
            <w:webHidden/>
          </w:rPr>
          <w:fldChar w:fldCharType="begin"/>
        </w:r>
        <w:r w:rsidR="00390BBE">
          <w:rPr>
            <w:webHidden/>
          </w:rPr>
          <w:instrText xml:space="preserve"> PAGEREF _Toc133669134 \h </w:instrText>
        </w:r>
        <w:r w:rsidR="00390BBE">
          <w:rPr>
            <w:webHidden/>
          </w:rPr>
        </w:r>
        <w:r w:rsidR="00390BBE">
          <w:rPr>
            <w:webHidden/>
          </w:rPr>
          <w:fldChar w:fldCharType="separate"/>
        </w:r>
        <w:r w:rsidR="00390BBE">
          <w:rPr>
            <w:webHidden/>
          </w:rPr>
          <w:t>34</w:t>
        </w:r>
        <w:r w:rsidR="00390BBE">
          <w:rPr>
            <w:webHidden/>
          </w:rPr>
          <w:fldChar w:fldCharType="end"/>
        </w:r>
      </w:hyperlink>
    </w:p>
    <w:p w14:paraId="7AEE68BD" w14:textId="03AE0EF2" w:rsidR="00390BBE" w:rsidRDefault="00000000">
      <w:pPr>
        <w:pStyle w:val="TableofFigures"/>
        <w:rPr>
          <w:rFonts w:asciiTheme="minorHAnsi" w:eastAsiaTheme="minorEastAsia" w:hAnsiTheme="minorHAnsi" w:cstheme="minorBidi"/>
          <w:sz w:val="22"/>
          <w:szCs w:val="22"/>
        </w:rPr>
      </w:pPr>
      <w:hyperlink w:anchor="_Toc133669135" w:history="1">
        <w:r w:rsidR="00390BBE" w:rsidRPr="00236059">
          <w:rPr>
            <w:rStyle w:val="Hyperlink"/>
          </w:rPr>
          <w:t xml:space="preserve">Obr. 16: Kód varianty s přepínači </w:t>
        </w:r>
        <w:r w:rsidR="00390BBE" w:rsidRPr="00236059">
          <w:rPr>
            <w:rStyle w:val="Hyperlink"/>
            <w:i/>
            <w:iCs/>
          </w:rPr>
          <w:t>-O1 -msse</w:t>
        </w:r>
        <w:r w:rsidR="00390BBE" w:rsidRPr="00236059">
          <w:rPr>
            <w:rStyle w:val="Hyperlink"/>
          </w:rPr>
          <w:t>. [Zdroj vlastní]</w:t>
        </w:r>
        <w:r w:rsidR="00390BBE">
          <w:rPr>
            <w:webHidden/>
          </w:rPr>
          <w:tab/>
        </w:r>
        <w:r w:rsidR="00390BBE">
          <w:rPr>
            <w:webHidden/>
          </w:rPr>
          <w:fldChar w:fldCharType="begin"/>
        </w:r>
        <w:r w:rsidR="00390BBE">
          <w:rPr>
            <w:webHidden/>
          </w:rPr>
          <w:instrText xml:space="preserve"> PAGEREF _Toc133669135 \h </w:instrText>
        </w:r>
        <w:r w:rsidR="00390BBE">
          <w:rPr>
            <w:webHidden/>
          </w:rPr>
        </w:r>
        <w:r w:rsidR="00390BBE">
          <w:rPr>
            <w:webHidden/>
          </w:rPr>
          <w:fldChar w:fldCharType="separate"/>
        </w:r>
        <w:r w:rsidR="00390BBE">
          <w:rPr>
            <w:webHidden/>
          </w:rPr>
          <w:t>34</w:t>
        </w:r>
        <w:r w:rsidR="00390BBE">
          <w:rPr>
            <w:webHidden/>
          </w:rPr>
          <w:fldChar w:fldCharType="end"/>
        </w:r>
      </w:hyperlink>
    </w:p>
    <w:p w14:paraId="27351DA3" w14:textId="31A636F9" w:rsidR="00390BBE" w:rsidRDefault="00000000">
      <w:pPr>
        <w:pStyle w:val="TableofFigures"/>
        <w:rPr>
          <w:rFonts w:asciiTheme="minorHAnsi" w:eastAsiaTheme="minorEastAsia" w:hAnsiTheme="minorHAnsi" w:cstheme="minorBidi"/>
          <w:sz w:val="22"/>
          <w:szCs w:val="22"/>
        </w:rPr>
      </w:pPr>
      <w:hyperlink w:anchor="_Toc133669136" w:history="1">
        <w:r w:rsidR="00390BBE" w:rsidRPr="00236059">
          <w:rPr>
            <w:rStyle w:val="Hyperlink"/>
          </w:rPr>
          <w:t xml:space="preserve">Obr. 17: Kód varianty s přepínači </w:t>
        </w:r>
        <w:r w:rsidR="00390BBE" w:rsidRPr="00236059">
          <w:rPr>
            <w:rStyle w:val="Hyperlink"/>
            <w:i/>
            <w:iCs/>
          </w:rPr>
          <w:t>-O2 -msse</w:t>
        </w:r>
        <w:r w:rsidR="00390BBE" w:rsidRPr="00236059">
          <w:rPr>
            <w:rStyle w:val="Hyperlink"/>
          </w:rPr>
          <w:t>. [Zdroj vlastní]</w:t>
        </w:r>
        <w:r w:rsidR="00390BBE">
          <w:rPr>
            <w:webHidden/>
          </w:rPr>
          <w:tab/>
        </w:r>
        <w:r w:rsidR="00390BBE">
          <w:rPr>
            <w:webHidden/>
          </w:rPr>
          <w:fldChar w:fldCharType="begin"/>
        </w:r>
        <w:r w:rsidR="00390BBE">
          <w:rPr>
            <w:webHidden/>
          </w:rPr>
          <w:instrText xml:space="preserve"> PAGEREF _Toc133669136 \h </w:instrText>
        </w:r>
        <w:r w:rsidR="00390BBE">
          <w:rPr>
            <w:webHidden/>
          </w:rPr>
        </w:r>
        <w:r w:rsidR="00390BBE">
          <w:rPr>
            <w:webHidden/>
          </w:rPr>
          <w:fldChar w:fldCharType="separate"/>
        </w:r>
        <w:r w:rsidR="00390BBE">
          <w:rPr>
            <w:webHidden/>
          </w:rPr>
          <w:t>35</w:t>
        </w:r>
        <w:r w:rsidR="00390BBE">
          <w:rPr>
            <w:webHidden/>
          </w:rPr>
          <w:fldChar w:fldCharType="end"/>
        </w:r>
      </w:hyperlink>
    </w:p>
    <w:p w14:paraId="3BBEBD2C" w14:textId="7708A463" w:rsidR="00390BBE" w:rsidRDefault="00000000">
      <w:pPr>
        <w:pStyle w:val="TableofFigures"/>
        <w:rPr>
          <w:rFonts w:asciiTheme="minorHAnsi" w:eastAsiaTheme="minorEastAsia" w:hAnsiTheme="minorHAnsi" w:cstheme="minorBidi"/>
          <w:sz w:val="22"/>
          <w:szCs w:val="22"/>
        </w:rPr>
      </w:pPr>
      <w:hyperlink w:anchor="_Toc133669137" w:history="1">
        <w:r w:rsidR="00390BBE" w:rsidRPr="00236059">
          <w:rPr>
            <w:rStyle w:val="Hyperlink"/>
          </w:rPr>
          <w:t xml:space="preserve">Obr. 18: Kód varianty s přepínači </w:t>
        </w:r>
        <w:r w:rsidR="00390BBE" w:rsidRPr="00236059">
          <w:rPr>
            <w:rStyle w:val="Hyperlink"/>
            <w:i/>
            <w:iCs/>
          </w:rPr>
          <w:t xml:space="preserve">-O2 -msse </w:t>
        </w:r>
        <w:r w:rsidR="00390BBE" w:rsidRPr="00236059">
          <w:rPr>
            <w:rStyle w:val="Hyperlink"/>
          </w:rPr>
          <w:t>a lichým počtem prvků v poli. [Zdroj vlastní]</w:t>
        </w:r>
        <w:r w:rsidR="00390BBE">
          <w:rPr>
            <w:webHidden/>
          </w:rPr>
          <w:tab/>
        </w:r>
        <w:r w:rsidR="00390BBE">
          <w:rPr>
            <w:webHidden/>
          </w:rPr>
          <w:fldChar w:fldCharType="begin"/>
        </w:r>
        <w:r w:rsidR="00390BBE">
          <w:rPr>
            <w:webHidden/>
          </w:rPr>
          <w:instrText xml:space="preserve"> PAGEREF _Toc133669137 \h </w:instrText>
        </w:r>
        <w:r w:rsidR="00390BBE">
          <w:rPr>
            <w:webHidden/>
          </w:rPr>
        </w:r>
        <w:r w:rsidR="00390BBE">
          <w:rPr>
            <w:webHidden/>
          </w:rPr>
          <w:fldChar w:fldCharType="separate"/>
        </w:r>
        <w:r w:rsidR="00390BBE">
          <w:rPr>
            <w:webHidden/>
          </w:rPr>
          <w:t>35</w:t>
        </w:r>
        <w:r w:rsidR="00390BBE">
          <w:rPr>
            <w:webHidden/>
          </w:rPr>
          <w:fldChar w:fldCharType="end"/>
        </w:r>
      </w:hyperlink>
    </w:p>
    <w:p w14:paraId="1F6C1B5A" w14:textId="1FD3E18D" w:rsidR="00390BBE" w:rsidRDefault="00000000">
      <w:pPr>
        <w:pStyle w:val="TableofFigures"/>
        <w:rPr>
          <w:rFonts w:asciiTheme="minorHAnsi" w:eastAsiaTheme="minorEastAsia" w:hAnsiTheme="minorHAnsi" w:cstheme="minorBidi"/>
          <w:sz w:val="22"/>
          <w:szCs w:val="22"/>
        </w:rPr>
      </w:pPr>
      <w:hyperlink w:anchor="_Toc133669138" w:history="1">
        <w:r w:rsidR="00390BBE" w:rsidRPr="00236059">
          <w:rPr>
            <w:rStyle w:val="Hyperlink"/>
          </w:rPr>
          <w:t>Obr. 19: Exekuční engine Haswell CPU. [10]</w:t>
        </w:r>
        <w:r w:rsidR="00390BBE">
          <w:rPr>
            <w:webHidden/>
          </w:rPr>
          <w:tab/>
        </w:r>
        <w:r w:rsidR="00390BBE">
          <w:rPr>
            <w:webHidden/>
          </w:rPr>
          <w:fldChar w:fldCharType="begin"/>
        </w:r>
        <w:r w:rsidR="00390BBE">
          <w:rPr>
            <w:webHidden/>
          </w:rPr>
          <w:instrText xml:space="preserve"> PAGEREF _Toc133669138 \h </w:instrText>
        </w:r>
        <w:r w:rsidR="00390BBE">
          <w:rPr>
            <w:webHidden/>
          </w:rPr>
        </w:r>
        <w:r w:rsidR="00390BBE">
          <w:rPr>
            <w:webHidden/>
          </w:rPr>
          <w:fldChar w:fldCharType="separate"/>
        </w:r>
        <w:r w:rsidR="00390BBE">
          <w:rPr>
            <w:webHidden/>
          </w:rPr>
          <w:t>37</w:t>
        </w:r>
        <w:r w:rsidR="00390BBE">
          <w:rPr>
            <w:webHidden/>
          </w:rPr>
          <w:fldChar w:fldCharType="end"/>
        </w:r>
      </w:hyperlink>
    </w:p>
    <w:p w14:paraId="1162016C" w14:textId="2FF7A747" w:rsidR="00390BBE" w:rsidRDefault="00000000">
      <w:pPr>
        <w:pStyle w:val="TableofFigures"/>
        <w:rPr>
          <w:rFonts w:asciiTheme="minorHAnsi" w:eastAsiaTheme="minorEastAsia" w:hAnsiTheme="minorHAnsi" w:cstheme="minorBidi"/>
          <w:sz w:val="22"/>
          <w:szCs w:val="22"/>
        </w:rPr>
      </w:pPr>
      <w:hyperlink w:anchor="_Toc133669139" w:history="1">
        <w:r w:rsidR="00390BBE" w:rsidRPr="00236059">
          <w:rPr>
            <w:rStyle w:val="Hyperlink"/>
          </w:rPr>
          <w:t xml:space="preserve">Obr. 20: Ukázka </w:t>
        </w:r>
        <w:r w:rsidR="00390BBE" w:rsidRPr="00236059">
          <w:rPr>
            <w:rStyle w:val="Hyperlink"/>
            <w:i/>
            <w:iCs/>
          </w:rPr>
          <w:t>loop-carried</w:t>
        </w:r>
        <w:r w:rsidR="00390BBE" w:rsidRPr="00236059">
          <w:rPr>
            <w:rStyle w:val="Hyperlink"/>
          </w:rPr>
          <w:t xml:space="preserve"> závislosti. [7]</w:t>
        </w:r>
        <w:r w:rsidR="00390BBE">
          <w:rPr>
            <w:webHidden/>
          </w:rPr>
          <w:tab/>
        </w:r>
        <w:r w:rsidR="00390BBE">
          <w:rPr>
            <w:webHidden/>
          </w:rPr>
          <w:fldChar w:fldCharType="begin"/>
        </w:r>
        <w:r w:rsidR="00390BBE">
          <w:rPr>
            <w:webHidden/>
          </w:rPr>
          <w:instrText xml:space="preserve"> PAGEREF _Toc133669139 \h </w:instrText>
        </w:r>
        <w:r w:rsidR="00390BBE">
          <w:rPr>
            <w:webHidden/>
          </w:rPr>
        </w:r>
        <w:r w:rsidR="00390BBE">
          <w:rPr>
            <w:webHidden/>
          </w:rPr>
          <w:fldChar w:fldCharType="separate"/>
        </w:r>
        <w:r w:rsidR="00390BBE">
          <w:rPr>
            <w:webHidden/>
          </w:rPr>
          <w:t>40</w:t>
        </w:r>
        <w:r w:rsidR="00390BBE">
          <w:rPr>
            <w:webHidden/>
          </w:rPr>
          <w:fldChar w:fldCharType="end"/>
        </w:r>
      </w:hyperlink>
    </w:p>
    <w:p w14:paraId="77DD48C6" w14:textId="589E963C" w:rsidR="00390BBE" w:rsidRDefault="00000000">
      <w:pPr>
        <w:pStyle w:val="TableofFigures"/>
        <w:rPr>
          <w:rFonts w:asciiTheme="minorHAnsi" w:eastAsiaTheme="minorEastAsia" w:hAnsiTheme="minorHAnsi" w:cstheme="minorBidi"/>
          <w:sz w:val="22"/>
          <w:szCs w:val="22"/>
        </w:rPr>
      </w:pPr>
      <w:hyperlink w:anchor="_Toc133669140" w:history="1">
        <w:r w:rsidR="00390BBE" w:rsidRPr="00236059">
          <w:rPr>
            <w:rStyle w:val="Hyperlink"/>
          </w:rPr>
          <w:t>Obr. 21: Přepis smyčky. [7]</w:t>
        </w:r>
        <w:r w:rsidR="00390BBE">
          <w:rPr>
            <w:webHidden/>
          </w:rPr>
          <w:tab/>
        </w:r>
        <w:r w:rsidR="00390BBE">
          <w:rPr>
            <w:webHidden/>
          </w:rPr>
          <w:fldChar w:fldCharType="begin"/>
        </w:r>
        <w:r w:rsidR="00390BBE">
          <w:rPr>
            <w:webHidden/>
          </w:rPr>
          <w:instrText xml:space="preserve"> PAGEREF _Toc133669140 \h </w:instrText>
        </w:r>
        <w:r w:rsidR="00390BBE">
          <w:rPr>
            <w:webHidden/>
          </w:rPr>
        </w:r>
        <w:r w:rsidR="00390BBE">
          <w:rPr>
            <w:webHidden/>
          </w:rPr>
          <w:fldChar w:fldCharType="separate"/>
        </w:r>
        <w:r w:rsidR="00390BBE">
          <w:rPr>
            <w:webHidden/>
          </w:rPr>
          <w:t>40</w:t>
        </w:r>
        <w:r w:rsidR="00390BBE">
          <w:rPr>
            <w:webHidden/>
          </w:rPr>
          <w:fldChar w:fldCharType="end"/>
        </w:r>
      </w:hyperlink>
    </w:p>
    <w:p w14:paraId="7F3DCB23" w14:textId="15333CAF" w:rsidR="00390BBE" w:rsidRDefault="00000000">
      <w:pPr>
        <w:pStyle w:val="TableofFigures"/>
        <w:rPr>
          <w:rFonts w:asciiTheme="minorHAnsi" w:eastAsiaTheme="minorEastAsia" w:hAnsiTheme="minorHAnsi" w:cstheme="minorBidi"/>
          <w:sz w:val="22"/>
          <w:szCs w:val="22"/>
        </w:rPr>
      </w:pPr>
      <w:hyperlink w:anchor="_Toc133669141" w:history="1">
        <w:r w:rsidR="00390BBE" w:rsidRPr="00236059">
          <w:rPr>
            <w:rStyle w:val="Hyperlink"/>
          </w:rPr>
          <w:t>Obr. 22: Příklad atomické výměny hodnot. [7]</w:t>
        </w:r>
        <w:r w:rsidR="00390BBE">
          <w:rPr>
            <w:webHidden/>
          </w:rPr>
          <w:tab/>
        </w:r>
        <w:r w:rsidR="00390BBE">
          <w:rPr>
            <w:webHidden/>
          </w:rPr>
          <w:fldChar w:fldCharType="begin"/>
        </w:r>
        <w:r w:rsidR="00390BBE">
          <w:rPr>
            <w:webHidden/>
          </w:rPr>
          <w:instrText xml:space="preserve"> PAGEREF _Toc133669141 \h </w:instrText>
        </w:r>
        <w:r w:rsidR="00390BBE">
          <w:rPr>
            <w:webHidden/>
          </w:rPr>
        </w:r>
        <w:r w:rsidR="00390BBE">
          <w:rPr>
            <w:webHidden/>
          </w:rPr>
          <w:fldChar w:fldCharType="separate"/>
        </w:r>
        <w:r w:rsidR="00390BBE">
          <w:rPr>
            <w:webHidden/>
          </w:rPr>
          <w:t>42</w:t>
        </w:r>
        <w:r w:rsidR="00390BBE">
          <w:rPr>
            <w:webHidden/>
          </w:rPr>
          <w:fldChar w:fldCharType="end"/>
        </w:r>
      </w:hyperlink>
    </w:p>
    <w:p w14:paraId="00A6FD9F" w14:textId="1F78871D" w:rsidR="00390BBE" w:rsidRDefault="00000000">
      <w:pPr>
        <w:pStyle w:val="TableofFigures"/>
        <w:rPr>
          <w:rFonts w:asciiTheme="minorHAnsi" w:eastAsiaTheme="minorEastAsia" w:hAnsiTheme="minorHAnsi" w:cstheme="minorBidi"/>
          <w:sz w:val="22"/>
          <w:szCs w:val="22"/>
        </w:rPr>
      </w:pPr>
      <w:hyperlink w:anchor="_Toc133669142" w:history="1">
        <w:r w:rsidR="00390BBE" w:rsidRPr="00236059">
          <w:rPr>
            <w:rStyle w:val="Hyperlink"/>
          </w:rPr>
          <w:t>Obr. 23: Spin lock. [7]</w:t>
        </w:r>
        <w:r w:rsidR="00390BBE">
          <w:rPr>
            <w:webHidden/>
          </w:rPr>
          <w:tab/>
        </w:r>
        <w:r w:rsidR="00390BBE">
          <w:rPr>
            <w:webHidden/>
          </w:rPr>
          <w:fldChar w:fldCharType="begin"/>
        </w:r>
        <w:r w:rsidR="00390BBE">
          <w:rPr>
            <w:webHidden/>
          </w:rPr>
          <w:instrText xml:space="preserve"> PAGEREF _Toc133669142 \h </w:instrText>
        </w:r>
        <w:r w:rsidR="00390BBE">
          <w:rPr>
            <w:webHidden/>
          </w:rPr>
        </w:r>
        <w:r w:rsidR="00390BBE">
          <w:rPr>
            <w:webHidden/>
          </w:rPr>
          <w:fldChar w:fldCharType="separate"/>
        </w:r>
        <w:r w:rsidR="00390BBE">
          <w:rPr>
            <w:webHidden/>
          </w:rPr>
          <w:t>43</w:t>
        </w:r>
        <w:r w:rsidR="00390BBE">
          <w:rPr>
            <w:webHidden/>
          </w:rPr>
          <w:fldChar w:fldCharType="end"/>
        </w:r>
      </w:hyperlink>
    </w:p>
    <w:p w14:paraId="215C72A3" w14:textId="490AA231" w:rsidR="00390BBE" w:rsidRDefault="00000000">
      <w:pPr>
        <w:pStyle w:val="TableofFigures"/>
        <w:rPr>
          <w:rFonts w:asciiTheme="minorHAnsi" w:eastAsiaTheme="minorEastAsia" w:hAnsiTheme="minorHAnsi" w:cstheme="minorBidi"/>
          <w:sz w:val="22"/>
          <w:szCs w:val="22"/>
        </w:rPr>
      </w:pPr>
      <w:hyperlink w:anchor="_Toc133669143" w:history="1">
        <w:r w:rsidR="00390BBE" w:rsidRPr="00236059">
          <w:rPr>
            <w:rStyle w:val="Hyperlink"/>
          </w:rPr>
          <w:t>Obr. 24: Graf průběhu. [6]</w:t>
        </w:r>
        <w:r w:rsidR="00390BBE">
          <w:rPr>
            <w:webHidden/>
          </w:rPr>
          <w:tab/>
        </w:r>
        <w:r w:rsidR="00390BBE">
          <w:rPr>
            <w:webHidden/>
          </w:rPr>
          <w:fldChar w:fldCharType="begin"/>
        </w:r>
        <w:r w:rsidR="00390BBE">
          <w:rPr>
            <w:webHidden/>
          </w:rPr>
          <w:instrText xml:space="preserve"> PAGEREF _Toc133669143 \h </w:instrText>
        </w:r>
        <w:r w:rsidR="00390BBE">
          <w:rPr>
            <w:webHidden/>
          </w:rPr>
        </w:r>
        <w:r w:rsidR="00390BBE">
          <w:rPr>
            <w:webHidden/>
          </w:rPr>
          <w:fldChar w:fldCharType="separate"/>
        </w:r>
        <w:r w:rsidR="00390BBE">
          <w:rPr>
            <w:webHidden/>
          </w:rPr>
          <w:t>45</w:t>
        </w:r>
        <w:r w:rsidR="00390BBE">
          <w:rPr>
            <w:webHidden/>
          </w:rPr>
          <w:fldChar w:fldCharType="end"/>
        </w:r>
      </w:hyperlink>
    </w:p>
    <w:p w14:paraId="72A6A1B1" w14:textId="167A974F" w:rsidR="00390BBE" w:rsidRDefault="00000000">
      <w:pPr>
        <w:pStyle w:val="TableofFigures"/>
        <w:rPr>
          <w:rFonts w:asciiTheme="minorHAnsi" w:eastAsiaTheme="minorEastAsia" w:hAnsiTheme="minorHAnsi" w:cstheme="minorBidi"/>
          <w:sz w:val="22"/>
          <w:szCs w:val="22"/>
        </w:rPr>
      </w:pPr>
      <w:hyperlink w:anchor="_Toc133669144" w:history="1">
        <w:r w:rsidR="00390BBE" w:rsidRPr="00236059">
          <w:rPr>
            <w:rStyle w:val="Hyperlink"/>
          </w:rPr>
          <w:t>Obr. 25: Graf průběhu s promítnutými hodnotami binárního semaforu. [6]</w:t>
        </w:r>
        <w:r w:rsidR="00390BBE">
          <w:rPr>
            <w:webHidden/>
          </w:rPr>
          <w:tab/>
        </w:r>
        <w:r w:rsidR="00390BBE">
          <w:rPr>
            <w:webHidden/>
          </w:rPr>
          <w:fldChar w:fldCharType="begin"/>
        </w:r>
        <w:r w:rsidR="00390BBE">
          <w:rPr>
            <w:webHidden/>
          </w:rPr>
          <w:instrText xml:space="preserve"> PAGEREF _Toc133669144 \h </w:instrText>
        </w:r>
        <w:r w:rsidR="00390BBE">
          <w:rPr>
            <w:webHidden/>
          </w:rPr>
        </w:r>
        <w:r w:rsidR="00390BBE">
          <w:rPr>
            <w:webHidden/>
          </w:rPr>
          <w:fldChar w:fldCharType="separate"/>
        </w:r>
        <w:r w:rsidR="00390BBE">
          <w:rPr>
            <w:webHidden/>
          </w:rPr>
          <w:t>46</w:t>
        </w:r>
        <w:r w:rsidR="00390BBE">
          <w:rPr>
            <w:webHidden/>
          </w:rPr>
          <w:fldChar w:fldCharType="end"/>
        </w:r>
      </w:hyperlink>
    </w:p>
    <w:p w14:paraId="7D95FDC5" w14:textId="2124C6AB" w:rsidR="00390BBE" w:rsidRDefault="00000000">
      <w:pPr>
        <w:pStyle w:val="TableofFigures"/>
        <w:rPr>
          <w:rFonts w:asciiTheme="minorHAnsi" w:eastAsiaTheme="minorEastAsia" w:hAnsiTheme="minorHAnsi" w:cstheme="minorBidi"/>
          <w:sz w:val="22"/>
          <w:szCs w:val="22"/>
        </w:rPr>
      </w:pPr>
      <w:hyperlink w:anchor="_Toc133669145" w:history="1">
        <w:r w:rsidR="00390BBE" w:rsidRPr="00236059">
          <w:rPr>
            <w:rStyle w:val="Hyperlink"/>
          </w:rPr>
          <w:t>Obr. 26: Grafické prostředí programu Intel VTune. [18]</w:t>
        </w:r>
        <w:r w:rsidR="00390BBE">
          <w:rPr>
            <w:webHidden/>
          </w:rPr>
          <w:tab/>
        </w:r>
        <w:r w:rsidR="00390BBE">
          <w:rPr>
            <w:webHidden/>
          </w:rPr>
          <w:fldChar w:fldCharType="begin"/>
        </w:r>
        <w:r w:rsidR="00390BBE">
          <w:rPr>
            <w:webHidden/>
          </w:rPr>
          <w:instrText xml:space="preserve"> PAGEREF _Toc133669145 \h </w:instrText>
        </w:r>
        <w:r w:rsidR="00390BBE">
          <w:rPr>
            <w:webHidden/>
          </w:rPr>
        </w:r>
        <w:r w:rsidR="00390BBE">
          <w:rPr>
            <w:webHidden/>
          </w:rPr>
          <w:fldChar w:fldCharType="separate"/>
        </w:r>
        <w:r w:rsidR="00390BBE">
          <w:rPr>
            <w:webHidden/>
          </w:rPr>
          <w:t>48</w:t>
        </w:r>
        <w:r w:rsidR="00390BBE">
          <w:rPr>
            <w:webHidden/>
          </w:rPr>
          <w:fldChar w:fldCharType="end"/>
        </w:r>
      </w:hyperlink>
    </w:p>
    <w:p w14:paraId="7E35578A" w14:textId="18086F2F" w:rsidR="00390BBE" w:rsidRDefault="00000000">
      <w:pPr>
        <w:pStyle w:val="TableofFigures"/>
        <w:rPr>
          <w:rFonts w:asciiTheme="minorHAnsi" w:eastAsiaTheme="minorEastAsia" w:hAnsiTheme="minorHAnsi" w:cstheme="minorBidi"/>
          <w:sz w:val="22"/>
          <w:szCs w:val="22"/>
        </w:rPr>
      </w:pPr>
      <w:hyperlink w:anchor="_Toc133669146" w:history="1">
        <w:r w:rsidR="00390BBE" w:rsidRPr="00236059">
          <w:rPr>
            <w:rStyle w:val="Hyperlink"/>
          </w:rPr>
          <w:t>Obr. 27: Okno s µpipe zobrazením. [18]</w:t>
        </w:r>
        <w:r w:rsidR="00390BBE">
          <w:rPr>
            <w:webHidden/>
          </w:rPr>
          <w:tab/>
        </w:r>
        <w:r w:rsidR="00390BBE">
          <w:rPr>
            <w:webHidden/>
          </w:rPr>
          <w:fldChar w:fldCharType="begin"/>
        </w:r>
        <w:r w:rsidR="00390BBE">
          <w:rPr>
            <w:webHidden/>
          </w:rPr>
          <w:instrText xml:space="preserve"> PAGEREF _Toc133669146 \h </w:instrText>
        </w:r>
        <w:r w:rsidR="00390BBE">
          <w:rPr>
            <w:webHidden/>
          </w:rPr>
        </w:r>
        <w:r w:rsidR="00390BBE">
          <w:rPr>
            <w:webHidden/>
          </w:rPr>
          <w:fldChar w:fldCharType="separate"/>
        </w:r>
        <w:r w:rsidR="00390BBE">
          <w:rPr>
            <w:webHidden/>
          </w:rPr>
          <w:t>49</w:t>
        </w:r>
        <w:r w:rsidR="00390BBE">
          <w:rPr>
            <w:webHidden/>
          </w:rPr>
          <w:fldChar w:fldCharType="end"/>
        </w:r>
      </w:hyperlink>
    </w:p>
    <w:p w14:paraId="5F6C3567" w14:textId="64CDA566" w:rsidR="00390BBE" w:rsidRDefault="00000000">
      <w:pPr>
        <w:pStyle w:val="TableofFigures"/>
        <w:rPr>
          <w:rFonts w:asciiTheme="minorHAnsi" w:eastAsiaTheme="minorEastAsia" w:hAnsiTheme="minorHAnsi" w:cstheme="minorBidi"/>
          <w:sz w:val="22"/>
          <w:szCs w:val="22"/>
        </w:rPr>
      </w:pPr>
      <w:hyperlink w:anchor="_Toc133669147" w:history="1">
        <w:r w:rsidR="00390BBE" w:rsidRPr="00236059">
          <w:rPr>
            <w:rStyle w:val="Hyperlink"/>
          </w:rPr>
          <w:t xml:space="preserve">Obr. 28: Pohled </w:t>
        </w:r>
        <w:r w:rsidR="00390BBE" w:rsidRPr="00236059">
          <w:rPr>
            <w:rStyle w:val="Hyperlink"/>
            <w:i/>
            <w:iCs/>
          </w:rPr>
          <w:t>source code analysis</w:t>
        </w:r>
        <w:r w:rsidR="00390BBE" w:rsidRPr="00236059">
          <w:rPr>
            <w:rStyle w:val="Hyperlink"/>
          </w:rPr>
          <w:t>. [18]</w:t>
        </w:r>
        <w:r w:rsidR="00390BBE">
          <w:rPr>
            <w:webHidden/>
          </w:rPr>
          <w:tab/>
        </w:r>
        <w:r w:rsidR="00390BBE">
          <w:rPr>
            <w:webHidden/>
          </w:rPr>
          <w:fldChar w:fldCharType="begin"/>
        </w:r>
        <w:r w:rsidR="00390BBE">
          <w:rPr>
            <w:webHidden/>
          </w:rPr>
          <w:instrText xml:space="preserve"> PAGEREF _Toc133669147 \h </w:instrText>
        </w:r>
        <w:r w:rsidR="00390BBE">
          <w:rPr>
            <w:webHidden/>
          </w:rPr>
        </w:r>
        <w:r w:rsidR="00390BBE">
          <w:rPr>
            <w:webHidden/>
          </w:rPr>
          <w:fldChar w:fldCharType="separate"/>
        </w:r>
        <w:r w:rsidR="00390BBE">
          <w:rPr>
            <w:webHidden/>
          </w:rPr>
          <w:t>50</w:t>
        </w:r>
        <w:r w:rsidR="00390BBE">
          <w:rPr>
            <w:webHidden/>
          </w:rPr>
          <w:fldChar w:fldCharType="end"/>
        </w:r>
      </w:hyperlink>
    </w:p>
    <w:p w14:paraId="55499C63" w14:textId="788A6EB1" w:rsidR="00390BBE" w:rsidRDefault="00000000">
      <w:pPr>
        <w:pStyle w:val="TableofFigures"/>
        <w:rPr>
          <w:rFonts w:asciiTheme="minorHAnsi" w:eastAsiaTheme="minorEastAsia" w:hAnsiTheme="minorHAnsi" w:cstheme="minorBidi"/>
          <w:sz w:val="22"/>
          <w:szCs w:val="22"/>
        </w:rPr>
      </w:pPr>
      <w:hyperlink w:anchor="_Toc133669148" w:history="1">
        <w:r w:rsidR="00390BBE" w:rsidRPr="00236059">
          <w:rPr>
            <w:rStyle w:val="Hyperlink"/>
          </w:rPr>
          <w:t>Obr. 29: Použití programu Tracy z příkazové řádky. [Zdroj vlastní]</w:t>
        </w:r>
        <w:r w:rsidR="00390BBE">
          <w:rPr>
            <w:webHidden/>
          </w:rPr>
          <w:tab/>
        </w:r>
        <w:r w:rsidR="00390BBE">
          <w:rPr>
            <w:webHidden/>
          </w:rPr>
          <w:fldChar w:fldCharType="begin"/>
        </w:r>
        <w:r w:rsidR="00390BBE">
          <w:rPr>
            <w:webHidden/>
          </w:rPr>
          <w:instrText xml:space="preserve"> PAGEREF _Toc133669148 \h </w:instrText>
        </w:r>
        <w:r w:rsidR="00390BBE">
          <w:rPr>
            <w:webHidden/>
          </w:rPr>
        </w:r>
        <w:r w:rsidR="00390BBE">
          <w:rPr>
            <w:webHidden/>
          </w:rPr>
          <w:fldChar w:fldCharType="separate"/>
        </w:r>
        <w:r w:rsidR="00390BBE">
          <w:rPr>
            <w:webHidden/>
          </w:rPr>
          <w:t>51</w:t>
        </w:r>
        <w:r w:rsidR="00390BBE">
          <w:rPr>
            <w:webHidden/>
          </w:rPr>
          <w:fldChar w:fldCharType="end"/>
        </w:r>
      </w:hyperlink>
    </w:p>
    <w:p w14:paraId="0401785B" w14:textId="48FF8020" w:rsidR="00390BBE" w:rsidRDefault="00000000">
      <w:pPr>
        <w:pStyle w:val="TableofFigures"/>
        <w:rPr>
          <w:rFonts w:asciiTheme="minorHAnsi" w:eastAsiaTheme="minorEastAsia" w:hAnsiTheme="minorHAnsi" w:cstheme="minorBidi"/>
          <w:sz w:val="22"/>
          <w:szCs w:val="22"/>
        </w:rPr>
      </w:pPr>
      <w:hyperlink w:anchor="_Toc133669149" w:history="1">
        <w:r w:rsidR="00390BBE" w:rsidRPr="00236059">
          <w:rPr>
            <w:rStyle w:val="Hyperlink"/>
          </w:rPr>
          <w:t>Obr. 30: Grafické prostředí programu Tracy. [Zdroj vlastní]</w:t>
        </w:r>
        <w:r w:rsidR="00390BBE">
          <w:rPr>
            <w:webHidden/>
          </w:rPr>
          <w:tab/>
        </w:r>
        <w:r w:rsidR="00390BBE">
          <w:rPr>
            <w:webHidden/>
          </w:rPr>
          <w:fldChar w:fldCharType="begin"/>
        </w:r>
        <w:r w:rsidR="00390BBE">
          <w:rPr>
            <w:webHidden/>
          </w:rPr>
          <w:instrText xml:space="preserve"> PAGEREF _Toc133669149 \h </w:instrText>
        </w:r>
        <w:r w:rsidR="00390BBE">
          <w:rPr>
            <w:webHidden/>
          </w:rPr>
        </w:r>
        <w:r w:rsidR="00390BBE">
          <w:rPr>
            <w:webHidden/>
          </w:rPr>
          <w:fldChar w:fldCharType="separate"/>
        </w:r>
        <w:r w:rsidR="00390BBE">
          <w:rPr>
            <w:webHidden/>
          </w:rPr>
          <w:t>52</w:t>
        </w:r>
        <w:r w:rsidR="00390BBE">
          <w:rPr>
            <w:webHidden/>
          </w:rPr>
          <w:fldChar w:fldCharType="end"/>
        </w:r>
      </w:hyperlink>
    </w:p>
    <w:p w14:paraId="4772EE3C" w14:textId="3A972E42" w:rsidR="00390BBE" w:rsidRDefault="00000000">
      <w:pPr>
        <w:pStyle w:val="TableofFigures"/>
        <w:rPr>
          <w:rFonts w:asciiTheme="minorHAnsi" w:eastAsiaTheme="minorEastAsia" w:hAnsiTheme="minorHAnsi" w:cstheme="minorBidi"/>
          <w:sz w:val="22"/>
          <w:szCs w:val="22"/>
        </w:rPr>
      </w:pPr>
      <w:hyperlink w:anchor="_Toc133669150" w:history="1">
        <w:r w:rsidR="00390BBE" w:rsidRPr="00236059">
          <w:rPr>
            <w:rStyle w:val="Hyperlink"/>
          </w:rPr>
          <w:t>Obr. 31: Informace o zóně. [Zdroj vlastní]</w:t>
        </w:r>
        <w:r w:rsidR="00390BBE">
          <w:rPr>
            <w:webHidden/>
          </w:rPr>
          <w:tab/>
        </w:r>
        <w:r w:rsidR="00390BBE">
          <w:rPr>
            <w:webHidden/>
          </w:rPr>
          <w:fldChar w:fldCharType="begin"/>
        </w:r>
        <w:r w:rsidR="00390BBE">
          <w:rPr>
            <w:webHidden/>
          </w:rPr>
          <w:instrText xml:space="preserve"> PAGEREF _Toc133669150 \h </w:instrText>
        </w:r>
        <w:r w:rsidR="00390BBE">
          <w:rPr>
            <w:webHidden/>
          </w:rPr>
        </w:r>
        <w:r w:rsidR="00390BBE">
          <w:rPr>
            <w:webHidden/>
          </w:rPr>
          <w:fldChar w:fldCharType="separate"/>
        </w:r>
        <w:r w:rsidR="00390BBE">
          <w:rPr>
            <w:webHidden/>
          </w:rPr>
          <w:t>53</w:t>
        </w:r>
        <w:r w:rsidR="00390BBE">
          <w:rPr>
            <w:webHidden/>
          </w:rPr>
          <w:fldChar w:fldCharType="end"/>
        </w:r>
      </w:hyperlink>
    </w:p>
    <w:p w14:paraId="1F2A4FF6" w14:textId="0ED926DC" w:rsidR="00390BBE" w:rsidRDefault="00000000">
      <w:pPr>
        <w:pStyle w:val="TableofFigures"/>
        <w:rPr>
          <w:rFonts w:asciiTheme="minorHAnsi" w:eastAsiaTheme="minorEastAsia" w:hAnsiTheme="minorHAnsi" w:cstheme="minorBidi"/>
          <w:sz w:val="22"/>
          <w:szCs w:val="22"/>
        </w:rPr>
      </w:pPr>
      <w:hyperlink w:anchor="_Toc133669151" w:history="1">
        <w:r w:rsidR="00390BBE" w:rsidRPr="00236059">
          <w:rPr>
            <w:rStyle w:val="Hyperlink"/>
          </w:rPr>
          <w:t>Obr. 32: Pohled na funkci ze zdrojového souboru. [Zdroj vlastní]</w:t>
        </w:r>
        <w:r w:rsidR="00390BBE">
          <w:rPr>
            <w:webHidden/>
          </w:rPr>
          <w:tab/>
        </w:r>
        <w:r w:rsidR="00390BBE">
          <w:rPr>
            <w:webHidden/>
          </w:rPr>
          <w:fldChar w:fldCharType="begin"/>
        </w:r>
        <w:r w:rsidR="00390BBE">
          <w:rPr>
            <w:webHidden/>
          </w:rPr>
          <w:instrText xml:space="preserve"> PAGEREF _Toc133669151 \h </w:instrText>
        </w:r>
        <w:r w:rsidR="00390BBE">
          <w:rPr>
            <w:webHidden/>
          </w:rPr>
        </w:r>
        <w:r w:rsidR="00390BBE">
          <w:rPr>
            <w:webHidden/>
          </w:rPr>
          <w:fldChar w:fldCharType="separate"/>
        </w:r>
        <w:r w:rsidR="00390BBE">
          <w:rPr>
            <w:webHidden/>
          </w:rPr>
          <w:t>54</w:t>
        </w:r>
        <w:r w:rsidR="00390BBE">
          <w:rPr>
            <w:webHidden/>
          </w:rPr>
          <w:fldChar w:fldCharType="end"/>
        </w:r>
      </w:hyperlink>
    </w:p>
    <w:p w14:paraId="354A53E1" w14:textId="6F7C9382" w:rsidR="00390BBE" w:rsidRDefault="00000000">
      <w:pPr>
        <w:pStyle w:val="TableofFigures"/>
        <w:rPr>
          <w:rFonts w:asciiTheme="minorHAnsi" w:eastAsiaTheme="minorEastAsia" w:hAnsiTheme="minorHAnsi" w:cstheme="minorBidi"/>
          <w:sz w:val="22"/>
          <w:szCs w:val="22"/>
        </w:rPr>
      </w:pPr>
      <w:hyperlink w:anchor="_Toc133669152" w:history="1">
        <w:r w:rsidR="00390BBE" w:rsidRPr="00236059">
          <w:rPr>
            <w:rStyle w:val="Hyperlink"/>
          </w:rPr>
          <w:t>Obr. 33: Pohled na program v podobě jazyka symbolických adres. [Zdroj vlastní]</w:t>
        </w:r>
        <w:r w:rsidR="00390BBE">
          <w:rPr>
            <w:webHidden/>
          </w:rPr>
          <w:tab/>
        </w:r>
        <w:r w:rsidR="00390BBE">
          <w:rPr>
            <w:webHidden/>
          </w:rPr>
          <w:fldChar w:fldCharType="begin"/>
        </w:r>
        <w:r w:rsidR="00390BBE">
          <w:rPr>
            <w:webHidden/>
          </w:rPr>
          <w:instrText xml:space="preserve"> PAGEREF _Toc133669152 \h </w:instrText>
        </w:r>
        <w:r w:rsidR="00390BBE">
          <w:rPr>
            <w:webHidden/>
          </w:rPr>
        </w:r>
        <w:r w:rsidR="00390BBE">
          <w:rPr>
            <w:webHidden/>
          </w:rPr>
          <w:fldChar w:fldCharType="separate"/>
        </w:r>
        <w:r w:rsidR="00390BBE">
          <w:rPr>
            <w:webHidden/>
          </w:rPr>
          <w:t>55</w:t>
        </w:r>
        <w:r w:rsidR="00390BBE">
          <w:rPr>
            <w:webHidden/>
          </w:rPr>
          <w:fldChar w:fldCharType="end"/>
        </w:r>
      </w:hyperlink>
    </w:p>
    <w:p w14:paraId="7F80AB76" w14:textId="457F8BC9" w:rsidR="00390BBE" w:rsidRDefault="00000000">
      <w:pPr>
        <w:pStyle w:val="TableofFigures"/>
        <w:rPr>
          <w:rFonts w:asciiTheme="minorHAnsi" w:eastAsiaTheme="minorEastAsia" w:hAnsiTheme="minorHAnsi" w:cstheme="minorBidi"/>
          <w:sz w:val="22"/>
          <w:szCs w:val="22"/>
        </w:rPr>
      </w:pPr>
      <w:hyperlink w:anchor="_Toc133669153" w:history="1">
        <w:r w:rsidR="00390BBE" w:rsidRPr="00236059">
          <w:rPr>
            <w:rStyle w:val="Hyperlink"/>
          </w:rPr>
          <w:t>Obr. 34: Grafické prostředí programu Visual Studio Code. [Zdroj vlastní]</w:t>
        </w:r>
        <w:r w:rsidR="00390BBE">
          <w:rPr>
            <w:webHidden/>
          </w:rPr>
          <w:tab/>
        </w:r>
        <w:r w:rsidR="00390BBE">
          <w:rPr>
            <w:webHidden/>
          </w:rPr>
          <w:fldChar w:fldCharType="begin"/>
        </w:r>
        <w:r w:rsidR="00390BBE">
          <w:rPr>
            <w:webHidden/>
          </w:rPr>
          <w:instrText xml:space="preserve"> PAGEREF _Toc133669153 \h </w:instrText>
        </w:r>
        <w:r w:rsidR="00390BBE">
          <w:rPr>
            <w:webHidden/>
          </w:rPr>
        </w:r>
        <w:r w:rsidR="00390BBE">
          <w:rPr>
            <w:webHidden/>
          </w:rPr>
          <w:fldChar w:fldCharType="separate"/>
        </w:r>
        <w:r w:rsidR="00390BBE">
          <w:rPr>
            <w:webHidden/>
          </w:rPr>
          <w:t>58</w:t>
        </w:r>
        <w:r w:rsidR="00390BBE">
          <w:rPr>
            <w:webHidden/>
          </w:rPr>
          <w:fldChar w:fldCharType="end"/>
        </w:r>
      </w:hyperlink>
    </w:p>
    <w:p w14:paraId="063ECE13" w14:textId="5005CECB" w:rsidR="00390BBE" w:rsidRDefault="00000000">
      <w:pPr>
        <w:pStyle w:val="TableofFigures"/>
        <w:rPr>
          <w:rFonts w:asciiTheme="minorHAnsi" w:eastAsiaTheme="minorEastAsia" w:hAnsiTheme="minorHAnsi" w:cstheme="minorBidi"/>
          <w:sz w:val="22"/>
          <w:szCs w:val="22"/>
        </w:rPr>
      </w:pPr>
      <w:hyperlink w:anchor="_Toc133669154" w:history="1">
        <w:r w:rsidR="00390BBE" w:rsidRPr="00236059">
          <w:rPr>
            <w:rStyle w:val="Hyperlink"/>
          </w:rPr>
          <w:t>Obr. 35: Vývojové prostředí Visual Studio 2019. [24]</w:t>
        </w:r>
        <w:r w:rsidR="00390BBE">
          <w:rPr>
            <w:webHidden/>
          </w:rPr>
          <w:tab/>
        </w:r>
        <w:r w:rsidR="00390BBE">
          <w:rPr>
            <w:webHidden/>
          </w:rPr>
          <w:fldChar w:fldCharType="begin"/>
        </w:r>
        <w:r w:rsidR="00390BBE">
          <w:rPr>
            <w:webHidden/>
          </w:rPr>
          <w:instrText xml:space="preserve"> PAGEREF _Toc133669154 \h </w:instrText>
        </w:r>
        <w:r w:rsidR="00390BBE">
          <w:rPr>
            <w:webHidden/>
          </w:rPr>
        </w:r>
        <w:r w:rsidR="00390BBE">
          <w:rPr>
            <w:webHidden/>
          </w:rPr>
          <w:fldChar w:fldCharType="separate"/>
        </w:r>
        <w:r w:rsidR="00390BBE">
          <w:rPr>
            <w:webHidden/>
          </w:rPr>
          <w:t>59</w:t>
        </w:r>
        <w:r w:rsidR="00390BBE">
          <w:rPr>
            <w:webHidden/>
          </w:rPr>
          <w:fldChar w:fldCharType="end"/>
        </w:r>
      </w:hyperlink>
    </w:p>
    <w:p w14:paraId="32745A49" w14:textId="0DD5418D" w:rsidR="00390BBE" w:rsidRDefault="00000000">
      <w:pPr>
        <w:pStyle w:val="TableofFigures"/>
        <w:rPr>
          <w:rFonts w:asciiTheme="minorHAnsi" w:eastAsiaTheme="minorEastAsia" w:hAnsiTheme="minorHAnsi" w:cstheme="minorBidi"/>
          <w:sz w:val="22"/>
          <w:szCs w:val="22"/>
        </w:rPr>
      </w:pPr>
      <w:hyperlink w:anchor="_Toc133669155" w:history="1">
        <w:r w:rsidR="00390BBE" w:rsidRPr="00236059">
          <w:rPr>
            <w:rStyle w:val="Hyperlink"/>
          </w:rPr>
          <w:t>Obr. 36: Konfigurační soubor kořenového adresáře. [26]</w:t>
        </w:r>
        <w:r w:rsidR="00390BBE">
          <w:rPr>
            <w:webHidden/>
          </w:rPr>
          <w:tab/>
        </w:r>
        <w:r w:rsidR="00390BBE">
          <w:rPr>
            <w:webHidden/>
          </w:rPr>
          <w:fldChar w:fldCharType="begin"/>
        </w:r>
        <w:r w:rsidR="00390BBE">
          <w:rPr>
            <w:webHidden/>
          </w:rPr>
          <w:instrText xml:space="preserve"> PAGEREF _Toc133669155 \h </w:instrText>
        </w:r>
        <w:r w:rsidR="00390BBE">
          <w:rPr>
            <w:webHidden/>
          </w:rPr>
        </w:r>
        <w:r w:rsidR="00390BBE">
          <w:rPr>
            <w:webHidden/>
          </w:rPr>
          <w:fldChar w:fldCharType="separate"/>
        </w:r>
        <w:r w:rsidR="00390BBE">
          <w:rPr>
            <w:webHidden/>
          </w:rPr>
          <w:t>60</w:t>
        </w:r>
        <w:r w:rsidR="00390BBE">
          <w:rPr>
            <w:webHidden/>
          </w:rPr>
          <w:fldChar w:fldCharType="end"/>
        </w:r>
      </w:hyperlink>
    </w:p>
    <w:p w14:paraId="34B882E1" w14:textId="6A13D1D3" w:rsidR="00390BBE" w:rsidRDefault="00000000">
      <w:pPr>
        <w:pStyle w:val="TableofFigures"/>
        <w:rPr>
          <w:rFonts w:asciiTheme="minorHAnsi" w:eastAsiaTheme="minorEastAsia" w:hAnsiTheme="minorHAnsi" w:cstheme="minorBidi"/>
          <w:sz w:val="22"/>
          <w:szCs w:val="22"/>
        </w:rPr>
      </w:pPr>
      <w:hyperlink w:anchor="_Toc133669156" w:history="1">
        <w:r w:rsidR="00390BBE" w:rsidRPr="00236059">
          <w:rPr>
            <w:rStyle w:val="Hyperlink"/>
          </w:rPr>
          <w:t>Obr. 37: Konfigurační soubor knihovny Hello. [26]</w:t>
        </w:r>
        <w:r w:rsidR="00390BBE">
          <w:rPr>
            <w:webHidden/>
          </w:rPr>
          <w:tab/>
        </w:r>
        <w:r w:rsidR="00390BBE">
          <w:rPr>
            <w:webHidden/>
          </w:rPr>
          <w:fldChar w:fldCharType="begin"/>
        </w:r>
        <w:r w:rsidR="00390BBE">
          <w:rPr>
            <w:webHidden/>
          </w:rPr>
          <w:instrText xml:space="preserve"> PAGEREF _Toc133669156 \h </w:instrText>
        </w:r>
        <w:r w:rsidR="00390BBE">
          <w:rPr>
            <w:webHidden/>
          </w:rPr>
        </w:r>
        <w:r w:rsidR="00390BBE">
          <w:rPr>
            <w:webHidden/>
          </w:rPr>
          <w:fldChar w:fldCharType="separate"/>
        </w:r>
        <w:r w:rsidR="00390BBE">
          <w:rPr>
            <w:webHidden/>
          </w:rPr>
          <w:t>60</w:t>
        </w:r>
        <w:r w:rsidR="00390BBE">
          <w:rPr>
            <w:webHidden/>
          </w:rPr>
          <w:fldChar w:fldCharType="end"/>
        </w:r>
      </w:hyperlink>
    </w:p>
    <w:p w14:paraId="2581BBD8" w14:textId="36865FCE" w:rsidR="00390BBE" w:rsidRDefault="00000000">
      <w:pPr>
        <w:pStyle w:val="TableofFigures"/>
        <w:rPr>
          <w:rFonts w:asciiTheme="minorHAnsi" w:eastAsiaTheme="minorEastAsia" w:hAnsiTheme="minorHAnsi" w:cstheme="minorBidi"/>
          <w:sz w:val="22"/>
          <w:szCs w:val="22"/>
        </w:rPr>
      </w:pPr>
      <w:hyperlink w:anchor="_Toc133669157" w:history="1">
        <w:r w:rsidR="00390BBE" w:rsidRPr="00236059">
          <w:rPr>
            <w:rStyle w:val="Hyperlink"/>
          </w:rPr>
          <w:t>Obr. 38: Konfigurační soubor adresáře se spustitelným souborem. [26]</w:t>
        </w:r>
        <w:r w:rsidR="00390BBE">
          <w:rPr>
            <w:webHidden/>
          </w:rPr>
          <w:tab/>
        </w:r>
        <w:r w:rsidR="00390BBE">
          <w:rPr>
            <w:webHidden/>
          </w:rPr>
          <w:fldChar w:fldCharType="begin"/>
        </w:r>
        <w:r w:rsidR="00390BBE">
          <w:rPr>
            <w:webHidden/>
          </w:rPr>
          <w:instrText xml:space="preserve"> PAGEREF _Toc133669157 \h </w:instrText>
        </w:r>
        <w:r w:rsidR="00390BBE">
          <w:rPr>
            <w:webHidden/>
          </w:rPr>
        </w:r>
        <w:r w:rsidR="00390BBE">
          <w:rPr>
            <w:webHidden/>
          </w:rPr>
          <w:fldChar w:fldCharType="separate"/>
        </w:r>
        <w:r w:rsidR="00390BBE">
          <w:rPr>
            <w:webHidden/>
          </w:rPr>
          <w:t>61</w:t>
        </w:r>
        <w:r w:rsidR="00390BBE">
          <w:rPr>
            <w:webHidden/>
          </w:rPr>
          <w:fldChar w:fldCharType="end"/>
        </w:r>
      </w:hyperlink>
    </w:p>
    <w:p w14:paraId="7D101998" w14:textId="2A337492" w:rsidR="00390BBE" w:rsidRDefault="00000000">
      <w:pPr>
        <w:pStyle w:val="TableofFigures"/>
        <w:rPr>
          <w:rFonts w:asciiTheme="minorHAnsi" w:eastAsiaTheme="minorEastAsia" w:hAnsiTheme="minorHAnsi" w:cstheme="minorBidi"/>
          <w:sz w:val="22"/>
          <w:szCs w:val="22"/>
        </w:rPr>
      </w:pPr>
      <w:hyperlink w:anchor="_Toc133669158" w:history="1">
        <w:r w:rsidR="00390BBE" w:rsidRPr="00236059">
          <w:rPr>
            <w:rStyle w:val="Hyperlink"/>
          </w:rPr>
          <w:t>Obr. 39: Informace o CPU. [Zdroj vlastní]</w:t>
        </w:r>
        <w:r w:rsidR="00390BBE">
          <w:rPr>
            <w:webHidden/>
          </w:rPr>
          <w:tab/>
        </w:r>
        <w:r w:rsidR="00390BBE">
          <w:rPr>
            <w:webHidden/>
          </w:rPr>
          <w:fldChar w:fldCharType="begin"/>
        </w:r>
        <w:r w:rsidR="00390BBE">
          <w:rPr>
            <w:webHidden/>
          </w:rPr>
          <w:instrText xml:space="preserve"> PAGEREF _Toc133669158 \h </w:instrText>
        </w:r>
        <w:r w:rsidR="00390BBE">
          <w:rPr>
            <w:webHidden/>
          </w:rPr>
        </w:r>
        <w:r w:rsidR="00390BBE">
          <w:rPr>
            <w:webHidden/>
          </w:rPr>
          <w:fldChar w:fldCharType="separate"/>
        </w:r>
        <w:r w:rsidR="00390BBE">
          <w:rPr>
            <w:webHidden/>
          </w:rPr>
          <w:t>61</w:t>
        </w:r>
        <w:r w:rsidR="00390BBE">
          <w:rPr>
            <w:webHidden/>
          </w:rPr>
          <w:fldChar w:fldCharType="end"/>
        </w:r>
      </w:hyperlink>
    </w:p>
    <w:p w14:paraId="6DB2CB09" w14:textId="2B5486DB" w:rsidR="00390BBE" w:rsidRDefault="00000000">
      <w:pPr>
        <w:pStyle w:val="TableofFigures"/>
        <w:rPr>
          <w:rFonts w:asciiTheme="minorHAnsi" w:eastAsiaTheme="minorEastAsia" w:hAnsiTheme="minorHAnsi" w:cstheme="minorBidi"/>
          <w:sz w:val="22"/>
          <w:szCs w:val="22"/>
        </w:rPr>
      </w:pPr>
      <w:hyperlink w:anchor="_Toc133669159" w:history="1">
        <w:r w:rsidR="00390BBE" w:rsidRPr="00236059">
          <w:rPr>
            <w:rStyle w:val="Hyperlink"/>
          </w:rPr>
          <w:t>Obr. 40: Informace o operační paměti. [Zdroj vlastní]</w:t>
        </w:r>
        <w:r w:rsidR="00390BBE">
          <w:rPr>
            <w:webHidden/>
          </w:rPr>
          <w:tab/>
        </w:r>
        <w:r w:rsidR="00390BBE">
          <w:rPr>
            <w:webHidden/>
          </w:rPr>
          <w:fldChar w:fldCharType="begin"/>
        </w:r>
        <w:r w:rsidR="00390BBE">
          <w:rPr>
            <w:webHidden/>
          </w:rPr>
          <w:instrText xml:space="preserve"> PAGEREF _Toc133669159 \h </w:instrText>
        </w:r>
        <w:r w:rsidR="00390BBE">
          <w:rPr>
            <w:webHidden/>
          </w:rPr>
        </w:r>
        <w:r w:rsidR="00390BBE">
          <w:rPr>
            <w:webHidden/>
          </w:rPr>
          <w:fldChar w:fldCharType="separate"/>
        </w:r>
        <w:r w:rsidR="00390BBE">
          <w:rPr>
            <w:webHidden/>
          </w:rPr>
          <w:t>62</w:t>
        </w:r>
        <w:r w:rsidR="00390BBE">
          <w:rPr>
            <w:webHidden/>
          </w:rPr>
          <w:fldChar w:fldCharType="end"/>
        </w:r>
      </w:hyperlink>
    </w:p>
    <w:p w14:paraId="7F240AFB" w14:textId="157ED68A" w:rsidR="00390BBE" w:rsidRDefault="00000000">
      <w:pPr>
        <w:pStyle w:val="TableofFigures"/>
        <w:rPr>
          <w:rFonts w:asciiTheme="minorHAnsi" w:eastAsiaTheme="minorEastAsia" w:hAnsiTheme="minorHAnsi" w:cstheme="minorBidi"/>
          <w:sz w:val="22"/>
          <w:szCs w:val="22"/>
        </w:rPr>
      </w:pPr>
      <w:hyperlink w:anchor="_Toc133669160" w:history="1">
        <w:r w:rsidR="00390BBE" w:rsidRPr="00236059">
          <w:rPr>
            <w:rStyle w:val="Hyperlink"/>
          </w:rPr>
          <w:t>Obr. 41: Informace o grafické kartě #1. [Zdroj vlastní]</w:t>
        </w:r>
        <w:r w:rsidR="00390BBE">
          <w:rPr>
            <w:webHidden/>
          </w:rPr>
          <w:tab/>
        </w:r>
        <w:r w:rsidR="00390BBE">
          <w:rPr>
            <w:webHidden/>
          </w:rPr>
          <w:fldChar w:fldCharType="begin"/>
        </w:r>
        <w:r w:rsidR="00390BBE">
          <w:rPr>
            <w:webHidden/>
          </w:rPr>
          <w:instrText xml:space="preserve"> PAGEREF _Toc133669160 \h </w:instrText>
        </w:r>
        <w:r w:rsidR="00390BBE">
          <w:rPr>
            <w:webHidden/>
          </w:rPr>
        </w:r>
        <w:r w:rsidR="00390BBE">
          <w:rPr>
            <w:webHidden/>
          </w:rPr>
          <w:fldChar w:fldCharType="separate"/>
        </w:r>
        <w:r w:rsidR="00390BBE">
          <w:rPr>
            <w:webHidden/>
          </w:rPr>
          <w:t>62</w:t>
        </w:r>
        <w:r w:rsidR="00390BBE">
          <w:rPr>
            <w:webHidden/>
          </w:rPr>
          <w:fldChar w:fldCharType="end"/>
        </w:r>
      </w:hyperlink>
    </w:p>
    <w:p w14:paraId="24C642FC" w14:textId="01CC4A4B" w:rsidR="00390BBE" w:rsidRDefault="00000000">
      <w:pPr>
        <w:pStyle w:val="TableofFigures"/>
        <w:rPr>
          <w:rFonts w:asciiTheme="minorHAnsi" w:eastAsiaTheme="minorEastAsia" w:hAnsiTheme="minorHAnsi" w:cstheme="minorBidi"/>
          <w:sz w:val="22"/>
          <w:szCs w:val="22"/>
        </w:rPr>
      </w:pPr>
      <w:hyperlink w:anchor="_Toc133669161" w:history="1">
        <w:r w:rsidR="00390BBE" w:rsidRPr="00236059">
          <w:rPr>
            <w:rStyle w:val="Hyperlink"/>
          </w:rPr>
          <w:t>Obr. 42: Informace o grafické kartě #2. [Zdroj vlastní]</w:t>
        </w:r>
        <w:r w:rsidR="00390BBE">
          <w:rPr>
            <w:webHidden/>
          </w:rPr>
          <w:tab/>
        </w:r>
        <w:r w:rsidR="00390BBE">
          <w:rPr>
            <w:webHidden/>
          </w:rPr>
          <w:fldChar w:fldCharType="begin"/>
        </w:r>
        <w:r w:rsidR="00390BBE">
          <w:rPr>
            <w:webHidden/>
          </w:rPr>
          <w:instrText xml:space="preserve"> PAGEREF _Toc133669161 \h </w:instrText>
        </w:r>
        <w:r w:rsidR="00390BBE">
          <w:rPr>
            <w:webHidden/>
          </w:rPr>
        </w:r>
        <w:r w:rsidR="00390BBE">
          <w:rPr>
            <w:webHidden/>
          </w:rPr>
          <w:fldChar w:fldCharType="separate"/>
        </w:r>
        <w:r w:rsidR="00390BBE">
          <w:rPr>
            <w:webHidden/>
          </w:rPr>
          <w:t>63</w:t>
        </w:r>
        <w:r w:rsidR="00390BBE">
          <w:rPr>
            <w:webHidden/>
          </w:rPr>
          <w:fldChar w:fldCharType="end"/>
        </w:r>
      </w:hyperlink>
    </w:p>
    <w:p w14:paraId="65048481" w14:textId="0E16BEB4" w:rsidR="00390BBE" w:rsidRDefault="00000000">
      <w:pPr>
        <w:pStyle w:val="TableofFigures"/>
        <w:rPr>
          <w:rFonts w:asciiTheme="minorHAnsi" w:eastAsiaTheme="minorEastAsia" w:hAnsiTheme="minorHAnsi" w:cstheme="minorBidi"/>
          <w:sz w:val="22"/>
          <w:szCs w:val="22"/>
        </w:rPr>
      </w:pPr>
      <w:hyperlink w:anchor="_Toc133669162" w:history="1">
        <w:r w:rsidR="00390BBE" w:rsidRPr="00236059">
          <w:rPr>
            <w:rStyle w:val="Hyperlink"/>
          </w:rPr>
          <w:t>Obr. 43: Program Tracy – analýza zdrojového kódu 1. [Zdroj vlastní]</w:t>
        </w:r>
        <w:r w:rsidR="00390BBE">
          <w:rPr>
            <w:webHidden/>
          </w:rPr>
          <w:tab/>
        </w:r>
        <w:r w:rsidR="00390BBE">
          <w:rPr>
            <w:webHidden/>
          </w:rPr>
          <w:fldChar w:fldCharType="begin"/>
        </w:r>
        <w:r w:rsidR="00390BBE">
          <w:rPr>
            <w:webHidden/>
          </w:rPr>
          <w:instrText xml:space="preserve"> PAGEREF _Toc133669162 \h </w:instrText>
        </w:r>
        <w:r w:rsidR="00390BBE">
          <w:rPr>
            <w:webHidden/>
          </w:rPr>
        </w:r>
        <w:r w:rsidR="00390BBE">
          <w:rPr>
            <w:webHidden/>
          </w:rPr>
          <w:fldChar w:fldCharType="separate"/>
        </w:r>
        <w:r w:rsidR="00390BBE">
          <w:rPr>
            <w:webHidden/>
          </w:rPr>
          <w:t>96</w:t>
        </w:r>
        <w:r w:rsidR="00390BBE">
          <w:rPr>
            <w:webHidden/>
          </w:rPr>
          <w:fldChar w:fldCharType="end"/>
        </w:r>
      </w:hyperlink>
    </w:p>
    <w:p w14:paraId="795C2339" w14:textId="1BEE4E30" w:rsidR="00390BBE" w:rsidRDefault="00000000">
      <w:pPr>
        <w:pStyle w:val="TableofFigures"/>
        <w:rPr>
          <w:rFonts w:asciiTheme="minorHAnsi" w:eastAsiaTheme="minorEastAsia" w:hAnsiTheme="minorHAnsi" w:cstheme="minorBidi"/>
          <w:sz w:val="22"/>
          <w:szCs w:val="22"/>
        </w:rPr>
      </w:pPr>
      <w:hyperlink w:anchor="_Toc133669163" w:history="1">
        <w:r w:rsidR="00390BBE" w:rsidRPr="00236059">
          <w:rPr>
            <w:rStyle w:val="Hyperlink"/>
          </w:rPr>
          <w:t>Obr. 44: Profilování částí podle velikosti dat. [Zdroj vlastní]</w:t>
        </w:r>
        <w:r w:rsidR="00390BBE">
          <w:rPr>
            <w:webHidden/>
          </w:rPr>
          <w:tab/>
        </w:r>
        <w:r w:rsidR="00390BBE">
          <w:rPr>
            <w:webHidden/>
          </w:rPr>
          <w:fldChar w:fldCharType="begin"/>
        </w:r>
        <w:r w:rsidR="00390BBE">
          <w:rPr>
            <w:webHidden/>
          </w:rPr>
          <w:instrText xml:space="preserve"> PAGEREF _Toc133669163 \h </w:instrText>
        </w:r>
        <w:r w:rsidR="00390BBE">
          <w:rPr>
            <w:webHidden/>
          </w:rPr>
        </w:r>
        <w:r w:rsidR="00390BBE">
          <w:rPr>
            <w:webHidden/>
          </w:rPr>
          <w:fldChar w:fldCharType="separate"/>
        </w:r>
        <w:r w:rsidR="00390BBE">
          <w:rPr>
            <w:webHidden/>
          </w:rPr>
          <w:t>97</w:t>
        </w:r>
        <w:r w:rsidR="00390BBE">
          <w:rPr>
            <w:webHidden/>
          </w:rPr>
          <w:fldChar w:fldCharType="end"/>
        </w:r>
      </w:hyperlink>
    </w:p>
    <w:p w14:paraId="5EC04428" w14:textId="4C7F2C74" w:rsidR="00390BBE" w:rsidRDefault="00000000">
      <w:pPr>
        <w:pStyle w:val="TableofFigures"/>
        <w:rPr>
          <w:rFonts w:asciiTheme="minorHAnsi" w:eastAsiaTheme="minorEastAsia" w:hAnsiTheme="minorHAnsi" w:cstheme="minorBidi"/>
          <w:sz w:val="22"/>
          <w:szCs w:val="22"/>
        </w:rPr>
      </w:pPr>
      <w:hyperlink w:anchor="_Toc133669164" w:history="1">
        <w:r w:rsidR="00390BBE" w:rsidRPr="00236059">
          <w:rPr>
            <w:rStyle w:val="Hyperlink"/>
          </w:rPr>
          <w:t>Obr. 45: Pohled na srovnání doby běhu pro velikost 900x900. [Zdroj vlastní]</w:t>
        </w:r>
        <w:r w:rsidR="00390BBE">
          <w:rPr>
            <w:webHidden/>
          </w:rPr>
          <w:tab/>
        </w:r>
        <w:r w:rsidR="00390BBE">
          <w:rPr>
            <w:webHidden/>
          </w:rPr>
          <w:fldChar w:fldCharType="begin"/>
        </w:r>
        <w:r w:rsidR="00390BBE">
          <w:rPr>
            <w:webHidden/>
          </w:rPr>
          <w:instrText xml:space="preserve"> PAGEREF _Toc133669164 \h </w:instrText>
        </w:r>
        <w:r w:rsidR="00390BBE">
          <w:rPr>
            <w:webHidden/>
          </w:rPr>
        </w:r>
        <w:r w:rsidR="00390BBE">
          <w:rPr>
            <w:webHidden/>
          </w:rPr>
          <w:fldChar w:fldCharType="separate"/>
        </w:r>
        <w:r w:rsidR="00390BBE">
          <w:rPr>
            <w:webHidden/>
          </w:rPr>
          <w:t>97</w:t>
        </w:r>
        <w:r w:rsidR="00390BBE">
          <w:rPr>
            <w:webHidden/>
          </w:rPr>
          <w:fldChar w:fldCharType="end"/>
        </w:r>
      </w:hyperlink>
    </w:p>
    <w:p w14:paraId="11039584" w14:textId="7F4B9805" w:rsidR="00390BBE" w:rsidRDefault="00000000">
      <w:pPr>
        <w:pStyle w:val="TableofFigures"/>
        <w:rPr>
          <w:rFonts w:asciiTheme="minorHAnsi" w:eastAsiaTheme="minorEastAsia" w:hAnsiTheme="minorHAnsi" w:cstheme="minorBidi"/>
          <w:sz w:val="22"/>
          <w:szCs w:val="22"/>
        </w:rPr>
      </w:pPr>
      <w:hyperlink w:anchor="_Toc133669165" w:history="1">
        <w:r w:rsidR="00390BBE" w:rsidRPr="00236059">
          <w:rPr>
            <w:rStyle w:val="Hyperlink"/>
          </w:rPr>
          <w:t>Obr. 46: Průměrná doba běhu iterace po řádcích. [Zdroj vlastní]</w:t>
        </w:r>
        <w:r w:rsidR="00390BBE">
          <w:rPr>
            <w:webHidden/>
          </w:rPr>
          <w:tab/>
        </w:r>
        <w:r w:rsidR="00390BBE">
          <w:rPr>
            <w:webHidden/>
          </w:rPr>
          <w:fldChar w:fldCharType="begin"/>
        </w:r>
        <w:r w:rsidR="00390BBE">
          <w:rPr>
            <w:webHidden/>
          </w:rPr>
          <w:instrText xml:space="preserve"> PAGEREF _Toc133669165 \h </w:instrText>
        </w:r>
        <w:r w:rsidR="00390BBE">
          <w:rPr>
            <w:webHidden/>
          </w:rPr>
        </w:r>
        <w:r w:rsidR="00390BBE">
          <w:rPr>
            <w:webHidden/>
          </w:rPr>
          <w:fldChar w:fldCharType="separate"/>
        </w:r>
        <w:r w:rsidR="00390BBE">
          <w:rPr>
            <w:webHidden/>
          </w:rPr>
          <w:t>97</w:t>
        </w:r>
        <w:r w:rsidR="00390BBE">
          <w:rPr>
            <w:webHidden/>
          </w:rPr>
          <w:fldChar w:fldCharType="end"/>
        </w:r>
      </w:hyperlink>
    </w:p>
    <w:p w14:paraId="518B9A68" w14:textId="68CF6D0E" w:rsidR="00390BBE" w:rsidRDefault="00000000">
      <w:pPr>
        <w:pStyle w:val="TableofFigures"/>
        <w:rPr>
          <w:rFonts w:asciiTheme="minorHAnsi" w:eastAsiaTheme="minorEastAsia" w:hAnsiTheme="minorHAnsi" w:cstheme="minorBidi"/>
          <w:sz w:val="22"/>
          <w:szCs w:val="22"/>
        </w:rPr>
      </w:pPr>
      <w:hyperlink w:anchor="_Toc133669166" w:history="1">
        <w:r w:rsidR="00390BBE" w:rsidRPr="00236059">
          <w:rPr>
            <w:rStyle w:val="Hyperlink"/>
          </w:rPr>
          <w:t>Obr. 47: Tělo hlavní smyčky obou variant v jazyce symbolických adres. [Zdroj vlastní]</w:t>
        </w:r>
        <w:r w:rsidR="00390BBE">
          <w:rPr>
            <w:webHidden/>
          </w:rPr>
          <w:tab/>
        </w:r>
        <w:r w:rsidR="00390BBE">
          <w:rPr>
            <w:webHidden/>
          </w:rPr>
          <w:fldChar w:fldCharType="begin"/>
        </w:r>
        <w:r w:rsidR="00390BBE">
          <w:rPr>
            <w:webHidden/>
          </w:rPr>
          <w:instrText xml:space="preserve"> PAGEREF _Toc133669166 \h </w:instrText>
        </w:r>
        <w:r w:rsidR="00390BBE">
          <w:rPr>
            <w:webHidden/>
          </w:rPr>
        </w:r>
        <w:r w:rsidR="00390BBE">
          <w:rPr>
            <w:webHidden/>
          </w:rPr>
          <w:fldChar w:fldCharType="separate"/>
        </w:r>
        <w:r w:rsidR="00390BBE">
          <w:rPr>
            <w:webHidden/>
          </w:rPr>
          <w:t>98</w:t>
        </w:r>
        <w:r w:rsidR="00390BBE">
          <w:rPr>
            <w:webHidden/>
          </w:rPr>
          <w:fldChar w:fldCharType="end"/>
        </w:r>
      </w:hyperlink>
    </w:p>
    <w:p w14:paraId="73AF5D1F" w14:textId="481BDE3F" w:rsidR="00390BBE" w:rsidRDefault="00000000">
      <w:pPr>
        <w:pStyle w:val="TableofFigures"/>
        <w:rPr>
          <w:rFonts w:asciiTheme="minorHAnsi" w:eastAsiaTheme="minorEastAsia" w:hAnsiTheme="minorHAnsi" w:cstheme="minorBidi"/>
          <w:sz w:val="22"/>
          <w:szCs w:val="22"/>
        </w:rPr>
      </w:pPr>
      <w:hyperlink w:anchor="_Toc133669167" w:history="1">
        <w:r w:rsidR="00390BBE" w:rsidRPr="00236059">
          <w:rPr>
            <w:rStyle w:val="Hyperlink"/>
          </w:rPr>
          <w:t>Obr. 48: Srovnání hardwarových událostí obou variant. [Zdroj vlastní]</w:t>
        </w:r>
        <w:r w:rsidR="00390BBE">
          <w:rPr>
            <w:webHidden/>
          </w:rPr>
          <w:tab/>
        </w:r>
        <w:r w:rsidR="00390BBE">
          <w:rPr>
            <w:webHidden/>
          </w:rPr>
          <w:fldChar w:fldCharType="begin"/>
        </w:r>
        <w:r w:rsidR="00390BBE">
          <w:rPr>
            <w:webHidden/>
          </w:rPr>
          <w:instrText xml:space="preserve"> PAGEREF _Toc133669167 \h </w:instrText>
        </w:r>
        <w:r w:rsidR="00390BBE">
          <w:rPr>
            <w:webHidden/>
          </w:rPr>
        </w:r>
        <w:r w:rsidR="00390BBE">
          <w:rPr>
            <w:webHidden/>
          </w:rPr>
          <w:fldChar w:fldCharType="separate"/>
        </w:r>
        <w:r w:rsidR="00390BBE">
          <w:rPr>
            <w:webHidden/>
          </w:rPr>
          <w:t>98</w:t>
        </w:r>
        <w:r w:rsidR="00390BBE">
          <w:rPr>
            <w:webHidden/>
          </w:rPr>
          <w:fldChar w:fldCharType="end"/>
        </w:r>
      </w:hyperlink>
    </w:p>
    <w:p w14:paraId="29946A32" w14:textId="6D0E064F" w:rsidR="00390BBE" w:rsidRDefault="00000000">
      <w:pPr>
        <w:pStyle w:val="TableofFigures"/>
        <w:rPr>
          <w:rFonts w:asciiTheme="minorHAnsi" w:eastAsiaTheme="minorEastAsia" w:hAnsiTheme="minorHAnsi" w:cstheme="minorBidi"/>
          <w:sz w:val="22"/>
          <w:szCs w:val="22"/>
        </w:rPr>
      </w:pPr>
      <w:hyperlink w:anchor="_Toc133669168" w:history="1">
        <w:r w:rsidR="00390BBE" w:rsidRPr="00236059">
          <w:rPr>
            <w:rStyle w:val="Hyperlink"/>
          </w:rPr>
          <w:t>Obr. 49: Shrnutí výkonnostních charakteristik programu vTune pro variantu po sloupcích. [Zdroj vlastní]</w:t>
        </w:r>
        <w:r w:rsidR="00390BBE">
          <w:rPr>
            <w:webHidden/>
          </w:rPr>
          <w:tab/>
        </w:r>
        <w:r w:rsidR="00390BBE">
          <w:rPr>
            <w:webHidden/>
          </w:rPr>
          <w:fldChar w:fldCharType="begin"/>
        </w:r>
        <w:r w:rsidR="00390BBE">
          <w:rPr>
            <w:webHidden/>
          </w:rPr>
          <w:instrText xml:space="preserve"> PAGEREF _Toc133669168 \h </w:instrText>
        </w:r>
        <w:r w:rsidR="00390BBE">
          <w:rPr>
            <w:webHidden/>
          </w:rPr>
        </w:r>
        <w:r w:rsidR="00390BBE">
          <w:rPr>
            <w:webHidden/>
          </w:rPr>
          <w:fldChar w:fldCharType="separate"/>
        </w:r>
        <w:r w:rsidR="00390BBE">
          <w:rPr>
            <w:webHidden/>
          </w:rPr>
          <w:t>99</w:t>
        </w:r>
        <w:r w:rsidR="00390BBE">
          <w:rPr>
            <w:webHidden/>
          </w:rPr>
          <w:fldChar w:fldCharType="end"/>
        </w:r>
      </w:hyperlink>
    </w:p>
    <w:p w14:paraId="3DBAC46D" w14:textId="4CD63DD6" w:rsidR="00390BBE" w:rsidRDefault="00000000">
      <w:pPr>
        <w:pStyle w:val="TableofFigures"/>
        <w:rPr>
          <w:rFonts w:asciiTheme="minorHAnsi" w:eastAsiaTheme="minorEastAsia" w:hAnsiTheme="minorHAnsi" w:cstheme="minorBidi"/>
          <w:sz w:val="22"/>
          <w:szCs w:val="22"/>
        </w:rPr>
      </w:pPr>
      <w:hyperlink w:anchor="_Toc133669169" w:history="1">
        <w:r w:rsidR="00390BBE" w:rsidRPr="00236059">
          <w:rPr>
            <w:rStyle w:val="Hyperlink"/>
          </w:rPr>
          <w:t>Obr. 50: Shrnutí výkonnostních charakteristik programu vTune pro variantu po řádcích. [Zdroj vlastní]</w:t>
        </w:r>
        <w:r w:rsidR="00390BBE">
          <w:rPr>
            <w:webHidden/>
          </w:rPr>
          <w:tab/>
        </w:r>
        <w:r w:rsidR="00390BBE">
          <w:rPr>
            <w:webHidden/>
          </w:rPr>
          <w:fldChar w:fldCharType="begin"/>
        </w:r>
        <w:r w:rsidR="00390BBE">
          <w:rPr>
            <w:webHidden/>
          </w:rPr>
          <w:instrText xml:space="preserve"> PAGEREF _Toc133669169 \h </w:instrText>
        </w:r>
        <w:r w:rsidR="00390BBE">
          <w:rPr>
            <w:webHidden/>
          </w:rPr>
        </w:r>
        <w:r w:rsidR="00390BBE">
          <w:rPr>
            <w:webHidden/>
          </w:rPr>
          <w:fldChar w:fldCharType="separate"/>
        </w:r>
        <w:r w:rsidR="00390BBE">
          <w:rPr>
            <w:webHidden/>
          </w:rPr>
          <w:t>99</w:t>
        </w:r>
        <w:r w:rsidR="00390BBE">
          <w:rPr>
            <w:webHidden/>
          </w:rPr>
          <w:fldChar w:fldCharType="end"/>
        </w:r>
      </w:hyperlink>
    </w:p>
    <w:p w14:paraId="410E4F48" w14:textId="04323228" w:rsidR="00390BBE" w:rsidRDefault="00000000">
      <w:pPr>
        <w:pStyle w:val="TableofFigures"/>
        <w:rPr>
          <w:rFonts w:asciiTheme="minorHAnsi" w:eastAsiaTheme="minorEastAsia" w:hAnsiTheme="minorHAnsi" w:cstheme="minorBidi"/>
          <w:sz w:val="22"/>
          <w:szCs w:val="22"/>
        </w:rPr>
      </w:pPr>
      <w:hyperlink w:anchor="_Toc133669170" w:history="1">
        <w:r w:rsidR="00390BBE" w:rsidRPr="00236059">
          <w:rPr>
            <w:rStyle w:val="Hyperlink"/>
          </w:rPr>
          <w:t>Obr. 51: Tělo hlavní smyčky různých stupňů unrollingu v jazyce symbolických adres. [Zdroj vlastní]</w:t>
        </w:r>
        <w:r w:rsidR="00390BBE">
          <w:rPr>
            <w:webHidden/>
          </w:rPr>
          <w:tab/>
        </w:r>
        <w:r w:rsidR="00390BBE">
          <w:rPr>
            <w:webHidden/>
          </w:rPr>
          <w:fldChar w:fldCharType="begin"/>
        </w:r>
        <w:r w:rsidR="00390BBE">
          <w:rPr>
            <w:webHidden/>
          </w:rPr>
          <w:instrText xml:space="preserve"> PAGEREF _Toc133669170 \h </w:instrText>
        </w:r>
        <w:r w:rsidR="00390BBE">
          <w:rPr>
            <w:webHidden/>
          </w:rPr>
        </w:r>
        <w:r w:rsidR="00390BBE">
          <w:rPr>
            <w:webHidden/>
          </w:rPr>
          <w:fldChar w:fldCharType="separate"/>
        </w:r>
        <w:r w:rsidR="00390BBE">
          <w:rPr>
            <w:webHidden/>
          </w:rPr>
          <w:t>101</w:t>
        </w:r>
        <w:r w:rsidR="00390BBE">
          <w:rPr>
            <w:webHidden/>
          </w:rPr>
          <w:fldChar w:fldCharType="end"/>
        </w:r>
      </w:hyperlink>
    </w:p>
    <w:p w14:paraId="5D045426" w14:textId="24FC7FCE" w:rsidR="00390BBE" w:rsidRDefault="00000000">
      <w:pPr>
        <w:pStyle w:val="TableofFigures"/>
        <w:rPr>
          <w:rFonts w:asciiTheme="minorHAnsi" w:eastAsiaTheme="minorEastAsia" w:hAnsiTheme="minorHAnsi" w:cstheme="minorBidi"/>
          <w:sz w:val="22"/>
          <w:szCs w:val="22"/>
        </w:rPr>
      </w:pPr>
      <w:hyperlink w:anchor="_Toc133669171" w:history="1">
        <w:r w:rsidR="00390BBE" w:rsidRPr="00236059">
          <w:rPr>
            <w:rStyle w:val="Hyperlink"/>
          </w:rPr>
          <w:t>Obr. 52: Shrnutí výkonnostních charakteristik programu vTune pro variantu bez unrollingu. [Zdroj vlastní]</w:t>
        </w:r>
        <w:r w:rsidR="00390BBE">
          <w:rPr>
            <w:webHidden/>
          </w:rPr>
          <w:tab/>
        </w:r>
        <w:r w:rsidR="00390BBE">
          <w:rPr>
            <w:webHidden/>
          </w:rPr>
          <w:fldChar w:fldCharType="begin"/>
        </w:r>
        <w:r w:rsidR="00390BBE">
          <w:rPr>
            <w:webHidden/>
          </w:rPr>
          <w:instrText xml:space="preserve"> PAGEREF _Toc133669171 \h </w:instrText>
        </w:r>
        <w:r w:rsidR="00390BBE">
          <w:rPr>
            <w:webHidden/>
          </w:rPr>
        </w:r>
        <w:r w:rsidR="00390BBE">
          <w:rPr>
            <w:webHidden/>
          </w:rPr>
          <w:fldChar w:fldCharType="separate"/>
        </w:r>
        <w:r w:rsidR="00390BBE">
          <w:rPr>
            <w:webHidden/>
          </w:rPr>
          <w:t>102</w:t>
        </w:r>
        <w:r w:rsidR="00390BBE">
          <w:rPr>
            <w:webHidden/>
          </w:rPr>
          <w:fldChar w:fldCharType="end"/>
        </w:r>
      </w:hyperlink>
    </w:p>
    <w:p w14:paraId="0A1D0B3A" w14:textId="77B44C70" w:rsidR="00390BBE" w:rsidRDefault="00000000">
      <w:pPr>
        <w:pStyle w:val="TableofFigures"/>
        <w:rPr>
          <w:rFonts w:asciiTheme="minorHAnsi" w:eastAsiaTheme="minorEastAsia" w:hAnsiTheme="minorHAnsi" w:cstheme="minorBidi"/>
          <w:sz w:val="22"/>
          <w:szCs w:val="22"/>
        </w:rPr>
      </w:pPr>
      <w:hyperlink w:anchor="_Toc133669172" w:history="1">
        <w:r w:rsidR="00390BBE" w:rsidRPr="00236059">
          <w:rPr>
            <w:rStyle w:val="Hyperlink"/>
          </w:rPr>
          <w:t>Obr. 53: Shrnutí výkonnostních charakteristik programu vTune pro variantu s dvojnásobným unrollingem. [Zdroj vlastní]</w:t>
        </w:r>
        <w:r w:rsidR="00390BBE">
          <w:rPr>
            <w:webHidden/>
          </w:rPr>
          <w:tab/>
        </w:r>
        <w:r w:rsidR="00390BBE">
          <w:rPr>
            <w:webHidden/>
          </w:rPr>
          <w:fldChar w:fldCharType="begin"/>
        </w:r>
        <w:r w:rsidR="00390BBE">
          <w:rPr>
            <w:webHidden/>
          </w:rPr>
          <w:instrText xml:space="preserve"> PAGEREF _Toc133669172 \h </w:instrText>
        </w:r>
        <w:r w:rsidR="00390BBE">
          <w:rPr>
            <w:webHidden/>
          </w:rPr>
        </w:r>
        <w:r w:rsidR="00390BBE">
          <w:rPr>
            <w:webHidden/>
          </w:rPr>
          <w:fldChar w:fldCharType="separate"/>
        </w:r>
        <w:r w:rsidR="00390BBE">
          <w:rPr>
            <w:webHidden/>
          </w:rPr>
          <w:t>102</w:t>
        </w:r>
        <w:r w:rsidR="00390BBE">
          <w:rPr>
            <w:webHidden/>
          </w:rPr>
          <w:fldChar w:fldCharType="end"/>
        </w:r>
      </w:hyperlink>
    </w:p>
    <w:p w14:paraId="1744663F" w14:textId="321AD597" w:rsidR="00390BBE" w:rsidRDefault="00000000">
      <w:pPr>
        <w:pStyle w:val="TableofFigures"/>
        <w:rPr>
          <w:rFonts w:asciiTheme="minorHAnsi" w:eastAsiaTheme="minorEastAsia" w:hAnsiTheme="minorHAnsi" w:cstheme="minorBidi"/>
          <w:sz w:val="22"/>
          <w:szCs w:val="22"/>
        </w:rPr>
      </w:pPr>
      <w:hyperlink w:anchor="_Toc133669173" w:history="1">
        <w:r w:rsidR="00390BBE" w:rsidRPr="00236059">
          <w:rPr>
            <w:rStyle w:val="Hyperlink"/>
          </w:rPr>
          <w:t>Obr. 54: Shrnutí výkonnostních charakteristik programu vTune pro variantu s čtyřnásobným unrollingem. [Zdroj vlastní]</w:t>
        </w:r>
        <w:r w:rsidR="00390BBE">
          <w:rPr>
            <w:webHidden/>
          </w:rPr>
          <w:tab/>
        </w:r>
        <w:r w:rsidR="00390BBE">
          <w:rPr>
            <w:webHidden/>
          </w:rPr>
          <w:fldChar w:fldCharType="begin"/>
        </w:r>
        <w:r w:rsidR="00390BBE">
          <w:rPr>
            <w:webHidden/>
          </w:rPr>
          <w:instrText xml:space="preserve"> PAGEREF _Toc133669173 \h </w:instrText>
        </w:r>
        <w:r w:rsidR="00390BBE">
          <w:rPr>
            <w:webHidden/>
          </w:rPr>
        </w:r>
        <w:r w:rsidR="00390BBE">
          <w:rPr>
            <w:webHidden/>
          </w:rPr>
          <w:fldChar w:fldCharType="separate"/>
        </w:r>
        <w:r w:rsidR="00390BBE">
          <w:rPr>
            <w:webHidden/>
          </w:rPr>
          <w:t>103</w:t>
        </w:r>
        <w:r w:rsidR="00390BBE">
          <w:rPr>
            <w:webHidden/>
          </w:rPr>
          <w:fldChar w:fldCharType="end"/>
        </w:r>
      </w:hyperlink>
    </w:p>
    <w:p w14:paraId="36133EE0" w14:textId="2E0BD518" w:rsidR="00390BBE" w:rsidRDefault="00000000">
      <w:pPr>
        <w:pStyle w:val="TableofFigures"/>
        <w:rPr>
          <w:rFonts w:asciiTheme="minorHAnsi" w:eastAsiaTheme="minorEastAsia" w:hAnsiTheme="minorHAnsi" w:cstheme="minorBidi"/>
          <w:sz w:val="22"/>
          <w:szCs w:val="22"/>
        </w:rPr>
      </w:pPr>
      <w:hyperlink w:anchor="_Toc133669174" w:history="1">
        <w:r w:rsidR="00390BBE" w:rsidRPr="00236059">
          <w:rPr>
            <w:rStyle w:val="Hyperlink"/>
          </w:rPr>
          <w:t>Obr. 55: Pohled na srovnání doby běhu pro velikost 800000. [Zdroj vlastní]</w:t>
        </w:r>
        <w:r w:rsidR="00390BBE">
          <w:rPr>
            <w:webHidden/>
          </w:rPr>
          <w:tab/>
        </w:r>
        <w:r w:rsidR="00390BBE">
          <w:rPr>
            <w:webHidden/>
          </w:rPr>
          <w:fldChar w:fldCharType="begin"/>
        </w:r>
        <w:r w:rsidR="00390BBE">
          <w:rPr>
            <w:webHidden/>
          </w:rPr>
          <w:instrText xml:space="preserve"> PAGEREF _Toc133669174 \h </w:instrText>
        </w:r>
        <w:r w:rsidR="00390BBE">
          <w:rPr>
            <w:webHidden/>
          </w:rPr>
        </w:r>
        <w:r w:rsidR="00390BBE">
          <w:rPr>
            <w:webHidden/>
          </w:rPr>
          <w:fldChar w:fldCharType="separate"/>
        </w:r>
        <w:r w:rsidR="00390BBE">
          <w:rPr>
            <w:webHidden/>
          </w:rPr>
          <w:t>103</w:t>
        </w:r>
        <w:r w:rsidR="00390BBE">
          <w:rPr>
            <w:webHidden/>
          </w:rPr>
          <w:fldChar w:fldCharType="end"/>
        </w:r>
      </w:hyperlink>
    </w:p>
    <w:p w14:paraId="1B5FF5DD" w14:textId="25DF8B73" w:rsidR="00390BBE" w:rsidRDefault="00000000">
      <w:pPr>
        <w:pStyle w:val="TableofFigures"/>
        <w:rPr>
          <w:rFonts w:asciiTheme="minorHAnsi" w:eastAsiaTheme="minorEastAsia" w:hAnsiTheme="minorHAnsi" w:cstheme="minorBidi"/>
          <w:sz w:val="22"/>
          <w:szCs w:val="22"/>
        </w:rPr>
      </w:pPr>
      <w:hyperlink w:anchor="_Toc133669175" w:history="1">
        <w:r w:rsidR="00390BBE" w:rsidRPr="00236059">
          <w:rPr>
            <w:rStyle w:val="Hyperlink"/>
          </w:rPr>
          <w:t>Obr. 56: Shrnutí výkonnostních charakteristik programu vTune pro klasickou variantu. [Zdroj vlastní]</w:t>
        </w:r>
        <w:r w:rsidR="00390BBE">
          <w:rPr>
            <w:webHidden/>
          </w:rPr>
          <w:tab/>
        </w:r>
        <w:r w:rsidR="00390BBE">
          <w:rPr>
            <w:webHidden/>
          </w:rPr>
          <w:fldChar w:fldCharType="begin"/>
        </w:r>
        <w:r w:rsidR="00390BBE">
          <w:rPr>
            <w:webHidden/>
          </w:rPr>
          <w:instrText xml:space="preserve"> PAGEREF _Toc133669175 \h </w:instrText>
        </w:r>
        <w:r w:rsidR="00390BBE">
          <w:rPr>
            <w:webHidden/>
          </w:rPr>
        </w:r>
        <w:r w:rsidR="00390BBE">
          <w:rPr>
            <w:webHidden/>
          </w:rPr>
          <w:fldChar w:fldCharType="separate"/>
        </w:r>
        <w:r w:rsidR="00390BBE">
          <w:rPr>
            <w:webHidden/>
          </w:rPr>
          <w:t>104</w:t>
        </w:r>
        <w:r w:rsidR="00390BBE">
          <w:rPr>
            <w:webHidden/>
          </w:rPr>
          <w:fldChar w:fldCharType="end"/>
        </w:r>
      </w:hyperlink>
    </w:p>
    <w:p w14:paraId="4B67D4A2" w14:textId="00BD575C" w:rsidR="00390BBE" w:rsidRDefault="00000000">
      <w:pPr>
        <w:pStyle w:val="TableofFigures"/>
        <w:rPr>
          <w:rFonts w:asciiTheme="minorHAnsi" w:eastAsiaTheme="minorEastAsia" w:hAnsiTheme="minorHAnsi" w:cstheme="minorBidi"/>
          <w:sz w:val="22"/>
          <w:szCs w:val="22"/>
        </w:rPr>
      </w:pPr>
      <w:hyperlink w:anchor="_Toc133669176" w:history="1">
        <w:r w:rsidR="00390BBE" w:rsidRPr="00236059">
          <w:rPr>
            <w:rStyle w:val="Hyperlink"/>
          </w:rPr>
          <w:t>Obr. 57: Shrnutí výkonnostních charakteristik programu vTune pro variantu se separovanými daty. [Zdroj vlastní]</w:t>
        </w:r>
        <w:r w:rsidR="00390BBE">
          <w:rPr>
            <w:webHidden/>
          </w:rPr>
          <w:tab/>
        </w:r>
        <w:r w:rsidR="00390BBE">
          <w:rPr>
            <w:webHidden/>
          </w:rPr>
          <w:fldChar w:fldCharType="begin"/>
        </w:r>
        <w:r w:rsidR="00390BBE">
          <w:rPr>
            <w:webHidden/>
          </w:rPr>
          <w:instrText xml:space="preserve"> PAGEREF _Toc133669176 \h </w:instrText>
        </w:r>
        <w:r w:rsidR="00390BBE">
          <w:rPr>
            <w:webHidden/>
          </w:rPr>
        </w:r>
        <w:r w:rsidR="00390BBE">
          <w:rPr>
            <w:webHidden/>
          </w:rPr>
          <w:fldChar w:fldCharType="separate"/>
        </w:r>
        <w:r w:rsidR="00390BBE">
          <w:rPr>
            <w:webHidden/>
          </w:rPr>
          <w:t>104</w:t>
        </w:r>
        <w:r w:rsidR="00390BBE">
          <w:rPr>
            <w:webHidden/>
          </w:rPr>
          <w:fldChar w:fldCharType="end"/>
        </w:r>
      </w:hyperlink>
    </w:p>
    <w:p w14:paraId="69553147" w14:textId="6262AB37" w:rsidR="00390BBE" w:rsidRDefault="00000000">
      <w:pPr>
        <w:pStyle w:val="TableofFigures"/>
        <w:rPr>
          <w:rFonts w:asciiTheme="minorHAnsi" w:eastAsiaTheme="minorEastAsia" w:hAnsiTheme="minorHAnsi" w:cstheme="minorBidi"/>
          <w:sz w:val="22"/>
          <w:szCs w:val="22"/>
        </w:rPr>
      </w:pPr>
      <w:hyperlink w:anchor="_Toc133669177" w:history="1">
        <w:r w:rsidR="00390BBE" w:rsidRPr="00236059">
          <w:rPr>
            <w:rStyle w:val="Hyperlink"/>
          </w:rPr>
          <w:t>Obr. 58: Srovnání hardwarových událostí obou variant. [Zdroj vlastní]</w:t>
        </w:r>
        <w:r w:rsidR="00390BBE">
          <w:rPr>
            <w:webHidden/>
          </w:rPr>
          <w:tab/>
        </w:r>
        <w:r w:rsidR="00390BBE">
          <w:rPr>
            <w:webHidden/>
          </w:rPr>
          <w:fldChar w:fldCharType="begin"/>
        </w:r>
        <w:r w:rsidR="00390BBE">
          <w:rPr>
            <w:webHidden/>
          </w:rPr>
          <w:instrText xml:space="preserve"> PAGEREF _Toc133669177 \h </w:instrText>
        </w:r>
        <w:r w:rsidR="00390BBE">
          <w:rPr>
            <w:webHidden/>
          </w:rPr>
        </w:r>
        <w:r w:rsidR="00390BBE">
          <w:rPr>
            <w:webHidden/>
          </w:rPr>
          <w:fldChar w:fldCharType="separate"/>
        </w:r>
        <w:r w:rsidR="00390BBE">
          <w:rPr>
            <w:webHidden/>
          </w:rPr>
          <w:t>105</w:t>
        </w:r>
        <w:r w:rsidR="00390BBE">
          <w:rPr>
            <w:webHidden/>
          </w:rPr>
          <w:fldChar w:fldCharType="end"/>
        </w:r>
      </w:hyperlink>
    </w:p>
    <w:p w14:paraId="04505640" w14:textId="36ABB7DC" w:rsidR="00390BBE" w:rsidRDefault="00000000">
      <w:pPr>
        <w:pStyle w:val="TableofFigures"/>
        <w:rPr>
          <w:rFonts w:asciiTheme="minorHAnsi" w:eastAsiaTheme="minorEastAsia" w:hAnsiTheme="minorHAnsi" w:cstheme="minorBidi"/>
          <w:sz w:val="22"/>
          <w:szCs w:val="22"/>
        </w:rPr>
      </w:pPr>
      <w:hyperlink w:anchor="_Toc133669178" w:history="1">
        <w:r w:rsidR="00390BBE" w:rsidRPr="00236059">
          <w:rPr>
            <w:rStyle w:val="Hyperlink"/>
          </w:rPr>
          <w:t>Obr. 59 Shrnutí výkonnostních charakteristik programu vTune pro skalární variantu. [Zdroj vlastní]</w:t>
        </w:r>
        <w:r w:rsidR="00390BBE">
          <w:rPr>
            <w:webHidden/>
          </w:rPr>
          <w:tab/>
        </w:r>
        <w:r w:rsidR="00390BBE">
          <w:rPr>
            <w:webHidden/>
          </w:rPr>
          <w:fldChar w:fldCharType="begin"/>
        </w:r>
        <w:r w:rsidR="00390BBE">
          <w:rPr>
            <w:webHidden/>
          </w:rPr>
          <w:instrText xml:space="preserve"> PAGEREF _Toc133669178 \h </w:instrText>
        </w:r>
        <w:r w:rsidR="00390BBE">
          <w:rPr>
            <w:webHidden/>
          </w:rPr>
        </w:r>
        <w:r w:rsidR="00390BBE">
          <w:rPr>
            <w:webHidden/>
          </w:rPr>
          <w:fldChar w:fldCharType="separate"/>
        </w:r>
        <w:r w:rsidR="00390BBE">
          <w:rPr>
            <w:webHidden/>
          </w:rPr>
          <w:t>105</w:t>
        </w:r>
        <w:r w:rsidR="00390BBE">
          <w:rPr>
            <w:webHidden/>
          </w:rPr>
          <w:fldChar w:fldCharType="end"/>
        </w:r>
      </w:hyperlink>
    </w:p>
    <w:p w14:paraId="1909867B" w14:textId="1C6839EB" w:rsidR="00390BBE" w:rsidRDefault="00000000">
      <w:pPr>
        <w:pStyle w:val="TableofFigures"/>
        <w:rPr>
          <w:rFonts w:asciiTheme="minorHAnsi" w:eastAsiaTheme="minorEastAsia" w:hAnsiTheme="minorHAnsi" w:cstheme="minorBidi"/>
          <w:sz w:val="22"/>
          <w:szCs w:val="22"/>
        </w:rPr>
      </w:pPr>
      <w:hyperlink w:anchor="_Toc133669179" w:history="1">
        <w:r w:rsidR="00390BBE" w:rsidRPr="00236059">
          <w:rPr>
            <w:rStyle w:val="Hyperlink"/>
          </w:rPr>
          <w:t>Obr. 60: Shrnutí výkonnostních charakteristik programu vTune pro vektorovou variantu. [Zdroj vlastní]</w:t>
        </w:r>
        <w:r w:rsidR="00390BBE">
          <w:rPr>
            <w:webHidden/>
          </w:rPr>
          <w:tab/>
        </w:r>
        <w:r w:rsidR="00390BBE">
          <w:rPr>
            <w:webHidden/>
          </w:rPr>
          <w:fldChar w:fldCharType="begin"/>
        </w:r>
        <w:r w:rsidR="00390BBE">
          <w:rPr>
            <w:webHidden/>
          </w:rPr>
          <w:instrText xml:space="preserve"> PAGEREF _Toc133669179 \h </w:instrText>
        </w:r>
        <w:r w:rsidR="00390BBE">
          <w:rPr>
            <w:webHidden/>
          </w:rPr>
        </w:r>
        <w:r w:rsidR="00390BBE">
          <w:rPr>
            <w:webHidden/>
          </w:rPr>
          <w:fldChar w:fldCharType="separate"/>
        </w:r>
        <w:r w:rsidR="00390BBE">
          <w:rPr>
            <w:webHidden/>
          </w:rPr>
          <w:t>106</w:t>
        </w:r>
        <w:r w:rsidR="00390BBE">
          <w:rPr>
            <w:webHidden/>
          </w:rPr>
          <w:fldChar w:fldCharType="end"/>
        </w:r>
      </w:hyperlink>
    </w:p>
    <w:p w14:paraId="1D78DD20" w14:textId="7EE3D255" w:rsidR="00390BBE" w:rsidRDefault="00000000">
      <w:pPr>
        <w:pStyle w:val="TableofFigures"/>
        <w:rPr>
          <w:rFonts w:asciiTheme="minorHAnsi" w:eastAsiaTheme="minorEastAsia" w:hAnsiTheme="minorHAnsi" w:cstheme="minorBidi"/>
          <w:sz w:val="22"/>
          <w:szCs w:val="22"/>
        </w:rPr>
      </w:pPr>
      <w:hyperlink w:anchor="_Toc133669180" w:history="1">
        <w:r w:rsidR="00390BBE" w:rsidRPr="00236059">
          <w:rPr>
            <w:rStyle w:val="Hyperlink"/>
          </w:rPr>
          <w:t>Obr. 61: Tělo hlavní smyčky skalární a vektorové varianty v jazyce symbolických adres. [Zdroj vlastní]</w:t>
        </w:r>
        <w:r w:rsidR="00390BBE">
          <w:rPr>
            <w:webHidden/>
          </w:rPr>
          <w:tab/>
        </w:r>
        <w:r w:rsidR="00390BBE">
          <w:rPr>
            <w:webHidden/>
          </w:rPr>
          <w:fldChar w:fldCharType="begin"/>
        </w:r>
        <w:r w:rsidR="00390BBE">
          <w:rPr>
            <w:webHidden/>
          </w:rPr>
          <w:instrText xml:space="preserve"> PAGEREF _Toc133669180 \h </w:instrText>
        </w:r>
        <w:r w:rsidR="00390BBE">
          <w:rPr>
            <w:webHidden/>
          </w:rPr>
        </w:r>
        <w:r w:rsidR="00390BBE">
          <w:rPr>
            <w:webHidden/>
          </w:rPr>
          <w:fldChar w:fldCharType="separate"/>
        </w:r>
        <w:r w:rsidR="00390BBE">
          <w:rPr>
            <w:webHidden/>
          </w:rPr>
          <w:t>106</w:t>
        </w:r>
        <w:r w:rsidR="00390BBE">
          <w:rPr>
            <w:webHidden/>
          </w:rPr>
          <w:fldChar w:fldCharType="end"/>
        </w:r>
      </w:hyperlink>
    </w:p>
    <w:p w14:paraId="40C7D031" w14:textId="70496395" w:rsidR="00390BBE" w:rsidRDefault="00000000">
      <w:pPr>
        <w:pStyle w:val="TableofFigures"/>
        <w:rPr>
          <w:rFonts w:asciiTheme="minorHAnsi" w:eastAsiaTheme="minorEastAsia" w:hAnsiTheme="minorHAnsi" w:cstheme="minorBidi"/>
          <w:sz w:val="22"/>
          <w:szCs w:val="22"/>
        </w:rPr>
      </w:pPr>
      <w:hyperlink w:anchor="_Toc133669181" w:history="1">
        <w:r w:rsidR="00390BBE" w:rsidRPr="00236059">
          <w:rPr>
            <w:rStyle w:val="Hyperlink"/>
          </w:rPr>
          <w:t>Obr. 62: Pohled na srovnání doby běhu pro velikost 800000. [Zdroj vlastní]</w:t>
        </w:r>
        <w:r w:rsidR="00390BBE">
          <w:rPr>
            <w:webHidden/>
          </w:rPr>
          <w:tab/>
        </w:r>
        <w:r w:rsidR="00390BBE">
          <w:rPr>
            <w:webHidden/>
          </w:rPr>
          <w:fldChar w:fldCharType="begin"/>
        </w:r>
        <w:r w:rsidR="00390BBE">
          <w:rPr>
            <w:webHidden/>
          </w:rPr>
          <w:instrText xml:space="preserve"> PAGEREF _Toc133669181 \h </w:instrText>
        </w:r>
        <w:r w:rsidR="00390BBE">
          <w:rPr>
            <w:webHidden/>
          </w:rPr>
        </w:r>
        <w:r w:rsidR="00390BBE">
          <w:rPr>
            <w:webHidden/>
          </w:rPr>
          <w:fldChar w:fldCharType="separate"/>
        </w:r>
        <w:r w:rsidR="00390BBE">
          <w:rPr>
            <w:webHidden/>
          </w:rPr>
          <w:t>107</w:t>
        </w:r>
        <w:r w:rsidR="00390BBE">
          <w:rPr>
            <w:webHidden/>
          </w:rPr>
          <w:fldChar w:fldCharType="end"/>
        </w:r>
      </w:hyperlink>
    </w:p>
    <w:p w14:paraId="765E82B2" w14:textId="4C8AD126" w:rsidR="00B73259" w:rsidRDefault="00B73259">
      <w:r>
        <w:fldChar w:fldCharType="end"/>
      </w:r>
    </w:p>
    <w:p w14:paraId="2A58C8BB" w14:textId="77777777" w:rsidR="00390BBE" w:rsidRDefault="00F03DA6" w:rsidP="00B73259">
      <w:pPr>
        <w:pStyle w:val="Nadpis"/>
        <w:rPr>
          <w:noProof/>
        </w:rPr>
      </w:pPr>
      <w:bookmarkStart w:id="320" w:name="_Toc37577738"/>
      <w:bookmarkStart w:id="321" w:name="_Toc88120449"/>
      <w:bookmarkStart w:id="322" w:name="_Toc88120686"/>
      <w:bookmarkStart w:id="323" w:name="_Toc88120898"/>
      <w:bookmarkStart w:id="324" w:name="_Toc88121002"/>
      <w:bookmarkStart w:id="325" w:name="_Toc88121045"/>
      <w:bookmarkStart w:id="326" w:name="_Toc88121182"/>
      <w:bookmarkStart w:id="327" w:name="_Toc88121556"/>
      <w:bookmarkStart w:id="328" w:name="_Toc88121613"/>
      <w:bookmarkStart w:id="329" w:name="_Toc88121751"/>
      <w:bookmarkStart w:id="330" w:name="_Toc88122017"/>
      <w:bookmarkStart w:id="331" w:name="_Toc88124622"/>
      <w:bookmarkStart w:id="332" w:name="_Toc88124659"/>
      <w:bookmarkStart w:id="333" w:name="_Toc88124809"/>
      <w:bookmarkStart w:id="334" w:name="_Toc88125792"/>
      <w:bookmarkStart w:id="335" w:name="_Toc88126312"/>
      <w:bookmarkStart w:id="336" w:name="_Toc88126463"/>
      <w:bookmarkStart w:id="337" w:name="_Toc88126530"/>
      <w:bookmarkStart w:id="338" w:name="_Toc88126559"/>
      <w:bookmarkStart w:id="339" w:name="_Toc88126775"/>
      <w:bookmarkStart w:id="340" w:name="_Toc88126865"/>
      <w:bookmarkStart w:id="341" w:name="_Toc88127106"/>
      <w:bookmarkStart w:id="342" w:name="_Toc88127149"/>
      <w:bookmarkStart w:id="343" w:name="_Toc88128514"/>
      <w:bookmarkStart w:id="344" w:name="_Toc107634156"/>
      <w:bookmarkStart w:id="345" w:name="_Toc107635191"/>
      <w:bookmarkStart w:id="346" w:name="_Toc107635231"/>
      <w:bookmarkStart w:id="347" w:name="_Toc107635248"/>
      <w:bookmarkStart w:id="348" w:name="_Toc120888210"/>
      <w:r>
        <w:lastRenderedPageBreak/>
        <w:t>Seznam tabulek</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00B73259">
        <w:fldChar w:fldCharType="begin"/>
      </w:r>
      <w:r w:rsidR="00B73259">
        <w:instrText xml:space="preserve"> TOC \h \z \c "Tabulka" </w:instrText>
      </w:r>
      <w:r w:rsidR="00B73259">
        <w:fldChar w:fldCharType="separate"/>
      </w:r>
    </w:p>
    <w:p w14:paraId="2B1967DB" w14:textId="41C4C256" w:rsidR="00390BBE" w:rsidRDefault="00000000">
      <w:pPr>
        <w:pStyle w:val="TableofFigures"/>
        <w:rPr>
          <w:rFonts w:asciiTheme="minorHAnsi" w:eastAsiaTheme="minorEastAsia" w:hAnsiTheme="minorHAnsi" w:cstheme="minorBidi"/>
          <w:sz w:val="22"/>
          <w:szCs w:val="22"/>
        </w:rPr>
      </w:pPr>
      <w:hyperlink w:anchor="_Toc133669182" w:history="1">
        <w:r w:rsidR="00390BBE" w:rsidRPr="00EB5217">
          <w:rPr>
            <w:rStyle w:val="Hyperlink"/>
          </w:rPr>
          <w:t>Tabulka 1: Výsledky implementace zdrojového kódu 1</w:t>
        </w:r>
        <w:r w:rsidR="00390BBE">
          <w:rPr>
            <w:webHidden/>
          </w:rPr>
          <w:tab/>
        </w:r>
        <w:r w:rsidR="00390BBE">
          <w:rPr>
            <w:webHidden/>
          </w:rPr>
          <w:fldChar w:fldCharType="begin"/>
        </w:r>
        <w:r w:rsidR="00390BBE">
          <w:rPr>
            <w:webHidden/>
          </w:rPr>
          <w:instrText xml:space="preserve"> PAGEREF _Toc133669182 \h </w:instrText>
        </w:r>
        <w:r w:rsidR="00390BBE">
          <w:rPr>
            <w:webHidden/>
          </w:rPr>
        </w:r>
        <w:r w:rsidR="00390BBE">
          <w:rPr>
            <w:webHidden/>
          </w:rPr>
          <w:fldChar w:fldCharType="separate"/>
        </w:r>
        <w:r w:rsidR="00390BBE">
          <w:rPr>
            <w:webHidden/>
          </w:rPr>
          <w:t>81</w:t>
        </w:r>
        <w:r w:rsidR="00390BBE">
          <w:rPr>
            <w:webHidden/>
          </w:rPr>
          <w:fldChar w:fldCharType="end"/>
        </w:r>
      </w:hyperlink>
    </w:p>
    <w:p w14:paraId="08B1FFB3" w14:textId="58B2933A" w:rsidR="00390BBE" w:rsidRDefault="00000000">
      <w:pPr>
        <w:pStyle w:val="TableofFigures"/>
        <w:rPr>
          <w:rFonts w:asciiTheme="minorHAnsi" w:eastAsiaTheme="minorEastAsia" w:hAnsiTheme="minorHAnsi" w:cstheme="minorBidi"/>
          <w:sz w:val="22"/>
          <w:szCs w:val="22"/>
        </w:rPr>
      </w:pPr>
      <w:hyperlink w:anchor="_Toc133669183" w:history="1">
        <w:r w:rsidR="00390BBE" w:rsidRPr="00EB5217">
          <w:rPr>
            <w:rStyle w:val="Hyperlink"/>
          </w:rPr>
          <w:t>Tabulka 2: Výsledky implementace zdrojového kódu 2</w:t>
        </w:r>
        <w:r w:rsidR="00390BBE">
          <w:rPr>
            <w:webHidden/>
          </w:rPr>
          <w:tab/>
        </w:r>
        <w:r w:rsidR="00390BBE">
          <w:rPr>
            <w:webHidden/>
          </w:rPr>
          <w:fldChar w:fldCharType="begin"/>
        </w:r>
        <w:r w:rsidR="00390BBE">
          <w:rPr>
            <w:webHidden/>
          </w:rPr>
          <w:instrText xml:space="preserve"> PAGEREF _Toc133669183 \h </w:instrText>
        </w:r>
        <w:r w:rsidR="00390BBE">
          <w:rPr>
            <w:webHidden/>
          </w:rPr>
        </w:r>
        <w:r w:rsidR="00390BBE">
          <w:rPr>
            <w:webHidden/>
          </w:rPr>
          <w:fldChar w:fldCharType="separate"/>
        </w:r>
        <w:r w:rsidR="00390BBE">
          <w:rPr>
            <w:webHidden/>
          </w:rPr>
          <w:t>82</w:t>
        </w:r>
        <w:r w:rsidR="00390BBE">
          <w:rPr>
            <w:webHidden/>
          </w:rPr>
          <w:fldChar w:fldCharType="end"/>
        </w:r>
      </w:hyperlink>
    </w:p>
    <w:p w14:paraId="2FAB1FEA" w14:textId="38441A29" w:rsidR="00390BBE" w:rsidRDefault="00000000">
      <w:pPr>
        <w:pStyle w:val="TableofFigures"/>
        <w:rPr>
          <w:rFonts w:asciiTheme="minorHAnsi" w:eastAsiaTheme="minorEastAsia" w:hAnsiTheme="minorHAnsi" w:cstheme="minorBidi"/>
          <w:sz w:val="22"/>
          <w:szCs w:val="22"/>
        </w:rPr>
      </w:pPr>
      <w:hyperlink w:anchor="_Toc133669184" w:history="1">
        <w:r w:rsidR="00390BBE" w:rsidRPr="00EB5217">
          <w:rPr>
            <w:rStyle w:val="Hyperlink"/>
          </w:rPr>
          <w:t>Tabulka 3: Výsledky implementace zdrojového kódu 3</w:t>
        </w:r>
        <w:r w:rsidR="00390BBE">
          <w:rPr>
            <w:webHidden/>
          </w:rPr>
          <w:tab/>
        </w:r>
        <w:r w:rsidR="00390BBE">
          <w:rPr>
            <w:webHidden/>
          </w:rPr>
          <w:fldChar w:fldCharType="begin"/>
        </w:r>
        <w:r w:rsidR="00390BBE">
          <w:rPr>
            <w:webHidden/>
          </w:rPr>
          <w:instrText xml:space="preserve"> PAGEREF _Toc133669184 \h </w:instrText>
        </w:r>
        <w:r w:rsidR="00390BBE">
          <w:rPr>
            <w:webHidden/>
          </w:rPr>
        </w:r>
        <w:r w:rsidR="00390BBE">
          <w:rPr>
            <w:webHidden/>
          </w:rPr>
          <w:fldChar w:fldCharType="separate"/>
        </w:r>
        <w:r w:rsidR="00390BBE">
          <w:rPr>
            <w:webHidden/>
          </w:rPr>
          <w:t>84</w:t>
        </w:r>
        <w:r w:rsidR="00390BBE">
          <w:rPr>
            <w:webHidden/>
          </w:rPr>
          <w:fldChar w:fldCharType="end"/>
        </w:r>
      </w:hyperlink>
    </w:p>
    <w:p w14:paraId="52F41C17" w14:textId="35C09911" w:rsidR="00390BBE" w:rsidRDefault="00000000">
      <w:pPr>
        <w:pStyle w:val="TableofFigures"/>
        <w:rPr>
          <w:rFonts w:asciiTheme="minorHAnsi" w:eastAsiaTheme="minorEastAsia" w:hAnsiTheme="minorHAnsi" w:cstheme="minorBidi"/>
          <w:sz w:val="22"/>
          <w:szCs w:val="22"/>
        </w:rPr>
      </w:pPr>
      <w:hyperlink w:anchor="_Toc133669185" w:history="1">
        <w:r w:rsidR="00390BBE" w:rsidRPr="00EB5217">
          <w:rPr>
            <w:rStyle w:val="Hyperlink"/>
          </w:rPr>
          <w:t>Tabulka 4: Výsledky implementace zdrojového kódu 4</w:t>
        </w:r>
        <w:r w:rsidR="00390BBE">
          <w:rPr>
            <w:webHidden/>
          </w:rPr>
          <w:tab/>
        </w:r>
        <w:r w:rsidR="00390BBE">
          <w:rPr>
            <w:webHidden/>
          </w:rPr>
          <w:fldChar w:fldCharType="begin"/>
        </w:r>
        <w:r w:rsidR="00390BBE">
          <w:rPr>
            <w:webHidden/>
          </w:rPr>
          <w:instrText xml:space="preserve"> PAGEREF _Toc133669185 \h </w:instrText>
        </w:r>
        <w:r w:rsidR="00390BBE">
          <w:rPr>
            <w:webHidden/>
          </w:rPr>
        </w:r>
        <w:r w:rsidR="00390BBE">
          <w:rPr>
            <w:webHidden/>
          </w:rPr>
          <w:fldChar w:fldCharType="separate"/>
        </w:r>
        <w:r w:rsidR="00390BBE">
          <w:rPr>
            <w:webHidden/>
          </w:rPr>
          <w:t>85</w:t>
        </w:r>
        <w:r w:rsidR="00390BBE">
          <w:rPr>
            <w:webHidden/>
          </w:rPr>
          <w:fldChar w:fldCharType="end"/>
        </w:r>
      </w:hyperlink>
    </w:p>
    <w:p w14:paraId="79E66E27" w14:textId="4F8880EE" w:rsidR="00390BBE" w:rsidRDefault="00000000">
      <w:pPr>
        <w:pStyle w:val="TableofFigures"/>
        <w:rPr>
          <w:rFonts w:asciiTheme="minorHAnsi" w:eastAsiaTheme="minorEastAsia" w:hAnsiTheme="minorHAnsi" w:cstheme="minorBidi"/>
          <w:sz w:val="22"/>
          <w:szCs w:val="22"/>
        </w:rPr>
      </w:pPr>
      <w:hyperlink w:anchor="_Toc133669186" w:history="1">
        <w:r w:rsidR="00390BBE" w:rsidRPr="00EB5217">
          <w:rPr>
            <w:rStyle w:val="Hyperlink"/>
          </w:rPr>
          <w:t>Tabulka 5: Výsledky implementace zdrojového kódu 5</w:t>
        </w:r>
        <w:r w:rsidR="00390BBE">
          <w:rPr>
            <w:webHidden/>
          </w:rPr>
          <w:tab/>
        </w:r>
        <w:r w:rsidR="00390BBE">
          <w:rPr>
            <w:webHidden/>
          </w:rPr>
          <w:fldChar w:fldCharType="begin"/>
        </w:r>
        <w:r w:rsidR="00390BBE">
          <w:rPr>
            <w:webHidden/>
          </w:rPr>
          <w:instrText xml:space="preserve"> PAGEREF _Toc133669186 \h </w:instrText>
        </w:r>
        <w:r w:rsidR="00390BBE">
          <w:rPr>
            <w:webHidden/>
          </w:rPr>
        </w:r>
        <w:r w:rsidR="00390BBE">
          <w:rPr>
            <w:webHidden/>
          </w:rPr>
          <w:fldChar w:fldCharType="separate"/>
        </w:r>
        <w:r w:rsidR="00390BBE">
          <w:rPr>
            <w:webHidden/>
          </w:rPr>
          <w:t>86</w:t>
        </w:r>
        <w:r w:rsidR="00390BBE">
          <w:rPr>
            <w:webHidden/>
          </w:rPr>
          <w:fldChar w:fldCharType="end"/>
        </w:r>
      </w:hyperlink>
    </w:p>
    <w:p w14:paraId="181CB92B" w14:textId="79D4CAE7" w:rsidR="00390BBE" w:rsidRDefault="00000000">
      <w:pPr>
        <w:pStyle w:val="TableofFigures"/>
        <w:rPr>
          <w:rFonts w:asciiTheme="minorHAnsi" w:eastAsiaTheme="minorEastAsia" w:hAnsiTheme="minorHAnsi" w:cstheme="minorBidi"/>
          <w:sz w:val="22"/>
          <w:szCs w:val="22"/>
        </w:rPr>
      </w:pPr>
      <w:hyperlink w:anchor="_Toc133669187" w:history="1">
        <w:r w:rsidR="00390BBE" w:rsidRPr="00EB5217">
          <w:rPr>
            <w:rStyle w:val="Hyperlink"/>
          </w:rPr>
          <w:t>Tabulka 6: Výsledky implementace zdrojového kódu 6</w:t>
        </w:r>
        <w:r w:rsidR="00390BBE">
          <w:rPr>
            <w:webHidden/>
          </w:rPr>
          <w:tab/>
        </w:r>
        <w:r w:rsidR="00390BBE">
          <w:rPr>
            <w:webHidden/>
          </w:rPr>
          <w:fldChar w:fldCharType="begin"/>
        </w:r>
        <w:r w:rsidR="00390BBE">
          <w:rPr>
            <w:webHidden/>
          </w:rPr>
          <w:instrText xml:space="preserve"> PAGEREF _Toc133669187 \h </w:instrText>
        </w:r>
        <w:r w:rsidR="00390BBE">
          <w:rPr>
            <w:webHidden/>
          </w:rPr>
        </w:r>
        <w:r w:rsidR="00390BBE">
          <w:rPr>
            <w:webHidden/>
          </w:rPr>
          <w:fldChar w:fldCharType="separate"/>
        </w:r>
        <w:r w:rsidR="00390BBE">
          <w:rPr>
            <w:webHidden/>
          </w:rPr>
          <w:t>87</w:t>
        </w:r>
        <w:r w:rsidR="00390BBE">
          <w:rPr>
            <w:webHidden/>
          </w:rPr>
          <w:fldChar w:fldCharType="end"/>
        </w:r>
      </w:hyperlink>
    </w:p>
    <w:p w14:paraId="20F868C9" w14:textId="5FCF73D0" w:rsidR="00390BBE" w:rsidRDefault="00000000">
      <w:pPr>
        <w:pStyle w:val="TableofFigures"/>
        <w:rPr>
          <w:rFonts w:asciiTheme="minorHAnsi" w:eastAsiaTheme="minorEastAsia" w:hAnsiTheme="minorHAnsi" w:cstheme="minorBidi"/>
          <w:sz w:val="22"/>
          <w:szCs w:val="22"/>
        </w:rPr>
      </w:pPr>
      <w:hyperlink w:anchor="_Toc133669188" w:history="1">
        <w:r w:rsidR="00390BBE" w:rsidRPr="00EB5217">
          <w:rPr>
            <w:rStyle w:val="Hyperlink"/>
          </w:rPr>
          <w:t>Tabulka 7: Výsledky implementace zdrojového kódu 7</w:t>
        </w:r>
        <w:r w:rsidR="00390BBE">
          <w:rPr>
            <w:webHidden/>
          </w:rPr>
          <w:tab/>
        </w:r>
        <w:r w:rsidR="00390BBE">
          <w:rPr>
            <w:webHidden/>
          </w:rPr>
          <w:fldChar w:fldCharType="begin"/>
        </w:r>
        <w:r w:rsidR="00390BBE">
          <w:rPr>
            <w:webHidden/>
          </w:rPr>
          <w:instrText xml:space="preserve"> PAGEREF _Toc133669188 \h </w:instrText>
        </w:r>
        <w:r w:rsidR="00390BBE">
          <w:rPr>
            <w:webHidden/>
          </w:rPr>
        </w:r>
        <w:r w:rsidR="00390BBE">
          <w:rPr>
            <w:webHidden/>
          </w:rPr>
          <w:fldChar w:fldCharType="separate"/>
        </w:r>
        <w:r w:rsidR="00390BBE">
          <w:rPr>
            <w:webHidden/>
          </w:rPr>
          <w:t>88</w:t>
        </w:r>
        <w:r w:rsidR="00390BBE">
          <w:rPr>
            <w:webHidden/>
          </w:rPr>
          <w:fldChar w:fldCharType="end"/>
        </w:r>
      </w:hyperlink>
    </w:p>
    <w:p w14:paraId="74D8A967" w14:textId="55F32A1F" w:rsidR="00390BBE" w:rsidRDefault="00000000">
      <w:pPr>
        <w:pStyle w:val="TableofFigures"/>
        <w:rPr>
          <w:rFonts w:asciiTheme="minorHAnsi" w:eastAsiaTheme="minorEastAsia" w:hAnsiTheme="minorHAnsi" w:cstheme="minorBidi"/>
          <w:sz w:val="22"/>
          <w:szCs w:val="22"/>
        </w:rPr>
      </w:pPr>
      <w:hyperlink w:anchor="_Toc133669189" w:history="1">
        <w:r w:rsidR="00390BBE" w:rsidRPr="00EB5217">
          <w:rPr>
            <w:rStyle w:val="Hyperlink"/>
          </w:rPr>
          <w:t>Tabulka 8: Výsledky implementace zdrojového kódu 8</w:t>
        </w:r>
        <w:r w:rsidR="00390BBE">
          <w:rPr>
            <w:webHidden/>
          </w:rPr>
          <w:tab/>
        </w:r>
        <w:r w:rsidR="00390BBE">
          <w:rPr>
            <w:webHidden/>
          </w:rPr>
          <w:fldChar w:fldCharType="begin"/>
        </w:r>
        <w:r w:rsidR="00390BBE">
          <w:rPr>
            <w:webHidden/>
          </w:rPr>
          <w:instrText xml:space="preserve"> PAGEREF _Toc133669189 \h </w:instrText>
        </w:r>
        <w:r w:rsidR="00390BBE">
          <w:rPr>
            <w:webHidden/>
          </w:rPr>
        </w:r>
        <w:r w:rsidR="00390BBE">
          <w:rPr>
            <w:webHidden/>
          </w:rPr>
          <w:fldChar w:fldCharType="separate"/>
        </w:r>
        <w:r w:rsidR="00390BBE">
          <w:rPr>
            <w:webHidden/>
          </w:rPr>
          <w:t>89</w:t>
        </w:r>
        <w:r w:rsidR="00390BBE">
          <w:rPr>
            <w:webHidden/>
          </w:rPr>
          <w:fldChar w:fldCharType="end"/>
        </w:r>
      </w:hyperlink>
    </w:p>
    <w:p w14:paraId="36E7D213" w14:textId="00A4DD83" w:rsidR="00390BBE" w:rsidRDefault="00000000">
      <w:pPr>
        <w:pStyle w:val="TableofFigures"/>
        <w:rPr>
          <w:rFonts w:asciiTheme="minorHAnsi" w:eastAsiaTheme="minorEastAsia" w:hAnsiTheme="minorHAnsi" w:cstheme="minorBidi"/>
          <w:sz w:val="22"/>
          <w:szCs w:val="22"/>
        </w:rPr>
      </w:pPr>
      <w:hyperlink w:anchor="_Toc133669190" w:history="1">
        <w:r w:rsidR="00390BBE" w:rsidRPr="00EB5217">
          <w:rPr>
            <w:rStyle w:val="Hyperlink"/>
          </w:rPr>
          <w:t>Tabulka 9: Výsledky implementace zdrojového kódu 9</w:t>
        </w:r>
        <w:r w:rsidR="00390BBE">
          <w:rPr>
            <w:webHidden/>
          </w:rPr>
          <w:tab/>
        </w:r>
        <w:r w:rsidR="00390BBE">
          <w:rPr>
            <w:webHidden/>
          </w:rPr>
          <w:fldChar w:fldCharType="begin"/>
        </w:r>
        <w:r w:rsidR="00390BBE">
          <w:rPr>
            <w:webHidden/>
          </w:rPr>
          <w:instrText xml:space="preserve"> PAGEREF _Toc133669190 \h </w:instrText>
        </w:r>
        <w:r w:rsidR="00390BBE">
          <w:rPr>
            <w:webHidden/>
          </w:rPr>
        </w:r>
        <w:r w:rsidR="00390BBE">
          <w:rPr>
            <w:webHidden/>
          </w:rPr>
          <w:fldChar w:fldCharType="separate"/>
        </w:r>
        <w:r w:rsidR="00390BBE">
          <w:rPr>
            <w:webHidden/>
          </w:rPr>
          <w:t>91</w:t>
        </w:r>
        <w:r w:rsidR="00390BBE">
          <w:rPr>
            <w:webHidden/>
          </w:rPr>
          <w:fldChar w:fldCharType="end"/>
        </w:r>
      </w:hyperlink>
    </w:p>
    <w:p w14:paraId="7672EDE7" w14:textId="78185929" w:rsidR="00390BBE" w:rsidRDefault="00000000">
      <w:pPr>
        <w:pStyle w:val="TableofFigures"/>
        <w:rPr>
          <w:rFonts w:asciiTheme="minorHAnsi" w:eastAsiaTheme="minorEastAsia" w:hAnsiTheme="minorHAnsi" w:cstheme="minorBidi"/>
          <w:sz w:val="22"/>
          <w:szCs w:val="22"/>
        </w:rPr>
      </w:pPr>
      <w:hyperlink w:anchor="_Toc133669191" w:history="1">
        <w:r w:rsidR="00390BBE" w:rsidRPr="00EB5217">
          <w:rPr>
            <w:rStyle w:val="Hyperlink"/>
          </w:rPr>
          <w:t>Tabulka 10: Výsledky implementace zdrojového kódu 10</w:t>
        </w:r>
        <w:r w:rsidR="00390BBE">
          <w:rPr>
            <w:webHidden/>
          </w:rPr>
          <w:tab/>
        </w:r>
        <w:r w:rsidR="00390BBE">
          <w:rPr>
            <w:webHidden/>
          </w:rPr>
          <w:fldChar w:fldCharType="begin"/>
        </w:r>
        <w:r w:rsidR="00390BBE">
          <w:rPr>
            <w:webHidden/>
          </w:rPr>
          <w:instrText xml:space="preserve"> PAGEREF _Toc133669191 \h </w:instrText>
        </w:r>
        <w:r w:rsidR="00390BBE">
          <w:rPr>
            <w:webHidden/>
          </w:rPr>
        </w:r>
        <w:r w:rsidR="00390BBE">
          <w:rPr>
            <w:webHidden/>
          </w:rPr>
          <w:fldChar w:fldCharType="separate"/>
        </w:r>
        <w:r w:rsidR="00390BBE">
          <w:rPr>
            <w:webHidden/>
          </w:rPr>
          <w:t>92</w:t>
        </w:r>
        <w:r w:rsidR="00390BBE">
          <w:rPr>
            <w:webHidden/>
          </w:rPr>
          <w:fldChar w:fldCharType="end"/>
        </w:r>
      </w:hyperlink>
    </w:p>
    <w:p w14:paraId="321DB04E" w14:textId="5D148A94" w:rsidR="00390BBE" w:rsidRDefault="00000000">
      <w:pPr>
        <w:pStyle w:val="TableofFigures"/>
        <w:rPr>
          <w:rFonts w:asciiTheme="minorHAnsi" w:eastAsiaTheme="minorEastAsia" w:hAnsiTheme="minorHAnsi" w:cstheme="minorBidi"/>
          <w:sz w:val="22"/>
          <w:szCs w:val="22"/>
        </w:rPr>
      </w:pPr>
      <w:hyperlink w:anchor="_Toc133669192" w:history="1">
        <w:r w:rsidR="00390BBE" w:rsidRPr="00EB5217">
          <w:rPr>
            <w:rStyle w:val="Hyperlink"/>
          </w:rPr>
          <w:t>Tabulka 11: Výsledky implementace zdrojového kódu 11</w:t>
        </w:r>
        <w:r w:rsidR="00390BBE">
          <w:rPr>
            <w:webHidden/>
          </w:rPr>
          <w:tab/>
        </w:r>
        <w:r w:rsidR="00390BBE">
          <w:rPr>
            <w:webHidden/>
          </w:rPr>
          <w:fldChar w:fldCharType="begin"/>
        </w:r>
        <w:r w:rsidR="00390BBE">
          <w:rPr>
            <w:webHidden/>
          </w:rPr>
          <w:instrText xml:space="preserve"> PAGEREF _Toc133669192 \h </w:instrText>
        </w:r>
        <w:r w:rsidR="00390BBE">
          <w:rPr>
            <w:webHidden/>
          </w:rPr>
        </w:r>
        <w:r w:rsidR="00390BBE">
          <w:rPr>
            <w:webHidden/>
          </w:rPr>
          <w:fldChar w:fldCharType="separate"/>
        </w:r>
        <w:r w:rsidR="00390BBE">
          <w:rPr>
            <w:webHidden/>
          </w:rPr>
          <w:t>93</w:t>
        </w:r>
        <w:r w:rsidR="00390BBE">
          <w:rPr>
            <w:webHidden/>
          </w:rPr>
          <w:fldChar w:fldCharType="end"/>
        </w:r>
      </w:hyperlink>
    </w:p>
    <w:p w14:paraId="38015DB4" w14:textId="30677CD9" w:rsidR="00390BBE" w:rsidRDefault="00000000">
      <w:pPr>
        <w:pStyle w:val="TableofFigures"/>
        <w:rPr>
          <w:rFonts w:asciiTheme="minorHAnsi" w:eastAsiaTheme="minorEastAsia" w:hAnsiTheme="minorHAnsi" w:cstheme="minorBidi"/>
          <w:sz w:val="22"/>
          <w:szCs w:val="22"/>
        </w:rPr>
      </w:pPr>
      <w:hyperlink w:anchor="_Toc133669193" w:history="1">
        <w:r w:rsidR="00390BBE" w:rsidRPr="00EB5217">
          <w:rPr>
            <w:rStyle w:val="Hyperlink"/>
          </w:rPr>
          <w:t>Tabulka 12: Výsledky implementace zdrojového kódu 12</w:t>
        </w:r>
        <w:r w:rsidR="00390BBE">
          <w:rPr>
            <w:webHidden/>
          </w:rPr>
          <w:tab/>
        </w:r>
        <w:r w:rsidR="00390BBE">
          <w:rPr>
            <w:webHidden/>
          </w:rPr>
          <w:fldChar w:fldCharType="begin"/>
        </w:r>
        <w:r w:rsidR="00390BBE">
          <w:rPr>
            <w:webHidden/>
          </w:rPr>
          <w:instrText xml:space="preserve"> PAGEREF _Toc133669193 \h </w:instrText>
        </w:r>
        <w:r w:rsidR="00390BBE">
          <w:rPr>
            <w:webHidden/>
          </w:rPr>
        </w:r>
        <w:r w:rsidR="00390BBE">
          <w:rPr>
            <w:webHidden/>
          </w:rPr>
          <w:fldChar w:fldCharType="separate"/>
        </w:r>
        <w:r w:rsidR="00390BBE">
          <w:rPr>
            <w:webHidden/>
          </w:rPr>
          <w:t>94</w:t>
        </w:r>
        <w:r w:rsidR="00390BBE">
          <w:rPr>
            <w:webHidden/>
          </w:rPr>
          <w:fldChar w:fldCharType="end"/>
        </w:r>
      </w:hyperlink>
    </w:p>
    <w:p w14:paraId="2774932A" w14:textId="66154B25" w:rsidR="00390BBE" w:rsidRDefault="00000000">
      <w:pPr>
        <w:pStyle w:val="TableofFigures"/>
        <w:rPr>
          <w:rFonts w:asciiTheme="minorHAnsi" w:eastAsiaTheme="minorEastAsia" w:hAnsiTheme="minorHAnsi" w:cstheme="minorBidi"/>
          <w:sz w:val="22"/>
          <w:szCs w:val="22"/>
        </w:rPr>
      </w:pPr>
      <w:hyperlink w:anchor="_Toc133669194" w:history="1">
        <w:r w:rsidR="00390BBE" w:rsidRPr="00EB5217">
          <w:rPr>
            <w:rStyle w:val="Hyperlink"/>
          </w:rPr>
          <w:t>Tabulka 13: Výsledky implementace zdrojového kódu 13</w:t>
        </w:r>
        <w:r w:rsidR="00390BBE">
          <w:rPr>
            <w:webHidden/>
          </w:rPr>
          <w:tab/>
        </w:r>
        <w:r w:rsidR="00390BBE">
          <w:rPr>
            <w:webHidden/>
          </w:rPr>
          <w:fldChar w:fldCharType="begin"/>
        </w:r>
        <w:r w:rsidR="00390BBE">
          <w:rPr>
            <w:webHidden/>
          </w:rPr>
          <w:instrText xml:space="preserve"> PAGEREF _Toc133669194 \h </w:instrText>
        </w:r>
        <w:r w:rsidR="00390BBE">
          <w:rPr>
            <w:webHidden/>
          </w:rPr>
        </w:r>
        <w:r w:rsidR="00390BBE">
          <w:rPr>
            <w:webHidden/>
          </w:rPr>
          <w:fldChar w:fldCharType="separate"/>
        </w:r>
        <w:r w:rsidR="00390BBE">
          <w:rPr>
            <w:webHidden/>
          </w:rPr>
          <w:t>95</w:t>
        </w:r>
        <w:r w:rsidR="00390BB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49" w:name="_Toc420374803"/>
    <w:p w14:paraId="12EB233C" w14:textId="6CDDA453" w:rsidR="00390BB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3669195" w:history="1">
        <w:r w:rsidR="00390BBE" w:rsidRPr="002E201B">
          <w:rPr>
            <w:rStyle w:val="Hyperlink"/>
          </w:rPr>
          <w:t>Zdrojový kód 1: Průchod dvourozměrným polem. [Zdroj vlastní]</w:t>
        </w:r>
        <w:r w:rsidR="00390BBE">
          <w:rPr>
            <w:webHidden/>
          </w:rPr>
          <w:tab/>
        </w:r>
        <w:r w:rsidR="00390BBE">
          <w:rPr>
            <w:webHidden/>
          </w:rPr>
          <w:fldChar w:fldCharType="begin"/>
        </w:r>
        <w:r w:rsidR="00390BBE">
          <w:rPr>
            <w:webHidden/>
          </w:rPr>
          <w:instrText xml:space="preserve"> PAGEREF _Toc133669195 \h </w:instrText>
        </w:r>
        <w:r w:rsidR="00390BBE">
          <w:rPr>
            <w:webHidden/>
          </w:rPr>
        </w:r>
        <w:r w:rsidR="00390BBE">
          <w:rPr>
            <w:webHidden/>
          </w:rPr>
          <w:fldChar w:fldCharType="separate"/>
        </w:r>
        <w:r w:rsidR="00390BBE">
          <w:rPr>
            <w:webHidden/>
          </w:rPr>
          <w:t>65</w:t>
        </w:r>
        <w:r w:rsidR="00390BBE">
          <w:rPr>
            <w:webHidden/>
          </w:rPr>
          <w:fldChar w:fldCharType="end"/>
        </w:r>
      </w:hyperlink>
    </w:p>
    <w:p w14:paraId="61B36978" w14:textId="5CCDE200" w:rsidR="00390BBE" w:rsidRDefault="00000000">
      <w:pPr>
        <w:pStyle w:val="TableofFigures"/>
        <w:rPr>
          <w:rFonts w:asciiTheme="minorHAnsi" w:eastAsiaTheme="minorEastAsia" w:hAnsiTheme="minorHAnsi" w:cstheme="minorBidi"/>
          <w:sz w:val="22"/>
          <w:szCs w:val="22"/>
        </w:rPr>
      </w:pPr>
      <w:hyperlink w:anchor="_Toc133669196" w:history="1">
        <w:r w:rsidR="00390BBE" w:rsidRPr="002E201B">
          <w:rPr>
            <w:rStyle w:val="Hyperlink"/>
          </w:rPr>
          <w:t>Zdrojový kód 2: Různé způsoby průchodu maticí při sčítání matic. [6]</w:t>
        </w:r>
        <w:r w:rsidR="00390BBE">
          <w:rPr>
            <w:webHidden/>
          </w:rPr>
          <w:tab/>
        </w:r>
        <w:r w:rsidR="00390BBE">
          <w:rPr>
            <w:webHidden/>
          </w:rPr>
          <w:fldChar w:fldCharType="begin"/>
        </w:r>
        <w:r w:rsidR="00390BBE">
          <w:rPr>
            <w:webHidden/>
          </w:rPr>
          <w:instrText xml:space="preserve"> PAGEREF _Toc133669196 \h </w:instrText>
        </w:r>
        <w:r w:rsidR="00390BBE">
          <w:rPr>
            <w:webHidden/>
          </w:rPr>
        </w:r>
        <w:r w:rsidR="00390BBE">
          <w:rPr>
            <w:webHidden/>
          </w:rPr>
          <w:fldChar w:fldCharType="separate"/>
        </w:r>
        <w:r w:rsidR="00390BBE">
          <w:rPr>
            <w:webHidden/>
          </w:rPr>
          <w:t>67</w:t>
        </w:r>
        <w:r w:rsidR="00390BBE">
          <w:rPr>
            <w:webHidden/>
          </w:rPr>
          <w:fldChar w:fldCharType="end"/>
        </w:r>
      </w:hyperlink>
    </w:p>
    <w:p w14:paraId="3AE21508" w14:textId="6816B4B6" w:rsidR="00390BBE" w:rsidRDefault="00000000">
      <w:pPr>
        <w:pStyle w:val="TableofFigures"/>
        <w:rPr>
          <w:rFonts w:asciiTheme="minorHAnsi" w:eastAsiaTheme="minorEastAsia" w:hAnsiTheme="minorHAnsi" w:cstheme="minorBidi"/>
          <w:sz w:val="22"/>
          <w:szCs w:val="22"/>
        </w:rPr>
      </w:pPr>
      <w:hyperlink w:anchor="_Toc133669197" w:history="1">
        <w:r w:rsidR="00390BBE" w:rsidRPr="002E201B">
          <w:rPr>
            <w:rStyle w:val="Hyperlink"/>
          </w:rPr>
          <w:t>Zdrojový kód 3: Smyčka se závislostí a bez závislosti. [7]</w:t>
        </w:r>
        <w:r w:rsidR="00390BBE">
          <w:rPr>
            <w:webHidden/>
          </w:rPr>
          <w:tab/>
        </w:r>
        <w:r w:rsidR="00390BBE">
          <w:rPr>
            <w:webHidden/>
          </w:rPr>
          <w:fldChar w:fldCharType="begin"/>
        </w:r>
        <w:r w:rsidR="00390BBE">
          <w:rPr>
            <w:webHidden/>
          </w:rPr>
          <w:instrText xml:space="preserve"> PAGEREF _Toc133669197 \h </w:instrText>
        </w:r>
        <w:r w:rsidR="00390BBE">
          <w:rPr>
            <w:webHidden/>
          </w:rPr>
        </w:r>
        <w:r w:rsidR="00390BBE">
          <w:rPr>
            <w:webHidden/>
          </w:rPr>
          <w:fldChar w:fldCharType="separate"/>
        </w:r>
        <w:r w:rsidR="00390BBE">
          <w:rPr>
            <w:webHidden/>
          </w:rPr>
          <w:t>67</w:t>
        </w:r>
        <w:r w:rsidR="00390BBE">
          <w:rPr>
            <w:webHidden/>
          </w:rPr>
          <w:fldChar w:fldCharType="end"/>
        </w:r>
      </w:hyperlink>
    </w:p>
    <w:p w14:paraId="0E4DB817" w14:textId="3EB8915A" w:rsidR="00390BBE" w:rsidRDefault="00000000">
      <w:pPr>
        <w:pStyle w:val="TableofFigures"/>
        <w:rPr>
          <w:rFonts w:asciiTheme="minorHAnsi" w:eastAsiaTheme="minorEastAsia" w:hAnsiTheme="minorHAnsi" w:cstheme="minorBidi"/>
          <w:sz w:val="22"/>
          <w:szCs w:val="22"/>
        </w:rPr>
      </w:pPr>
      <w:hyperlink w:anchor="_Toc133669198" w:history="1">
        <w:r w:rsidR="00390BBE" w:rsidRPr="002E201B">
          <w:rPr>
            <w:rStyle w:val="Hyperlink"/>
          </w:rPr>
          <w:t>Zdrojový kód 4: Loop unrolling. [6]</w:t>
        </w:r>
        <w:r w:rsidR="00390BBE">
          <w:rPr>
            <w:webHidden/>
          </w:rPr>
          <w:tab/>
        </w:r>
        <w:r w:rsidR="00390BBE">
          <w:rPr>
            <w:webHidden/>
          </w:rPr>
          <w:fldChar w:fldCharType="begin"/>
        </w:r>
        <w:r w:rsidR="00390BBE">
          <w:rPr>
            <w:webHidden/>
          </w:rPr>
          <w:instrText xml:space="preserve"> PAGEREF _Toc133669198 \h </w:instrText>
        </w:r>
        <w:r w:rsidR="00390BBE">
          <w:rPr>
            <w:webHidden/>
          </w:rPr>
        </w:r>
        <w:r w:rsidR="00390BBE">
          <w:rPr>
            <w:webHidden/>
          </w:rPr>
          <w:fldChar w:fldCharType="separate"/>
        </w:r>
        <w:r w:rsidR="00390BBE">
          <w:rPr>
            <w:webHidden/>
          </w:rPr>
          <w:t>68</w:t>
        </w:r>
        <w:r w:rsidR="00390BBE">
          <w:rPr>
            <w:webHidden/>
          </w:rPr>
          <w:fldChar w:fldCharType="end"/>
        </w:r>
      </w:hyperlink>
    </w:p>
    <w:p w14:paraId="569BF836" w14:textId="71B23BF0" w:rsidR="00390BBE" w:rsidRDefault="00000000">
      <w:pPr>
        <w:pStyle w:val="TableofFigures"/>
        <w:rPr>
          <w:rFonts w:asciiTheme="minorHAnsi" w:eastAsiaTheme="minorEastAsia" w:hAnsiTheme="minorHAnsi" w:cstheme="minorBidi"/>
          <w:sz w:val="22"/>
          <w:szCs w:val="22"/>
        </w:rPr>
      </w:pPr>
      <w:hyperlink w:anchor="_Toc133669199" w:history="1">
        <w:r w:rsidR="00390BBE" w:rsidRPr="002E201B">
          <w:rPr>
            <w:rStyle w:val="Hyperlink"/>
          </w:rPr>
          <w:t>Zdrojový kód 5: Průchod smyčkou s různým krokem. [Zdroj vlastní]</w:t>
        </w:r>
        <w:r w:rsidR="00390BBE">
          <w:rPr>
            <w:webHidden/>
          </w:rPr>
          <w:tab/>
        </w:r>
        <w:r w:rsidR="00390BBE">
          <w:rPr>
            <w:webHidden/>
          </w:rPr>
          <w:fldChar w:fldCharType="begin"/>
        </w:r>
        <w:r w:rsidR="00390BBE">
          <w:rPr>
            <w:webHidden/>
          </w:rPr>
          <w:instrText xml:space="preserve"> PAGEREF _Toc133669199 \h </w:instrText>
        </w:r>
        <w:r w:rsidR="00390BBE">
          <w:rPr>
            <w:webHidden/>
          </w:rPr>
        </w:r>
        <w:r w:rsidR="00390BBE">
          <w:rPr>
            <w:webHidden/>
          </w:rPr>
          <w:fldChar w:fldCharType="separate"/>
        </w:r>
        <w:r w:rsidR="00390BBE">
          <w:rPr>
            <w:webHidden/>
          </w:rPr>
          <w:t>69</w:t>
        </w:r>
        <w:r w:rsidR="00390BBE">
          <w:rPr>
            <w:webHidden/>
          </w:rPr>
          <w:fldChar w:fldCharType="end"/>
        </w:r>
      </w:hyperlink>
    </w:p>
    <w:p w14:paraId="388E0FC0" w14:textId="447679D5" w:rsidR="00390BBE" w:rsidRDefault="00000000">
      <w:pPr>
        <w:pStyle w:val="TableofFigures"/>
        <w:rPr>
          <w:rFonts w:asciiTheme="minorHAnsi" w:eastAsiaTheme="minorEastAsia" w:hAnsiTheme="minorHAnsi" w:cstheme="minorBidi"/>
          <w:sz w:val="22"/>
          <w:szCs w:val="22"/>
        </w:rPr>
      </w:pPr>
      <w:hyperlink w:anchor="_Toc133669200" w:history="1">
        <w:r w:rsidR="00390BBE" w:rsidRPr="002E201B">
          <w:rPr>
            <w:rStyle w:val="Hyperlink"/>
          </w:rPr>
          <w:t>Zdrojový kód 6: Přístupy do pole s různým krokem. [Zdroj vlastní]</w:t>
        </w:r>
        <w:r w:rsidR="00390BBE">
          <w:rPr>
            <w:webHidden/>
          </w:rPr>
          <w:tab/>
        </w:r>
        <w:r w:rsidR="00390BBE">
          <w:rPr>
            <w:webHidden/>
          </w:rPr>
          <w:fldChar w:fldCharType="begin"/>
        </w:r>
        <w:r w:rsidR="00390BBE">
          <w:rPr>
            <w:webHidden/>
          </w:rPr>
          <w:instrText xml:space="preserve"> PAGEREF _Toc133669200 \h </w:instrText>
        </w:r>
        <w:r w:rsidR="00390BBE">
          <w:rPr>
            <w:webHidden/>
          </w:rPr>
        </w:r>
        <w:r w:rsidR="00390BBE">
          <w:rPr>
            <w:webHidden/>
          </w:rPr>
          <w:fldChar w:fldCharType="separate"/>
        </w:r>
        <w:r w:rsidR="00390BBE">
          <w:rPr>
            <w:webHidden/>
          </w:rPr>
          <w:t>70</w:t>
        </w:r>
        <w:r w:rsidR="00390BBE">
          <w:rPr>
            <w:webHidden/>
          </w:rPr>
          <w:fldChar w:fldCharType="end"/>
        </w:r>
      </w:hyperlink>
    </w:p>
    <w:p w14:paraId="3CFF1450" w14:textId="04D9DC0F" w:rsidR="00390BBE" w:rsidRDefault="00000000">
      <w:pPr>
        <w:pStyle w:val="TableofFigures"/>
        <w:rPr>
          <w:rFonts w:asciiTheme="minorHAnsi" w:eastAsiaTheme="minorEastAsia" w:hAnsiTheme="minorHAnsi" w:cstheme="minorBidi"/>
          <w:sz w:val="22"/>
          <w:szCs w:val="22"/>
        </w:rPr>
      </w:pPr>
      <w:hyperlink w:anchor="_Toc133669201" w:history="1">
        <w:r w:rsidR="00390BBE" w:rsidRPr="002E201B">
          <w:rPr>
            <w:rStyle w:val="Hyperlink"/>
          </w:rPr>
          <w:t>Zdrojový kód 7: Separace často odkazovaných a málo odkazovaných dat. [Zdroj vlastní]</w:t>
        </w:r>
        <w:r w:rsidR="00390BBE">
          <w:rPr>
            <w:webHidden/>
          </w:rPr>
          <w:tab/>
        </w:r>
        <w:r w:rsidR="00390BBE">
          <w:rPr>
            <w:webHidden/>
          </w:rPr>
          <w:fldChar w:fldCharType="begin"/>
        </w:r>
        <w:r w:rsidR="00390BBE">
          <w:rPr>
            <w:webHidden/>
          </w:rPr>
          <w:instrText xml:space="preserve"> PAGEREF _Toc133669201 \h </w:instrText>
        </w:r>
        <w:r w:rsidR="00390BBE">
          <w:rPr>
            <w:webHidden/>
          </w:rPr>
        </w:r>
        <w:r w:rsidR="00390BBE">
          <w:rPr>
            <w:webHidden/>
          </w:rPr>
          <w:fldChar w:fldCharType="separate"/>
        </w:r>
        <w:r w:rsidR="00390BBE">
          <w:rPr>
            <w:webHidden/>
          </w:rPr>
          <w:t>71</w:t>
        </w:r>
        <w:r w:rsidR="00390BBE">
          <w:rPr>
            <w:webHidden/>
          </w:rPr>
          <w:fldChar w:fldCharType="end"/>
        </w:r>
      </w:hyperlink>
    </w:p>
    <w:p w14:paraId="20BB198E" w14:textId="1C16C700" w:rsidR="00390BBE" w:rsidRDefault="00000000">
      <w:pPr>
        <w:pStyle w:val="TableofFigures"/>
        <w:rPr>
          <w:rFonts w:asciiTheme="minorHAnsi" w:eastAsiaTheme="minorEastAsia" w:hAnsiTheme="minorHAnsi" w:cstheme="minorBidi"/>
          <w:sz w:val="22"/>
          <w:szCs w:val="22"/>
        </w:rPr>
      </w:pPr>
      <w:hyperlink w:anchor="_Toc133669202" w:history="1">
        <w:r w:rsidR="00390BBE" w:rsidRPr="002E201B">
          <w:rPr>
            <w:rStyle w:val="Hyperlink"/>
          </w:rPr>
          <w:t>Zdrojový kód 8: AoS a SoA přístup. [Zdroj vlastní]</w:t>
        </w:r>
        <w:r w:rsidR="00390BBE">
          <w:rPr>
            <w:webHidden/>
          </w:rPr>
          <w:tab/>
        </w:r>
        <w:r w:rsidR="00390BBE">
          <w:rPr>
            <w:webHidden/>
          </w:rPr>
          <w:fldChar w:fldCharType="begin"/>
        </w:r>
        <w:r w:rsidR="00390BBE">
          <w:rPr>
            <w:webHidden/>
          </w:rPr>
          <w:instrText xml:space="preserve"> PAGEREF _Toc133669202 \h </w:instrText>
        </w:r>
        <w:r w:rsidR="00390BBE">
          <w:rPr>
            <w:webHidden/>
          </w:rPr>
        </w:r>
        <w:r w:rsidR="00390BBE">
          <w:rPr>
            <w:webHidden/>
          </w:rPr>
          <w:fldChar w:fldCharType="separate"/>
        </w:r>
        <w:r w:rsidR="00390BBE">
          <w:rPr>
            <w:webHidden/>
          </w:rPr>
          <w:t>72</w:t>
        </w:r>
        <w:r w:rsidR="00390BBE">
          <w:rPr>
            <w:webHidden/>
          </w:rPr>
          <w:fldChar w:fldCharType="end"/>
        </w:r>
      </w:hyperlink>
    </w:p>
    <w:p w14:paraId="44D023EB" w14:textId="665CFCDD" w:rsidR="00390BBE" w:rsidRDefault="00000000">
      <w:pPr>
        <w:pStyle w:val="TableofFigures"/>
        <w:rPr>
          <w:rFonts w:asciiTheme="minorHAnsi" w:eastAsiaTheme="minorEastAsia" w:hAnsiTheme="minorHAnsi" w:cstheme="minorBidi"/>
          <w:sz w:val="22"/>
          <w:szCs w:val="22"/>
        </w:rPr>
      </w:pPr>
      <w:hyperlink w:anchor="_Toc133669203" w:history="1">
        <w:r w:rsidR="00390BBE" w:rsidRPr="002E201B">
          <w:rPr>
            <w:rStyle w:val="Hyperlink"/>
          </w:rPr>
          <w:t>Zdrojový kód 9: Suma hodnot v poli: skalární a SIMD způsob. [Zdroj vlastní]</w:t>
        </w:r>
        <w:r w:rsidR="00390BBE">
          <w:rPr>
            <w:webHidden/>
          </w:rPr>
          <w:tab/>
        </w:r>
        <w:r w:rsidR="00390BBE">
          <w:rPr>
            <w:webHidden/>
          </w:rPr>
          <w:fldChar w:fldCharType="begin"/>
        </w:r>
        <w:r w:rsidR="00390BBE">
          <w:rPr>
            <w:webHidden/>
          </w:rPr>
          <w:instrText xml:space="preserve"> PAGEREF _Toc133669203 \h </w:instrText>
        </w:r>
        <w:r w:rsidR="00390BBE">
          <w:rPr>
            <w:webHidden/>
          </w:rPr>
        </w:r>
        <w:r w:rsidR="00390BBE">
          <w:rPr>
            <w:webHidden/>
          </w:rPr>
          <w:fldChar w:fldCharType="separate"/>
        </w:r>
        <w:r w:rsidR="00390BBE">
          <w:rPr>
            <w:webHidden/>
          </w:rPr>
          <w:t>73</w:t>
        </w:r>
        <w:r w:rsidR="00390BBE">
          <w:rPr>
            <w:webHidden/>
          </w:rPr>
          <w:fldChar w:fldCharType="end"/>
        </w:r>
      </w:hyperlink>
    </w:p>
    <w:p w14:paraId="7FFEC536" w14:textId="472845E5" w:rsidR="00390BBE" w:rsidRDefault="00000000">
      <w:pPr>
        <w:pStyle w:val="TableofFigures"/>
        <w:rPr>
          <w:rFonts w:asciiTheme="minorHAnsi" w:eastAsiaTheme="minorEastAsia" w:hAnsiTheme="minorHAnsi" w:cstheme="minorBidi"/>
          <w:sz w:val="22"/>
          <w:szCs w:val="22"/>
        </w:rPr>
      </w:pPr>
      <w:hyperlink w:anchor="_Toc133669204" w:history="1">
        <w:r w:rsidR="00390BBE" w:rsidRPr="002E201B">
          <w:rPr>
            <w:rStyle w:val="Hyperlink"/>
          </w:rPr>
          <w:t>Zdrojový kód 10: Vliv pořadí proměnných v datové struktuře na její velikost. [Zdroj vlastní]</w:t>
        </w:r>
        <w:r w:rsidR="00390BBE">
          <w:rPr>
            <w:webHidden/>
          </w:rPr>
          <w:tab/>
        </w:r>
        <w:r w:rsidR="00390BBE">
          <w:rPr>
            <w:webHidden/>
          </w:rPr>
          <w:fldChar w:fldCharType="begin"/>
        </w:r>
        <w:r w:rsidR="00390BBE">
          <w:rPr>
            <w:webHidden/>
          </w:rPr>
          <w:instrText xml:space="preserve"> PAGEREF _Toc133669204 \h </w:instrText>
        </w:r>
        <w:r w:rsidR="00390BBE">
          <w:rPr>
            <w:webHidden/>
          </w:rPr>
        </w:r>
        <w:r w:rsidR="00390BBE">
          <w:rPr>
            <w:webHidden/>
          </w:rPr>
          <w:fldChar w:fldCharType="separate"/>
        </w:r>
        <w:r w:rsidR="00390BBE">
          <w:rPr>
            <w:webHidden/>
          </w:rPr>
          <w:t>74</w:t>
        </w:r>
        <w:r w:rsidR="00390BBE">
          <w:rPr>
            <w:webHidden/>
          </w:rPr>
          <w:fldChar w:fldCharType="end"/>
        </w:r>
      </w:hyperlink>
    </w:p>
    <w:p w14:paraId="6BE09676" w14:textId="023E7D91" w:rsidR="00390BBE" w:rsidRDefault="00000000">
      <w:pPr>
        <w:pStyle w:val="TableofFigures"/>
        <w:rPr>
          <w:rFonts w:asciiTheme="minorHAnsi" w:eastAsiaTheme="minorEastAsia" w:hAnsiTheme="minorHAnsi" w:cstheme="minorBidi"/>
          <w:sz w:val="22"/>
          <w:szCs w:val="22"/>
        </w:rPr>
      </w:pPr>
      <w:hyperlink w:anchor="_Toc133669205" w:history="1">
        <w:r w:rsidR="00390BBE" w:rsidRPr="002E201B">
          <w:rPr>
            <w:rStyle w:val="Hyperlink"/>
          </w:rPr>
          <w:t>Zdrojový kód 11: Předvídatelnost podmínek. [Zdroj vlastní]</w:t>
        </w:r>
        <w:r w:rsidR="00390BBE">
          <w:rPr>
            <w:webHidden/>
          </w:rPr>
          <w:tab/>
        </w:r>
        <w:r w:rsidR="00390BBE">
          <w:rPr>
            <w:webHidden/>
          </w:rPr>
          <w:fldChar w:fldCharType="begin"/>
        </w:r>
        <w:r w:rsidR="00390BBE">
          <w:rPr>
            <w:webHidden/>
          </w:rPr>
          <w:instrText xml:space="preserve"> PAGEREF _Toc133669205 \h </w:instrText>
        </w:r>
        <w:r w:rsidR="00390BBE">
          <w:rPr>
            <w:webHidden/>
          </w:rPr>
        </w:r>
        <w:r w:rsidR="00390BBE">
          <w:rPr>
            <w:webHidden/>
          </w:rPr>
          <w:fldChar w:fldCharType="separate"/>
        </w:r>
        <w:r w:rsidR="00390BBE">
          <w:rPr>
            <w:webHidden/>
          </w:rPr>
          <w:t>75</w:t>
        </w:r>
        <w:r w:rsidR="00390BBE">
          <w:rPr>
            <w:webHidden/>
          </w:rPr>
          <w:fldChar w:fldCharType="end"/>
        </w:r>
      </w:hyperlink>
    </w:p>
    <w:p w14:paraId="21F911CC" w14:textId="3E45BF79" w:rsidR="00390BBE" w:rsidRDefault="00000000">
      <w:pPr>
        <w:pStyle w:val="TableofFigures"/>
        <w:rPr>
          <w:rFonts w:asciiTheme="minorHAnsi" w:eastAsiaTheme="minorEastAsia" w:hAnsiTheme="minorHAnsi" w:cstheme="minorBidi"/>
          <w:sz w:val="22"/>
          <w:szCs w:val="22"/>
        </w:rPr>
      </w:pPr>
      <w:hyperlink w:anchor="_Toc133669206" w:history="1">
        <w:r w:rsidR="00390BBE" w:rsidRPr="002E201B">
          <w:rPr>
            <w:rStyle w:val="Hyperlink"/>
          </w:rPr>
          <w:t>Zdrojový kód 12: Pravé a falešné sdílení. [Zdroj vlastní]</w:t>
        </w:r>
        <w:r w:rsidR="00390BBE">
          <w:rPr>
            <w:webHidden/>
          </w:rPr>
          <w:tab/>
        </w:r>
        <w:r w:rsidR="00390BBE">
          <w:rPr>
            <w:webHidden/>
          </w:rPr>
          <w:fldChar w:fldCharType="begin"/>
        </w:r>
        <w:r w:rsidR="00390BBE">
          <w:rPr>
            <w:webHidden/>
          </w:rPr>
          <w:instrText xml:space="preserve"> PAGEREF _Toc133669206 \h </w:instrText>
        </w:r>
        <w:r w:rsidR="00390BBE">
          <w:rPr>
            <w:webHidden/>
          </w:rPr>
        </w:r>
        <w:r w:rsidR="00390BBE">
          <w:rPr>
            <w:webHidden/>
          </w:rPr>
          <w:fldChar w:fldCharType="separate"/>
        </w:r>
        <w:r w:rsidR="00390BBE">
          <w:rPr>
            <w:webHidden/>
          </w:rPr>
          <w:t>76</w:t>
        </w:r>
        <w:r w:rsidR="00390BBE">
          <w:rPr>
            <w:webHidden/>
          </w:rPr>
          <w:fldChar w:fldCharType="end"/>
        </w:r>
      </w:hyperlink>
    </w:p>
    <w:p w14:paraId="6B2C8C5C" w14:textId="7BF5B426" w:rsidR="00390BBE" w:rsidRDefault="00000000">
      <w:pPr>
        <w:pStyle w:val="TableofFigures"/>
        <w:rPr>
          <w:rFonts w:asciiTheme="minorHAnsi" w:eastAsiaTheme="minorEastAsia" w:hAnsiTheme="minorHAnsi" w:cstheme="minorBidi"/>
          <w:sz w:val="22"/>
          <w:szCs w:val="22"/>
        </w:rPr>
      </w:pPr>
      <w:hyperlink w:anchor="_Toc133669207" w:history="1">
        <w:r w:rsidR="00390BBE" w:rsidRPr="002E201B">
          <w:rPr>
            <w:rStyle w:val="Hyperlink"/>
          </w:rPr>
          <w:t>Zdrojový kód 13: Demonstrace aliasingu paměti. [6]</w:t>
        </w:r>
        <w:r w:rsidR="00390BBE">
          <w:rPr>
            <w:webHidden/>
          </w:rPr>
          <w:tab/>
        </w:r>
        <w:r w:rsidR="00390BBE">
          <w:rPr>
            <w:webHidden/>
          </w:rPr>
          <w:fldChar w:fldCharType="begin"/>
        </w:r>
        <w:r w:rsidR="00390BBE">
          <w:rPr>
            <w:webHidden/>
          </w:rPr>
          <w:instrText xml:space="preserve"> PAGEREF _Toc133669207 \h </w:instrText>
        </w:r>
        <w:r w:rsidR="00390BBE">
          <w:rPr>
            <w:webHidden/>
          </w:rPr>
        </w:r>
        <w:r w:rsidR="00390BBE">
          <w:rPr>
            <w:webHidden/>
          </w:rPr>
          <w:fldChar w:fldCharType="separate"/>
        </w:r>
        <w:r w:rsidR="00390BBE">
          <w:rPr>
            <w:webHidden/>
          </w:rPr>
          <w:t>77</w:t>
        </w:r>
        <w:r w:rsidR="00390BBE">
          <w:rPr>
            <w:webHidden/>
          </w:rPr>
          <w:fldChar w:fldCharType="end"/>
        </w:r>
      </w:hyperlink>
    </w:p>
    <w:p w14:paraId="271189AE" w14:textId="43A86AD1" w:rsidR="00390BBE" w:rsidRDefault="00000000">
      <w:pPr>
        <w:pStyle w:val="TableofFigures"/>
        <w:rPr>
          <w:rFonts w:asciiTheme="minorHAnsi" w:eastAsiaTheme="minorEastAsia" w:hAnsiTheme="minorHAnsi" w:cstheme="minorBidi"/>
          <w:sz w:val="22"/>
          <w:szCs w:val="22"/>
        </w:rPr>
      </w:pPr>
      <w:hyperlink w:anchor="_Toc133669208" w:history="1">
        <w:r w:rsidR="00390BBE" w:rsidRPr="002E201B">
          <w:rPr>
            <w:rStyle w:val="Hyperlink"/>
          </w:rPr>
          <w:t>Zdrojový kód 14: Ukázka existence based processing. [Zdroj vlastní]</w:t>
        </w:r>
        <w:r w:rsidR="00390BBE">
          <w:rPr>
            <w:webHidden/>
          </w:rPr>
          <w:tab/>
        </w:r>
        <w:r w:rsidR="00390BBE">
          <w:rPr>
            <w:webHidden/>
          </w:rPr>
          <w:fldChar w:fldCharType="begin"/>
        </w:r>
        <w:r w:rsidR="00390BBE">
          <w:rPr>
            <w:webHidden/>
          </w:rPr>
          <w:instrText xml:space="preserve"> PAGEREF _Toc133669208 \h </w:instrText>
        </w:r>
        <w:r w:rsidR="00390BBE">
          <w:rPr>
            <w:webHidden/>
          </w:rPr>
        </w:r>
        <w:r w:rsidR="00390BBE">
          <w:rPr>
            <w:webHidden/>
          </w:rPr>
          <w:fldChar w:fldCharType="separate"/>
        </w:r>
        <w:r w:rsidR="00390BBE">
          <w:rPr>
            <w:webHidden/>
          </w:rPr>
          <w:t>79</w:t>
        </w:r>
        <w:r w:rsidR="00390BBE">
          <w:rPr>
            <w:webHidden/>
          </w:rPr>
          <w:fldChar w:fldCharType="end"/>
        </w:r>
      </w:hyperlink>
    </w:p>
    <w:p w14:paraId="4E044F87" w14:textId="66DB8D2F" w:rsidR="00F03DA6" w:rsidRDefault="009B665C">
      <w:r>
        <w:fldChar w:fldCharType="end"/>
      </w:r>
    </w:p>
    <w:p w14:paraId="166BD226" w14:textId="77777777" w:rsidR="00F03DA6" w:rsidRDefault="00F03DA6"/>
    <w:p w14:paraId="4169C90E" w14:textId="77777777" w:rsidR="00F03DA6" w:rsidRDefault="00F03DA6">
      <w:pPr>
        <w:pStyle w:val="Nadpis"/>
      </w:pPr>
      <w:bookmarkStart w:id="350" w:name="_Toc37577739"/>
      <w:bookmarkStart w:id="351" w:name="_Toc88120450"/>
      <w:bookmarkStart w:id="352" w:name="_Toc88120687"/>
      <w:bookmarkStart w:id="353" w:name="_Toc88120899"/>
      <w:bookmarkStart w:id="354" w:name="_Toc88121003"/>
      <w:bookmarkStart w:id="355" w:name="_Toc88121046"/>
      <w:bookmarkStart w:id="356" w:name="_Toc88121183"/>
      <w:bookmarkStart w:id="357" w:name="_Toc88121557"/>
      <w:bookmarkStart w:id="358" w:name="_Toc88121614"/>
      <w:bookmarkStart w:id="359" w:name="_Toc88121752"/>
      <w:bookmarkStart w:id="360" w:name="_Toc88122018"/>
      <w:bookmarkStart w:id="361" w:name="_Toc88124623"/>
      <w:bookmarkStart w:id="362" w:name="_Toc88124660"/>
      <w:bookmarkStart w:id="363" w:name="_Toc88124810"/>
      <w:bookmarkStart w:id="364" w:name="_Toc88125793"/>
      <w:bookmarkStart w:id="365" w:name="_Toc88126313"/>
      <w:bookmarkStart w:id="366" w:name="_Toc88126464"/>
      <w:bookmarkStart w:id="367" w:name="_Toc88126531"/>
      <w:bookmarkStart w:id="368" w:name="_Toc88126560"/>
      <w:bookmarkStart w:id="369" w:name="_Toc88126776"/>
      <w:bookmarkStart w:id="370" w:name="_Toc88126866"/>
      <w:bookmarkStart w:id="371" w:name="_Toc88127107"/>
      <w:bookmarkStart w:id="372" w:name="_Toc88127150"/>
      <w:bookmarkStart w:id="373" w:name="_Toc88128515"/>
      <w:bookmarkStart w:id="374" w:name="_Toc107634157"/>
      <w:bookmarkStart w:id="375" w:name="_Toc107635192"/>
      <w:bookmarkStart w:id="376" w:name="_Toc107635232"/>
      <w:bookmarkStart w:id="377" w:name="_Toc107635249"/>
      <w:bookmarkStart w:id="378" w:name="_Toc120888211"/>
      <w:bookmarkEnd w:id="349"/>
      <w:r>
        <w:lastRenderedPageBreak/>
        <w:t>Seznam Příloh</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158D9ECC" w14:textId="62C4461B" w:rsidR="00F03DA6" w:rsidRDefault="0054355B" w:rsidP="0054355B">
      <w:pPr>
        <w:ind w:left="1416" w:hanging="1416"/>
        <w:sectPr w:rsidR="00F03DA6">
          <w:headerReference w:type="default" r:id="rId74"/>
          <w:footerReference w:type="default" r:id="rId75"/>
          <w:type w:val="continuous"/>
          <w:pgSz w:w="11907" w:h="16840" w:code="9"/>
          <w:pgMar w:top="1701" w:right="1134" w:bottom="1134" w:left="1134" w:header="851" w:footer="709" w:gutter="851"/>
          <w:cols w:space="708"/>
        </w:sectPr>
      </w:pPr>
      <w:r>
        <w:t xml:space="preserve">Příloha P I:   </w:t>
      </w:r>
      <w:r>
        <w:tab/>
        <w:t>CD s diplomovou prací včetně zdrojového kódu, výsledků měření a spustitelných souborů</w:t>
      </w:r>
    </w:p>
    <w:p w14:paraId="7511ADC1" w14:textId="77777777" w:rsidR="00F03DA6" w:rsidRDefault="00F03DA6"/>
    <w:p w14:paraId="4243C76A" w14:textId="741A547A" w:rsidR="00294C06" w:rsidRDefault="00F03DA6">
      <w:pPr>
        <w:pStyle w:val="Title"/>
      </w:pPr>
      <w:r>
        <w:lastRenderedPageBreak/>
        <w:t xml:space="preserve">Příloha P I: </w:t>
      </w:r>
      <w:r w:rsidR="00893978">
        <w:t>CD</w:t>
      </w:r>
    </w:p>
    <w:p w14:paraId="7EED579D" w14:textId="14C89B6F" w:rsidR="00893978" w:rsidRDefault="00893978" w:rsidP="00893978">
      <w:r>
        <w:t>Přiložené CD obsahuje: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93978" w14:paraId="39EADC64" w14:textId="77777777" w:rsidTr="00893978">
        <w:tc>
          <w:tcPr>
            <w:tcW w:w="4389" w:type="dxa"/>
            <w:vAlign w:val="bottom"/>
          </w:tcPr>
          <w:p w14:paraId="5F249543" w14:textId="3DE866C3" w:rsidR="00893978" w:rsidRDefault="00893978" w:rsidP="00893978">
            <w:pPr>
              <w:jc w:val="left"/>
            </w:pPr>
            <w:r>
              <w:t>Diplomovou práci ve formátu .</w:t>
            </w:r>
            <w:proofErr w:type="spellStart"/>
            <w:r>
              <w:t>pdf</w:t>
            </w:r>
            <w:proofErr w:type="spellEnd"/>
            <w:r>
              <w:t>:</w:t>
            </w:r>
          </w:p>
        </w:tc>
        <w:tc>
          <w:tcPr>
            <w:tcW w:w="4389" w:type="dxa"/>
            <w:vAlign w:val="bottom"/>
          </w:tcPr>
          <w:p w14:paraId="197F0B8D" w14:textId="354C9EDB" w:rsidR="00893978" w:rsidRDefault="00893978" w:rsidP="00893978">
            <w:pPr>
              <w:jc w:val="left"/>
            </w:pPr>
            <w:r>
              <w:t>fulltext.pdf</w:t>
            </w:r>
          </w:p>
        </w:tc>
      </w:tr>
      <w:tr w:rsidR="00893978" w14:paraId="4C448D9E" w14:textId="77777777" w:rsidTr="00893978">
        <w:tc>
          <w:tcPr>
            <w:tcW w:w="4389" w:type="dxa"/>
            <w:vAlign w:val="bottom"/>
          </w:tcPr>
          <w:p w14:paraId="0215BCB4" w14:textId="05ECEFA2" w:rsidR="00893978" w:rsidRDefault="00893978" w:rsidP="00893978">
            <w:pPr>
              <w:jc w:val="left"/>
            </w:pPr>
            <w:r>
              <w:t>Komprimovaný zdrojový kód, výsledky měření a spustitelné soubory:</w:t>
            </w:r>
          </w:p>
        </w:tc>
        <w:tc>
          <w:tcPr>
            <w:tcW w:w="4389" w:type="dxa"/>
            <w:vAlign w:val="bottom"/>
          </w:tcPr>
          <w:p w14:paraId="32B2EA05" w14:textId="77777777" w:rsidR="00893978" w:rsidRDefault="00893978" w:rsidP="00893978">
            <w:pPr>
              <w:jc w:val="left"/>
            </w:pPr>
          </w:p>
          <w:p w14:paraId="16F4E6BD" w14:textId="2FB0F4FA" w:rsidR="00893978" w:rsidRDefault="00893978" w:rsidP="00893978">
            <w:pPr>
              <w:jc w:val="left"/>
            </w:pPr>
            <w:r>
              <w:t>prilohy.zip</w:t>
            </w:r>
          </w:p>
        </w:tc>
      </w:tr>
    </w:tbl>
    <w:p w14:paraId="36E38C7F" w14:textId="77777777" w:rsidR="00893978" w:rsidRPr="00893978" w:rsidRDefault="00893978" w:rsidP="00893978"/>
    <w:sectPr w:rsidR="00893978" w:rsidRPr="00893978">
      <w:headerReference w:type="default" r:id="rId76"/>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D796C" w14:textId="77777777" w:rsidR="00DD373B" w:rsidRDefault="00DD373B">
      <w:r>
        <w:separator/>
      </w:r>
    </w:p>
    <w:p w14:paraId="3E07EB7E" w14:textId="77777777" w:rsidR="00DD373B" w:rsidRDefault="00DD373B"/>
  </w:endnote>
  <w:endnote w:type="continuationSeparator" w:id="0">
    <w:p w14:paraId="0BA57BE9" w14:textId="77777777" w:rsidR="00DD373B" w:rsidRDefault="00DD373B">
      <w:r>
        <w:continuationSeparator/>
      </w:r>
    </w:p>
    <w:p w14:paraId="668F57AF" w14:textId="77777777" w:rsidR="00DD373B" w:rsidRDefault="00DD3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A79C1" w14:textId="77777777" w:rsidR="00DD373B" w:rsidRDefault="00DD373B">
      <w:r>
        <w:separator/>
      </w:r>
    </w:p>
    <w:p w14:paraId="244DAC1E" w14:textId="77777777" w:rsidR="00DD373B" w:rsidRDefault="00DD373B"/>
  </w:footnote>
  <w:footnote w:type="continuationSeparator" w:id="0">
    <w:p w14:paraId="2F78941A" w14:textId="77777777" w:rsidR="00DD373B" w:rsidRDefault="00DD373B">
      <w:r>
        <w:continuationSeparator/>
      </w:r>
    </w:p>
    <w:p w14:paraId="3FD67A38" w14:textId="77777777" w:rsidR="00DD373B" w:rsidRDefault="00DD3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89BA3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3FCA"/>
    <w:rsid w:val="0001717F"/>
    <w:rsid w:val="000225EC"/>
    <w:rsid w:val="00022B1D"/>
    <w:rsid w:val="0002406B"/>
    <w:rsid w:val="00025909"/>
    <w:rsid w:val="00026BC1"/>
    <w:rsid w:val="00030163"/>
    <w:rsid w:val="00032CB9"/>
    <w:rsid w:val="00034F2D"/>
    <w:rsid w:val="00041E0D"/>
    <w:rsid w:val="00042C00"/>
    <w:rsid w:val="00045B5E"/>
    <w:rsid w:val="0005081B"/>
    <w:rsid w:val="00054030"/>
    <w:rsid w:val="000541D2"/>
    <w:rsid w:val="000544E4"/>
    <w:rsid w:val="00055318"/>
    <w:rsid w:val="000559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47D8"/>
    <w:rsid w:val="000953D4"/>
    <w:rsid w:val="000A150C"/>
    <w:rsid w:val="000A3737"/>
    <w:rsid w:val="000A4243"/>
    <w:rsid w:val="000A4788"/>
    <w:rsid w:val="000A4DFE"/>
    <w:rsid w:val="000B083F"/>
    <w:rsid w:val="000B5372"/>
    <w:rsid w:val="000B6148"/>
    <w:rsid w:val="000B6272"/>
    <w:rsid w:val="000B7047"/>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0C26"/>
    <w:rsid w:val="001020AE"/>
    <w:rsid w:val="00102976"/>
    <w:rsid w:val="00104ED2"/>
    <w:rsid w:val="001058D4"/>
    <w:rsid w:val="001069C7"/>
    <w:rsid w:val="0011110F"/>
    <w:rsid w:val="001113F2"/>
    <w:rsid w:val="00113570"/>
    <w:rsid w:val="00121730"/>
    <w:rsid w:val="00124BB4"/>
    <w:rsid w:val="00125139"/>
    <w:rsid w:val="001252A4"/>
    <w:rsid w:val="00133147"/>
    <w:rsid w:val="0013334D"/>
    <w:rsid w:val="00134106"/>
    <w:rsid w:val="00137CC8"/>
    <w:rsid w:val="00140CB9"/>
    <w:rsid w:val="001426E6"/>
    <w:rsid w:val="00144E7C"/>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657A"/>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478C"/>
    <w:rsid w:val="0021702A"/>
    <w:rsid w:val="0022350A"/>
    <w:rsid w:val="00224F26"/>
    <w:rsid w:val="002253CD"/>
    <w:rsid w:val="00225751"/>
    <w:rsid w:val="00227920"/>
    <w:rsid w:val="00234BDC"/>
    <w:rsid w:val="0023529A"/>
    <w:rsid w:val="00236129"/>
    <w:rsid w:val="0023685E"/>
    <w:rsid w:val="00237FC4"/>
    <w:rsid w:val="00240F72"/>
    <w:rsid w:val="002410F2"/>
    <w:rsid w:val="0024323B"/>
    <w:rsid w:val="00243620"/>
    <w:rsid w:val="00244C52"/>
    <w:rsid w:val="00245EFD"/>
    <w:rsid w:val="00246D26"/>
    <w:rsid w:val="002500B8"/>
    <w:rsid w:val="00250861"/>
    <w:rsid w:val="002527EB"/>
    <w:rsid w:val="0025386C"/>
    <w:rsid w:val="002543BD"/>
    <w:rsid w:val="002555DB"/>
    <w:rsid w:val="002557C9"/>
    <w:rsid w:val="00260166"/>
    <w:rsid w:val="00261130"/>
    <w:rsid w:val="002611FE"/>
    <w:rsid w:val="002628D9"/>
    <w:rsid w:val="00267614"/>
    <w:rsid w:val="00271CE5"/>
    <w:rsid w:val="00272A29"/>
    <w:rsid w:val="00272A97"/>
    <w:rsid w:val="00274BC6"/>
    <w:rsid w:val="00274EF6"/>
    <w:rsid w:val="00275265"/>
    <w:rsid w:val="00277DD0"/>
    <w:rsid w:val="00281225"/>
    <w:rsid w:val="002816F7"/>
    <w:rsid w:val="00285C50"/>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40AE"/>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5244"/>
    <w:rsid w:val="003563A1"/>
    <w:rsid w:val="00356821"/>
    <w:rsid w:val="00356B71"/>
    <w:rsid w:val="003575AA"/>
    <w:rsid w:val="00362E0D"/>
    <w:rsid w:val="0036637B"/>
    <w:rsid w:val="00367983"/>
    <w:rsid w:val="00370235"/>
    <w:rsid w:val="003739E5"/>
    <w:rsid w:val="00374A52"/>
    <w:rsid w:val="00377BD0"/>
    <w:rsid w:val="00380CB2"/>
    <w:rsid w:val="00384E57"/>
    <w:rsid w:val="003875E3"/>
    <w:rsid w:val="003906DE"/>
    <w:rsid w:val="00390BBE"/>
    <w:rsid w:val="00396FF6"/>
    <w:rsid w:val="003974DC"/>
    <w:rsid w:val="003A3529"/>
    <w:rsid w:val="003A5016"/>
    <w:rsid w:val="003B1AAB"/>
    <w:rsid w:val="003B1EF7"/>
    <w:rsid w:val="003B20C6"/>
    <w:rsid w:val="003B3361"/>
    <w:rsid w:val="003B3D2F"/>
    <w:rsid w:val="003B67C5"/>
    <w:rsid w:val="003B6984"/>
    <w:rsid w:val="003B72A0"/>
    <w:rsid w:val="003C15DC"/>
    <w:rsid w:val="003C27B2"/>
    <w:rsid w:val="003D10EC"/>
    <w:rsid w:val="003D19D5"/>
    <w:rsid w:val="003D3037"/>
    <w:rsid w:val="003D394B"/>
    <w:rsid w:val="003E2750"/>
    <w:rsid w:val="003E3FCC"/>
    <w:rsid w:val="003E69FD"/>
    <w:rsid w:val="003F0335"/>
    <w:rsid w:val="003F6453"/>
    <w:rsid w:val="00400440"/>
    <w:rsid w:val="00401D13"/>
    <w:rsid w:val="00402734"/>
    <w:rsid w:val="00405A58"/>
    <w:rsid w:val="004064E0"/>
    <w:rsid w:val="00410C92"/>
    <w:rsid w:val="00412482"/>
    <w:rsid w:val="00412F12"/>
    <w:rsid w:val="004135CE"/>
    <w:rsid w:val="00415FA8"/>
    <w:rsid w:val="0041681B"/>
    <w:rsid w:val="004204E8"/>
    <w:rsid w:val="0042206B"/>
    <w:rsid w:val="004226BE"/>
    <w:rsid w:val="00424AD8"/>
    <w:rsid w:val="0042535C"/>
    <w:rsid w:val="00425408"/>
    <w:rsid w:val="00426DDC"/>
    <w:rsid w:val="00430EA9"/>
    <w:rsid w:val="00431BB9"/>
    <w:rsid w:val="004327E5"/>
    <w:rsid w:val="00432EA5"/>
    <w:rsid w:val="00433AC9"/>
    <w:rsid w:val="00434808"/>
    <w:rsid w:val="00435846"/>
    <w:rsid w:val="00435C72"/>
    <w:rsid w:val="00440344"/>
    <w:rsid w:val="004417B1"/>
    <w:rsid w:val="00442D43"/>
    <w:rsid w:val="004512E3"/>
    <w:rsid w:val="00455AF2"/>
    <w:rsid w:val="004572E3"/>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039D"/>
    <w:rsid w:val="004E1627"/>
    <w:rsid w:val="004E46D3"/>
    <w:rsid w:val="004E51A0"/>
    <w:rsid w:val="004E7BE0"/>
    <w:rsid w:val="004F0A86"/>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34690"/>
    <w:rsid w:val="0054234D"/>
    <w:rsid w:val="005425A1"/>
    <w:rsid w:val="0054355B"/>
    <w:rsid w:val="00543E9B"/>
    <w:rsid w:val="005446A4"/>
    <w:rsid w:val="00546A6C"/>
    <w:rsid w:val="005477A4"/>
    <w:rsid w:val="00550C95"/>
    <w:rsid w:val="0055619E"/>
    <w:rsid w:val="0055701B"/>
    <w:rsid w:val="00562A72"/>
    <w:rsid w:val="00565672"/>
    <w:rsid w:val="0056571D"/>
    <w:rsid w:val="005715E6"/>
    <w:rsid w:val="00573BDB"/>
    <w:rsid w:val="00577B8B"/>
    <w:rsid w:val="00587834"/>
    <w:rsid w:val="00596537"/>
    <w:rsid w:val="005A2F42"/>
    <w:rsid w:val="005A33C8"/>
    <w:rsid w:val="005A4CC9"/>
    <w:rsid w:val="005B1C52"/>
    <w:rsid w:val="005B295C"/>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171D"/>
    <w:rsid w:val="005F43CA"/>
    <w:rsid w:val="005F71D9"/>
    <w:rsid w:val="005F7FAF"/>
    <w:rsid w:val="00600445"/>
    <w:rsid w:val="00600A14"/>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099F"/>
    <w:rsid w:val="00683B3D"/>
    <w:rsid w:val="0068655A"/>
    <w:rsid w:val="00687787"/>
    <w:rsid w:val="00691BE1"/>
    <w:rsid w:val="0069372C"/>
    <w:rsid w:val="00697589"/>
    <w:rsid w:val="006A3247"/>
    <w:rsid w:val="006A38F3"/>
    <w:rsid w:val="006A48E3"/>
    <w:rsid w:val="006B3F4A"/>
    <w:rsid w:val="006B6206"/>
    <w:rsid w:val="006B695F"/>
    <w:rsid w:val="006C1AAB"/>
    <w:rsid w:val="006C7A46"/>
    <w:rsid w:val="006D1ED0"/>
    <w:rsid w:val="006D32C5"/>
    <w:rsid w:val="006D513E"/>
    <w:rsid w:val="006E4948"/>
    <w:rsid w:val="006E5A06"/>
    <w:rsid w:val="006E6114"/>
    <w:rsid w:val="006F0593"/>
    <w:rsid w:val="006F07B1"/>
    <w:rsid w:val="006F0BCD"/>
    <w:rsid w:val="006F1CFE"/>
    <w:rsid w:val="006F1DD5"/>
    <w:rsid w:val="0070118B"/>
    <w:rsid w:val="00701A8A"/>
    <w:rsid w:val="00701E9C"/>
    <w:rsid w:val="00712434"/>
    <w:rsid w:val="00717E2E"/>
    <w:rsid w:val="007321AB"/>
    <w:rsid w:val="007321F2"/>
    <w:rsid w:val="007329C1"/>
    <w:rsid w:val="00734A88"/>
    <w:rsid w:val="00735EF1"/>
    <w:rsid w:val="00737F3D"/>
    <w:rsid w:val="007400A9"/>
    <w:rsid w:val="007403BF"/>
    <w:rsid w:val="00742418"/>
    <w:rsid w:val="00742434"/>
    <w:rsid w:val="00744DAD"/>
    <w:rsid w:val="00750877"/>
    <w:rsid w:val="0075248B"/>
    <w:rsid w:val="00752FA2"/>
    <w:rsid w:val="007531E1"/>
    <w:rsid w:val="00755A36"/>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E1706"/>
    <w:rsid w:val="007F2617"/>
    <w:rsid w:val="007F53E4"/>
    <w:rsid w:val="007F58CD"/>
    <w:rsid w:val="007F5F26"/>
    <w:rsid w:val="0080507C"/>
    <w:rsid w:val="0080525A"/>
    <w:rsid w:val="008053D9"/>
    <w:rsid w:val="00806A75"/>
    <w:rsid w:val="008148E8"/>
    <w:rsid w:val="0082173E"/>
    <w:rsid w:val="0082355B"/>
    <w:rsid w:val="00823BD4"/>
    <w:rsid w:val="00824AFB"/>
    <w:rsid w:val="00824E48"/>
    <w:rsid w:val="00825B3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719BE"/>
    <w:rsid w:val="00882218"/>
    <w:rsid w:val="0088483E"/>
    <w:rsid w:val="00886618"/>
    <w:rsid w:val="00886ACD"/>
    <w:rsid w:val="00886AD9"/>
    <w:rsid w:val="008923F9"/>
    <w:rsid w:val="00893978"/>
    <w:rsid w:val="008A15A5"/>
    <w:rsid w:val="008A30E1"/>
    <w:rsid w:val="008A3E17"/>
    <w:rsid w:val="008A629B"/>
    <w:rsid w:val="008B0000"/>
    <w:rsid w:val="008B4469"/>
    <w:rsid w:val="008B5103"/>
    <w:rsid w:val="008B5C16"/>
    <w:rsid w:val="008B66C7"/>
    <w:rsid w:val="008B7293"/>
    <w:rsid w:val="008C071F"/>
    <w:rsid w:val="008C12A4"/>
    <w:rsid w:val="008C390E"/>
    <w:rsid w:val="008C627B"/>
    <w:rsid w:val="008D69E0"/>
    <w:rsid w:val="008E16E3"/>
    <w:rsid w:val="008E42E1"/>
    <w:rsid w:val="008E5EB1"/>
    <w:rsid w:val="008F11E8"/>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2E2A"/>
    <w:rsid w:val="0096694A"/>
    <w:rsid w:val="009678B0"/>
    <w:rsid w:val="009702FA"/>
    <w:rsid w:val="00972EEA"/>
    <w:rsid w:val="0097728F"/>
    <w:rsid w:val="00977B70"/>
    <w:rsid w:val="00981144"/>
    <w:rsid w:val="00983FAF"/>
    <w:rsid w:val="00985469"/>
    <w:rsid w:val="00992EDC"/>
    <w:rsid w:val="009947B3"/>
    <w:rsid w:val="00997614"/>
    <w:rsid w:val="009A3277"/>
    <w:rsid w:val="009A6F17"/>
    <w:rsid w:val="009B00AF"/>
    <w:rsid w:val="009B1537"/>
    <w:rsid w:val="009B2357"/>
    <w:rsid w:val="009B291B"/>
    <w:rsid w:val="009B665C"/>
    <w:rsid w:val="009B78F3"/>
    <w:rsid w:val="009C0368"/>
    <w:rsid w:val="009C1833"/>
    <w:rsid w:val="009C2AEE"/>
    <w:rsid w:val="009C2E2C"/>
    <w:rsid w:val="009C3AE9"/>
    <w:rsid w:val="009C3F3A"/>
    <w:rsid w:val="009D3525"/>
    <w:rsid w:val="009D4B76"/>
    <w:rsid w:val="009D52B1"/>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16E8C"/>
    <w:rsid w:val="00A20DB0"/>
    <w:rsid w:val="00A22379"/>
    <w:rsid w:val="00A26DA4"/>
    <w:rsid w:val="00A357E1"/>
    <w:rsid w:val="00A43358"/>
    <w:rsid w:val="00A43BEC"/>
    <w:rsid w:val="00A46CC2"/>
    <w:rsid w:val="00A47138"/>
    <w:rsid w:val="00A526BD"/>
    <w:rsid w:val="00A529EB"/>
    <w:rsid w:val="00A62508"/>
    <w:rsid w:val="00A638C5"/>
    <w:rsid w:val="00A63C16"/>
    <w:rsid w:val="00A65BA5"/>
    <w:rsid w:val="00A66C79"/>
    <w:rsid w:val="00A70200"/>
    <w:rsid w:val="00A7088F"/>
    <w:rsid w:val="00A709FB"/>
    <w:rsid w:val="00A7306D"/>
    <w:rsid w:val="00A7417D"/>
    <w:rsid w:val="00A741FF"/>
    <w:rsid w:val="00A74DA1"/>
    <w:rsid w:val="00A75C00"/>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1925"/>
    <w:rsid w:val="00AB23A3"/>
    <w:rsid w:val="00AB24B7"/>
    <w:rsid w:val="00AB3357"/>
    <w:rsid w:val="00AB6B49"/>
    <w:rsid w:val="00AC09AC"/>
    <w:rsid w:val="00AC2724"/>
    <w:rsid w:val="00AC316F"/>
    <w:rsid w:val="00AC3320"/>
    <w:rsid w:val="00AC36DE"/>
    <w:rsid w:val="00AC5D37"/>
    <w:rsid w:val="00AD1707"/>
    <w:rsid w:val="00AD3DBC"/>
    <w:rsid w:val="00AD3F01"/>
    <w:rsid w:val="00AD3F43"/>
    <w:rsid w:val="00AD78B6"/>
    <w:rsid w:val="00AD7F70"/>
    <w:rsid w:val="00AE0465"/>
    <w:rsid w:val="00AE049B"/>
    <w:rsid w:val="00AE7095"/>
    <w:rsid w:val="00AF23F1"/>
    <w:rsid w:val="00AF2622"/>
    <w:rsid w:val="00AF264C"/>
    <w:rsid w:val="00AF35C1"/>
    <w:rsid w:val="00AF6205"/>
    <w:rsid w:val="00AF7AF5"/>
    <w:rsid w:val="00B006DA"/>
    <w:rsid w:val="00B01498"/>
    <w:rsid w:val="00B039DD"/>
    <w:rsid w:val="00B06549"/>
    <w:rsid w:val="00B11728"/>
    <w:rsid w:val="00B20F68"/>
    <w:rsid w:val="00B22439"/>
    <w:rsid w:val="00B2272F"/>
    <w:rsid w:val="00B31374"/>
    <w:rsid w:val="00B317FA"/>
    <w:rsid w:val="00B36C2B"/>
    <w:rsid w:val="00B40863"/>
    <w:rsid w:val="00B40AD7"/>
    <w:rsid w:val="00B41E7E"/>
    <w:rsid w:val="00B505A8"/>
    <w:rsid w:val="00B51B38"/>
    <w:rsid w:val="00B5246D"/>
    <w:rsid w:val="00B53A13"/>
    <w:rsid w:val="00B556F2"/>
    <w:rsid w:val="00B56E5C"/>
    <w:rsid w:val="00B57219"/>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4324"/>
    <w:rsid w:val="00BA6D4A"/>
    <w:rsid w:val="00BB2826"/>
    <w:rsid w:val="00BB7FD4"/>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2255"/>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3745"/>
    <w:rsid w:val="00C7542C"/>
    <w:rsid w:val="00C92BA5"/>
    <w:rsid w:val="00C931CD"/>
    <w:rsid w:val="00C978ED"/>
    <w:rsid w:val="00CA1DA1"/>
    <w:rsid w:val="00CA6278"/>
    <w:rsid w:val="00CB2B0E"/>
    <w:rsid w:val="00CB2FAB"/>
    <w:rsid w:val="00CB729B"/>
    <w:rsid w:val="00CC0E4B"/>
    <w:rsid w:val="00CC3B2B"/>
    <w:rsid w:val="00CD0828"/>
    <w:rsid w:val="00CD0C90"/>
    <w:rsid w:val="00CD3C37"/>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6671"/>
    <w:rsid w:val="00D07A3D"/>
    <w:rsid w:val="00D10EA1"/>
    <w:rsid w:val="00D1251A"/>
    <w:rsid w:val="00D13BA9"/>
    <w:rsid w:val="00D15428"/>
    <w:rsid w:val="00D15739"/>
    <w:rsid w:val="00D15D4A"/>
    <w:rsid w:val="00D16AC5"/>
    <w:rsid w:val="00D20BC7"/>
    <w:rsid w:val="00D21E86"/>
    <w:rsid w:val="00D26CC4"/>
    <w:rsid w:val="00D26D8C"/>
    <w:rsid w:val="00D428B7"/>
    <w:rsid w:val="00D45C47"/>
    <w:rsid w:val="00D47B45"/>
    <w:rsid w:val="00D5069D"/>
    <w:rsid w:val="00D57EDD"/>
    <w:rsid w:val="00D57FD6"/>
    <w:rsid w:val="00D609A3"/>
    <w:rsid w:val="00D60A08"/>
    <w:rsid w:val="00D64C08"/>
    <w:rsid w:val="00D673A5"/>
    <w:rsid w:val="00D738E8"/>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373B"/>
    <w:rsid w:val="00DD4228"/>
    <w:rsid w:val="00DE15C2"/>
    <w:rsid w:val="00DE295A"/>
    <w:rsid w:val="00DE46BC"/>
    <w:rsid w:val="00DE6288"/>
    <w:rsid w:val="00DE6BAF"/>
    <w:rsid w:val="00DF0693"/>
    <w:rsid w:val="00DF0A00"/>
    <w:rsid w:val="00DF481E"/>
    <w:rsid w:val="00E01E5C"/>
    <w:rsid w:val="00E01F1F"/>
    <w:rsid w:val="00E02B52"/>
    <w:rsid w:val="00E04E49"/>
    <w:rsid w:val="00E05FB5"/>
    <w:rsid w:val="00E07876"/>
    <w:rsid w:val="00E11FFA"/>
    <w:rsid w:val="00E121A0"/>
    <w:rsid w:val="00E13A83"/>
    <w:rsid w:val="00E15E8D"/>
    <w:rsid w:val="00E15E90"/>
    <w:rsid w:val="00E15F77"/>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0B46"/>
    <w:rsid w:val="00EA1234"/>
    <w:rsid w:val="00EA2BE9"/>
    <w:rsid w:val="00EA3217"/>
    <w:rsid w:val="00EA3D8F"/>
    <w:rsid w:val="00EA6A6A"/>
    <w:rsid w:val="00EA7289"/>
    <w:rsid w:val="00EA7D89"/>
    <w:rsid w:val="00EB04AB"/>
    <w:rsid w:val="00EB138C"/>
    <w:rsid w:val="00EB7350"/>
    <w:rsid w:val="00EC1926"/>
    <w:rsid w:val="00EC1AF6"/>
    <w:rsid w:val="00EC2DC3"/>
    <w:rsid w:val="00EC4333"/>
    <w:rsid w:val="00ED20EE"/>
    <w:rsid w:val="00ED3F6A"/>
    <w:rsid w:val="00ED7704"/>
    <w:rsid w:val="00EE1A87"/>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73F98"/>
    <w:rsid w:val="00F76AB9"/>
    <w:rsid w:val="00F803C1"/>
    <w:rsid w:val="00F81819"/>
    <w:rsid w:val="00F82F87"/>
    <w:rsid w:val="00F85429"/>
    <w:rsid w:val="00F86005"/>
    <w:rsid w:val="00F92B2D"/>
    <w:rsid w:val="00F93CC0"/>
    <w:rsid w:val="00F96C32"/>
    <w:rsid w:val="00F9706D"/>
    <w:rsid w:val="00FA29E5"/>
    <w:rsid w:val="00FA621E"/>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 w:val="00FF765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39745932">
      <w:bodyDiv w:val="1"/>
      <w:marLeft w:val="0"/>
      <w:marRight w:val="0"/>
      <w:marTop w:val="0"/>
      <w:marBottom w:val="0"/>
      <w:divBdr>
        <w:top w:val="none" w:sz="0" w:space="0" w:color="auto"/>
        <w:left w:val="none" w:sz="0" w:space="0" w:color="auto"/>
        <w:bottom w:val="none" w:sz="0" w:space="0" w:color="auto"/>
        <w:right w:val="none" w:sz="0" w:space="0" w:color="auto"/>
      </w:divBdr>
      <w:divsChild>
        <w:div w:id="1439060344">
          <w:marLeft w:val="0"/>
          <w:marRight w:val="0"/>
          <w:marTop w:val="0"/>
          <w:marBottom w:val="0"/>
          <w:divBdr>
            <w:top w:val="none" w:sz="0" w:space="0" w:color="auto"/>
            <w:left w:val="none" w:sz="0" w:space="0" w:color="auto"/>
            <w:bottom w:val="none" w:sz="0" w:space="0" w:color="auto"/>
            <w:right w:val="none" w:sz="0" w:space="0" w:color="auto"/>
          </w:divBdr>
          <w:divsChild>
            <w:div w:id="163672638">
              <w:marLeft w:val="0"/>
              <w:marRight w:val="0"/>
              <w:marTop w:val="0"/>
              <w:marBottom w:val="0"/>
              <w:divBdr>
                <w:top w:val="none" w:sz="0" w:space="0" w:color="auto"/>
                <w:left w:val="none" w:sz="0" w:space="0" w:color="auto"/>
                <w:bottom w:val="none" w:sz="0" w:space="0" w:color="auto"/>
                <w:right w:val="none" w:sz="0" w:space="0" w:color="auto"/>
              </w:divBdr>
              <w:divsChild>
                <w:div w:id="483620405">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60013426">
      <w:bodyDiv w:val="1"/>
      <w:marLeft w:val="0"/>
      <w:marRight w:val="0"/>
      <w:marTop w:val="0"/>
      <w:marBottom w:val="0"/>
      <w:divBdr>
        <w:top w:val="none" w:sz="0" w:space="0" w:color="auto"/>
        <w:left w:val="none" w:sz="0" w:space="0" w:color="auto"/>
        <w:bottom w:val="none" w:sz="0" w:space="0" w:color="auto"/>
        <w:right w:val="none" w:sz="0" w:space="0" w:color="auto"/>
      </w:divBdr>
      <w:divsChild>
        <w:div w:id="1062752416">
          <w:marLeft w:val="0"/>
          <w:marRight w:val="0"/>
          <w:marTop w:val="0"/>
          <w:marBottom w:val="0"/>
          <w:divBdr>
            <w:top w:val="none" w:sz="0" w:space="0" w:color="auto"/>
            <w:left w:val="none" w:sz="0" w:space="0" w:color="auto"/>
            <w:bottom w:val="none" w:sz="0" w:space="0" w:color="auto"/>
            <w:right w:val="none" w:sz="0" w:space="0" w:color="auto"/>
          </w:divBdr>
          <w:divsChild>
            <w:div w:id="1383092685">
              <w:marLeft w:val="0"/>
              <w:marRight w:val="0"/>
              <w:marTop w:val="0"/>
              <w:marBottom w:val="0"/>
              <w:divBdr>
                <w:top w:val="none" w:sz="0" w:space="0" w:color="auto"/>
                <w:left w:val="none" w:sz="0" w:space="0" w:color="auto"/>
                <w:bottom w:val="none" w:sz="0" w:space="0" w:color="auto"/>
                <w:right w:val="none" w:sz="0" w:space="0" w:color="auto"/>
              </w:divBdr>
              <w:divsChild>
                <w:div w:id="85565335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1890191">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29985706">
      <w:bodyDiv w:val="1"/>
      <w:marLeft w:val="0"/>
      <w:marRight w:val="0"/>
      <w:marTop w:val="0"/>
      <w:marBottom w:val="0"/>
      <w:divBdr>
        <w:top w:val="none" w:sz="0" w:space="0" w:color="auto"/>
        <w:left w:val="none" w:sz="0" w:space="0" w:color="auto"/>
        <w:bottom w:val="none" w:sz="0" w:space="0" w:color="auto"/>
        <w:right w:val="none" w:sz="0" w:space="0" w:color="auto"/>
      </w:divBdr>
      <w:divsChild>
        <w:div w:id="647982032">
          <w:marLeft w:val="0"/>
          <w:marRight w:val="0"/>
          <w:marTop w:val="0"/>
          <w:marBottom w:val="0"/>
          <w:divBdr>
            <w:top w:val="none" w:sz="0" w:space="0" w:color="auto"/>
            <w:left w:val="none" w:sz="0" w:space="0" w:color="auto"/>
            <w:bottom w:val="none" w:sz="0" w:space="0" w:color="auto"/>
            <w:right w:val="none" w:sz="0" w:space="0" w:color="auto"/>
          </w:divBdr>
          <w:divsChild>
            <w:div w:id="16394841">
              <w:marLeft w:val="0"/>
              <w:marRight w:val="0"/>
              <w:marTop w:val="0"/>
              <w:marBottom w:val="0"/>
              <w:divBdr>
                <w:top w:val="none" w:sz="0" w:space="0" w:color="auto"/>
                <w:left w:val="none" w:sz="0" w:space="0" w:color="auto"/>
                <w:bottom w:val="none" w:sz="0" w:space="0" w:color="auto"/>
                <w:right w:val="none" w:sz="0" w:space="0" w:color="auto"/>
              </w:divBdr>
              <w:divsChild>
                <w:div w:id="8729638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31311840">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openacc.org/sites/default/files/inline-files/openacc-guide.pdf"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8685</TotalTime>
  <Pages>122</Pages>
  <Words>48854</Words>
  <Characters>288240</Characters>
  <Application>Microsoft Office Word</Application>
  <DocSecurity>0</DocSecurity>
  <Lines>2402</Lines>
  <Paragraphs>672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336422</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587</cp:revision>
  <cp:lastPrinted>2023-04-29T11:14:00Z</cp:lastPrinted>
  <dcterms:created xsi:type="dcterms:W3CDTF">2022-12-16T13:15:00Z</dcterms:created>
  <dcterms:modified xsi:type="dcterms:W3CDTF">2023-04-30T12:38:00Z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zotero-version="6.0.26"&gt;&lt;session id="mqlYeqJ8"/&gt;&lt;style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