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607AA5D" w:rsidR="00C206FE" w:rsidRDefault="00C206FE" w:rsidP="00626499">
      <w:pPr>
        <w:suppressAutoHyphens/>
        <w:spacing w:after="0" w:line="240" w:lineRule="auto"/>
      </w:pPr>
      <w:r>
        <w:t>Ve Zlíně</w:t>
      </w:r>
      <w:r w:rsidR="006B695F">
        <w:t>, dne</w:t>
      </w:r>
      <w:r>
        <w:t xml:space="preserve"> </w:t>
      </w:r>
      <w:r w:rsidR="00B36C2B">
        <w:t>24.4.2023</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500A8C30" w:rsidR="00F03DA6" w:rsidRDefault="00473E7A">
      <w:r>
        <w:t xml:space="preserve">Diplomová práce se </w:t>
      </w:r>
      <w:r w:rsidR="00D60A08">
        <w:t>zabývá</w:t>
      </w:r>
      <w:r>
        <w:t xml:space="preserve"> tématem datově orientovaného vývoje software. V teoretické části </w:t>
      </w:r>
      <w:r w:rsidR="00D60A08">
        <w:t>student popisuje</w:t>
      </w:r>
      <w:r>
        <w:t xml:space="preserve"> jednotliv</w:t>
      </w:r>
      <w:r w:rsidR="00D60A08">
        <w:t>é</w:t>
      </w:r>
      <w:r>
        <w:t xml:space="preserve"> technik</w:t>
      </w:r>
      <w:r w:rsidR="00D60A08">
        <w:t>y</w:t>
      </w:r>
      <w:r>
        <w:t xml:space="preserve"> návrhu software, charakteristik</w:t>
      </w:r>
      <w:r w:rsidR="00D60A08">
        <w:t>u</w:t>
      </w:r>
      <w:r>
        <w:t xml:space="preserve"> používaného hardware a vybran</w:t>
      </w:r>
      <w:r w:rsidR="00D60A08">
        <w:t>é</w:t>
      </w:r>
      <w:r>
        <w:t xml:space="preserve"> aspekt</w:t>
      </w:r>
      <w:r w:rsidR="00D60A08">
        <w:t>y</w:t>
      </w:r>
      <w:r>
        <w:t xml:space="preserve"> ovlivňujících výkonnost implementovaných algoritmů. V praktické části </w:t>
      </w:r>
      <w:r w:rsidR="00D60A08">
        <w:t>jsou</w:t>
      </w:r>
      <w:r>
        <w:t xml:space="preserve">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BF01CB0"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p>
    <w:p w14:paraId="1DF9BB85" w14:textId="0D44C4B7" w:rsidR="000947D8" w:rsidRDefault="00AC3320">
      <w:pPr>
        <w:rPr>
          <w:rStyle w:val="Pokec"/>
          <w:color w:val="auto"/>
        </w:rPr>
      </w:pPr>
      <w:r>
        <w:rPr>
          <w:rStyle w:val="Pokec"/>
          <w:color w:val="auto"/>
        </w:rPr>
        <w:lastRenderedPageBreak/>
        <w:t xml:space="preserve">Děkuji vedoucímu práce Ing. Peterovi Janků, Ph.D. </w:t>
      </w:r>
      <w:r w:rsidR="000947D8">
        <w:rPr>
          <w:rStyle w:val="Pokec"/>
          <w:color w:val="auto"/>
        </w:rPr>
        <w:t>za předmětné konzultace a poskytnutí hodnotných rad zejména ohledně formálního zpracování. Rovněž oceňuji dostatek volnosti při vypracovávání a výběru použitých technologií.</w:t>
      </w:r>
    </w:p>
    <w:p w14:paraId="538F8DA4" w14:textId="15894243"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16741640"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DF0693">
          <w:rPr>
            <w:webHidden/>
          </w:rPr>
          <w:t>8</w:t>
        </w:r>
        <w:r>
          <w:rPr>
            <w:webHidden/>
          </w:rPr>
          <w:fldChar w:fldCharType="end"/>
        </w:r>
      </w:hyperlink>
    </w:p>
    <w:p w14:paraId="79D1878F" w14:textId="3F25C6A9"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DF0693">
          <w:rPr>
            <w:webHidden/>
          </w:rPr>
          <w:t>9</w:t>
        </w:r>
        <w:r w:rsidR="00F03DA6">
          <w:rPr>
            <w:webHidden/>
          </w:rPr>
          <w:fldChar w:fldCharType="end"/>
        </w:r>
      </w:hyperlink>
    </w:p>
    <w:p w14:paraId="764A5F00" w14:textId="33C1AA43"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1E2B6C20" w14:textId="63CE8ADD"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02DFDB79" w14:textId="68E9A12C"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60F36E3F" w14:textId="0D7DD482"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75D9570E" w14:textId="5923FCCD"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2DEDA1B5" w14:textId="25C6C4A4"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10616CB5" w14:textId="11DC2B35"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049407F7" w14:textId="2C2985BD"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DF0693">
          <w:rPr>
            <w:webHidden/>
          </w:rPr>
          <w:t>56</w:t>
        </w:r>
        <w:r w:rsidR="00F03DA6">
          <w:rPr>
            <w:webHidden/>
          </w:rPr>
          <w:fldChar w:fldCharType="end"/>
        </w:r>
      </w:hyperlink>
    </w:p>
    <w:p w14:paraId="3E0248A7" w14:textId="6136938F"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78A9F1CD" w14:textId="07B9D538"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2AAE3C16" w14:textId="427BF3D5"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7943E025" w14:textId="189BB22C"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DF0693">
          <w:rPr>
            <w:b w:val="0"/>
            <w:bCs/>
            <w:webHidden/>
            <w:lang w:val="en-US"/>
          </w:rPr>
          <w:t>Error! Bookmark not defined.</w:t>
        </w:r>
        <w:r w:rsidR="00F03DA6">
          <w:rPr>
            <w:webHidden/>
          </w:rPr>
          <w:fldChar w:fldCharType="end"/>
        </w:r>
      </w:hyperlink>
    </w:p>
    <w:p w14:paraId="3BFAE892" w14:textId="23D21E9D"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DF0693">
          <w:rPr>
            <w:b/>
            <w:bCs/>
            <w:webHidden/>
            <w:lang w:val="en-US"/>
          </w:rPr>
          <w:t>Error! Bookmark not defined.</w:t>
        </w:r>
        <w:r w:rsidR="00F03DA6">
          <w:rPr>
            <w:webHidden/>
          </w:rPr>
          <w:fldChar w:fldCharType="end"/>
        </w:r>
      </w:hyperlink>
    </w:p>
    <w:p w14:paraId="23B91011" w14:textId="7AD9C9B0"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DF0693">
          <w:rPr>
            <w:webHidden/>
          </w:rPr>
          <w:t>57</w:t>
        </w:r>
        <w:r w:rsidR="00F03DA6">
          <w:rPr>
            <w:webHidden/>
          </w:rPr>
          <w:fldChar w:fldCharType="end"/>
        </w:r>
      </w:hyperlink>
    </w:p>
    <w:p w14:paraId="0DAA2CA7" w14:textId="063D653E"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DF0693">
          <w:rPr>
            <w:webHidden/>
          </w:rPr>
          <w:t>112</w:t>
        </w:r>
        <w:r w:rsidR="00F03DA6">
          <w:rPr>
            <w:webHidden/>
          </w:rPr>
          <w:fldChar w:fldCharType="end"/>
        </w:r>
      </w:hyperlink>
    </w:p>
    <w:p w14:paraId="547FB94A" w14:textId="4AA30340"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DF0693">
          <w:rPr>
            <w:webHidden/>
          </w:rPr>
          <w:t>115</w:t>
        </w:r>
        <w:r w:rsidR="00F03DA6">
          <w:rPr>
            <w:webHidden/>
          </w:rPr>
          <w:fldChar w:fldCharType="end"/>
        </w:r>
      </w:hyperlink>
    </w:p>
    <w:p w14:paraId="42F435AF" w14:textId="7617F8B3"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DF0693">
          <w:rPr>
            <w:webHidden/>
          </w:rPr>
          <w:t>116</w:t>
        </w:r>
        <w:r w:rsidR="00F03DA6">
          <w:rPr>
            <w:webHidden/>
          </w:rPr>
          <w:fldChar w:fldCharType="end"/>
        </w:r>
      </w:hyperlink>
    </w:p>
    <w:p w14:paraId="2DBC4055" w14:textId="52002841"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DF0693">
          <w:rPr>
            <w:webHidden/>
          </w:rPr>
          <w:t>119</w:t>
        </w:r>
        <w:r w:rsidR="00F03DA6">
          <w:rPr>
            <w:webHidden/>
          </w:rPr>
          <w:fldChar w:fldCharType="end"/>
        </w:r>
      </w:hyperlink>
    </w:p>
    <w:p w14:paraId="29FCDAD7" w14:textId="234DA35C"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DF0693">
          <w:rPr>
            <w:webHidden/>
          </w:rPr>
          <w:t>121</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45260FA8" w14:textId="77777777" w:rsidR="006B3F4A" w:rsidRDefault="00871713" w:rsidP="000A4DFE">
      <w:r>
        <w:t xml:space="preserve">Objektově orientované programování je jedno z nejrozšířenějších paradigmat mezi programátory. Mnoho z nich, včetně </w:t>
      </w:r>
      <w:r w:rsidR="004662C5">
        <w:t>autora</w:t>
      </w:r>
      <w:r w:rsidR="008F11E8">
        <w:t xml:space="preserve"> diplomové práce</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 xml:space="preserve">návrh se soustředí na vytvoření abstraktního, idealizovaného a také co nejobecnějšího modelu reálného problému. </w:t>
      </w:r>
    </w:p>
    <w:p w14:paraId="3DF54556" w14:textId="326E1B9C" w:rsidR="0096694A" w:rsidRDefault="00871713" w:rsidP="000A4DFE">
      <w:r>
        <w:t>Naproti tomu datově orientovaný návrh považuje data za to nejvýznamnější. Zároveň se toto paradigma soustředí na charakteristiky hardware, na kterém</w:t>
      </w:r>
      <w:r w:rsidR="008F11E8">
        <w:t xml:space="preserve"> se</w:t>
      </w:r>
      <w:r>
        <w:t xml:space="preserve"> software </w:t>
      </w:r>
      <w:r w:rsidR="008F11E8">
        <w:t>vykonává</w:t>
      </w:r>
      <w:r>
        <w:t xml:space="preserve">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tvoří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w:t>
      </w:r>
      <w:r w:rsidR="008F11E8">
        <w:t xml:space="preserve"> a aktuální</w:t>
      </w:r>
      <w:r>
        <w:t xml:space="preserve">, a proto tato diplomová práce </w:t>
      </w:r>
      <w:r w:rsidR="004662C5">
        <w:t>pojednávat o</w:t>
      </w:r>
      <w:r>
        <w:t xml:space="preserve"> shrnutí nejzásadnějších myšlenek tohoto paradigmata. </w:t>
      </w:r>
    </w:p>
    <w:p w14:paraId="7EEA6858" w14:textId="20F6FA83" w:rsidR="00F03DA6" w:rsidRPr="00871713" w:rsidRDefault="00871713" w:rsidP="000A4DFE">
      <w:pPr>
        <w:rPr>
          <w:rStyle w:val="Pokec"/>
          <w:color w:val="auto"/>
        </w:rPr>
      </w:pPr>
      <w:r>
        <w:t xml:space="preserve">V teoretické části </w:t>
      </w:r>
      <w:r w:rsidR="004662C5">
        <w:t>bude představena definice</w:t>
      </w:r>
      <w:r w:rsidR="00260166">
        <w:t xml:space="preserve"> pojmu</w:t>
      </w:r>
      <w:r w:rsidR="00A529EB">
        <w:t xml:space="preserve"> </w:t>
      </w:r>
      <w:r w:rsidR="00260166">
        <w:t>datově orientované programování</w:t>
      </w:r>
      <w:r w:rsidR="00A529EB">
        <w:t xml:space="preserve">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289B8EDF"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říci,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w:t>
      </w:r>
      <w:r w:rsidR="00D16AC5">
        <w:t>literatury</w:t>
      </w:r>
      <w:r w:rsidR="00B51B38" w:rsidRPr="00B51B38">
        <w:t>, kter</w:t>
      </w:r>
      <w:r w:rsidR="00D16AC5">
        <w:t>á</w:t>
      </w:r>
      <w:r w:rsidR="00B51B38" w:rsidRPr="00B51B38">
        <w:t xml:space="preserve"> se zabýv</w:t>
      </w:r>
      <w:r w:rsidR="00D16AC5">
        <w:t>á</w:t>
      </w:r>
      <w:r w:rsidR="00B51B38" w:rsidRPr="00B51B38">
        <w:t xml:space="preserve"> tímto tématem, </w:t>
      </w:r>
      <w:r w:rsidR="00356B71">
        <w:t>a</w:t>
      </w:r>
      <w:r w:rsidR="00B51B38" w:rsidRPr="00B51B38">
        <w:t xml:space="preserve"> také větší</w:t>
      </w:r>
      <w:r w:rsidR="00356B71">
        <w:t>ho</w:t>
      </w:r>
      <w:r w:rsidR="00B51B38" w:rsidRPr="00B51B38">
        <w:t xml:space="preserve">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5F0DABB3" w14:textId="4EF8EE8F" w:rsidR="00B31374" w:rsidRDefault="00B31374" w:rsidP="00FE449F">
      <w:r>
        <w:t>Definovat toto paradigma lze mnoha různými způsoby. Je uvedena definice nalezena v literatuře.</w:t>
      </w:r>
    </w:p>
    <w:p w14:paraId="78E65979" w14:textId="4AA4EDC0" w:rsidR="00FE449F" w:rsidRDefault="00FE449F" w:rsidP="00FE449F">
      <w:r>
        <w:t xml:space="preserve">„Datově orientovaný návrh je dovednost navrhnout software pomocí vývoje transformací pro data v řádné formě, kde řádná forma je řízena cílovým hardwarem a transformacemi, které na něm běží.“ </w:t>
      </w:r>
      <w:r w:rsidR="00910047">
        <w:fldChar w:fldCharType="begin"/>
      </w:r>
      <w:r w:rsidR="00FC1E93">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0513EF0A" w:rsidR="00AB23A3" w:rsidRPr="00FE449F" w:rsidRDefault="00AB23A3" w:rsidP="00FE449F">
      <w:r>
        <w:t>„Datově orientovaný návrh si nechává napovědět daty, která jsou pozorovatelná nebo očekávaná. Na rozdíl od uvažování všech možných scénářů nebo plánování adaptability, využíváme nejpravděpodobnější vstupy pro smě</w:t>
      </w:r>
      <w:r w:rsidR="00356B71">
        <w:t>ř</w:t>
      </w:r>
      <w:r>
        <w:t xml:space="preserve">ování algoritmu. Na rozdíl od plánování rozšiřitelnosti je jednoduchý a má za cíl </w:t>
      </w:r>
      <w:r w:rsidR="00356B71">
        <w:t>plnit úkoly</w:t>
      </w:r>
      <w:r>
        <w:t xml:space="preserve">.“ </w:t>
      </w:r>
      <w:r w:rsidR="00910047">
        <w:fldChar w:fldCharType="begin"/>
      </w:r>
      <w:r w:rsidR="00FC1E93">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 xml:space="preserve">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w:t>
      </w:r>
      <w:r w:rsidR="0083535F">
        <w:lastRenderedPageBreak/>
        <w:t>her. Je v něm uvedeno, na kterou věc se různé programovací přístupy soustředí a jak se od nich datově orientovaný přístup liší. Autor</w:t>
      </w:r>
      <w:r w:rsidR="00C7542C">
        <w:t xml:space="preserve"> článku</w:t>
      </w:r>
      <w:r w:rsidR="0083535F">
        <w:t xml:space="preserve"> dále </w:t>
      </w:r>
      <w:r w:rsidR="001426E6">
        <w:t>uvádí svůj výčet výhod tohoto přístupu, a to paralelizace, využití vyrovnávací paměti, modularita a jednoduchost testování. 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402C7349"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Oba jsou vlastní</w:t>
      </w:r>
      <w:r w:rsidR="007321F2">
        <w:t>ci</w:t>
      </w:r>
      <w:r w:rsidR="00F32B6A">
        <w:t xml:space="preserve"> </w:t>
      </w:r>
      <w:r w:rsidR="007321F2">
        <w:t>blogů</w:t>
      </w:r>
      <w:r w:rsidR="00F32B6A">
        <w:t xml:space="preserve">, kde v minulosti publikovali </w:t>
      </w:r>
      <w:r w:rsidR="007321F2">
        <w:t>články</w:t>
      </w:r>
      <w:r w:rsidR="00F32B6A">
        <w:t xml:space="preserve">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3628757D" w:rsidR="00790BD4" w:rsidRPr="00790BD4" w:rsidRDefault="00790BD4" w:rsidP="00790BD4">
      <w:r>
        <w:t xml:space="preserve">Všechny aplikace, co kdy byly napsány, slouží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5F171D">
        <w:t xml:space="preserve">„Data jsou vše, co máme“. </w:t>
      </w:r>
      <w:r w:rsidR="005F171D">
        <w:fldChar w:fldCharType="begin"/>
      </w:r>
      <w:r w:rsidR="00FC1E93">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5F171D">
        <w:fldChar w:fldCharType="separate"/>
      </w:r>
      <w:r w:rsidR="005F171D" w:rsidRPr="00910047">
        <w:t>[1]</w:t>
      </w:r>
      <w:r w:rsidR="005F171D">
        <w:fldChar w:fldCharType="end"/>
      </w:r>
      <w:r w:rsidR="005F171D">
        <w:t xml:space="preserve"> </w:t>
      </w:r>
    </w:p>
    <w:p w14:paraId="0BCF7EE5" w14:textId="6D185E56" w:rsidR="00234BDC" w:rsidRDefault="00234BDC" w:rsidP="00234BDC">
      <w:pPr>
        <w:pStyle w:val="Heading3"/>
      </w:pPr>
      <w:r>
        <w:t>Data nejsou problémová doména</w:t>
      </w:r>
    </w:p>
    <w:p w14:paraId="5AE7E82D" w14:textId="5674173D" w:rsidR="0088483E" w:rsidRPr="0088483E" w:rsidRDefault="00631F07" w:rsidP="0088483E">
      <w:r>
        <w:t>Na rozdíl od objektově orientovaného přístupu, datově orientovaný přístup obětovává čitelnost kódu, což umožňuje nezatěžovat počítač lidskými koncepty. Umístěním dat do třídy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w:t>
      </w:r>
      <w:r w:rsidR="00C32255">
        <w:t>lze</w:t>
      </w:r>
      <w:r w:rsidR="00C92BA5">
        <w:t xml:space="preserve"> uvažovat tak, jak </w:t>
      </w:r>
      <w:r w:rsidR="00C32255">
        <w:t>je třeba</w:t>
      </w:r>
      <w:r w:rsidR="00C92BA5">
        <w:t xml:space="preserve"> pro získání výstupních dat v požadovaném formátu.</w:t>
      </w:r>
      <w:r w:rsidR="005F171D">
        <w:t xml:space="preserve"> Datově orientovaný návrh nezabudovává problém z reálného světa do kódu“. </w:t>
      </w:r>
      <w:r w:rsidR="005F171D">
        <w:fldChar w:fldCharType="begin"/>
      </w:r>
      <w:r w:rsidR="00FC1E9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5F171D">
        <w:fldChar w:fldCharType="separate"/>
      </w:r>
      <w:r w:rsidR="005F171D" w:rsidRPr="00F16A03">
        <w:t>[1]</w:t>
      </w:r>
      <w:r w:rsidR="005F171D">
        <w:fldChar w:fldCharType="end"/>
      </w:r>
    </w:p>
    <w:p w14:paraId="4699DE21" w14:textId="68E6E720" w:rsidR="00234BDC" w:rsidRDefault="00234BDC" w:rsidP="00234BDC">
      <w:pPr>
        <w:pStyle w:val="Heading3"/>
      </w:pPr>
      <w:r>
        <w:lastRenderedPageBreak/>
        <w:t>Statistika</w:t>
      </w:r>
    </w:p>
    <w:p w14:paraId="207CF930" w14:textId="6720D74F" w:rsidR="00910047" w:rsidRDefault="003B72A0" w:rsidP="001735F3">
      <w:r>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řeší. </w:t>
      </w:r>
      <w:r w:rsidR="00992EDC">
        <w:t xml:space="preserve">„Data jsou typ, frekvence, množství, tvar a pravděpodobnost.“ </w:t>
      </w:r>
      <w:r w:rsidR="00992EDC">
        <w:fldChar w:fldCharType="begin"/>
      </w:r>
      <w:r w:rsidR="00FC1E9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92EDC">
        <w:fldChar w:fldCharType="separate"/>
      </w:r>
      <w:r w:rsidR="00992EDC" w:rsidRPr="00F16A03">
        <w:t>[1]</w:t>
      </w:r>
      <w:r w:rsidR="00992EDC">
        <w:fldChar w:fldCharType="end"/>
      </w:r>
    </w:p>
    <w:p w14:paraId="2FA3D2BE" w14:textId="7F9E1E2A" w:rsidR="00910047" w:rsidRDefault="0036637B" w:rsidP="001735F3">
      <w:r>
        <w:t xml:space="preserve">Analýza dat může mít podobu prostého výpisu hodnoty proměnné. Stačí, když zvolíme libovolnou proměnnou, která nás zajímá a </w:t>
      </w:r>
      <w:r w:rsidR="00F72523">
        <w:t>budeme sledovat vývoj jejích hodnot v čase.</w:t>
      </w:r>
      <w:r w:rsidR="00992EDC">
        <w:t xml:space="preserve"> „Pokud porozumíme datům, porozumíme problému.“</w:t>
      </w:r>
      <w:r w:rsidR="00F72523">
        <w:t xml:space="preserv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02AD8EEC" w14:textId="69AE3073" w:rsidR="00AA13A1" w:rsidRDefault="00AA13A1" w:rsidP="001735F3">
      <w:r>
        <w:t xml:space="preserve">Jelikož se tento přístup opírá o data, pro dosažení lepšího než dostatečného řešení problému je třeba získat co nejvíce dat o problému ještě před začátkem vývoje. </w:t>
      </w:r>
      <w:r w:rsidR="004D56D0">
        <w:t>Prvním krokem tvorby programů tímto způsobem by měl být návrh struktury dat za podpory informací o hardware a překladači, protože tyto prvky se významným způsobem podílí na transformaci dat.</w:t>
      </w:r>
      <w:r w:rsidR="00FC1E93">
        <w:t xml:space="preserve"> </w:t>
      </w:r>
      <w:r w:rsidR="00FC1E93">
        <w:fldChar w:fldCharType="begin"/>
      </w:r>
      <w:r w:rsidR="00FC1E93">
        <w:instrText xml:space="preserve"> ADDIN ZOTERO_ITEM CSL_CITATION {"citationID":"uZQE3euk","properties":{"formattedCitation":"[4]","plainCitation":"[4]","noteIndex":0},"citationItems":[{"id":61,"uris":["http://zotero.org/users/local/mpzMsgKl/items/4UV75XP5"],"itemData":{"id":61,"type":"article-journal","abstract":"Data-oriented design is a growing software development process for games that has not been well studied in academia. It seeks to subtract complicated design methods from problem solving and leverage the simplicity of what computer architecture is designed to do: input, transform, and output data.","container-title":"Computer","DOI":"10.1109/MC.2022.3155108","ISSN":"1558-0814","issue":"5","note":"event-title: Computer","page":"31-38","source":"IEEE Xplore","title":"The Data-Oriented Design Process for Game Development","volume":"55","author":[{"family":"Bayliss","given":"Jessica D."}],"issued":{"date-parts":[["2022",5]]}}}],"schema":"https://github.com/citation-style-language/schema/raw/master/csl-citation.json"} </w:instrText>
      </w:r>
      <w:r w:rsidR="00FC1E93">
        <w:fldChar w:fldCharType="separate"/>
      </w:r>
      <w:r w:rsidR="00FC1E93" w:rsidRPr="00FC1E93">
        <w:t>[4]</w:t>
      </w:r>
      <w:r w:rsidR="00FC1E93">
        <w:fldChar w:fldCharType="end"/>
      </w:r>
    </w:p>
    <w:p w14:paraId="43E42A1E" w14:textId="0ED2EF5A" w:rsidR="0036637B" w:rsidRPr="001735F3" w:rsidRDefault="002500B8" w:rsidP="001735F3">
      <w:r>
        <w:t xml:space="preserve">Jelikož vývoj aplikací může být velmi náročný na čas a prostředky,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26F332AF" w:rsidR="008E42E1" w:rsidRPr="008E42E1" w:rsidRDefault="00A81541" w:rsidP="008E42E1">
      <w:r>
        <w:t xml:space="preserve">Významná myšlenka je držet data a operace nad těmito daty zvlášť a neshlukovat je do tříd nebo jiných konstruktů. </w:t>
      </w:r>
      <w:r w:rsidR="008E42E1">
        <w:t>Díky tomu dokáže</w:t>
      </w:r>
      <w:r w:rsidR="00C7542C">
        <w:t xml:space="preserve"> programátor</w:t>
      </w:r>
      <w:r w:rsidR="008E42E1">
        <w:t xml:space="preserve"> lépe reagovat na změny a minimalizovat náklady potřebného přepisu kódu. </w:t>
      </w:r>
      <w:r w:rsidR="00055318">
        <w:t xml:space="preserve">„Datově orientovaný návrh může pozorovat změnu v architektuře aplikace díky porozumění změn v datech.“ </w:t>
      </w:r>
      <w:r w:rsidR="00055318">
        <w:fldChar w:fldCharType="begin"/>
      </w:r>
      <w:r w:rsidR="00FC1E9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055318">
        <w:fldChar w:fldCharType="separate"/>
      </w:r>
      <w:r w:rsidR="00055318" w:rsidRPr="00F16A03">
        <w:t>[1]</w:t>
      </w:r>
      <w:r w:rsidR="00055318">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snaží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w:t>
      </w:r>
      <w:r w:rsidR="00DC3733">
        <w:lastRenderedPageBreak/>
        <w:t xml:space="preserve">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3F7EE724" w14:textId="1A36ED67" w:rsidR="00E15F77"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w:t>
      </w:r>
      <w:r w:rsidR="00E15F77">
        <w:fldChar w:fldCharType="begin"/>
      </w:r>
      <w:r w:rsidR="00FC1E93">
        <w:instrText xml:space="preserve"> ADDIN ZOTERO_ITEM CSL_CITATION {"citationID":"Z1bIuXpa","properties":{"formattedCitation":"[5]","plainCitation":"[5]","noteIndex":0},"citationItems":[{"id":12,"uris":["http://zotero.org/users/local/mpzMsgKl/items/4CLAI5Y8"],"itemData":{"id":12,"type":"webpage","abstract":"This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E15F77">
        <w:fldChar w:fldCharType="separate"/>
      </w:r>
      <w:r w:rsidR="00FC1E93" w:rsidRPr="00FC1E93">
        <w:t>[5]</w:t>
      </w:r>
      <w:r w:rsidR="00E15F77">
        <w:fldChar w:fldCharType="end"/>
      </w:r>
    </w:p>
    <w:p w14:paraId="535CC41D" w14:textId="02CC46E9" w:rsidR="00C25F7E" w:rsidRDefault="00F16A03" w:rsidP="00C25F7E">
      <w:r>
        <w:t xml:space="preserve">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fldChar w:fldCharType="begin"/>
      </w:r>
      <w:r w:rsidR="00FC1E93">
        <w:instrText xml:space="preserve"> ADDIN ZOTERO_ITEM CSL_CITATION {"citationID":"akNUraHs","properties":{"formattedCitation":"[5]","plainCitation":"[5]","noteIndex":0},"citationItems":[{"id":12,"uris":["http://zotero.org/users/local/mpzMsgKl/items/4CLAI5Y8"],"itemData":{"id":12,"type":"webpage","abstract":"This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fldChar w:fldCharType="separate"/>
      </w:r>
      <w:r w:rsidR="00FC1E93" w:rsidRPr="00FC1E93">
        <w:t>[5]</w:t>
      </w:r>
      <w:r>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543CA8C"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C1E93">
        <w:instrText xml:space="preserve"> ADDIN ZOTERO_ITEM CSL_CITATION {"citationID":"rXHWaXPg","properties":{"formattedCitation":"[5]","plainCitation":"[5]","noteIndex":0},"citationItems":[{"id":12,"uris":["http://zotero.org/users/local/mpzMsgKl/items/4CLAI5Y8"],"itemData":{"id":12,"type":"webpage","abstract":"This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C1E93" w:rsidRPr="00FC1E93">
        <w:t>[5]</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3FA4315E" w14:textId="5784161D" w:rsidR="004F0A86" w:rsidRDefault="00C277B8" w:rsidP="002E0CB5">
      <w:r>
        <w:t>„Funkcionální programování je přístup k vývoji software, který používá ryzí funkce pro vytvoření udržitelného software. Jinými slovy se jedná o tvoření programů</w:t>
      </w:r>
      <w:r w:rsidR="00BB7FD4">
        <w:t>,</w:t>
      </w:r>
      <w:r>
        <w:t xml:space="preserve"> aplikací a kompozicí funkcí.“</w:t>
      </w:r>
      <w:r w:rsidR="00F16A03">
        <w:t xml:space="preserve"> </w:t>
      </w:r>
      <w:r w:rsidR="004F0A86">
        <w:fldChar w:fldCharType="begin"/>
      </w:r>
      <w:r w:rsidR="00FC1E93">
        <w:instrText xml:space="preserve"> ADDIN ZOTERO_ITEM CSL_CITATION {"citationID":"tYq08cem","properties":{"formattedCitation":"[6]","plainCitation":"[6]","noteIndex":0},"citationItems":[{"id":13,"uris":["http://zotero.org/users/local/mpzMsgKl/items/2XVNPYIR"],"itemData":{"id":13,"type":"post-weblog","abstract":"What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4F0A86">
        <w:fldChar w:fldCharType="separate"/>
      </w:r>
      <w:r w:rsidR="00FC1E93" w:rsidRPr="00FC1E93">
        <w:t>[6]</w:t>
      </w:r>
      <w:r w:rsidR="004F0A86">
        <w:fldChar w:fldCharType="end"/>
      </w:r>
    </w:p>
    <w:p w14:paraId="2558752D" w14:textId="704C23EF" w:rsidR="00C277B8" w:rsidRDefault="00C277B8" w:rsidP="002E0CB5">
      <w:r>
        <w:t xml:space="preserve">Jak vyplývá z názvu, funkce je zde základní stavební jednotka. Kromě jejich běžného použití jsou funkce využívány taky jako proměnné, argumenty funkcí nebo návratové hodnoty </w:t>
      </w:r>
      <w:r>
        <w:lastRenderedPageBreak/>
        <w:t xml:space="preserve">funkcí. Na rozdíl od ostatních paradigmat se zde preferuje použití proměnných, jejichž hodnota se po deklaraci nemění. Základní myšlenky tohoto programovacího stylu pochází z matematického nástroje zvaného lambda kalkul, který byl popsán ve 30. letech minulého století </w:t>
      </w:r>
      <w:proofErr w:type="spellStart"/>
      <w:r>
        <w:t>Alonz</w:t>
      </w:r>
      <w:r w:rsidR="009D52B1">
        <w:t>em</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C1E93">
        <w:instrText xml:space="preserve"> ADDIN ZOTERO_ITEM CSL_CITATION {"citationID":"IIuRcavW","properties":{"formattedCitation":"[6]","plainCitation":"[6]","noteIndex":0},"citationItems":[{"id":13,"uris":["http://zotero.org/users/local/mpzMsgKl/items/2XVNPYIR"],"itemData":{"id":13,"type":"post-weblog","abstract":"What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C1E93" w:rsidRPr="00FC1E93">
        <w:t>[6]</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7983AA24" w:rsidR="00150F84" w:rsidRDefault="00613141" w:rsidP="009B291B">
      <w:r>
        <w:t xml:space="preserve">„Objektově orientovaný návrh je soustředěn na problém a jeho řešení. Objekty, abstraktní reprezentace věcí, které tvoří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C1E9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740825FA"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vytvoří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C1E93">
        <w:instrText xml:space="preserve"> ADDIN ZOTERO_ITEM CSL_CITATION {"citationID":"vxsd8b2y","properties":{"formattedCitation":"[6]","plainCitation":"[6]","noteIndex":0},"citationItems":[{"id":13,"uris":["http://zotero.org/users/local/mpzMsgKl/items/2XVNPYIR"],"itemData":{"id":13,"type":"post-weblog","abstract":"What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C1E93" w:rsidRPr="00FC1E93">
        <w:t>[6]</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xml:space="preserve">. Pro programátora odchovaného na objektově orientovaném návrhu mohou být myšlenky aplikované v těchto alternativních programovacích </w:t>
      </w:r>
      <w:r w:rsidRPr="007329C1">
        <w:lastRenderedPageBreak/>
        <w:t>přístupech relativně složité, ba i zpočátku nepochopitelné.</w:t>
      </w:r>
      <w:r w:rsidR="007531E1">
        <w:t xml:space="preserve"> Obě paradigmata se mohou vyskytovat 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bookmarkStart w:id="43" w:name="_Ref133668421"/>
      <w:r>
        <w:t>Vyrovnávací paměť</w:t>
      </w:r>
      <w:bookmarkEnd w:id="43"/>
    </w:p>
    <w:p w14:paraId="69CB0223" w14:textId="34621379" w:rsidR="0008512F" w:rsidRDefault="0008512F" w:rsidP="0008512F">
      <w:r>
        <w:t>Vyrovnávací paměť (</w:t>
      </w:r>
      <w:proofErr w:type="spellStart"/>
      <w:r>
        <w:t>cache</w:t>
      </w:r>
      <w:proofErr w:type="spellEnd"/>
      <w:r>
        <w:t xml:space="preserve">) je rychlé paměťové zařízení s malou kapacitou, které slouží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C1E93">
        <w:instrText xml:space="preserve"> ADDIN ZOTERO_ITEM CSL_CITATION {"citationID":"Qm4Z0N1M","properties":{"formattedCitation":"[7]","plainCitation":"[7]","noteIndex":0},"citationItems":[{"id":5,"uris":["http://zotero.org/users/local/mpzMsgKl/items/9UXPQF8D"],"itemData":{"id":5,"type":"book","call-number":"QA76.5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3755375A" w14:textId="4133B800"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w:t>
      </w:r>
      <w:r w:rsidR="0080507C">
        <w:t>každé</w:t>
      </w:r>
      <w:r w:rsidR="000F0B33">
        <w:t xml:space="preserve">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C1E93">
        <w:instrText xml:space="preserve"> ADDIN ZOTERO_ITEM CSL_CITATION {"citationID":"ZhiFntiV","properties":{"formattedCitation":"[7]","plainCitation":"[7]","noteIndex":0},"citationItems":[{"id":5,"uris":["http://zotero.org/users/local/mpzMsgKl/items/9UXPQF8D"],"itemData":{"id":5,"type":"book","call-number":"QA76.5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4DDC53C8" w14:textId="37FF428C" w:rsidR="00D15428" w:rsidRDefault="00D15428" w:rsidP="008A3E17">
      <w:r>
        <w:t>Vývoj vyrovnávacích pamětí je jeden z přispěvatelů k relativně obrovským výkonům dnešních CPU. Tento růst bohužel mnohonásobně převyšuje ten u operačních pamětí</w:t>
      </w:r>
      <w:r w:rsidR="00600A14">
        <w:t xml:space="preserve">, což je zobrazeno v </w:t>
      </w:r>
      <w:r w:rsidR="00600A14">
        <w:fldChar w:fldCharType="begin"/>
      </w:r>
      <w:r w:rsidR="00600A14">
        <w:instrText xml:space="preserve"> REF _Ref133665134 \h </w:instrText>
      </w:r>
      <w:r w:rsidR="00600A14">
        <w:fldChar w:fldCharType="separate"/>
      </w:r>
      <w:r w:rsidR="00DF0693">
        <w:t xml:space="preserve">Obr. </w:t>
      </w:r>
      <w:r w:rsidR="00DF0693">
        <w:rPr>
          <w:noProof/>
        </w:rPr>
        <w:t>1</w:t>
      </w:r>
      <w:r w:rsidR="00600A14">
        <w:fldChar w:fldCharType="end"/>
      </w:r>
      <w:r>
        <w:t xml:space="preserve">. I z tohoto důvodu by se měli programátoři naučit, jak efektivně využívat </w:t>
      </w:r>
      <w:proofErr w:type="spellStart"/>
      <w:r>
        <w:t>cache</w:t>
      </w:r>
      <w:proofErr w:type="spellEnd"/>
      <w:r>
        <w:t xml:space="preserve"> paměť. </w:t>
      </w:r>
      <w:r w:rsidR="00F16A03">
        <w:fldChar w:fldCharType="begin"/>
      </w:r>
      <w:r w:rsidR="00FC1E93">
        <w:instrText xml:space="preserve"> ADDIN ZOTERO_ITEM CSL_CITATION {"citationID":"vdmjyEDK","properties":{"formattedCitation":"[8]","plainCitation":"[8]","noteIndex":0},"citationItems":[{"id":6,"uris":["http://zotero.org/users/local/mpzMsgKl/items/SBH64PYA"],"itemData":{"id":6,"type":"book","call-number":"QA76.9.A73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C1E93" w:rsidRPr="00FC1E93">
        <w:t>[8]</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2E3764B6" w:rsidR="003739E5" w:rsidRDefault="009D4B76" w:rsidP="009D4B76">
      <w:pPr>
        <w:pStyle w:val="Caption"/>
      </w:pPr>
      <w:bookmarkStart w:id="44" w:name="_Ref133665134"/>
      <w:bookmarkStart w:id="45" w:name="_Toc133669120"/>
      <w:r>
        <w:t xml:space="preserve">Obr. </w:t>
      </w:r>
      <w:fldSimple w:instr=" SEQ Obr. \* ARABIC ">
        <w:r w:rsidR="00DF0693">
          <w:rPr>
            <w:noProof/>
          </w:rPr>
          <w:t>1</w:t>
        </w:r>
      </w:fldSimple>
      <w:bookmarkEnd w:id="44"/>
      <w:r>
        <w:t xml:space="preserve">: Vývoj doby trvání přístupu do procesorové a operační paměti. </w:t>
      </w:r>
      <w:r>
        <w:fldChar w:fldCharType="begin"/>
      </w:r>
      <w:r w:rsidR="00FC1E93">
        <w:instrText xml:space="preserve"> ADDIN ZOTERO_ITEM CSL_CITATION {"citationID":"LlAVRwxT","properties":{"formattedCitation":"[8]","plainCitation":"[8]","noteIndex":0},"citationItems":[{"id":6,"uris":["http://zotero.org/users/local/mpzMsgKl/items/SBH64PYA"],"itemData":{"id":6,"type":"book","call-number":"QA76.9.A73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bookmarkEnd w:id="45"/>
      <w:r w:rsidR="00FC1E93" w:rsidRPr="00FC1E93">
        <w:t>[8]</w:t>
      </w:r>
      <w:r>
        <w:fldChar w:fldCharType="end"/>
      </w:r>
    </w:p>
    <w:p w14:paraId="5DD12628" w14:textId="183BC0DB" w:rsidR="008A3E17" w:rsidRDefault="008A3E17" w:rsidP="008A3E17">
      <w:pPr>
        <w:pStyle w:val="Heading3"/>
      </w:pPr>
      <w:r>
        <w:t>Struktura a adresování</w:t>
      </w:r>
    </w:p>
    <w:p w14:paraId="0B78E925" w14:textId="66A2963C" w:rsidR="009B78F3" w:rsidRDefault="001923BD" w:rsidP="008A3E17">
      <w:proofErr w:type="spellStart"/>
      <w:r>
        <w:t>Cache</w:t>
      </w:r>
      <w:proofErr w:type="spellEnd"/>
      <w:r>
        <w:t xml:space="preserve"> paměti uspořádávají data do sad (set). Každá sada obsahuje jeden nebo více řádků (line). Jeden řádek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w:t>
      </w:r>
      <w:r w:rsidR="0080507C">
        <w:t>ý</w:t>
      </w:r>
      <w:r w:rsidR="009B78F3">
        <w:t xml:space="preserve"> se používají při adresování a načítání dat z </w:t>
      </w:r>
      <w:proofErr w:type="spellStart"/>
      <w:r w:rsidR="009B78F3">
        <w:t>cache</w:t>
      </w:r>
      <w:proofErr w:type="spellEnd"/>
      <w:r w:rsidR="009B78F3">
        <w:t xml:space="preserve">. </w:t>
      </w:r>
      <w:r w:rsidR="00F16A03">
        <w:fldChar w:fldCharType="begin"/>
      </w:r>
      <w:r w:rsidR="00FC1E93">
        <w:instrText xml:space="preserve"> ADDIN ZOTERO_ITEM CSL_CITATION {"citationID":"KqMfvGFA","properties":{"formattedCitation":"[7]","plainCitation":"[7]","noteIndex":0},"citationItems":[{"id":5,"uris":["http://zotero.org/users/local/mpzMsgKl/items/9UXPQF8D"],"itemData":{"id":5,"type":"book","call-number":"QA76.5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75FEA32F" w14:textId="41D64D74"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C1E93">
        <w:instrText xml:space="preserve"> ADDIN ZOTERO_ITEM CSL_CITATION {"citationID":"9C3zxNl3","properties":{"formattedCitation":"[7]","plainCitation":"[7]","noteIndex":0},"citationItems":[{"id":5,"uris":["http://zotero.org/users/local/mpzMsgKl/items/9UXPQF8D"],"itemData":{"id":5,"type":"book","call-number":"QA76.5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56BC5AC3" w14:textId="736A7360" w:rsidR="009D4B76" w:rsidRDefault="00A75C00" w:rsidP="009D4B76">
      <w:pPr>
        <w:keepNext/>
        <w:jc w:val="center"/>
      </w:pPr>
      <w:r>
        <w:rPr>
          <w:noProof/>
        </w:rPr>
        <w:drawing>
          <wp:inline distT="0" distB="0" distL="0" distR="0" wp14:anchorId="55D913BF" wp14:editId="3D2162F8">
            <wp:extent cx="5580380" cy="1679575"/>
            <wp:effectExtent l="0" t="0" r="1270" b="0"/>
            <wp:docPr id="1909414963"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963" name="Picture 2"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80380" cy="1679575"/>
                    </a:xfrm>
                    <a:prstGeom prst="rect">
                      <a:avLst/>
                    </a:prstGeom>
                  </pic:spPr>
                </pic:pic>
              </a:graphicData>
            </a:graphic>
          </wp:inline>
        </w:drawing>
      </w:r>
    </w:p>
    <w:p w14:paraId="7E32F535" w14:textId="5F31995C" w:rsidR="004B2664" w:rsidRDefault="009D4B76" w:rsidP="009D4B76">
      <w:pPr>
        <w:pStyle w:val="Caption"/>
      </w:pPr>
      <w:bookmarkStart w:id="46" w:name="_Toc133669121"/>
      <w:r>
        <w:t xml:space="preserve">Obr. </w:t>
      </w:r>
      <w:fldSimple w:instr=" SEQ Obr. \* ARABIC ">
        <w:r w:rsidR="00DF0693">
          <w:rPr>
            <w:noProof/>
          </w:rPr>
          <w:t>2</w:t>
        </w:r>
      </w:fldSimple>
      <w:r>
        <w:t>: Příklad rozdělení adresy. [Zdroj vlastní]</w:t>
      </w:r>
      <w:bookmarkEnd w:id="46"/>
    </w:p>
    <w:p w14:paraId="42320692" w14:textId="0C957BFA" w:rsidR="00147BC8" w:rsidRPr="00147BC8" w:rsidRDefault="00147BC8" w:rsidP="00147BC8">
      <w:r>
        <w:lastRenderedPageBreak/>
        <w:t xml:space="preserve">Bity </w:t>
      </w:r>
      <w:r>
        <w:rPr>
          <w:i/>
          <w:iCs/>
        </w:rPr>
        <w:t>s</w:t>
      </w:r>
      <w:r>
        <w:t> slouží pro nalezení odpovídající sady v </w:t>
      </w:r>
      <w:proofErr w:type="spellStart"/>
      <w:r>
        <w:t>cache</w:t>
      </w:r>
      <w:proofErr w:type="spellEnd"/>
      <w:r>
        <w:t xml:space="preserve"> paměti. Bity </w:t>
      </w:r>
      <w:r>
        <w:rPr>
          <w:i/>
          <w:iCs/>
        </w:rPr>
        <w:t>t</w:t>
      </w:r>
      <w:r>
        <w:t xml:space="preserve"> slouží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C1E93">
        <w:instrText xml:space="preserve"> ADDIN ZOTERO_ITEM CSL_CITATION {"citationID":"A2GquDpE","properties":{"formattedCitation":"[7]","plainCitation":"[7]","noteIndex":0},"citationItems":[{"id":5,"uris":["http://zotero.org/users/local/mpzMsgKl/items/9UXPQF8D"],"itemData":{"id":5,"type":"book","call-number":"QA76.5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004C9E1A" w14:textId="4CEDCBBD" w:rsidR="001C0DCE" w:rsidRDefault="001C0DCE" w:rsidP="001C0DCE">
      <w:pPr>
        <w:pStyle w:val="Heading3"/>
      </w:pPr>
      <w:r>
        <w:t>Pojmy</w:t>
      </w:r>
    </w:p>
    <w:p w14:paraId="59ADF457" w14:textId="2AFD155A"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w:t>
      </w:r>
      <w:r w:rsidR="00C132D2">
        <w:t xml:space="preserve"> Pokud je </w:t>
      </w:r>
      <w:proofErr w:type="spellStart"/>
      <w:r w:rsidR="00C132D2">
        <w:t>cache</w:t>
      </w:r>
      <w:proofErr w:type="spellEnd"/>
      <w:r w:rsidR="00C132D2">
        <w:t xml:space="preserve"> paměť plná, je třeba využít zvolené substituční strategie a nahradit </w:t>
      </w:r>
      <w:r w:rsidR="00A75C00">
        <w:t>vybranou</w:t>
      </w:r>
      <w:r w:rsidR="00C132D2">
        <w:t xml:space="preserve">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C1E93">
        <w:instrText xml:space="preserve"> ADDIN ZOTERO_ITEM CSL_CITATION {"citationID":"yjT7btV3","properties":{"formattedCitation":"[7]","plainCitation":"[7]","noteIndex":0},"citationItems":[{"id":5,"uris":["http://zotero.org/users/local/mpzMsgKl/items/9UXPQF8D"],"itemData":{"id":5,"type":"book","call-number":"QA76.5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10BFBC74" w14:textId="622A8D18" w:rsidR="008A3E17" w:rsidRDefault="008A3E17" w:rsidP="008A3E17">
      <w:pPr>
        <w:pStyle w:val="Heading3"/>
      </w:pPr>
      <w:r>
        <w:t>Vyrovnávací paměť s přímým mapováním</w:t>
      </w:r>
    </w:p>
    <w:p w14:paraId="1573CB2E" w14:textId="3AAE713F"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C1E93">
        <w:instrText xml:space="preserve"> ADDIN ZOTERO_ITEM CSL_CITATION {"citationID":"tzvqbSNO","properties":{"formattedCitation":"[7]","plainCitation":"[7]","noteIndex":0},"citationItems":[{"id":5,"uris":["http://zotero.org/users/local/mpzMsgKl/items/9UXPQF8D"],"itemData":{"id":5,"type":"book","call-number":"QA76.5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42C5895B" w:rsidR="0084673B" w:rsidRDefault="00AF23F1" w:rsidP="008654B5">
      <w:r>
        <w:t>Tento typ pamětí se redukuje problém existující v paměti s přímým mapováním pomocí navý</w:t>
      </w:r>
      <w:r w:rsidR="00A75C00">
        <w:t>š</w:t>
      </w:r>
      <w:r>
        <w:t xml:space="preserve">ení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C1E93">
        <w:instrText xml:space="preserve"> ADDIN ZOTERO_ITEM CSL_CITATION {"citationID":"bjbYseJW","properties":{"formattedCitation":"[7]","plainCitation":"[7]","noteIndex":0},"citationItems":[{"id":5,"uris":["http://zotero.org/users/local/mpzMsgKl/items/9UXPQF8D"],"itemData":{"id":5,"type":"book","call-number":"QA76.5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63884D8C" w14:textId="2312EAE4" w:rsidR="008654B5" w:rsidRDefault="0084673B" w:rsidP="008654B5">
      <w:r>
        <w:lastRenderedPageBreak/>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C1E93">
        <w:instrText xml:space="preserve"> ADDIN ZOTERO_ITEM CSL_CITATION {"citationID":"RAi5vDxu","properties":{"formattedCitation":"[7]","plainCitation":"[7]","noteIndex":0},"citationItems":[{"id":5,"uris":["http://zotero.org/users/local/mpzMsgKl/items/9UXPQF8D"],"itemData":{"id":5,"type":"book","call-number":"QA76.5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64432C15" w14:textId="77777777" w:rsidR="00166E8A" w:rsidRDefault="0083169D" w:rsidP="00166E8A">
      <w:pPr>
        <w:keepNext/>
        <w:jc w:val="center"/>
      </w:pPr>
      <w:r w:rsidRPr="0083169D">
        <w:rPr>
          <w:noProof/>
        </w:rPr>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25ADD20D" w:rsidR="0083169D" w:rsidRDefault="00166E8A" w:rsidP="00166E8A">
      <w:pPr>
        <w:pStyle w:val="Caption"/>
      </w:pPr>
      <w:bookmarkStart w:id="47" w:name="_Ref131521999"/>
      <w:bookmarkStart w:id="48" w:name="_Toc133669122"/>
      <w:r>
        <w:t xml:space="preserve">Obr. </w:t>
      </w:r>
      <w:fldSimple w:instr=" SEQ Obr. \* ARABIC ">
        <w:r w:rsidR="00DF0693">
          <w:rPr>
            <w:noProof/>
          </w:rPr>
          <w:t>3</w:t>
        </w:r>
      </w:fldSimple>
      <w:bookmarkEnd w:id="47"/>
      <w:r>
        <w:t xml:space="preserve">: Příklad uspořádání a typu </w:t>
      </w:r>
      <w:proofErr w:type="spellStart"/>
      <w:r>
        <w:t>cache</w:t>
      </w:r>
      <w:proofErr w:type="spellEnd"/>
      <w:r>
        <w:t xml:space="preserve"> pamětí – snímek programu CPU-Z. [Zdroj vlastní]</w:t>
      </w:r>
      <w:bookmarkEnd w:id="48"/>
    </w:p>
    <w:p w14:paraId="512DF849" w14:textId="7B63C7FC" w:rsidR="0083169D" w:rsidRPr="000D4F52" w:rsidRDefault="00A75C00" w:rsidP="0083169D">
      <w:r>
        <w:fldChar w:fldCharType="begin"/>
      </w:r>
      <w:r>
        <w:instrText xml:space="preserve"> REF _Ref131521999 \h </w:instrText>
      </w:r>
      <w:r>
        <w:fldChar w:fldCharType="separate"/>
      </w:r>
      <w:r w:rsidR="00DF0693">
        <w:t xml:space="preserve">Obr. </w:t>
      </w:r>
      <w:r w:rsidR="00DF0693">
        <w:rPr>
          <w:noProof/>
        </w:rPr>
        <w:t>3</w:t>
      </w:r>
      <w:r>
        <w:fldChar w:fldCharType="end"/>
      </w:r>
      <w:r>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3AB1A1A8"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C1E93">
        <w:instrText xml:space="preserve"> ADDIN ZOTERO_ITEM CSL_CITATION {"citationID":"9XZMD2Qb","properties":{"formattedCitation":"[7]","plainCitation":"[7]","noteIndex":0},"citationItems":[{"id":5,"uris":["http://zotero.org/users/local/mpzMsgKl/items/9UXPQF8D"],"itemData":{"id":5,"type":"book","call-number":"QA76.5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1CB95F7F" w14:textId="06626B73" w:rsidR="008A3E17" w:rsidRPr="008A3E17" w:rsidRDefault="008A3E17" w:rsidP="008A3E17">
      <w:pPr>
        <w:pStyle w:val="Heading3"/>
      </w:pPr>
      <w:r>
        <w:t>Substituční strategie</w:t>
      </w:r>
    </w:p>
    <w:p w14:paraId="1A4A5A12" w14:textId="6D3C2F95"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C1E93">
        <w:instrText xml:space="preserve"> ADDIN ZOTERO_ITEM CSL_CITATION {"citationID":"a4oAMwEk","properties":{"formattedCitation":"[7]","plainCitation":"[7]","noteIndex":0},"citationItems":[{"id":5,"uris":["http://zotero.org/users/local/mpzMsgKl/items/9UXPQF8D"],"itemData":{"id":5,"type":"book","call-number":"QA76.5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2B89A5E8" w14:textId="537B5C6A" w:rsidR="00641227" w:rsidRDefault="00641227" w:rsidP="00641227">
      <w:pPr>
        <w:pStyle w:val="Heading3"/>
      </w:pPr>
      <w:r>
        <w:t>Způsoby zapisování</w:t>
      </w:r>
    </w:p>
    <w:p w14:paraId="1F215BF2" w14:textId="5722E8FC"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C1E93">
        <w:instrText xml:space="preserve"> ADDIN ZOTERO_ITEM CSL_CITATION {"citationID":"UMWdpgwF","properties":{"formattedCitation":"[7]","plainCitation":"[7]","noteIndex":0},"citationItems":[{"id":5,"uris":["http://zotero.org/users/local/mpzMsgKl/items/9UXPQF8D"],"itemData":{"id":5,"type":"book","call-number":"QA76.5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1263B7A6" w14:textId="2B29E9AA" w:rsidR="0030421C" w:rsidRDefault="0030421C" w:rsidP="0030421C">
      <w:pPr>
        <w:pStyle w:val="Heading2"/>
      </w:pPr>
      <w:r>
        <w:lastRenderedPageBreak/>
        <w:t>Operační paměť</w:t>
      </w:r>
    </w:p>
    <w:p w14:paraId="01F5F65A" w14:textId="64754EE2"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C1E93">
        <w:instrText xml:space="preserve"> ADDIN ZOTERO_ITEM CSL_CITATION {"citationID":"fxv0d5Wb","properties":{"formattedCitation":"[7]","plainCitation":"[7]","noteIndex":0},"citationItems":[{"id":5,"uris":["http://zotero.org/users/local/mpzMsgKl/items/9UXPQF8D"],"itemData":{"id":5,"type":"book","call-number":"QA76.5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7B70EB34" w14:textId="11DA44F3"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slouží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C1E93">
        <w:instrText xml:space="preserve"> ADDIN ZOTERO_ITEM CSL_CITATION {"citationID":"2suuzIp3","properties":{"formattedCitation":"[7]","plainCitation":"[7]","noteIndex":0},"citationItems":[{"id":5,"uris":["http://zotero.org/users/local/mpzMsgKl/items/9UXPQF8D"],"itemData":{"id":5,"type":"book","call-number":"QA76.5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43F8B637" w14:textId="2F55AFE8"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obdrží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C1E93">
        <w:instrText xml:space="preserve"> ADDIN ZOTERO_ITEM CSL_CITATION {"citationID":"TQkQzMwm","properties":{"formattedCitation":"[7]","plainCitation":"[7]","noteIndex":0},"citationItems":[{"id":5,"uris":["http://zotero.org/users/local/mpzMsgKl/items/9UXPQF8D"],"itemData":{"id":5,"type":"book","call-number":"QA76.5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EA9770A"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C1E93">
        <w:instrText xml:space="preserve"> ADDIN ZOTERO_ITEM CSL_CITATION {"citationID":"ldcIswCA","properties":{"formattedCitation":"[7]","plainCitation":"[7]","noteIndex":0},"citationItems":[{"id":5,"uris":["http://zotero.org/users/local/mpzMsgKl/items/9UXPQF8D"],"itemData":{"id":5,"type":"book","call-number":"QA76.5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hovoří</w:t>
      </w:r>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20DA994F" w:rsidR="00546A6C" w:rsidRDefault="005E0A02" w:rsidP="005E0A02">
      <w:pPr>
        <w:pStyle w:val="Caption"/>
      </w:pPr>
      <w:bookmarkStart w:id="49" w:name="_Toc133669123"/>
      <w:r>
        <w:t xml:space="preserve">Obr. </w:t>
      </w:r>
      <w:fldSimple w:instr=" SEQ Obr. \* ARABIC ">
        <w:r w:rsidR="00DF0693">
          <w:rPr>
            <w:noProof/>
          </w:rPr>
          <w:t>4</w:t>
        </w:r>
      </w:fldSimple>
      <w:r>
        <w:t>: Sekvenční vykonávání instrukcí. [Zdroj vlastní]</w:t>
      </w:r>
      <w:bookmarkEnd w:id="49"/>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54F895B6" w:rsidR="004E51A0" w:rsidRDefault="00E66332" w:rsidP="00E66332">
      <w:pPr>
        <w:pStyle w:val="Caption"/>
      </w:pPr>
      <w:bookmarkStart w:id="50" w:name="_Toc133669124"/>
      <w:r>
        <w:t xml:space="preserve">Obr. </w:t>
      </w:r>
      <w:fldSimple w:instr=" SEQ Obr. \* ARABIC ">
        <w:r w:rsidR="00DF0693">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50"/>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2296A9FE" w:rsidR="00325F47" w:rsidRDefault="00E66332" w:rsidP="00E66332">
      <w:pPr>
        <w:pStyle w:val="Caption"/>
      </w:pPr>
      <w:bookmarkStart w:id="51" w:name="_Toc133669125"/>
      <w:r>
        <w:t xml:space="preserve">Obr. </w:t>
      </w:r>
      <w:fldSimple w:instr=" SEQ Obr. \* ARABIC ">
        <w:r w:rsidR="00DF0693">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51"/>
    </w:p>
    <w:p w14:paraId="5B495910" w14:textId="63CD3682" w:rsidR="00922724" w:rsidRPr="00922724" w:rsidRDefault="00922724" w:rsidP="00922724">
      <w:pPr>
        <w:pStyle w:val="Heading3"/>
      </w:pPr>
      <w:r>
        <w:t>Ideální vs reálné řešení</w:t>
      </w:r>
    </w:p>
    <w:p w14:paraId="285518AC" w14:textId="26516D29"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C1E93">
        <w:instrText xml:space="preserve"> ADDIN ZOTERO_ITEM CSL_CITATION {"citationID":"TvLSB3aw","properties":{"formattedCitation":"[7]","plainCitation":"[7]","noteIndex":0},"citationItems":[{"id":5,"uris":["http://zotero.org/users/local/mpzMsgKl/items/9UXPQF8D"],"itemData":{"id":5,"type":"book","call-number":"QA76.5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6A15D2DC" w14:textId="34F87750" w:rsidR="00840B9F" w:rsidRDefault="001E1853" w:rsidP="00840B9F">
      <w:pPr>
        <w:pStyle w:val="Heading3"/>
      </w:pPr>
      <w:bookmarkStart w:id="52" w:name="_Ref133668641"/>
      <w:r>
        <w:t>Závislosti</w:t>
      </w:r>
      <w:bookmarkEnd w:id="52"/>
    </w:p>
    <w:p w14:paraId="2912B0FC" w14:textId="7882914F"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C1E93">
        <w:instrText xml:space="preserve"> ADDIN ZOTERO_ITEM CSL_CITATION {"citationID":"QUEbxYYh","properties":{"formattedCitation":"[7]","plainCitation":"[7]","noteIndex":0},"citationItems":[{"id":5,"uris":["http://zotero.org/users/local/mpzMsgKl/items/9UXPQF8D"],"itemData":{"id":5,"type":"book","call-number":"QA76.5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5A98772A" w:rsidR="009621EF" w:rsidRDefault="00E66332" w:rsidP="00E66332">
      <w:pPr>
        <w:pStyle w:val="Caption"/>
      </w:pPr>
      <w:bookmarkStart w:id="53" w:name="_Ref131522014"/>
      <w:bookmarkStart w:id="54" w:name="_Toc133669126"/>
      <w:r>
        <w:t xml:space="preserve">Obr. </w:t>
      </w:r>
      <w:fldSimple w:instr=" SEQ Obr. \* ARABIC ">
        <w:r w:rsidR="00DF0693">
          <w:rPr>
            <w:noProof/>
          </w:rPr>
          <w:t>7</w:t>
        </w:r>
      </w:fldSimple>
      <w:bookmarkEnd w:id="53"/>
      <w:r>
        <w:t>: Data hazard. [Zdroj vlastní]</w:t>
      </w:r>
      <w:bookmarkEnd w:id="54"/>
    </w:p>
    <w:p w14:paraId="3A600091" w14:textId="7EC5727D"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DF0693">
        <w:t xml:space="preserve">Obr. </w:t>
      </w:r>
      <w:r w:rsidR="00DF0693">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C1E93">
        <w:instrText xml:space="preserve"> ADDIN ZOTERO_ITEM CSL_CITATION {"citationID":"MtvChl9n","properties":{"formattedCitation":"[7]","plainCitation":"[7]","noteIndex":0},"citationItems":[{"id":5,"uris":["http://zotero.org/users/local/mpzMsgKl/items/9UXPQF8D"],"itemData":{"id":5,"type":"book","call-number":"QA76.5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20570753" w14:textId="5B4F1807"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w:t>
      </w:r>
      <w:r w:rsidR="00AD3F43" w:rsidRPr="00AD3F43">
        <w:rPr>
          <w:i/>
          <w:iCs/>
        </w:rPr>
        <w:t>ret</w:t>
      </w:r>
      <w:r w:rsidR="00EE24CB">
        <w:t xml:space="preserve">,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C1E93">
        <w:instrText xml:space="preserve"> ADDIN ZOTERO_ITEM CSL_CITATION {"citationID":"DZw4SxNw","properties":{"formattedCitation":"[7]","plainCitation":"[7]","noteIndex":0},"citationItems":[{"id":5,"uris":["http://zotero.org/users/local/mpzMsgKl/items/9UXPQF8D"],"itemData":{"id":5,"type":"book","call-number":"QA76.5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178D66A2" w14:textId="79EB981E"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DF0693">
        <w:t xml:space="preserve">Obr. </w:t>
      </w:r>
      <w:r w:rsidR="00DF0693">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w:t>
      </w:r>
      <w:r w:rsidR="00AD3F43">
        <w:t>sekvenční</w:t>
      </w:r>
      <w:r w:rsidR="00674F7F">
        <w:t xml:space="preserve">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C1E93">
        <w:instrText xml:space="preserve"> ADDIN ZOTERO_ITEM CSL_CITATION {"citationID":"N0eSSfbz","properties":{"formattedCitation":"[8]","plainCitation":"[8]","noteIndex":0},"citationItems":[{"id":6,"uris":["http://zotero.org/users/local/mpzMsgKl/items/SBH64PYA"],"itemData":{"id":6,"type":"book","call-number":"QA76.9.A73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C1E93" w:rsidRPr="00FC1E93">
        <w:t>[8]</w:t>
      </w:r>
      <w:r w:rsidR="00F16A03">
        <w:fldChar w:fldCharType="end"/>
      </w:r>
    </w:p>
    <w:p w14:paraId="255D378E" w14:textId="63B96AA9" w:rsidR="007679CD" w:rsidRDefault="007679CD" w:rsidP="007679CD">
      <w:pPr>
        <w:pStyle w:val="Heading2"/>
      </w:pPr>
      <w:bookmarkStart w:id="55" w:name="_Ref133668450"/>
      <w:proofErr w:type="spellStart"/>
      <w:r>
        <w:t>Prefetching</w:t>
      </w:r>
      <w:bookmarkEnd w:id="55"/>
      <w:proofErr w:type="spellEnd"/>
    </w:p>
    <w:p w14:paraId="5B3DC9AF" w14:textId="07A729E1"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w:t>
      </w:r>
      <w:r w:rsidR="00AB1925">
        <w:t>j</w:t>
      </w:r>
      <w:r w:rsidR="002D09B4">
        <w:t xml:space="preserve">e velikost dat, která jsou </w:t>
      </w:r>
      <w:proofErr w:type="spellStart"/>
      <w:r w:rsidR="002D09B4">
        <w:t>přednačtena</w:t>
      </w:r>
      <w:proofErr w:type="spellEnd"/>
      <w:r w:rsidR="002D09B4">
        <w:t xml:space="preserve">, </w:t>
      </w:r>
      <w:r w:rsidR="00AB1925">
        <w:t>stejná jako</w:t>
      </w:r>
      <w:r w:rsidR="002D09B4">
        <w:t xml:space="preserve"> velikost </w:t>
      </w:r>
      <w:proofErr w:type="spellStart"/>
      <w:r w:rsidR="002D09B4">
        <w:t>cache</w:t>
      </w:r>
      <w:proofErr w:type="spellEnd"/>
      <w:r w:rsidR="002D09B4">
        <w:t xml:space="preserve"> bloku. Tato technika může být provedena hardwarově, na úrovni </w:t>
      </w:r>
      <w:r w:rsidR="00AB1925">
        <w:t>překladu</w:t>
      </w:r>
      <w:r w:rsidR="002D09B4">
        <w:t xml:space="preserve">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C1E93">
        <w:instrText xml:space="preserve"> ADDIN ZOTERO_ITEM CSL_CITATION {"citationID":"byFeJsOy","properties":{"formattedCitation":"[9]","plainCitation":"[9]","noteIndex":0},"citationItems":[{"id":14,"uris":["http://zotero.org/users/local/mpzMsgKl/items/CHR9365W"],"itemData":{"id":14,"type":"motion_picture","abstract":"L25: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C1E93" w:rsidRPr="00FC1E93">
        <w:t>[9]</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14B0C031"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C1E93">
        <w:instrText xml:space="preserve"> ADDIN ZOTERO_ITEM CSL_CITATION {"citationID":"PkCeHtTo","properties":{"formattedCitation":"[9]","plainCitation":"[9]","noteIndex":0},"citationItems":[{"id":14,"uris":["http://zotero.org/users/local/mpzMsgKl/items/CHR9365W"],"itemData":{"id":14,"type":"motion_picture","abstract":"L25: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C1E93" w:rsidRPr="00FC1E93">
        <w:t>[9]</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20B716F5"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C1E93">
        <w:instrText xml:space="preserve"> ADDIN ZOTERO_ITEM CSL_CITATION {"citationID":"3slQhPaG","properties":{"formattedCitation":"[9]","plainCitation":"[9]","noteIndex":0},"citationItems":[{"id":14,"uris":["http://zotero.org/users/local/mpzMsgKl/items/CHR9365W"],"itemData":{"id":14,"type":"motion_picture","abstract":"L25: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C1E93" w:rsidRPr="00FC1E93">
        <w:t>[9]</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247CE77D"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C1E93">
        <w:instrText xml:space="preserve"> ADDIN ZOTERO_ITEM CSL_CITATION {"citationID":"IwAXBBAy","properties":{"formattedCitation":"[9]","plainCitation":"[9]","noteIndex":0},"citationItems":[{"id":14,"uris":["http://zotero.org/users/local/mpzMsgKl/items/CHR9365W"],"itemData":{"id":14,"type":"motion_picture","abstract":"L25: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C1E93" w:rsidRPr="00FC1E93">
        <w:t>[9]</w:t>
      </w:r>
      <w:r w:rsidR="00F16A03">
        <w:fldChar w:fldCharType="end"/>
      </w:r>
    </w:p>
    <w:p w14:paraId="3F1505E8" w14:textId="470CABB5"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patří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C1E93">
        <w:instrText xml:space="preserve"> ADDIN ZOTERO_ITEM CSL_CITATION {"citationID":"8VJ3AJpA","properties":{"formattedCitation":"[10]","plainCitation":"[10]","noteIndex":0},"citationItems":[{"id":15,"uris":["http://zotero.org/users/local/mpzMsgKl/items/VQWT2AHV"],"itemData":{"id":15,"type":"motion_picture","abstract":"Lecture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C1E93" w:rsidRPr="00FC1E93">
        <w:t>[10]</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41A918C8"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snaží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C1E93">
        <w:instrText xml:space="preserve"> ADDIN ZOTERO_ITEM CSL_CITATION {"citationID":"UBkA4Vn3","properties":{"formattedCitation":"[10]","plainCitation":"[10]","noteIndex":0},"citationItems":[{"id":15,"uris":["http://zotero.org/users/local/mpzMsgKl/items/VQWT2AHV"],"itemData":{"id":15,"type":"motion_picture","abstract":"Lecture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C1E93" w:rsidRPr="00FC1E93">
        <w:t>[10]</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674DF8F3"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 mohl</w:t>
      </w:r>
      <w:r w:rsidR="00F63BAB">
        <w:t xml:space="preserve"> programátor</w:t>
      </w:r>
      <w:r>
        <w:t xml:space="preserve"> využít předpovídání adres s pravidelným krokem. Právě pro zefektivnění práce s ukazateli řeší tento přístup. Snaží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C1E93">
        <w:instrText xml:space="preserve"> ADDIN ZOTERO_ITEM CSL_CITATION {"citationID":"r8FJybAH","properties":{"formattedCitation":"[10]","plainCitation":"[10]","noteIndex":0},"citationItems":[{"id":15,"uris":["http://zotero.org/users/local/mpzMsgKl/items/VQWT2AHV"],"itemData":{"id":15,"type":"motion_picture","abstract":"Lecture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C1E93" w:rsidRPr="00FC1E93">
        <w:t>[10]</w:t>
      </w:r>
      <w:r w:rsidR="00F16A03">
        <w:fldChar w:fldCharType="end"/>
      </w:r>
    </w:p>
    <w:p w14:paraId="390D70D0" w14:textId="56BC5690" w:rsidR="00596537" w:rsidRDefault="00596537" w:rsidP="00596537">
      <w:pPr>
        <w:pStyle w:val="Heading2"/>
      </w:pPr>
      <w:bookmarkStart w:id="56" w:name="_Ref133668563"/>
      <w:r>
        <w:t>Lokalita</w:t>
      </w:r>
      <w:bookmarkEnd w:id="56"/>
    </w:p>
    <w:p w14:paraId="1251A796" w14:textId="0652B9F8"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pravděpodobnost, že se na něj odkážeme vícekrát v blízké budoucnosti. Toto bývá označování </w:t>
      </w:r>
      <w:r w:rsidR="00440344">
        <w:lastRenderedPageBreak/>
        <w:t xml:space="preserve">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C1E93">
        <w:instrText xml:space="preserve"> ADDIN ZOTERO_ITEM CSL_CITATION {"citationID":"Y1SFQ0l9","properties":{"formattedCitation":"[7]","plainCitation":"[7]","noteIndex":0},"citationItems":[{"id":5,"uris":["http://zotero.org/users/local/mpzMsgKl/items/9UXPQF8D"],"itemData":{"id":5,"type":"book","call-number":"QA76.5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netíží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3848168C"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w:t>
      </w:r>
      <w:r w:rsidR="00C73745">
        <w:t xml:space="preserve"> se</w:t>
      </w:r>
      <w:r w:rsidR="000E697D">
        <w:t xml:space="preserve"> programuje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C1E93">
        <w:instrText xml:space="preserve"> ADDIN ZOTERO_ITEM CSL_CITATION {"citationID":"WiU4ac5k","properties":{"formattedCitation":"[7]","plainCitation":"[7]","noteIndex":0},"citationItems":[{"id":5,"uris":["http://zotero.org/users/local/mpzMsgKl/items/9UXPQF8D"],"itemData":{"id":5,"type":"book","call-number":"QA76.5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5846B58E" w14:textId="1041C606" w:rsidR="000E697D" w:rsidRDefault="00F245E8" w:rsidP="00F245E8">
      <w:pPr>
        <w:pStyle w:val="Heading3"/>
      </w:pPr>
      <w:r>
        <w:t>Vnitřní architektura x86-32</w:t>
      </w:r>
    </w:p>
    <w:p w14:paraId="46569584" w14:textId="3FF9F56B"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C1E93">
        <w:instrText xml:space="preserve"> ADDIN ZOTERO_ITEM CSL_CITATION {"citationID":"XrXgoHVJ","properties":{"formattedCitation":"[11]","plainCitation":"[11]","noteIndex":0},"citationItems":[{"id":7,"uris":["http://zotero.org/users/local/mpzMsgKl/items/RQQ39NDA"],"itemData":{"id":7,"type":"book","abstract":"\"Modern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43A17ED8" w14:textId="4DD7D874"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primárně slouží pro vykonávání logických, aritmetických a paměťových operací. Každý z nich může být dále rozdělen pro výpočty s 8 nebo 16</w:t>
      </w:r>
      <w:r w:rsidR="00F63BAB">
        <w:t>-</w:t>
      </w:r>
      <w:r>
        <w:t xml:space="preserve">bitovými operandy. </w:t>
      </w:r>
      <w:r w:rsidR="0024323B">
        <w:t xml:space="preserve">Ačkoliv mají sloužit k obecným účelům, v určitých případech slouží k uložení předem </w:t>
      </w:r>
      <w:r w:rsidR="0024323B">
        <w:lastRenderedPageBreak/>
        <w:t>daných výsledků operací. Rovněž existuje konvence, která stanovuje</w:t>
      </w:r>
      <w:r w:rsidR="00C73745">
        <w:t>,</w:t>
      </w:r>
      <w:r w:rsidR="0024323B">
        <w:t xml:space="preserv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DF0693">
        <w:t xml:space="preserve">Obr. </w:t>
      </w:r>
      <w:r w:rsidR="00DF0693">
        <w:rPr>
          <w:noProof/>
        </w:rPr>
        <w:t>8</w:t>
      </w:r>
      <w:r w:rsidR="001C5E0D">
        <w:fldChar w:fldCharType="end"/>
      </w:r>
      <w:r w:rsidR="001C5E0D">
        <w:t xml:space="preserve"> </w:t>
      </w:r>
      <w:r w:rsidR="00E05FB5">
        <w:t xml:space="preserve">ukazuje grafické znázornění. </w:t>
      </w:r>
      <w:r w:rsidR="00F16A03">
        <w:fldChar w:fldCharType="begin"/>
      </w:r>
      <w:r w:rsidR="00FC1E93">
        <w:instrText xml:space="preserve"> ADDIN ZOTERO_ITEM CSL_CITATION {"citationID":"kYzPtrIv","properties":{"formattedCitation":"[11]","plainCitation":"[11]","noteIndex":0},"citationItems":[{"id":7,"uris":["http://zotero.org/users/local/mpzMsgKl/items/RQQ39NDA"],"itemData":{"id":7,"type":"book","abstract":"\"Modern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330BB408" w:rsidR="00045B5E" w:rsidRDefault="005B1C52" w:rsidP="005B1C52">
      <w:pPr>
        <w:pStyle w:val="Caption"/>
      </w:pPr>
      <w:bookmarkStart w:id="57" w:name="_Ref131522055"/>
      <w:bookmarkStart w:id="58" w:name="_Toc133669127"/>
      <w:r>
        <w:t xml:space="preserve">Obr. </w:t>
      </w:r>
      <w:fldSimple w:instr=" SEQ Obr. \* ARABIC ">
        <w:r w:rsidR="00DF0693">
          <w:rPr>
            <w:noProof/>
          </w:rPr>
          <w:t>8</w:t>
        </w:r>
      </w:fldSimple>
      <w:bookmarkEnd w:id="57"/>
      <w:r>
        <w:t xml:space="preserve">: Vnitřní architektura x86-32. </w:t>
      </w:r>
      <w:r>
        <w:fldChar w:fldCharType="begin"/>
      </w:r>
      <w:r w:rsidR="00FC1E93">
        <w:instrText xml:space="preserve"> ADDIN ZOTERO_ITEM CSL_CITATION {"citationID":"At1OoNu5","properties":{"formattedCitation":"[11]","plainCitation":"[11]","noteIndex":0},"citationItems":[{"id":7,"uris":["http://zotero.org/users/local/mpzMsgKl/items/RQQ39NDA"],"itemData":{"id":7,"type":"book","abstract":"\"Modern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bookmarkEnd w:id="58"/>
      <w:r w:rsidR="00FC1E93" w:rsidRPr="00FC1E93">
        <w:t>[11]</w:t>
      </w:r>
      <w:r>
        <w:fldChar w:fldCharType="end"/>
      </w:r>
    </w:p>
    <w:p w14:paraId="7C921B95" w14:textId="39F997EF" w:rsidR="0024323B" w:rsidRDefault="0024323B" w:rsidP="0024323B">
      <w:pPr>
        <w:pStyle w:val="Heading3"/>
      </w:pPr>
      <w:r>
        <w:t>Adresovací módy</w:t>
      </w:r>
    </w:p>
    <w:p w14:paraId="37468178" w14:textId="27621F3C"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t>bázovým registrem</w:t>
      </w:r>
      <w:r>
        <w:t xml:space="preserve">, za který může být dosazen libovolný </w:t>
      </w:r>
      <w:proofErr w:type="spellStart"/>
      <w:r>
        <w:rPr>
          <w:i/>
          <w:iCs/>
        </w:rPr>
        <w:t>general-purpose</w:t>
      </w:r>
      <w:proofErr w:type="spellEnd"/>
      <w:r>
        <w:rPr>
          <w:i/>
          <w:iCs/>
        </w:rPr>
        <w:t xml:space="preserve"> registr</w:t>
      </w:r>
      <w:r>
        <w:t xml:space="preserve">. Dále se </w:t>
      </w:r>
      <w:r>
        <w:lastRenderedPageBreak/>
        <w:t xml:space="preserve">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FC1E93">
        <w:instrText xml:space="preserve"> ADDIN ZOTERO_ITEM CSL_CITATION {"citationID":"fC87pUII","properties":{"formattedCitation":"[11]","plainCitation":"[11]","noteIndex":0},"citationItems":[{"id":7,"uris":["http://zotero.org/users/local/mpzMsgKl/items/RQQ39NDA"],"itemData":{"id":7,"type":"book","abstract":"\"Modern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09B18F53" w14:textId="5C2ECD1F" w:rsidR="004C20C4" w:rsidRDefault="004C20C4" w:rsidP="004C20C4">
      <w:pPr>
        <w:pStyle w:val="Heading3"/>
      </w:pPr>
      <w:r>
        <w:t>Instrukce pro přesun dat</w:t>
      </w:r>
    </w:p>
    <w:p w14:paraId="0A800764" w14:textId="334EEE7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FC1E93">
        <w:instrText xml:space="preserve"> ADDIN ZOTERO_ITEM CSL_CITATION {"citationID":"otqmV7zT","properties":{"formattedCitation":"[11]","plainCitation":"[11]","noteIndex":0},"citationItems":[{"id":7,"uris":["http://zotero.org/users/local/mpzMsgKl/items/RQQ39NDA"],"itemData":{"id":7,"type":"book","abstract":"\"Modern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597CDC33" w14:textId="7ABCEEFF" w:rsidR="004C20C4" w:rsidRDefault="004C20C4" w:rsidP="004C20C4">
      <w:pPr>
        <w:pStyle w:val="Heading3"/>
      </w:pPr>
      <w:r>
        <w:t>Instrukce pro aritmetické operace.</w:t>
      </w:r>
    </w:p>
    <w:p w14:paraId="3D29AB44" w14:textId="70DD740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uloží výsledek ve dvou částech do registrů EAX a EDX. Obdobně pro operaci dělení </w:t>
      </w:r>
      <w:r w:rsidR="0054234D">
        <w:rPr>
          <w:i/>
          <w:iCs/>
        </w:rPr>
        <w:t>div</w:t>
      </w:r>
      <w:r w:rsidR="0054234D">
        <w:t>.</w:t>
      </w:r>
      <w:r>
        <w:t xml:space="preserve"> </w:t>
      </w:r>
      <w:r w:rsidR="00F16A03">
        <w:fldChar w:fldCharType="begin"/>
      </w:r>
      <w:r w:rsidR="00FC1E93">
        <w:instrText xml:space="preserve"> ADDIN ZOTERO_ITEM CSL_CITATION {"citationID":"llaKoWHz","properties":{"formattedCitation":"[11]","plainCitation":"[11]","noteIndex":0},"citationItems":[{"id":7,"uris":["http://zotero.org/users/local/mpzMsgKl/items/RQQ39NDA"],"itemData":{"id":7,"type":"book","abstract":"\"Modern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42DE4990" w14:textId="32BDF7A3" w:rsidR="0054234D" w:rsidRDefault="0054234D" w:rsidP="0054234D">
      <w:pPr>
        <w:pStyle w:val="Heading3"/>
      </w:pPr>
      <w:r>
        <w:t>Instrukce pro bitovou rotaci a posuv</w:t>
      </w:r>
    </w:p>
    <w:p w14:paraId="3CD1F1CC" w14:textId="17676C06"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FC1E93">
        <w:instrText xml:space="preserve"> ADDIN ZOTERO_ITEM CSL_CITATION {"citationID":"rGLiDvGJ","properties":{"formattedCitation":"[11]","plainCitation":"[11]","noteIndex":0},"citationItems":[{"id":7,"uris":["http://zotero.org/users/local/mpzMsgKl/items/RQQ39NDA"],"itemData":{"id":7,"type":"book","abstract":"\"Modern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19D208B4" w14:textId="6EB67459"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FC1E93">
        <w:instrText xml:space="preserve"> ADDIN ZOTERO_ITEM CSL_CITATION {"citationID":"CS6Nv8tI","properties":{"formattedCitation":"[7]","plainCitation":"[7]","noteIndex":0},"citationItems":[{"id":5,"uris":["http://zotero.org/users/local/mpzMsgKl/items/9UXPQF8D"],"itemData":{"id":5,"type":"book","call-number":"QA76.5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2E7A443A" w14:textId="4E601D1D" w:rsidR="00CE0D8D" w:rsidRDefault="00CE0D8D" w:rsidP="00CE0D8D">
      <w:pPr>
        <w:pStyle w:val="Heading3"/>
      </w:pPr>
      <w:r>
        <w:t>Instrukce pro předání kontroly</w:t>
      </w:r>
    </w:p>
    <w:p w14:paraId="5849B78D" w14:textId="4B9AA4BF"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slouží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která slouží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DF0693">
        <w:t xml:space="preserve">Obr. </w:t>
      </w:r>
      <w:r w:rsidR="00DF0693">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FC1E93">
        <w:instrText xml:space="preserve"> ADDIN ZOTERO_ITEM CSL_CITATION {"citationID":"zGnrSPlD","properties":{"formattedCitation":"[11]","plainCitation":"[11]","noteIndex":0},"citationItems":[{"id":7,"uris":["http://zotero.org/users/local/mpzMsgKl/items/RQQ39NDA"],"itemData":{"id":7,"type":"book","abstract":"\"Modern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C1E93" w:rsidRPr="00FC1E93">
        <w:t>[11]</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152088F4" w:rsidR="00EA7D89" w:rsidRDefault="006209A0" w:rsidP="006209A0">
      <w:pPr>
        <w:pStyle w:val="Caption"/>
      </w:pPr>
      <w:bookmarkStart w:id="59" w:name="_Ref131522068"/>
      <w:bookmarkStart w:id="60" w:name="_Toc133669128"/>
      <w:r>
        <w:t xml:space="preserve">Obr. </w:t>
      </w:r>
      <w:fldSimple w:instr=" SEQ Obr. \* ARABIC ">
        <w:r w:rsidR="00DF0693">
          <w:rPr>
            <w:noProof/>
          </w:rPr>
          <w:t>9</w:t>
        </w:r>
      </w:fldSimple>
      <w:bookmarkEnd w:id="59"/>
      <w:r>
        <w:t xml:space="preserve">: Příklad programu v jazyce symbolických adres. </w:t>
      </w:r>
      <w:r>
        <w:fldChar w:fldCharType="begin"/>
      </w:r>
      <w:r w:rsidR="00FC1E93">
        <w:instrText xml:space="preserve"> ADDIN ZOTERO_ITEM CSL_CITATION {"citationID":"M4HIrdQJ","properties":{"formattedCitation":"[11]","plainCitation":"[11]","noteIndex":0},"citationItems":[{"id":7,"uris":["http://zotero.org/users/local/mpzMsgKl/items/RQQ39NDA"],"itemData":{"id":7,"type":"book","abstract":"\"Modern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bookmarkEnd w:id="60"/>
      <w:r w:rsidR="00FC1E93" w:rsidRPr="00FC1E93">
        <w:t>[11]</w:t>
      </w:r>
      <w:r>
        <w:fldChar w:fldCharType="end"/>
      </w:r>
    </w:p>
    <w:p w14:paraId="41B329E3" w14:textId="0456CC48" w:rsidR="0030421C" w:rsidRDefault="00442D43" w:rsidP="00A741FF">
      <w:pPr>
        <w:pStyle w:val="Heading2"/>
      </w:pPr>
      <w:r>
        <w:t>Překladače</w:t>
      </w:r>
    </w:p>
    <w:p w14:paraId="10E7906B" w14:textId="310798BE"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FC1E93">
        <w:instrText xml:space="preserve"> ADDIN ZOTERO_ITEM CSL_CITATION {"citationID":"Nfm3YKMy","properties":{"formattedCitation":"[7]","plainCitation":"[7]","noteIndex":0},"citationItems":[{"id":5,"uris":["http://zotero.org/users/local/mpzMsgKl/items/9UXPQF8D"],"itemData":{"id":5,"type":"book","call-number":"QA76.5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C1E93" w:rsidRPr="00FC1E93">
        <w:t>[7]</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620344E1"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FC1E93">
        <w:instrText xml:space="preserve"> ADDIN ZOTERO_ITEM CSL_CITATION {"citationID":"rTlfDhhU","properties":{"formattedCitation":"[12]","plainCitation":"[12]","noteIndex":0},"citationItems":[{"id":49,"uris":["http://zotero.org/users/local/mpzMsgKl/items/B43K8R5G"],"itemData":{"id":49,"type":"document","publisher":"GNU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FC1E93" w:rsidRPr="00FC1E93">
        <w:t>[12]</w:t>
      </w:r>
      <w:r w:rsidR="00F16A03">
        <w:fldChar w:fldCharType="end"/>
      </w:r>
    </w:p>
    <w:p w14:paraId="4193E3D3" w14:textId="4D53E654" w:rsidR="00A92F1B" w:rsidRDefault="00A92F1B" w:rsidP="00362E0D">
      <w:r>
        <w:t>Překladač se při překladu programu drží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61D735CF" w:rsidR="00CC0E4B" w:rsidRDefault="003370A7" w:rsidP="003370A7">
      <w:pPr>
        <w:pStyle w:val="Caption"/>
      </w:pPr>
      <w:bookmarkStart w:id="61" w:name="_Toc133669129"/>
      <w:r>
        <w:t xml:space="preserve">Obr. </w:t>
      </w:r>
      <w:fldSimple w:instr=" SEQ Obr. \* ARABIC ">
        <w:r w:rsidR="00DF0693">
          <w:rPr>
            <w:noProof/>
          </w:rPr>
          <w:t>10</w:t>
        </w:r>
      </w:fldSimple>
      <w:r>
        <w:t>: Příklad běžné kompilace programu pomocí GCC. [Zdroj vlastní]</w:t>
      </w:r>
      <w:bookmarkEnd w:id="61"/>
    </w:p>
    <w:p w14:paraId="1F3AFE3A" w14:textId="272D07C0"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slouží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xml:space="preserve">. Do souboru s příponou </w:t>
      </w:r>
      <w:r>
        <w:rPr>
          <w:i/>
          <w:iCs/>
        </w:rPr>
        <w:t>.s</w:t>
      </w:r>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FC1E93">
        <w:instrText xml:space="preserve"> ADDIN ZOTERO_ITEM CSL_CITATION {"citationID":"ChvhJhLT","properties":{"formattedCitation":"[12]","plainCitation":"[12]","noteIndex":0},"citationItems":[{"id":49,"uris":["http://zotero.org/users/local/mpzMsgKl/items/B43K8R5G"],"itemData":{"id":49,"type":"document","publisher":"GNU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FC1E93" w:rsidRPr="00FC1E93">
        <w:t>[12]</w:t>
      </w:r>
      <w:r w:rsidR="00E07876">
        <w:fldChar w:fldCharType="end"/>
      </w:r>
    </w:p>
    <w:p w14:paraId="565148CF" w14:textId="5BF6A38E"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patří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pomocí </w:t>
      </w:r>
      <w:r>
        <w:rPr>
          <w:i/>
          <w:iCs/>
        </w:rPr>
        <w:t>-</w:t>
      </w:r>
      <w:proofErr w:type="spellStart"/>
      <w:r>
        <w:rPr>
          <w:i/>
          <w:iCs/>
        </w:rPr>
        <w:t>fsso-struct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FC1E93">
        <w:instrText xml:space="preserve"> ADDIN ZOTERO_ITEM CSL_CITATION {"citationID":"JlkUyLKf","properties":{"formattedCitation":"[12]","plainCitation":"[12]","noteIndex":0},"citationItems":[{"id":49,"uris":["http://zotero.org/users/local/mpzMsgKl/items/B43K8R5G"],"itemData":{"id":49,"type":"document","publisher":"GNU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FC1E93" w:rsidRPr="00FC1E93">
        <w:t>[12]</w:t>
      </w:r>
      <w:r w:rsidR="00E07876">
        <w:fldChar w:fldCharType="end"/>
      </w:r>
    </w:p>
    <w:p w14:paraId="374AA5E1" w14:textId="75683513" w:rsidR="000B5372" w:rsidRPr="00AF6205" w:rsidRDefault="009678B0" w:rsidP="00362E0D">
      <w:r>
        <w:t xml:space="preserve">Mezi důležité možnosti patří výběr agresivity optimalizace kódu. S využitím těchto možností se kompilátor snaží vylepšit výkon programu či snížit počet použitých instrukcí s daní delší doby kompilace. Optimalizace je možné zcela vypnout možností </w:t>
      </w:r>
      <w:r>
        <w:rPr>
          <w:i/>
          <w:iCs/>
        </w:rPr>
        <w:t>-O0</w:t>
      </w:r>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možnost </w:t>
      </w:r>
      <w:r w:rsidR="00AF6205">
        <w:rPr>
          <w:i/>
          <w:iCs/>
        </w:rPr>
        <w:t>-</w:t>
      </w:r>
      <w:proofErr w:type="spellStart"/>
      <w:r w:rsidR="00AF6205">
        <w:rPr>
          <w:i/>
          <w:iCs/>
        </w:rPr>
        <w:t>finline-functions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možnost </w:t>
      </w:r>
      <w:r w:rsidR="00AF6205">
        <w:rPr>
          <w:i/>
          <w:iCs/>
        </w:rPr>
        <w:t>-auto-</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FC1E93">
        <w:instrText xml:space="preserve"> ADDIN ZOTERO_ITEM CSL_CITATION {"citationID":"VUfl5n9R","properties":{"formattedCitation":"[12]","plainCitation":"[12]","noteIndex":0},"citationItems":[{"id":49,"uris":["http://zotero.org/users/local/mpzMsgKl/items/B43K8R5G"],"itemData":{"id":49,"type":"document","publisher":"GNU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FC1E93" w:rsidRPr="00FC1E93">
        <w:t>[12]</w:t>
      </w:r>
      <w:r w:rsidR="00E07876">
        <w:fldChar w:fldCharType="end"/>
      </w:r>
    </w:p>
    <w:p w14:paraId="65516C19" w14:textId="108E92FA" w:rsidR="00442D43" w:rsidRDefault="00442D43" w:rsidP="00442D43">
      <w:pPr>
        <w:pStyle w:val="Heading3"/>
      </w:pPr>
      <w:proofErr w:type="spellStart"/>
      <w:r>
        <w:t>Clang</w:t>
      </w:r>
      <w:proofErr w:type="spellEnd"/>
    </w:p>
    <w:p w14:paraId="48A943A8" w14:textId="209A9A45"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FC1E93">
        <w:instrText xml:space="preserve"> ADDIN ZOTERO_ITEM CSL_CITATION {"citationID":"0JAdhaXE","properties":{"formattedCitation":"[13]","plainCitation":"[13]","noteIndex":0},"citationItems":[{"id":17,"uris":["http://zotero.org/users/local/mpzMsgKl/items/P564FITP"],"itemData":{"id":17,"type":"webpage","title":"Clang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FC1E93" w:rsidRPr="00FC1E93">
        <w:t>[13]</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1EAB33FC" w:rsidR="00D47B45" w:rsidRDefault="00577B8B" w:rsidP="00577B8B">
      <w:pPr>
        <w:pStyle w:val="Caption"/>
      </w:pPr>
      <w:bookmarkStart w:id="62" w:name="_Toc133669130"/>
      <w:r>
        <w:t xml:space="preserve">Obr. </w:t>
      </w:r>
      <w:fldSimple w:instr=" SEQ Obr. \* ARABIC ">
        <w:r w:rsidR="00DF0693">
          <w:rPr>
            <w:noProof/>
          </w:rPr>
          <w:t>11</w:t>
        </w:r>
      </w:fldSimple>
      <w:r>
        <w:t xml:space="preserve">: Příklad běžné kompilace programu pomocí </w:t>
      </w:r>
      <w:proofErr w:type="spellStart"/>
      <w:r>
        <w:t>Clang</w:t>
      </w:r>
      <w:proofErr w:type="spellEnd"/>
      <w:r>
        <w:t>. [Zdroj vlastní]</w:t>
      </w:r>
      <w:bookmarkEnd w:id="62"/>
    </w:p>
    <w:p w14:paraId="7E3508CA" w14:textId="3AF606B5"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FC1E93">
        <w:instrText xml:space="preserve"> ADDIN ZOTERO_ITEM CSL_CITATION {"citationID":"jnigYxtS","properties":{"formattedCitation":"[13]","plainCitation":"[13]","noteIndex":0},"citationItems":[{"id":17,"uris":["http://zotero.org/users/local/mpzMsgKl/items/P564FITP"],"itemData":{"id":17,"type":"webpage","title":"Clang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FC1E93" w:rsidRPr="00FC1E93">
        <w:t>[13]</w:t>
      </w:r>
      <w:r w:rsidR="00E07876">
        <w:fldChar w:fldCharType="end"/>
      </w:r>
    </w:p>
    <w:p w14:paraId="014A0701" w14:textId="23F647AC" w:rsidR="00442D43" w:rsidRDefault="00442D43" w:rsidP="00442D43">
      <w:pPr>
        <w:pStyle w:val="Heading3"/>
      </w:pPr>
      <w:r>
        <w:t>MSVC</w:t>
      </w:r>
    </w:p>
    <w:p w14:paraId="3A28621C" w14:textId="7D88FE33"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FC1E93">
        <w:instrText xml:space="preserve"> ADDIN ZOTERO_ITEM CSL_CITATION {"citationID":"fgLkd64F","properties":{"formattedCitation":"[14]","plainCitation":"[14]","noteIndex":0},"citationItems":[{"id":18,"uris":["http://zotero.org/users/local/mpzMsgKl/items/YQVTFMCK"],"itemData":{"id":18,"type":"webpage","abstract":"Learn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FC1E93" w:rsidRPr="00FC1E93">
        <w:t>[14]</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293A5CED" w:rsidR="007A43CD" w:rsidRDefault="007800A4" w:rsidP="007800A4">
      <w:pPr>
        <w:pStyle w:val="Caption"/>
      </w:pPr>
      <w:bookmarkStart w:id="63" w:name="_Toc133669131"/>
      <w:r>
        <w:t xml:space="preserve">Obr. </w:t>
      </w:r>
      <w:fldSimple w:instr=" SEQ Obr. \* ARABIC ">
        <w:r w:rsidR="00DF0693">
          <w:rPr>
            <w:noProof/>
          </w:rPr>
          <w:t>12</w:t>
        </w:r>
      </w:fldSimple>
      <w:r>
        <w:t>: Příklad běžné kompilace programu pomocí MSVC. [Zdroj vlastní]</w:t>
      </w:r>
      <w:bookmarkEnd w:id="63"/>
    </w:p>
    <w:p w14:paraId="1AD012CF" w14:textId="79FA837B" w:rsidR="007679CD" w:rsidRDefault="007679CD" w:rsidP="007679CD">
      <w:pPr>
        <w:pStyle w:val="Heading2"/>
      </w:pPr>
      <w:bookmarkStart w:id="64" w:name="_Ref133668501"/>
      <w:r>
        <w:t>SIMD</w:t>
      </w:r>
      <w:bookmarkEnd w:id="64"/>
    </w:p>
    <w:p w14:paraId="1A92FD7F" w14:textId="52107BDB" w:rsidR="00424AD8" w:rsidRDefault="0007437C" w:rsidP="00424AD8">
      <w:r>
        <w:t>SIMD je způsob zpracování dat, kde je stejná operace aplikována na datovou sadu. Dnešní procesory dokáží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FC1E93">
        <w:instrText xml:space="preserve"> ADDIN ZOTERO_ITEM CSL_CITATION {"citationID":"YaYIe11f","properties":{"formattedCitation":"[11]","plainCitation":"[11]","noteIndex":0},"citationItems":[{"id":7,"uris":["http://zotero.org/users/local/mpzMsgKl/items/RQQ39NDA"],"itemData":{"id":7,"type":"book","abstract":"\"Modern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FC1E93" w:rsidRPr="00FC1E93">
        <w:t>[11]</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660EC92C" w:rsidR="0007437C" w:rsidRDefault="006F07B1" w:rsidP="006F07B1">
      <w:pPr>
        <w:pStyle w:val="Caption"/>
      </w:pPr>
      <w:bookmarkStart w:id="65" w:name="_Ref131522084"/>
      <w:bookmarkStart w:id="66" w:name="_Toc133669132"/>
      <w:r>
        <w:t xml:space="preserve">Obr. </w:t>
      </w:r>
      <w:fldSimple w:instr=" SEQ Obr. \* ARABIC ">
        <w:r w:rsidR="00DF0693">
          <w:rPr>
            <w:noProof/>
          </w:rPr>
          <w:t>13</w:t>
        </w:r>
      </w:fldSimple>
      <w:bookmarkEnd w:id="65"/>
      <w:r>
        <w:t xml:space="preserve">: Možnosti využití registru v SIMD. </w:t>
      </w:r>
      <w:r>
        <w:fldChar w:fldCharType="begin"/>
      </w:r>
      <w:r w:rsidR="00FC1E93">
        <w:instrText xml:space="preserve"> ADDIN ZOTERO_ITEM CSL_CITATION {"citationID":"OALHvQ8B","properties":{"formattedCitation":"[11]","plainCitation":"[11]","noteIndex":0},"citationItems":[{"id":7,"uris":["http://zotero.org/users/local/mpzMsgKl/items/RQQ39NDA"],"itemData":{"id":7,"type":"book","abstract":"\"Modern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bookmarkEnd w:id="66"/>
      <w:r w:rsidR="00FC1E93" w:rsidRPr="00FC1E93">
        <w:t>[11]</w:t>
      </w:r>
      <w:r>
        <w:fldChar w:fldCharType="end"/>
      </w:r>
    </w:p>
    <w:p w14:paraId="21B4CD85" w14:textId="76050DA6" w:rsidR="00F22ECA" w:rsidRDefault="001C5E0D" w:rsidP="00F22ECA">
      <w:r>
        <w:lastRenderedPageBreak/>
        <w:fldChar w:fldCharType="begin"/>
      </w:r>
      <w:r>
        <w:instrText xml:space="preserve"> REF _Ref131522084 \h </w:instrText>
      </w:r>
      <w:r>
        <w:fldChar w:fldCharType="separate"/>
      </w:r>
      <w:r w:rsidR="00DF0693">
        <w:t xml:space="preserve">Obr. </w:t>
      </w:r>
      <w:r w:rsidR="00DF0693">
        <w:rPr>
          <w:noProof/>
        </w:rPr>
        <w:t>13</w:t>
      </w:r>
      <w:r>
        <w:fldChar w:fldCharType="end"/>
      </w:r>
      <w:r>
        <w:t xml:space="preserve"> </w:t>
      </w:r>
      <w:r w:rsidR="00E05FB5">
        <w:t xml:space="preserve">znázorňuje možnosti rozdělení SIMD registru. </w:t>
      </w:r>
      <w:r w:rsidR="00606EE4">
        <w:t xml:space="preserve">V případě že máme k dispozici 32-bitový registr, můžeme na něj nahlížet několika způsoby. Může obsahovat jedno 32-bitové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FC1E93">
        <w:instrText xml:space="preserve"> ADDIN ZOTERO_ITEM CSL_CITATION {"citationID":"06psZ1jI","properties":{"formattedCitation":"[11]","plainCitation":"[11]","noteIndex":0},"citationItems":[{"id":7,"uris":["http://zotero.org/users/local/mpzMsgKl/items/RQQ39NDA"],"itemData":{"id":7,"type":"book","abstract":"\"Modern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FC1E93" w:rsidRPr="00FC1E93">
        <w:t>[11]</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74D854A7" w:rsidR="00D673A5" w:rsidRDefault="008B4469" w:rsidP="008B4469">
      <w:pPr>
        <w:pStyle w:val="Caption"/>
      </w:pPr>
      <w:bookmarkStart w:id="67" w:name="_Toc133669133"/>
      <w:r>
        <w:t xml:space="preserve">Obr. </w:t>
      </w:r>
      <w:fldSimple w:instr=" SEQ Obr. \* ARABIC ">
        <w:r w:rsidR="00DF0693">
          <w:rPr>
            <w:noProof/>
          </w:rPr>
          <w:t>14</w:t>
        </w:r>
      </w:fldSimple>
      <w:r>
        <w:t xml:space="preserve">: Sada registrů AVX. </w:t>
      </w:r>
      <w:r>
        <w:fldChar w:fldCharType="begin"/>
      </w:r>
      <w:r w:rsidR="00FC1E93">
        <w:instrText xml:space="preserve"> ADDIN ZOTERO_ITEM CSL_CITATION {"citationID":"t0H8UKJb","properties":{"formattedCitation":"[11]","plainCitation":"[11]","noteIndex":0},"citationItems":[{"id":7,"uris":["http://zotero.org/users/local/mpzMsgKl/items/RQQ39NDA"],"itemData":{"id":7,"type":"book","abstract":"\"Modern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bookmarkEnd w:id="67"/>
      <w:r w:rsidR="00FC1E93" w:rsidRPr="00FC1E93">
        <w:t>[11]</w:t>
      </w:r>
      <w:r>
        <w:fldChar w:fldCharType="end"/>
      </w:r>
    </w:p>
    <w:p w14:paraId="36C11D1C" w14:textId="307CD79D"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FC1E93">
        <w:instrText xml:space="preserve"> ADDIN ZOTERO_ITEM CSL_CITATION {"citationID":"2jkJ3ZaD","properties":{"formattedCitation":"[11]","plainCitation":"[11]","noteIndex":0},"citationItems":[{"id":7,"uris":["http://zotero.org/users/local/mpzMsgKl/items/RQQ39NDA"],"itemData":{"id":7,"type":"book","abstract":"\"Modern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FC1E93" w:rsidRPr="00FC1E93">
        <w:t>[11]</w:t>
      </w:r>
      <w:r w:rsidR="00E07876">
        <w:fldChar w:fldCharType="end"/>
      </w:r>
    </w:p>
    <w:p w14:paraId="4D05B645" w14:textId="4C27FD47" w:rsidR="005425A1" w:rsidRDefault="00EA7289" w:rsidP="00D673A5">
      <w:r>
        <w:t xml:space="preserve">X86-SSE využívá pro výpočty 8 128-bitových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FC1E93">
        <w:instrText xml:space="preserve"> ADDIN ZOTERO_ITEM CSL_CITATION {"citationID":"ylUBvnsj","properties":{"formattedCitation":"[11]","plainCitation":"[11]","noteIndex":0},"citationItems":[{"id":7,"uris":["http://zotero.org/users/local/mpzMsgKl/items/RQQ39NDA"],"itemData":{"id":7,"type":"book","abstract":"\"Modern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FC1E93" w:rsidRPr="00FC1E93">
        <w:t>[11]</w:t>
      </w:r>
      <w:r w:rsidR="00E07876">
        <w:fldChar w:fldCharType="end"/>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22ABC3EC" w:rsidR="002E357B" w:rsidRDefault="00A0523C" w:rsidP="00A0523C">
      <w:pPr>
        <w:pStyle w:val="Caption"/>
      </w:pPr>
      <w:bookmarkStart w:id="68" w:name="_Ref132015600"/>
      <w:bookmarkStart w:id="69" w:name="_Toc133669134"/>
      <w:r>
        <w:t xml:space="preserve">Obr. </w:t>
      </w:r>
      <w:fldSimple w:instr=" SEQ Obr. \* ARABIC ">
        <w:r w:rsidR="00DF0693">
          <w:rPr>
            <w:noProof/>
          </w:rPr>
          <w:t>15</w:t>
        </w:r>
      </w:fldSimple>
      <w:bookmarkEnd w:id="68"/>
      <w:r>
        <w:t>: Program sečtení dvou polí a uložení do výsledného pole. [Zdroj vlastní]</w:t>
      </w:r>
      <w:bookmarkEnd w:id="69"/>
    </w:p>
    <w:p w14:paraId="1C0013C2" w14:textId="3AC35F7C" w:rsidR="002E357B" w:rsidRDefault="00C73745" w:rsidP="002E357B">
      <w:r>
        <w:t xml:space="preserve">V mnohých případech dokáže překladač sám vypozorovat, kde by mohl aplikovat SIMD přístup ke zrychlení kódu. Příkladně sčítání dvou polí s celými čísly ve smyčce v </w:t>
      </w:r>
      <w:r>
        <w:fldChar w:fldCharType="begin"/>
      </w:r>
      <w:r>
        <w:instrText xml:space="preserve"> REF _Ref132015600 \h </w:instrText>
      </w:r>
      <w:r>
        <w:fldChar w:fldCharType="separate"/>
      </w:r>
      <w:r w:rsidR="00DF0693">
        <w:t xml:space="preserve">Obr. </w:t>
      </w:r>
      <w:r w:rsidR="00DF0693">
        <w:rPr>
          <w:noProof/>
        </w:rPr>
        <w:t>15</w:t>
      </w:r>
      <w:r>
        <w:fldChar w:fldCharType="end"/>
      </w:r>
      <w:r>
        <w:t xml:space="preserve">. </w:t>
      </w:r>
      <w:r w:rsidR="002E357B">
        <w:t xml:space="preserve">Velikost datového typu (16), velikost pole (8) a hodnota zarovnání (16) byly zvoleny záměrně k demonstraci využití SSE. Tyto hodnoty zajistí, že se celé pole s celými čísly vejde do jednoho </w:t>
      </w:r>
      <w:r w:rsidR="002E357B">
        <w:rPr>
          <w:i/>
          <w:iCs/>
        </w:rPr>
        <w:t xml:space="preserve">XMM </w:t>
      </w:r>
      <w:r w:rsidR="002E357B">
        <w:t xml:space="preserve">registru a také, že bude zdrojové pole adekvátně zarovnáno. Nyní </w:t>
      </w:r>
      <w:r w:rsidR="00F63BAB">
        <w:t>lze</w:t>
      </w:r>
      <w:r w:rsidR="002E357B">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7451562C" w:rsidR="002E357B" w:rsidRDefault="002D15ED" w:rsidP="002D15ED">
      <w:pPr>
        <w:pStyle w:val="Caption"/>
      </w:pPr>
      <w:bookmarkStart w:id="70" w:name="_Ref131522097"/>
      <w:bookmarkStart w:id="71" w:name="_Toc133669135"/>
      <w:r>
        <w:t xml:space="preserve">Obr. </w:t>
      </w:r>
      <w:fldSimple w:instr=" SEQ Obr. \* ARABIC ">
        <w:r w:rsidR="00DF0693">
          <w:rPr>
            <w:noProof/>
          </w:rPr>
          <w:t>16</w:t>
        </w:r>
      </w:fldSimple>
      <w:bookmarkEnd w:id="70"/>
      <w:r>
        <w:t xml:space="preserve">: Kód varianty s přepínači </w:t>
      </w:r>
      <w:r>
        <w:rPr>
          <w:i/>
          <w:iCs/>
        </w:rPr>
        <w:t>-O1 -</w:t>
      </w:r>
      <w:proofErr w:type="spellStart"/>
      <w:r>
        <w:rPr>
          <w:i/>
          <w:iCs/>
        </w:rPr>
        <w:t>msse</w:t>
      </w:r>
      <w:proofErr w:type="spellEnd"/>
      <w:r>
        <w:t>. [Zdroj vlastní]</w:t>
      </w:r>
      <w:bookmarkEnd w:id="71"/>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1D409A62" w:rsidR="00CD0C90" w:rsidRDefault="0005774E" w:rsidP="0005774E">
      <w:pPr>
        <w:pStyle w:val="Caption"/>
      </w:pPr>
      <w:bookmarkStart w:id="72" w:name="_Toc133669136"/>
      <w:r>
        <w:t xml:space="preserve">Obr. </w:t>
      </w:r>
      <w:fldSimple w:instr=" SEQ Obr. \* ARABIC ">
        <w:r w:rsidR="00DF0693">
          <w:rPr>
            <w:noProof/>
          </w:rPr>
          <w:t>17</w:t>
        </w:r>
      </w:fldSimple>
      <w:r>
        <w:t xml:space="preserve">: Kód varianty s přepínači </w:t>
      </w:r>
      <w:r>
        <w:rPr>
          <w:i/>
          <w:iCs/>
        </w:rPr>
        <w:t>-O2 -</w:t>
      </w:r>
      <w:proofErr w:type="spellStart"/>
      <w:r>
        <w:rPr>
          <w:i/>
          <w:iCs/>
        </w:rPr>
        <w:t>msse</w:t>
      </w:r>
      <w:proofErr w:type="spellEnd"/>
      <w:r>
        <w:t>. [Zdroj vlastní]</w:t>
      </w:r>
      <w:bookmarkEnd w:id="72"/>
    </w:p>
    <w:p w14:paraId="5A5B32BB" w14:textId="7848F318"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DF0693">
        <w:t xml:space="preserve">Obr. </w:t>
      </w:r>
      <w:r w:rsidR="00DF0693">
        <w:rPr>
          <w:noProof/>
        </w:rPr>
        <w:t>16</w:t>
      </w:r>
      <w:r w:rsidR="001C5E0D">
        <w:fldChar w:fldCharType="end"/>
      </w:r>
      <w:r w:rsidR="001C5E0D">
        <w:t xml:space="preserve"> </w:t>
      </w:r>
      <w:r>
        <w:t>, úroveň optimalizace 1 ještě nestačí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6990A77E" w:rsidR="006A48E3" w:rsidRDefault="005E4CCA" w:rsidP="005E4CCA">
      <w:pPr>
        <w:pStyle w:val="Caption"/>
      </w:pPr>
      <w:bookmarkStart w:id="73" w:name="_Ref132015692"/>
      <w:bookmarkStart w:id="74" w:name="_Toc133669137"/>
      <w:r>
        <w:t xml:space="preserve">Obr. </w:t>
      </w:r>
      <w:fldSimple w:instr=" SEQ Obr. \* ARABIC ">
        <w:r w:rsidR="00DF0693">
          <w:rPr>
            <w:noProof/>
          </w:rPr>
          <w:t>18</w:t>
        </w:r>
      </w:fldSimple>
      <w:bookmarkEnd w:id="73"/>
      <w:r>
        <w:t xml:space="preserve">: Kód varianty s přepínači </w:t>
      </w:r>
      <w:r>
        <w:rPr>
          <w:i/>
          <w:iCs/>
        </w:rPr>
        <w:t>-O2 -</w:t>
      </w:r>
      <w:proofErr w:type="spellStart"/>
      <w:r>
        <w:rPr>
          <w:i/>
          <w:iCs/>
        </w:rPr>
        <w:t>msse</w:t>
      </w:r>
      <w:proofErr w:type="spellEnd"/>
      <w:r>
        <w:rPr>
          <w:i/>
          <w:iCs/>
        </w:rPr>
        <w:t xml:space="preserve"> </w:t>
      </w:r>
      <w:r>
        <w:t>a lichým počtem prvků v poli. [Zdroj vlastní]</w:t>
      </w:r>
      <w:bookmarkEnd w:id="74"/>
    </w:p>
    <w:p w14:paraId="1645711D" w14:textId="0252CD65" w:rsidR="006A48E3" w:rsidRPr="006A48E3" w:rsidRDefault="006A48E3" w:rsidP="006A48E3">
      <w:r>
        <w:t xml:space="preserve">V případě, že počet prvků v poli je lichý, překladač nedokáže využít SIMD přístupu a výsledek je podobný jako v případě </w:t>
      </w:r>
      <w:r>
        <w:rPr>
          <w:i/>
          <w:iCs/>
        </w:rPr>
        <w:t>-O1</w:t>
      </w:r>
      <w:r w:rsidR="00DE295A">
        <w:t xml:space="preserve">, což ukazuje </w:t>
      </w:r>
      <w:r w:rsidR="00DE295A">
        <w:fldChar w:fldCharType="begin"/>
      </w:r>
      <w:r w:rsidR="00DE295A">
        <w:instrText xml:space="preserve"> REF _Ref132015692 \h </w:instrText>
      </w:r>
      <w:r w:rsidR="00DE295A">
        <w:fldChar w:fldCharType="separate"/>
      </w:r>
      <w:r w:rsidR="00DF0693">
        <w:t xml:space="preserve">Obr. </w:t>
      </w:r>
      <w:r w:rsidR="00DF0693">
        <w:rPr>
          <w:noProof/>
        </w:rPr>
        <w:t>18</w:t>
      </w:r>
      <w:r w:rsidR="00DE295A">
        <w:fldChar w:fldCharType="end"/>
      </w:r>
      <w:r>
        <w:t xml:space="preserve">. </w:t>
      </w:r>
    </w:p>
    <w:p w14:paraId="302E6B2D" w14:textId="77777777" w:rsidR="006A38F3" w:rsidRDefault="005F7FAF" w:rsidP="00CD0C90">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která nabízí speciální datové typy a funkce s následující signaturou:</w:t>
      </w:r>
    </w:p>
    <w:p w14:paraId="1BC678A1" w14:textId="1CA9D1BE" w:rsidR="00E07876" w:rsidRDefault="005E38A3" w:rsidP="00CD0C90">
      <w:pPr>
        <w:rPr>
          <w:shd w:val="clear" w:color="auto" w:fill="FFFFFF"/>
        </w:rPr>
      </w:pPr>
      <w:r>
        <w:t xml:space="preserve"> </w:t>
      </w:r>
      <w:r w:rsidR="003E3FCC">
        <w:rPr>
          <w:rFonts w:ascii="Courier New" w:hAnsi="Courier New" w:cs="Courier New"/>
          <w:color w:val="000088"/>
          <w:shd w:val="clear" w:color="auto" w:fill="FFFFFF"/>
        </w:rPr>
        <w:t xml:space="preserve">__m128i </w:t>
      </w:r>
      <w:r>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Pr="005E38A3">
        <w:rPr>
          <w:shd w:val="clear" w:color="auto" w:fill="FFFFFF"/>
        </w:rPr>
        <w:t>.</w:t>
      </w:r>
      <w:r w:rsidR="007921D7">
        <w:rPr>
          <w:shd w:val="clear" w:color="auto" w:fill="FFFFFF"/>
        </w:rPr>
        <w:t xml:space="preserve"> </w:t>
      </w:r>
      <w:r w:rsidR="00E07876">
        <w:rPr>
          <w:shd w:val="clear" w:color="auto" w:fill="FFFFFF"/>
        </w:rPr>
        <w:fldChar w:fldCharType="begin"/>
      </w:r>
      <w:r w:rsidR="00FC1E93">
        <w:rPr>
          <w:shd w:val="clear" w:color="auto" w:fill="FFFFFF"/>
        </w:rPr>
        <w:instrText xml:space="preserve"> ADDIN ZOTERO_ITEM CSL_CITATION {"citationID":"VWpqoadz","properties":{"formattedCitation":"[15]","plainCitation":"[15]","noteIndex":0},"citationItems":[{"id":19,"uris":["http://zotero.org/users/local/mpzMsgKl/items/DLZVPREV"],"itemData":{"id":19,"type":"webpage","abstract":"Intel®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FC1E93" w:rsidRPr="00FC1E93">
        <w:t>[15]</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16-bitových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3A26EB08"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w:t>
      </w:r>
      <w:r w:rsidR="00DE295A">
        <w:t>h</w:t>
      </w:r>
      <w:r>
        <w:t>.</w:t>
      </w:r>
    </w:p>
    <w:p w14:paraId="6AD426C6" w14:textId="4883412C" w:rsidR="00657AA5" w:rsidRDefault="00657AA5" w:rsidP="00657AA5">
      <w:pPr>
        <w:pStyle w:val="Heading3"/>
      </w:pPr>
      <w:proofErr w:type="spellStart"/>
      <w:r>
        <w:t>Instruction</w:t>
      </w:r>
      <w:proofErr w:type="spellEnd"/>
      <w:r>
        <w:t>-level paralelismus</w:t>
      </w:r>
    </w:p>
    <w:p w14:paraId="6E6804B5" w14:textId="3A83831B" w:rsidR="001D07F7" w:rsidRDefault="00B006DA" w:rsidP="001D07F7">
      <w:r>
        <w:t>Využití paralelismu na úrovni instrukcí je umožněno existencí a využití</w:t>
      </w:r>
      <w:r w:rsidR="003B67C5">
        <w:t>m</w:t>
      </w:r>
      <w:r w:rsidR="002E6542">
        <w:t xml:space="preserve"> </w:t>
      </w:r>
      <w:proofErr w:type="spellStart"/>
      <w:r>
        <w:t>pipeline</w:t>
      </w:r>
      <w:proofErr w:type="spellEnd"/>
      <w:r>
        <w:t xml:space="preserve"> při vykonávání instrukcí. K potenciálnímu zrychlení dochází kvůli faktu, že instrukce mohou být prováděny paralelně. </w:t>
      </w:r>
      <w:r w:rsidR="00435C72">
        <w:t xml:space="preserve">Využití </w:t>
      </w:r>
      <w:r>
        <w:t>paralelismus na této úrovni může být zprostředkován</w:t>
      </w:r>
      <w:r w:rsidR="00435C72">
        <w:t>o</w:t>
      </w:r>
      <w:r>
        <w:t xml:space="preserve">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w:t>
      </w:r>
      <w:r w:rsidR="00435C72">
        <w:t>.</w:t>
      </w:r>
      <w:r w:rsidR="00E620AE">
        <w:t xml:space="preserve"> </w:t>
      </w:r>
      <w:r w:rsidR="00435C72">
        <w:t>P</w:t>
      </w:r>
      <w:r w:rsidR="00E620AE">
        <w:t xml:space="preserve">ro výpočet </w:t>
      </w:r>
      <w:r w:rsidR="00435C72">
        <w:t xml:space="preserve">se </w:t>
      </w:r>
      <w:r w:rsidR="00E620AE">
        <w:t xml:space="preserve">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snaží efektivně využít </w:t>
      </w:r>
      <w:proofErr w:type="spellStart"/>
      <w:r w:rsidR="00E620AE">
        <w:t>pipeline</w:t>
      </w:r>
      <w:proofErr w:type="spellEnd"/>
      <w:r w:rsidR="00F52038">
        <w:t>.</w:t>
      </w:r>
      <w:r w:rsidR="00277DD0">
        <w:t xml:space="preserve"> </w:t>
      </w:r>
      <w:r w:rsidR="00E07876">
        <w:fldChar w:fldCharType="begin"/>
      </w:r>
      <w:r w:rsidR="00FC1E93">
        <w:instrText xml:space="preserve"> ADDIN ZOTERO_ITEM CSL_CITATION {"citationID":"DOOHNOEN","properties":{"formattedCitation":"[8]","plainCitation":"[8]","noteIndex":0},"citationItems":[{"id":6,"uris":["http://zotero.org/users/local/mpzMsgKl/items/SBH64PYA"],"itemData":{"id":6,"type":"book","call-number":"QA76.9.A73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288D80EA" w14:textId="6643630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FC1E93">
        <w:instrText xml:space="preserve"> ADDIN ZOTERO_ITEM CSL_CITATION {"citationID":"nIgY5ico","properties":{"formattedCitation":"[7]","plainCitation":"[7]","noteIndex":0},"citationItems":[{"id":5,"uris":["http://zotero.org/users/local/mpzMsgKl/items/9UXPQF8D"],"itemData":{"id":5,"type":"book","call-number":"QA76.5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5D5A731B" w:rsidR="00BD5AED" w:rsidRDefault="002527EB" w:rsidP="00121730">
      <w:pPr>
        <w:pStyle w:val="Caption"/>
      </w:pPr>
      <w:bookmarkStart w:id="75" w:name="_Ref131522114"/>
      <w:bookmarkStart w:id="76" w:name="_Toc133669138"/>
      <w:r>
        <w:t xml:space="preserve">Obr. </w:t>
      </w:r>
      <w:fldSimple w:instr=" SEQ Obr. \* ARABIC ">
        <w:r w:rsidR="00DF0693">
          <w:rPr>
            <w:noProof/>
          </w:rPr>
          <w:t>19</w:t>
        </w:r>
      </w:fldSimple>
      <w:bookmarkEnd w:id="75"/>
      <w:r>
        <w:t xml:space="preserve">: Exekuční </w:t>
      </w:r>
      <w:proofErr w:type="spellStart"/>
      <w:r>
        <w:t>engine</w:t>
      </w:r>
      <w:proofErr w:type="spellEnd"/>
      <w:r>
        <w:t xml:space="preserve"> </w:t>
      </w:r>
      <w:proofErr w:type="spellStart"/>
      <w:r>
        <w:t>Haswell</w:t>
      </w:r>
      <w:proofErr w:type="spellEnd"/>
      <w:r>
        <w:t xml:space="preserve"> CPU. </w:t>
      </w:r>
      <w:r>
        <w:fldChar w:fldCharType="begin"/>
      </w:r>
      <w:r w:rsidR="00FC1E93">
        <w:instrText xml:space="preserve"> ADDIN ZOTERO_ITEM CSL_CITATION {"citationID":"q5uSb50z","properties":{"formattedCitation":"[11]","plainCitation":"[11]","noteIndex":0},"citationItems":[{"id":7,"uris":["http://zotero.org/users/local/mpzMsgKl/items/RQQ39NDA"],"itemData":{"id":7,"type":"book","abstract":"\"Modern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bookmarkEnd w:id="76"/>
      <w:r w:rsidR="00FC1E93" w:rsidRPr="00FC1E93">
        <w:t>[11]</w:t>
      </w:r>
      <w:r>
        <w:fldChar w:fldCharType="end"/>
      </w:r>
      <w:r w:rsidR="00BD5AED">
        <w:t xml:space="preserve"> </w:t>
      </w:r>
    </w:p>
    <w:p w14:paraId="527A3973" w14:textId="45680D80"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DF0693">
        <w:t xml:space="preserve">Obr. </w:t>
      </w:r>
      <w:r w:rsidR="00DF0693">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7E98048E"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FC1E93">
        <w:instrText xml:space="preserve"> ADDIN ZOTERO_ITEM CSL_CITATION {"citationID":"1PGXZdSr","properties":{"formattedCitation":"[8]","plainCitation":"[8]","noteIndex":0},"citationItems":[{"id":6,"uris":["http://zotero.org/users/local/mpzMsgKl/items/SBH64PYA"],"itemData":{"id":6,"type":"book","call-number":"QA76.9.A73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7D2ACD84" w14:textId="3BA59C2B"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FC1E93">
        <w:instrText xml:space="preserve"> ADDIN ZOTERO_ITEM CSL_CITATION {"citationID":"Ky26lwsP","properties":{"formattedCitation":"[8]","plainCitation":"[8]","noteIndex":0},"citationItems":[{"id":6,"uris":["http://zotero.org/users/local/mpzMsgKl/items/SBH64PYA"],"itemData":{"id":6,"type":"book","call-number":"QA76.9.A73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3631B558" w14:textId="33ACA794"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FC1E93">
        <w:instrText xml:space="preserve"> ADDIN ZOTERO_ITEM CSL_CITATION {"citationID":"NL3xyGaf","properties":{"formattedCitation":"[8]","plainCitation":"[8]","noteIndex":0},"citationItems":[{"id":6,"uris":["http://zotero.org/users/local/mpzMsgKl/items/SBH64PYA"],"itemData":{"id":6,"type":"book","call-number":"QA76.9.A73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6E8B0BEE" w14:textId="24A81F6F" w:rsidR="00F52038" w:rsidRDefault="00F52038" w:rsidP="00F52038">
      <w:pPr>
        <w:pStyle w:val="Heading4"/>
      </w:pPr>
      <w:bookmarkStart w:id="77" w:name="_Ref133668595"/>
      <w:r>
        <w:t>Předpovídání větvení</w:t>
      </w:r>
      <w:bookmarkEnd w:id="77"/>
    </w:p>
    <w:p w14:paraId="60CA9B7F" w14:textId="10466744" w:rsidR="00F52038" w:rsidRDefault="002D196A" w:rsidP="00F52038">
      <w:r>
        <w:t xml:space="preserve">Větvení v programu může mít za následek snížení výkonu z důvodu špatného odhadu cesty. V předchozím případě </w:t>
      </w:r>
      <w:r w:rsidR="00435C72">
        <w:t>bylo</w:t>
      </w:r>
      <w:r>
        <w:t xml:space="preserve"> toto riziko sníž</w:t>
      </w:r>
      <w:r w:rsidR="00435C72">
        <w:t>eno</w:t>
      </w:r>
      <w:r>
        <w:t xml:space="preserve">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FC1E93">
        <w:instrText xml:space="preserve"> ADDIN ZOTERO_ITEM CSL_CITATION {"citationID":"K1ufCDi9","properties":{"formattedCitation":"[8]","plainCitation":"[8]","noteIndex":0},"citationItems":[{"id":6,"uris":["http://zotero.org/users/local/mpzMsgKl/items/SBH64PYA"],"itemData":{"id":6,"type":"book","call-number":"QA76.9.A73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7116BC2F" w14:textId="77AE3161"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FC1E93">
        <w:instrText xml:space="preserve"> ADDIN ZOTERO_ITEM CSL_CITATION {"citationID":"u9lqfmay","properties":{"formattedCitation":"[7]","plainCitation":"[7]","noteIndex":0},"citationItems":[{"id":5,"uris":["http://zotero.org/users/local/mpzMsgKl/items/9UXPQF8D"],"itemData":{"id":5,"type":"book","call-number":"QA76.5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489F07E7" w14:textId="557E2A78" w:rsidR="00657AA5" w:rsidRDefault="00657AA5" w:rsidP="00657AA5">
      <w:pPr>
        <w:pStyle w:val="Heading3"/>
      </w:pPr>
      <w:r>
        <w:t>Data-level paralelismus</w:t>
      </w:r>
    </w:p>
    <w:p w14:paraId="64301C3A" w14:textId="6C730375"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FC1E93">
        <w:instrText xml:space="preserve"> ADDIN ZOTERO_ITEM CSL_CITATION {"citationID":"yONKLoix","properties":{"formattedCitation":"[8]","plainCitation":"[8]","noteIndex":0},"citationItems":[{"id":6,"uris":["http://zotero.org/users/local/mpzMsgKl/items/SBH64PYA"],"itemData":{"id":6,"type":"book","call-number":"QA76.9.A73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3BEBF12D" w:rsidR="000E398A" w:rsidRDefault="000E398A" w:rsidP="000E398A">
      <w:r>
        <w:t>Jak je zřejmé z </w:t>
      </w:r>
      <w:r w:rsidR="00435C72">
        <w:fldChar w:fldCharType="begin"/>
      </w:r>
      <w:r w:rsidR="00435C72">
        <w:instrText xml:space="preserve"> REF _Ref132015692 \h </w:instrText>
      </w:r>
      <w:r w:rsidR="00435C72">
        <w:fldChar w:fldCharType="separate"/>
      </w:r>
      <w:r w:rsidR="00DF0693">
        <w:t xml:space="preserve">Obr. </w:t>
      </w:r>
      <w:r w:rsidR="00DF0693">
        <w:rPr>
          <w:noProof/>
        </w:rPr>
        <w:t>18</w:t>
      </w:r>
      <w:r w:rsidR="00435C72">
        <w:fldChar w:fldCharType="end"/>
      </w:r>
      <w:r>
        <w:t>, nelze vždy spoléhat na překladač</w:t>
      </w:r>
      <w:r w:rsidR="00435C72">
        <w:t xml:space="preserve"> pro využití vektorových instrukcí</w:t>
      </w:r>
      <w:r>
        <w:t>.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FC1E93">
        <w:instrText xml:space="preserve"> ADDIN ZOTERO_ITEM CSL_CITATION {"citationID":"upJIWDCt","properties":{"formattedCitation":"[8]","plainCitation":"[8]","noteIndex":0},"citationItems":[{"id":6,"uris":["http://zotero.org/users/local/mpzMsgKl/items/SBH64PYA"],"itemData":{"id":6,"type":"book","call-number":"QA76.9.A73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72049DB5" w14:textId="2F0C701C"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w:t>
      </w:r>
      <w:r w:rsidR="00435C72">
        <w:t>a</w:t>
      </w:r>
      <w:r>
        <w:t xml:space="preserve"> tak, aby </w:t>
      </w:r>
      <w:r w:rsidR="00435C72">
        <w:t xml:space="preserve">je </w:t>
      </w:r>
      <w:r>
        <w:t xml:space="preserve">bylo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FC1E93">
        <w:instrText xml:space="preserve"> ADDIN ZOTERO_ITEM CSL_CITATION {"citationID":"HN2F2dPz","properties":{"formattedCitation":"[8]","plainCitation":"[8]","noteIndex":0},"citationItems":[{"id":6,"uris":["http://zotero.org/users/local/mpzMsgKl/items/SBH64PYA"],"itemData":{"id":6,"type":"book","call-number":"QA76.9.A73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00A92185" w14:textId="321A0565" w:rsidR="0046476F" w:rsidRDefault="0046476F" w:rsidP="0046476F">
      <w:pPr>
        <w:pStyle w:val="Heading4"/>
      </w:pPr>
      <w:r>
        <w:t>Výpočty na GPU</w:t>
      </w:r>
    </w:p>
    <w:p w14:paraId="2B4DCA03" w14:textId="0B374689"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r w:rsidR="004E1627">
        <w:rPr>
          <w:i/>
          <w:iCs/>
        </w:rPr>
        <w:t>block</w:t>
      </w:r>
      <w:proofErr w:type="spellEnd"/>
      <w:r w:rsidR="004E1627">
        <w:rPr>
          <w:i/>
          <w:iCs/>
        </w:rPr>
        <w:t xml:space="preserve"> </w:t>
      </w:r>
      <w:r w:rsidR="004E1627">
        <w:t xml:space="preserve"> a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FC1E93">
        <w:instrText xml:space="preserve"> ADDIN ZOTERO_ITEM CSL_CITATION {"citationID":"5ODId1pM","properties":{"formattedCitation":"[8]","plainCitation":"[8]","noteIndex":0},"citationItems":[{"id":6,"uris":["http://zotero.org/users/local/mpzMsgKl/items/SBH64PYA"],"itemData":{"id":6,"type":"book","call-number":"QA76.9.A73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07C68425" w14:textId="686BE62E" w:rsidR="00355244" w:rsidRDefault="00355244" w:rsidP="0046476F">
      <w:r>
        <w:t xml:space="preserve">Dalším způsobem psaní programů pro grafické procesory je </w:t>
      </w:r>
      <w:proofErr w:type="spellStart"/>
      <w:r>
        <w:t>OpenACC</w:t>
      </w:r>
      <w:proofErr w:type="spellEnd"/>
      <w:r>
        <w:t>.</w:t>
      </w:r>
      <w:r w:rsidR="004226BE">
        <w:t xml:space="preserve"> Výhoda tohoto přístupu je aplikování stejného přístupu pro psaní programů pro CPU i GPU.</w:t>
      </w:r>
      <w:r>
        <w:t xml:space="preserve"> Jedná se o „programovací model, který využívá direktiv překladače pro umožnění spuštění kódu na paralelních akcelerátorech.“</w:t>
      </w:r>
      <w:r w:rsidR="004226BE">
        <w:t xml:space="preserve"> </w:t>
      </w:r>
      <w:r w:rsidR="004226BE">
        <w:fldChar w:fldCharType="begin"/>
      </w:r>
      <w:r w:rsidR="00FC1E93">
        <w:instrText xml:space="preserve"> ADDIN ZOTERO_ITEM CSL_CITATION {"citationID":"aasRci5M","properties":{"formattedCitation":"[16]","plainCitation":"[16]","noteIndex":0},"citationItems":[{"id":"wF5pH67m/uyExV1gI","uris":["http://zotero.org/users/local/mpzMsgKl/items/X85534CT"],"itemData":{"id":59,"type":"article-journal","language":"en","source":"Zotero","title":"OpenACC Programming and Best Practices Guide"}}],"schema":"https://github.com/citation-style-language/schema/raw/master/csl-citation.json"} </w:instrText>
      </w:r>
      <w:r w:rsidR="004226BE">
        <w:fldChar w:fldCharType="separate"/>
      </w:r>
      <w:r w:rsidR="00FC1E93" w:rsidRPr="00FC1E93">
        <w:t>[16]</w:t>
      </w:r>
      <w:r w:rsidR="004226BE">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6ECEA3BF" w:rsidR="004E1627" w:rsidRDefault="00D07A3D" w:rsidP="004E1627">
      <w:r>
        <w:t xml:space="preserve">Konstrukt označovaný jako smyčka je v mnoha ohledech vhodným kandidátem na paralelizaci na více různých úrovních souběžnosti. To ovšem platí pouze při dodržení určitých </w:t>
      </w:r>
      <w:r>
        <w:lastRenderedPageBreak/>
        <w:t xml:space="preserve">pravidel, které do velké míry diktuje hardware. Značné množství typů závislostí může být odhaleno statickou analýzou kódu pro smyčku, mezi které patří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FC1E93">
        <w:instrText xml:space="preserve"> ADDIN ZOTERO_ITEM CSL_CITATION {"citationID":"TxWfMfZs","properties":{"formattedCitation":"[8]","plainCitation":"[8]","noteIndex":0},"citationItems":[{"id":6,"uris":["http://zotero.org/users/local/mpzMsgKl/items/SBH64PYA"],"itemData":{"id":6,"type":"book","call-number":"QA76.9.A73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729051D7" w14:textId="77777777" w:rsidR="00121730" w:rsidRDefault="00D07A3D" w:rsidP="00121730">
      <w:pPr>
        <w:keepNext/>
        <w:jc w:val="center"/>
      </w:pPr>
      <w:r w:rsidRPr="00D07A3D">
        <w:rPr>
          <w:noProof/>
        </w:rPr>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485BACCB" w:rsidR="008B66C7" w:rsidRDefault="00121730" w:rsidP="00121730">
      <w:pPr>
        <w:pStyle w:val="Caption"/>
      </w:pPr>
      <w:bookmarkStart w:id="78" w:name="_Ref131522128"/>
      <w:bookmarkStart w:id="79" w:name="_Toc133669139"/>
      <w:r>
        <w:t xml:space="preserve">Obr. </w:t>
      </w:r>
      <w:fldSimple w:instr=" SEQ Obr. \* ARABIC ">
        <w:r w:rsidR="00DF0693">
          <w:rPr>
            <w:noProof/>
          </w:rPr>
          <w:t>20</w:t>
        </w:r>
      </w:fldSimple>
      <w:bookmarkEnd w:id="78"/>
      <w:r>
        <w:t xml:space="preserve">: Ukázka </w:t>
      </w:r>
      <w:proofErr w:type="spellStart"/>
      <w:r>
        <w:rPr>
          <w:i/>
          <w:iCs/>
        </w:rPr>
        <w:t>loop-carried</w:t>
      </w:r>
      <w:proofErr w:type="spellEnd"/>
      <w:r>
        <w:t xml:space="preserve"> závislosti. </w:t>
      </w:r>
      <w:r>
        <w:fldChar w:fldCharType="begin"/>
      </w:r>
      <w:r w:rsidR="00FC1E93">
        <w:instrText xml:space="preserve"> ADDIN ZOTERO_ITEM CSL_CITATION {"citationID":"Lrpm7Efu","properties":{"formattedCitation":"[8]","plainCitation":"[8]","noteIndex":0},"citationItems":[{"id":6,"uris":["http://zotero.org/users/local/mpzMsgKl/items/SBH64PYA"],"itemData":{"id":6,"type":"book","call-number":"QA76.9.A73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bookmarkEnd w:id="79"/>
      <w:r w:rsidR="00FC1E93" w:rsidRPr="00FC1E93">
        <w:t>[8]</w:t>
      </w:r>
      <w:r>
        <w:fldChar w:fldCharType="end"/>
      </w:r>
    </w:p>
    <w:p w14:paraId="656CD5B0" w14:textId="1AC77CF6"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DF0693">
        <w:t xml:space="preserve">Obr. </w:t>
      </w:r>
      <w:r w:rsidR="00DF0693">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FC1E93">
        <w:instrText xml:space="preserve"> ADDIN ZOTERO_ITEM CSL_CITATION {"citationID":"zpJ9xGhd","properties":{"formattedCitation":"[8]","plainCitation":"[8]","noteIndex":0},"citationItems":[{"id":6,"uris":["http://zotero.org/users/local/mpzMsgKl/items/SBH64PYA"],"itemData":{"id":6,"type":"book","call-number":"QA76.9.A73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74E09B97" w:rsidR="008B66C7" w:rsidRDefault="00A84E58" w:rsidP="00A84E58">
      <w:pPr>
        <w:pStyle w:val="Caption"/>
      </w:pPr>
      <w:bookmarkStart w:id="80" w:name="_Ref132016255"/>
      <w:bookmarkStart w:id="81" w:name="_Toc133669140"/>
      <w:r>
        <w:t xml:space="preserve">Obr. </w:t>
      </w:r>
      <w:fldSimple w:instr=" SEQ Obr. \* ARABIC ">
        <w:r w:rsidR="00DF0693">
          <w:rPr>
            <w:noProof/>
          </w:rPr>
          <w:t>21</w:t>
        </w:r>
      </w:fldSimple>
      <w:bookmarkEnd w:id="80"/>
      <w:r>
        <w:t xml:space="preserve">: Přepis smyčky. </w:t>
      </w:r>
      <w:r>
        <w:fldChar w:fldCharType="begin"/>
      </w:r>
      <w:r w:rsidR="00FC1E93">
        <w:instrText xml:space="preserve"> ADDIN ZOTERO_ITEM CSL_CITATION {"citationID":"G1knhcvP","properties":{"formattedCitation":"[8]","plainCitation":"[8]","noteIndex":0},"citationItems":[{"id":6,"uris":["http://zotero.org/users/local/mpzMsgKl/items/SBH64PYA"],"itemData":{"id":6,"type":"book","call-number":"QA76.9.A73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bookmarkEnd w:id="81"/>
      <w:r w:rsidR="00FC1E93" w:rsidRPr="00FC1E93">
        <w:t>[8]</w:t>
      </w:r>
      <w:r>
        <w:fldChar w:fldCharType="end"/>
      </w:r>
    </w:p>
    <w:p w14:paraId="7317DF2B" w14:textId="246584AB" w:rsidR="008B66C7" w:rsidRPr="009F4B8F" w:rsidRDefault="00981144" w:rsidP="008B66C7">
      <w:r>
        <w:fldChar w:fldCharType="begin"/>
      </w:r>
      <w:r>
        <w:instrText xml:space="preserve"> REF _Ref132016255 \h </w:instrText>
      </w:r>
      <w:r>
        <w:fldChar w:fldCharType="separate"/>
      </w:r>
      <w:r w:rsidR="00DF0693">
        <w:t xml:space="preserve">Obr. </w:t>
      </w:r>
      <w:r w:rsidR="00DF0693">
        <w:rPr>
          <w:noProof/>
        </w:rPr>
        <w:t>21</w:t>
      </w:r>
      <w:r>
        <w:fldChar w:fldCharType="end"/>
      </w:r>
      <w:r>
        <w:t xml:space="preserve"> zobrazuje přepis smyčky pro umožnění paralelizace. </w:t>
      </w:r>
      <w:r w:rsidR="008B66C7">
        <w:t>Jelikož oba výpočty v rámci jedné iterace nejsou závislé na sobě, můžeme změnit jejich pořadí. V nulté iteraci se počítá s hodnotou pole B na pozici nula</w:t>
      </w:r>
      <w:r w:rsidR="00271CE5">
        <w:t>.</w:t>
      </w:r>
      <w:r w:rsidR="008B66C7">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r w:rsidR="001058D4">
        <w:rPr>
          <w:i/>
          <w:iCs/>
        </w:rPr>
        <w:t>c,a</w:t>
      </w:r>
      <w:proofErr w:type="spell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FC1E93">
        <w:instrText xml:space="preserve"> ADDIN ZOTERO_ITEM CSL_CITATION {"citationID":"pYO7Ezze","properties":{"formattedCitation":"[8]","plainCitation":"[8]","noteIndex":0},"citationItems":[{"id":6,"uris":["http://zotero.org/users/local/mpzMsgKl/items/SBH64PYA"],"itemData":{"id":6,"type":"book","call-number":"QA76.9.A73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4FB723B2" w14:textId="7C6C65AD" w:rsidR="00657AA5" w:rsidRDefault="00657AA5" w:rsidP="00657AA5">
      <w:pPr>
        <w:pStyle w:val="Heading3"/>
      </w:pPr>
      <w:bookmarkStart w:id="82" w:name="_Ref133668618"/>
      <w:proofErr w:type="spellStart"/>
      <w:r>
        <w:t>Thread</w:t>
      </w:r>
      <w:proofErr w:type="spellEnd"/>
      <w:r>
        <w:t>-level paralelismus</w:t>
      </w:r>
      <w:bookmarkEnd w:id="82"/>
    </w:p>
    <w:p w14:paraId="65859C66" w14:textId="56517BAA" w:rsidR="008A15A5" w:rsidRPr="008A15A5" w:rsidRDefault="008A15A5" w:rsidP="008A15A5">
      <w:r>
        <w:t xml:space="preserve">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w:t>
      </w:r>
      <w:r>
        <w:lastRenderedPageBreak/>
        <w:t>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FC1E93">
        <w:instrText xml:space="preserve"> ADDIN ZOTERO_ITEM CSL_CITATION {"citationID":"wOAt19uK","properties":{"formattedCitation":"[8]","plainCitation":"[8]","noteIndex":0},"citationItems":[{"id":6,"uris":["http://zotero.org/users/local/mpzMsgKl/items/SBH64PYA"],"itemData":{"id":6,"type":"book","call-number":"QA76.9.A73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56F40066"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FC1E93">
        <w:instrText xml:space="preserve"> ADDIN ZOTERO_ITEM CSL_CITATION {"citationID":"wpYcuse3","properties":{"formattedCitation":"[8]","plainCitation":"[8]","noteIndex":0},"citationItems":[{"id":6,"uris":["http://zotero.org/users/local/mpzMsgKl/items/SBH64PYA"],"itemData":{"id":6,"type":"book","call-number":"QA76.9.A73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7A5904C2" w:rsidR="00626852" w:rsidRDefault="00F0123E" w:rsidP="0023685E">
      <w:r>
        <w:t>Celkové zrychlení závisí na dvou faktorech. Prvním z nich je podíl času běhu částí s</w:t>
      </w:r>
      <w:r w:rsidR="000559E4">
        <w:t xml:space="preserve"> vylepšením</w:t>
      </w:r>
      <w:r>
        <w:t xml:space="preserve">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6B3963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FC1E93">
        <w:instrText xml:space="preserve"> ADDIN ZOTERO_ITEM CSL_CITATION {"citationID":"yeUYgq7Y","properties":{"formattedCitation":"[8]","plainCitation":"[8]","noteIndex":0},"citationItems":[{"id":6,"uris":["http://zotero.org/users/local/mpzMsgKl/items/SBH64PYA"],"itemData":{"id":6,"type":"book","call-number":"QA76.9.A73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43FF93FD" w14:textId="51AA77C5" w:rsidR="00041E0D" w:rsidRPr="00F0123E" w:rsidRDefault="000C3E07" w:rsidP="000C3E07">
      <w:pPr>
        <w:pStyle w:val="Heading4"/>
      </w:pPr>
      <w:r>
        <w:lastRenderedPageBreak/>
        <w:t>Koherence vyrovnávacích pamětí</w:t>
      </w:r>
    </w:p>
    <w:p w14:paraId="3C6150FA" w14:textId="68BEFD6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Koherence vyrovnávacích pamětí 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FC1E93">
        <w:instrText xml:space="preserve"> ADDIN ZOTERO_ITEM CSL_CITATION {"citationID":"kCO2DW0A","properties":{"formattedCitation":"[8]","plainCitation":"[8]","noteIndex":0},"citationItems":[{"id":6,"uris":["http://zotero.org/users/local/mpzMsgKl/items/SBH64PYA"],"itemData":{"id":6,"type":"book","call-number":"QA76.9.A73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730E637D" w14:textId="5A5A1DF1" w:rsidR="00882218" w:rsidRDefault="00882218" w:rsidP="00882218">
      <w:pPr>
        <w:pStyle w:val="Heading4"/>
      </w:pPr>
      <w:r>
        <w:t>Synchronizační primitiva</w:t>
      </w:r>
    </w:p>
    <w:p w14:paraId="28F83E7C" w14:textId="7B65F272"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FC1E93">
        <w:instrText xml:space="preserve"> ADDIN ZOTERO_ITEM CSL_CITATION {"citationID":"Hjn3qSDU","properties":{"formattedCitation":"[8]","plainCitation":"[8]","noteIndex":0},"citationItems":[{"id":6,"uris":["http://zotero.org/users/local/mpzMsgKl/items/SBH64PYA"],"itemData":{"id":6,"type":"book","call-number":"QA76.9.A73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234724BE" w:rsidR="00B2272F" w:rsidRDefault="00470A33" w:rsidP="00470A33">
      <w:pPr>
        <w:pStyle w:val="Caption"/>
      </w:pPr>
      <w:bookmarkStart w:id="83" w:name="_Toc133669141"/>
      <w:r>
        <w:t xml:space="preserve">Obr. </w:t>
      </w:r>
      <w:fldSimple w:instr=" SEQ Obr. \* ARABIC ">
        <w:r w:rsidR="00DF0693">
          <w:rPr>
            <w:noProof/>
          </w:rPr>
          <w:t>22</w:t>
        </w:r>
      </w:fldSimple>
      <w:r>
        <w:t xml:space="preserve">: Příklad atomické výměny hodnot. </w:t>
      </w:r>
      <w:r>
        <w:fldChar w:fldCharType="begin"/>
      </w:r>
      <w:r w:rsidR="00FC1E93">
        <w:instrText xml:space="preserve"> ADDIN ZOTERO_ITEM CSL_CITATION {"citationID":"fbxcUwN4","properties":{"formattedCitation":"[8]","plainCitation":"[8]","noteIndex":0},"citationItems":[{"id":6,"uris":["http://zotero.org/users/local/mpzMsgKl/items/SBH64PYA"],"itemData":{"id":6,"type":"book","call-number":"QA76.9.A73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bookmarkEnd w:id="83"/>
      <w:r w:rsidR="00FC1E93" w:rsidRPr="00FC1E93">
        <w:t>[8]</w:t>
      </w:r>
      <w:r>
        <w:fldChar w:fldCharType="end"/>
      </w:r>
    </w:p>
    <w:p w14:paraId="62F39F6E" w14:textId="3C3E7FCA" w:rsidR="00B2272F" w:rsidRDefault="00E61CE5" w:rsidP="00B2272F">
      <w:r>
        <w:lastRenderedPageBreak/>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FC1E93">
        <w:instrText xml:space="preserve"> ADDIN ZOTERO_ITEM CSL_CITATION {"citationID":"nFUlLNdY","properties":{"formattedCitation":"[8]","plainCitation":"[8]","noteIndex":0},"citationItems":[{"id":6,"uris":["http://zotero.org/users/local/mpzMsgKl/items/SBH64PYA"],"itemData":{"id":6,"type":"book","call-number":"QA76.9.A73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66B8385B" w14:textId="77777777" w:rsidR="00A47138" w:rsidRDefault="00550C95" w:rsidP="00A47138">
      <w:pPr>
        <w:keepNext/>
        <w:jc w:val="center"/>
      </w:pPr>
      <w:r>
        <w:rPr>
          <w:noProof/>
        </w:rPr>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79A993D8" w:rsidR="00550C95" w:rsidRDefault="00A47138" w:rsidP="00A47138">
      <w:pPr>
        <w:pStyle w:val="Caption"/>
      </w:pPr>
      <w:bookmarkStart w:id="84" w:name="_Ref132016460"/>
      <w:bookmarkStart w:id="85" w:name="_Toc133669142"/>
      <w:r>
        <w:t xml:space="preserve">Obr. </w:t>
      </w:r>
      <w:fldSimple w:instr=" SEQ Obr. \* ARABIC ">
        <w:r w:rsidR="00DF0693">
          <w:rPr>
            <w:noProof/>
          </w:rPr>
          <w:t>23</w:t>
        </w:r>
      </w:fldSimple>
      <w:bookmarkEnd w:id="84"/>
      <w:r>
        <w:t xml:space="preserve">: Spin </w:t>
      </w:r>
      <w:proofErr w:type="spellStart"/>
      <w:r>
        <w:t>lock</w:t>
      </w:r>
      <w:proofErr w:type="spellEnd"/>
      <w:r>
        <w:t xml:space="preserve">. </w:t>
      </w:r>
      <w:r>
        <w:fldChar w:fldCharType="begin"/>
      </w:r>
      <w:r w:rsidR="00FC1E93">
        <w:instrText xml:space="preserve"> ADDIN ZOTERO_ITEM CSL_CITATION {"citationID":"QFk3af6Z","properties":{"formattedCitation":"[8]","plainCitation":"[8]","noteIndex":0},"citationItems":[{"id":6,"uris":["http://zotero.org/users/local/mpzMsgKl/items/SBH64PYA"],"itemData":{"id":6,"type":"book","call-number":"QA76.9.A73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bookmarkEnd w:id="85"/>
      <w:r w:rsidR="00FC1E93" w:rsidRPr="00FC1E93">
        <w:t>[8]</w:t>
      </w:r>
      <w:r>
        <w:fldChar w:fldCharType="end"/>
      </w:r>
    </w:p>
    <w:p w14:paraId="1E284384" w14:textId="5FCBEAF0" w:rsidR="00550C95" w:rsidRDefault="000559E4" w:rsidP="00550C95">
      <w:r>
        <w:fldChar w:fldCharType="begin"/>
      </w:r>
      <w:r>
        <w:instrText xml:space="preserve"> REF _Ref132016460 \h </w:instrText>
      </w:r>
      <w:r>
        <w:fldChar w:fldCharType="separate"/>
      </w:r>
      <w:r w:rsidR="00DF0693">
        <w:t xml:space="preserve">Obr. </w:t>
      </w:r>
      <w:r w:rsidR="00DF0693">
        <w:rPr>
          <w:noProof/>
        </w:rPr>
        <w:t>23</w:t>
      </w:r>
      <w:r>
        <w:fldChar w:fldCharType="end"/>
      </w:r>
      <w:r>
        <w:t xml:space="preserve"> znázorňuje rutinu spin </w:t>
      </w:r>
      <w:proofErr w:type="spellStart"/>
      <w:r>
        <w:t>locku</w:t>
      </w:r>
      <w:proofErr w:type="spellEnd"/>
      <w:r>
        <w:t xml:space="preserve">. </w:t>
      </w:r>
      <w:r w:rsidR="00400440">
        <w:t>V případě současné existence tří jader J0, J1 a J2 bude postup vypadat následovně</w:t>
      </w:r>
      <w:r w:rsidR="005E4D33">
        <w:t>:</w:t>
      </w:r>
      <w:r w:rsidR="00400440">
        <w:t xml:space="preserve"> J0 vlastní zámek a J1 a J2 ve smyčce kontrolují své lokální kopie sdíleného zámku. Jakmile J0 zapíše hodnotu 1, zámek se uvolní a J0 se stane majitelem zámku, což </w:t>
      </w:r>
      <w:proofErr w:type="spellStart"/>
      <w:r w:rsidR="00400440">
        <w:t>invaliduje</w:t>
      </w:r>
      <w:proofErr w:type="spellEnd"/>
      <w:r w:rsidR="00400440">
        <w:t xml:space="preserve"> lokální kopie v </w:t>
      </w:r>
      <w:proofErr w:type="spellStart"/>
      <w:r w:rsidR="00400440">
        <w:t>cache</w:t>
      </w:r>
      <w:proofErr w:type="spellEnd"/>
      <w:r w:rsidR="00400440">
        <w:t xml:space="preserve"> zbylých jader. Obě jádra vygenerují </w:t>
      </w:r>
      <w:proofErr w:type="spellStart"/>
      <w:r w:rsidR="00400440">
        <w:rPr>
          <w:i/>
          <w:iCs/>
        </w:rPr>
        <w:t>cache</w:t>
      </w:r>
      <w:proofErr w:type="spellEnd"/>
      <w:r w:rsidR="00400440">
        <w:rPr>
          <w:i/>
          <w:iCs/>
        </w:rPr>
        <w:t xml:space="preserve"> miss</w:t>
      </w:r>
      <w:r w:rsidR="00400440">
        <w:t xml:space="preserve"> a následně požádají o opětovné načtení zámku do </w:t>
      </w:r>
      <w:proofErr w:type="spellStart"/>
      <w:r w:rsidR="00400440">
        <w:t>cache</w:t>
      </w:r>
      <w:proofErr w:type="spellEnd"/>
      <w:r w:rsidR="00400440">
        <w:t xml:space="preserve">, který bude nyní opět sdílený. Jedno z jader je obslouženo jako první, a právě to bude moci zámek </w:t>
      </w:r>
      <w:r w:rsidR="00125139">
        <w:t>zamknout</w:t>
      </w:r>
      <w:r w:rsidR="00400440">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00400440" w:rsidRPr="00400440">
        <w:t xml:space="preserve"> </w:t>
      </w:r>
      <w:r w:rsidR="00E07876">
        <w:fldChar w:fldCharType="begin"/>
      </w:r>
      <w:r w:rsidR="00FC1E93">
        <w:instrText xml:space="preserve"> ADDIN ZOTERO_ITEM CSL_CITATION {"citationID":"pT80BJvb","properties":{"formattedCitation":"[8]","plainCitation":"[8]","noteIndex":0},"citationItems":[{"id":6,"uris":["http://zotero.org/users/local/mpzMsgKl/items/SBH64PYA"],"itemData":{"id":6,"type":"book","call-number":"QA76.9.A73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21D8E5B2" w14:textId="4382330D" w:rsidR="002C6B23" w:rsidRDefault="002C6B23" w:rsidP="002C6B23">
      <w:pPr>
        <w:pStyle w:val="Heading4"/>
      </w:pPr>
      <w:r>
        <w:t>POSIX vlákna</w:t>
      </w:r>
    </w:p>
    <w:p w14:paraId="74ED4612" w14:textId="398D02D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FC1E93">
        <w:instrText xml:space="preserve"> ADDIN ZOTERO_ITEM CSL_CITATION {"citationID":"0SGsWeR5","properties":{"formattedCitation":"[7]","plainCitation":"[7]","noteIndex":0},"citationItems":[{"id":5,"uris":["http://zotero.org/users/local/mpzMsgKl/items/9UXPQF8D"],"itemData":{"id":5,"type":"book","call-number":"QA76.5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6ACFA69D" w14:textId="63D12D36"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w:t>
      </w:r>
      <w:r>
        <w:lastRenderedPageBreak/>
        <w:t>vrstevnická vlákna. Po dobu jejich existence dochází ke střídání vykonávání těchto vláken.</w:t>
      </w:r>
      <w:r w:rsidR="00E07876">
        <w:t xml:space="preserve"> </w:t>
      </w:r>
      <w:r w:rsidR="00E07876">
        <w:fldChar w:fldCharType="begin"/>
      </w:r>
      <w:r w:rsidR="00FC1E93">
        <w:instrText xml:space="preserve"> ADDIN ZOTERO_ITEM CSL_CITATION {"citationID":"7UxIB7Ng","properties":{"formattedCitation":"[7]","plainCitation":"[7]","noteIndex":0},"citationItems":[{"id":5,"uris":["http://zotero.org/users/local/mpzMsgKl/items/9UXPQF8D"],"itemData":{"id":5,"type":"book","call-number":"QA76.5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3AA054E8" w14:textId="24885BDB"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r>
        <w:t xml:space="preserve">slouží k vytvoření jádra. Můžeme jí jako argumenty poslat ukazatel na funkci, kterou chceme ve vlákně vykonávat, spolu s argumenty pro tuto funkci. </w:t>
      </w:r>
      <w:r w:rsidR="000559E4">
        <w:t>Výsledkem</w:t>
      </w:r>
      <w:r>
        <w:t xml:space="preserve"> </w:t>
      </w:r>
      <w:r w:rsidR="000559E4">
        <w:t xml:space="preserve">je </w:t>
      </w:r>
      <w:r>
        <w:t>obdr</w:t>
      </w:r>
      <w:r w:rsidR="000559E4">
        <w:t>žen</w:t>
      </w:r>
      <w:r>
        <w:t xml:space="preserv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slouží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vlákna očekává návratov</w:t>
      </w:r>
      <w:r w:rsidR="005E4D33">
        <w:t>á</w:t>
      </w:r>
      <w:r w:rsidR="00CF6EAF">
        <w:t xml:space="preserve"> hodno</w:t>
      </w:r>
      <w:r w:rsidR="000559E4">
        <w:t>t</w:t>
      </w:r>
      <w:r w:rsidR="005E4D33">
        <w:t>a</w:t>
      </w:r>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FC1E93">
        <w:instrText xml:space="preserve"> ADDIN ZOTERO_ITEM CSL_CITATION {"citationID":"KCmKbXl3","properties":{"formattedCitation":"[7]","plainCitation":"[7]","noteIndex":0},"citationItems":[{"id":5,"uris":["http://zotero.org/users/local/mpzMsgKl/items/9UXPQF8D"],"itemData":{"id":5,"type":"book","call-number":"QA76.5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27FB9E86" w14:textId="10A7689A"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DF0693">
        <w:t xml:space="preserve">Obr. </w:t>
      </w:r>
      <w:r w:rsidR="00DF0693">
        <w:rPr>
          <w:noProof/>
        </w:rPr>
        <w:t>24</w:t>
      </w:r>
      <w:r w:rsidR="00B73259">
        <w:fldChar w:fldCharType="end"/>
      </w:r>
      <w:r w:rsidR="00D06018">
        <w:t xml:space="preserve">. </w:t>
      </w:r>
      <w:r w:rsidR="00E07876">
        <w:fldChar w:fldCharType="begin"/>
      </w:r>
      <w:r w:rsidR="00FC1E93">
        <w:instrText xml:space="preserve"> ADDIN ZOTERO_ITEM CSL_CITATION {"citationID":"FSmAIIlR","properties":{"formattedCitation":"[7]","plainCitation":"[7]","noteIndex":0},"citationItems":[{"id":5,"uris":["http://zotero.org/users/local/mpzMsgKl/items/9UXPQF8D"],"itemData":{"id":5,"type":"book","call-number":"QA76.5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712DD032" w:rsidR="00E7527A" w:rsidRDefault="00A81E18" w:rsidP="00A81E18">
      <w:pPr>
        <w:pStyle w:val="Caption"/>
      </w:pPr>
      <w:bookmarkStart w:id="86" w:name="_Ref131522140"/>
      <w:bookmarkStart w:id="87" w:name="_Toc133669143"/>
      <w:r>
        <w:t xml:space="preserve">Obr. </w:t>
      </w:r>
      <w:fldSimple w:instr=" SEQ Obr. \* ARABIC ">
        <w:r w:rsidR="00DF0693">
          <w:rPr>
            <w:noProof/>
          </w:rPr>
          <w:t>24</w:t>
        </w:r>
      </w:fldSimple>
      <w:bookmarkEnd w:id="86"/>
      <w:r>
        <w:t xml:space="preserve">: Graf průběhu. </w:t>
      </w:r>
      <w:r>
        <w:fldChar w:fldCharType="begin"/>
      </w:r>
      <w:r w:rsidR="00FC1E93">
        <w:instrText xml:space="preserve"> ADDIN ZOTERO_ITEM CSL_CITATION {"citationID":"A4R8YF71","properties":{"formattedCitation":"[7]","plainCitation":"[7]","noteIndex":0},"citationItems":[{"id":5,"uris":["http://zotero.org/users/local/mpzMsgKl/items/9UXPQF8D"],"itemData":{"id":5,"type":"book","call-number":"QA76.5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bookmarkEnd w:id="87"/>
      <w:r w:rsidR="00FC1E93" w:rsidRPr="00FC1E93">
        <w:t>[7]</w:t>
      </w:r>
      <w:r>
        <w:fldChar w:fldCharType="end"/>
      </w:r>
    </w:p>
    <w:p w14:paraId="6DEDA1D7" w14:textId="3F809540" w:rsidR="00F31057" w:rsidRDefault="00F31057" w:rsidP="00F31057">
      <w:pPr>
        <w:pStyle w:val="Heading4"/>
        <w:jc w:val="both"/>
      </w:pPr>
      <w:r>
        <w:t>Semafor</w:t>
      </w:r>
    </w:p>
    <w:p w14:paraId="39989691" w14:textId="6EB05CF9"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sníží o 1 a pokračuje. Jinak čeká, až proměnná </w:t>
      </w:r>
      <w:r>
        <w:rPr>
          <w:i/>
          <w:iCs/>
        </w:rPr>
        <w:t>s</w:t>
      </w:r>
      <w:r>
        <w:t xml:space="preserve"> nabyde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DF0693">
        <w:t xml:space="preserve">Obr. </w:t>
      </w:r>
      <w:r w:rsidR="00DF0693">
        <w:rPr>
          <w:noProof/>
        </w:rPr>
        <w:t>25</w:t>
      </w:r>
      <w:r w:rsidR="00B73259">
        <w:fldChar w:fldCharType="end"/>
      </w:r>
      <w:r w:rsidR="00E15E8D">
        <w:t xml:space="preserve">. </w:t>
      </w:r>
      <w:r w:rsidR="00E07876">
        <w:fldChar w:fldCharType="begin"/>
      </w:r>
      <w:r w:rsidR="00FC1E93">
        <w:instrText xml:space="preserve"> ADDIN ZOTERO_ITEM CSL_CITATION {"citationID":"VicwXJAq","properties":{"formattedCitation":"[7]","plainCitation":"[7]","noteIndex":0},"citationItems":[{"id":5,"uris":["http://zotero.org/users/local/mpzMsgKl/items/9UXPQF8D"],"itemData":{"id":5,"type":"book","call-number":"QA76.5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03577161" w:rsidR="00E15E8D" w:rsidRDefault="00F10C84" w:rsidP="00F10C84">
      <w:pPr>
        <w:pStyle w:val="Caption"/>
      </w:pPr>
      <w:bookmarkStart w:id="88" w:name="_Ref131522156"/>
      <w:bookmarkStart w:id="89" w:name="_Toc133669144"/>
      <w:r>
        <w:t xml:space="preserve">Obr. </w:t>
      </w:r>
      <w:fldSimple w:instr=" SEQ Obr. \* ARABIC ">
        <w:r w:rsidR="00DF0693">
          <w:rPr>
            <w:noProof/>
          </w:rPr>
          <w:t>25</w:t>
        </w:r>
      </w:fldSimple>
      <w:bookmarkEnd w:id="88"/>
      <w:r>
        <w:t xml:space="preserve">: Graf průběhu s promítnutými hodnotami binárního semaforu. </w:t>
      </w:r>
      <w:r>
        <w:fldChar w:fldCharType="begin"/>
      </w:r>
      <w:r w:rsidR="00FC1E93">
        <w:instrText xml:space="preserve"> ADDIN ZOTERO_ITEM CSL_CITATION {"citationID":"h3BsGvyS","properties":{"formattedCitation":"[7]","plainCitation":"[7]","noteIndex":0},"citationItems":[{"id":5,"uris":["http://zotero.org/users/local/mpzMsgKl/items/9UXPQF8D"],"itemData":{"id":5,"type":"book","call-number":"QA76.5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bookmarkEnd w:id="89"/>
      <w:r w:rsidR="00FC1E93" w:rsidRPr="00FC1E93">
        <w:t>[7]</w:t>
      </w:r>
      <w:r>
        <w:fldChar w:fldCharType="end"/>
      </w:r>
    </w:p>
    <w:p w14:paraId="21DA4B1C" w14:textId="008C006B"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FC1E93">
        <w:instrText xml:space="preserve"> ADDIN ZOTERO_ITEM CSL_CITATION {"citationID":"HoJdNjlO","properties":{"formattedCitation":"[7]","plainCitation":"[7]","noteIndex":0},"citationItems":[{"id":5,"uris":["http://zotero.org/users/local/mpzMsgKl/items/9UXPQF8D"],"itemData":{"id":5,"type":"book","call-number":"QA76.5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FC1E93" w:rsidRPr="00FC1E93">
        <w:t>[7]</w:t>
      </w:r>
      <w:r w:rsidR="00E07876">
        <w:fldChar w:fldCharType="end"/>
      </w:r>
    </w:p>
    <w:p w14:paraId="73913BE3" w14:textId="6F73DC5B" w:rsidR="0030421C" w:rsidRDefault="00AE7095" w:rsidP="0030421C">
      <w:pPr>
        <w:pStyle w:val="Heading1"/>
      </w:pPr>
      <w:r>
        <w:lastRenderedPageBreak/>
        <w:t>měření výkonu aplikací</w:t>
      </w:r>
    </w:p>
    <w:p w14:paraId="4AD984B2" w14:textId="0D805C51"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FC1E93">
        <w:instrText xml:space="preserve"> ADDIN ZOTERO_ITEM CSL_CITATION {"citationID":"0DIiXG3U","properties":{"formattedCitation":"[8]","plainCitation":"[8]","noteIndex":0},"citationItems":[{"id":6,"uris":["http://zotero.org/users/local/mpzMsgKl/items/SBH64PYA"],"itemData":{"id":6,"type":"book","call-number":"QA76.9.A73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0554E660" w14:textId="5793CD11"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FC1E93">
        <w:instrText xml:space="preserve"> ADDIN ZOTERO_ITEM CSL_CITATION {"citationID":"6cMwH7IZ","properties":{"formattedCitation":"[8]","plainCitation":"[8]","noteIndex":0},"citationItems":[{"id":6,"uris":["http://zotero.org/users/local/mpzMsgKl/items/SBH64PYA"],"itemData":{"id":6,"type":"book","call-number":"QA76.9.A73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69ACCAED"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FC1E93">
        <w:instrText xml:space="preserve"> ADDIN ZOTERO_ITEM CSL_CITATION {"citationID":"E84ueqQa","properties":{"formattedCitation":"[8]","plainCitation":"[8]","noteIndex":0},"citationItems":[{"id":6,"uris":["http://zotero.org/users/local/mpzMsgKl/items/SBH64PYA"],"itemData":{"id":6,"type":"book","call-number":"QA76.9.A73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76960FA3"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FC1E93">
        <w:instrText xml:space="preserve"> ADDIN ZOTERO_ITEM CSL_CITATION {"citationID":"ZmYnJgWW","properties":{"formattedCitation":"[8]","plainCitation":"[8]","noteIndex":0},"citationItems":[{"id":6,"uris":["http://zotero.org/users/local/mpzMsgKl/items/SBH64PYA"],"itemData":{"id":6,"type":"book","call-number":"QA76.9.A73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FC1E93" w:rsidRPr="00FC1E93">
        <w:t>[8]</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3B93E869" w:rsidR="00B41E7E" w:rsidRDefault="00B41E7E" w:rsidP="00B41E7E">
      <w:proofErr w:type="spellStart"/>
      <w:r>
        <w:t>Microbenchmark</w:t>
      </w:r>
      <w:proofErr w:type="spellEnd"/>
      <w:r>
        <w:t xml:space="preserve"> měří výkon malé části programu. Nemohou být použity pro posouzení celkového výkonu aplikace, ale jsou vhodné pro posouzení latence operací a propustnosti. </w:t>
      </w:r>
      <w:r w:rsidR="00E07876">
        <w:fldChar w:fldCharType="begin"/>
      </w:r>
      <w:r w:rsidR="00FC1E93">
        <w:instrText xml:space="preserve"> ADDIN ZOTERO_ITEM CSL_CITATION {"citationID":"4eeKgAwe","properties":{"formattedCitation":"[17]","plainCitation":"[17]","noteIndex":0},"citationItems":[{"id":20,"uris":["http://zotero.org/users/local/mpzMsgKl/items/Q4DH4EAR"],"itemData":{"id":20,"type":"webpage","abstract":"A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FC1E93" w:rsidRPr="00FC1E93">
        <w:t>[17]</w:t>
      </w:r>
      <w:r w:rsidR="00E07876">
        <w:fldChar w:fldCharType="end"/>
      </w:r>
    </w:p>
    <w:p w14:paraId="44F2F752" w14:textId="493BD3EC" w:rsidR="00B41E7E" w:rsidRPr="00B41E7E" w:rsidRDefault="00B41E7E" w:rsidP="00B41E7E">
      <w:r>
        <w:t>V rámci této práce bude využita knihovna Google Benchmark, která slouží k ohodnocení výkonu funkcí v programu, podobně jako u jednotkových testů.</w:t>
      </w:r>
      <w:r w:rsidR="00E07876">
        <w:t xml:space="preserve"> Jedná se o rozšířenou knihovnu pro provádění měření</w:t>
      </w:r>
      <w:r w:rsidR="00977B70">
        <w:t xml:space="preserve"> a</w:t>
      </w:r>
      <w:r w:rsidR="00E07876">
        <w:t xml:space="preserve"> pro demonstraci výkonu ukázkových</w:t>
      </w:r>
      <w:r w:rsidR="00977B70">
        <w:t xml:space="preserve"> příkladů</w:t>
      </w:r>
      <w:r w:rsidR="00E07876">
        <w:t xml:space="preserve"> je dostačující.</w:t>
      </w:r>
    </w:p>
    <w:p w14:paraId="70B3B516" w14:textId="5D227382" w:rsidR="00AE7095" w:rsidRDefault="00AE7095" w:rsidP="00AE7095">
      <w:pPr>
        <w:pStyle w:val="Heading2"/>
      </w:pPr>
      <w:r>
        <w:lastRenderedPageBreak/>
        <w:t>Profilování</w:t>
      </w:r>
    </w:p>
    <w:p w14:paraId="0DB61D91" w14:textId="002A32F4" w:rsidR="000D41A6" w:rsidRPr="000D41A6" w:rsidRDefault="000D41A6" w:rsidP="000D41A6">
      <w:r>
        <w:t xml:space="preserve">Optimalizace se mimo jiné zabývá snižováním doby běhu programu. </w:t>
      </w:r>
      <w:r w:rsidR="00701A8A">
        <w:t>Aby se dalo zjistit</w:t>
      </w:r>
      <w:r>
        <w:t xml:space="preserve">, proč program neběží tak rychle, jak by mohl, </w:t>
      </w:r>
      <w:r w:rsidR="00701A8A">
        <w:t>je využíváno</w:t>
      </w:r>
      <w:r>
        <w:t xml:space="preserve"> profilování. K tomu slouží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FC1E93">
        <w:instrText xml:space="preserve"> ADDIN ZOTERO_ITEM CSL_CITATION {"citationID":"LqJDph16","properties":{"formattedCitation":"[18]","plainCitation":"[18]","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FC1E93" w:rsidRPr="00FC1E93">
        <w:t>[18]</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61EC1089"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FC1E93">
        <w:instrText xml:space="preserve"> ADDIN ZOTERO_ITEM CSL_CITATION {"citationID":"ZpJJ7msi","properties":{"formattedCitation":"[18]","plainCitation":"[18]","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FC1E93" w:rsidRPr="00FC1E93">
        <w:t>[18]</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29D36205" w:rsidR="003A5016" w:rsidRDefault="00BD2986" w:rsidP="00BD2986">
      <w:pPr>
        <w:pStyle w:val="Caption"/>
      </w:pPr>
      <w:bookmarkStart w:id="90" w:name="_Ref132016777"/>
      <w:bookmarkStart w:id="91" w:name="_Toc133669145"/>
      <w:r>
        <w:t xml:space="preserve">Obr. </w:t>
      </w:r>
      <w:fldSimple w:instr=" SEQ Obr. \* ARABIC ">
        <w:r w:rsidR="00DF0693">
          <w:rPr>
            <w:noProof/>
          </w:rPr>
          <w:t>26</w:t>
        </w:r>
      </w:fldSimple>
      <w:bookmarkEnd w:id="90"/>
      <w:r>
        <w:t xml:space="preserve">: Grafické prostředí programu Intel </w:t>
      </w:r>
      <w:proofErr w:type="spellStart"/>
      <w:r>
        <w:t>VTune</w:t>
      </w:r>
      <w:proofErr w:type="spellEnd"/>
      <w:r>
        <w:t xml:space="preserve">. </w:t>
      </w:r>
      <w:r>
        <w:fldChar w:fldCharType="begin"/>
      </w:r>
      <w:r w:rsidR="00FC1E93">
        <w:instrText xml:space="preserve"> ADDIN ZOTERO_ITEM CSL_CITATION {"citationID":"Jp8SJN4s","properties":{"formattedCitation":"[19]","plainCitation":"[19]","noteIndex":0},"citationItems":[{"id":23,"uris":["http://zotero.org/users/local/mpzMsgKl/items/QMHCHS2G"],"itemData":{"id":23,"type":"webpage","abstract":"Get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bookmarkEnd w:id="91"/>
      <w:r w:rsidR="00FC1E93" w:rsidRPr="00FC1E93">
        <w:t>[19]</w:t>
      </w:r>
      <w:r>
        <w:fldChar w:fldCharType="end"/>
      </w:r>
    </w:p>
    <w:p w14:paraId="4FC7C7B9" w14:textId="57269E57"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w:t>
      </w:r>
      <w:r w:rsidR="00977B70">
        <w:t xml:space="preserve"> </w:t>
      </w:r>
      <w:r w:rsidR="00977B70">
        <w:fldChar w:fldCharType="begin"/>
      </w:r>
      <w:r w:rsidR="00977B70">
        <w:instrText xml:space="preserve"> REF _Ref132016777 \h </w:instrText>
      </w:r>
      <w:r w:rsidR="00977B70">
        <w:fldChar w:fldCharType="separate"/>
      </w:r>
      <w:r w:rsidR="00DF0693">
        <w:t xml:space="preserve">Obr. </w:t>
      </w:r>
      <w:r w:rsidR="00DF0693">
        <w:rPr>
          <w:noProof/>
        </w:rPr>
        <w:t>26</w:t>
      </w:r>
      <w:r w:rsidR="00977B70">
        <w:fldChar w:fldCharType="end"/>
      </w:r>
      <w:r>
        <w:t xml:space="preserv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FC1E93">
        <w:instrText xml:space="preserve"> ADDIN ZOTERO_ITEM CSL_CITATION {"citationID":"kLVyyvgm","properties":{"formattedCitation":"[19]","plainCitation":"[19]","noteIndex":0},"citationItems":[{"id":23,"uris":["http://zotero.org/users/local/mpzMsgKl/items/QMHCHS2G"],"itemData":{"id":23,"type":"webpage","abstract":"Get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FC1E93" w:rsidRPr="00FC1E93">
        <w:t>[19]</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62D27815" w:rsidR="003357EC" w:rsidRDefault="00E6094A" w:rsidP="00E6094A">
      <w:pPr>
        <w:pStyle w:val="Caption"/>
      </w:pPr>
      <w:bookmarkStart w:id="92" w:name="_Ref132016851"/>
      <w:bookmarkStart w:id="93" w:name="_Toc133669146"/>
      <w:r>
        <w:t xml:space="preserve">Obr. </w:t>
      </w:r>
      <w:fldSimple w:instr=" SEQ Obr. \* ARABIC ">
        <w:r w:rsidR="00DF0693">
          <w:rPr>
            <w:noProof/>
          </w:rPr>
          <w:t>27</w:t>
        </w:r>
      </w:fldSimple>
      <w:bookmarkEnd w:id="92"/>
      <w:r>
        <w:t>: Okno s µ</w:t>
      </w:r>
      <w:proofErr w:type="spellStart"/>
      <w:r>
        <w:t>pipe</w:t>
      </w:r>
      <w:proofErr w:type="spellEnd"/>
      <w:r>
        <w:t xml:space="preserve"> zobrazením. </w:t>
      </w:r>
      <w:r>
        <w:fldChar w:fldCharType="begin"/>
      </w:r>
      <w:r w:rsidR="00FC1E93">
        <w:instrText xml:space="preserve"> ADDIN ZOTERO_ITEM CSL_CITATION {"citationID":"lJZySXyu","properties":{"formattedCitation":"[19]","plainCitation":"[19]","noteIndex":0},"citationItems":[{"id":23,"uris":["http://zotero.org/users/local/mpzMsgKl/items/QMHCHS2G"],"itemData":{"id":23,"type":"webpage","abstract":"Get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bookmarkEnd w:id="93"/>
      <w:r w:rsidR="00FC1E93" w:rsidRPr="00FC1E93">
        <w:t>[19]</w:t>
      </w:r>
      <w:r>
        <w:fldChar w:fldCharType="end"/>
      </w:r>
    </w:p>
    <w:p w14:paraId="2E6BF189" w14:textId="63F76BF0"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977B70">
        <w:t xml:space="preserve"> z PMU</w:t>
      </w:r>
      <w:r>
        <w:t>.</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w:t>
      </w:r>
      <w:r w:rsidR="00977B70">
        <w:t>V</w:t>
      </w:r>
      <w:r w:rsidR="00367983">
        <w:t xml:space="preserve"> barevném grafu</w:t>
      </w:r>
      <w:r w:rsidR="008C071F">
        <w:t xml:space="preserve"> na </w:t>
      </w:r>
      <w:r w:rsidR="008C071F">
        <w:fldChar w:fldCharType="begin"/>
      </w:r>
      <w:r w:rsidR="008C071F">
        <w:instrText xml:space="preserve"> REF _Ref132016851 \h </w:instrText>
      </w:r>
      <w:r w:rsidR="008C071F">
        <w:fldChar w:fldCharType="separate"/>
      </w:r>
      <w:r w:rsidR="00DF0693">
        <w:t xml:space="preserve">Obr. </w:t>
      </w:r>
      <w:r w:rsidR="00DF0693">
        <w:rPr>
          <w:noProof/>
        </w:rPr>
        <w:t>27</w:t>
      </w:r>
      <w:r w:rsidR="008C071F">
        <w:fldChar w:fldCharType="end"/>
      </w:r>
      <w:r w:rsidR="00367983">
        <w:t xml:space="preserve">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FC1E93">
        <w:instrText xml:space="preserve"> ADDIN ZOTERO_ITEM CSL_CITATION {"citationID":"NMYpEOkW","properties":{"formattedCitation":"[19]","plainCitation":"[19]","noteIndex":0},"citationItems":[{"id":23,"uris":["http://zotero.org/users/local/mpzMsgKl/items/QMHCHS2G"],"itemData":{"id":23,"type":"webpage","abstract":"Get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FC1E93" w:rsidRPr="00FC1E93">
        <w:t>[19]</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42E2156A" w:rsidR="00CF2183" w:rsidRDefault="00D5069D" w:rsidP="00D5069D">
      <w:pPr>
        <w:pStyle w:val="Caption"/>
      </w:pPr>
      <w:bookmarkStart w:id="94" w:name="_Toc133669147"/>
      <w:r>
        <w:t xml:space="preserve">Obr. </w:t>
      </w:r>
      <w:fldSimple w:instr=" SEQ Obr. \* ARABIC ">
        <w:r w:rsidR="00DF0693">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rsidR="00FC1E93">
        <w:instrText xml:space="preserve"> ADDIN ZOTERO_ITEM CSL_CITATION {"citationID":"ujtEeupS","properties":{"formattedCitation":"[19]","plainCitation":"[19]","noteIndex":0},"citationItems":[{"id":23,"uris":["http://zotero.org/users/local/mpzMsgKl/items/QMHCHS2G"],"itemData":{"id":23,"type":"webpage","abstract":"Get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bookmarkEnd w:id="94"/>
      <w:r w:rsidR="00FC1E93" w:rsidRPr="00FC1E93">
        <w:t>[19]</w:t>
      </w:r>
      <w:r>
        <w:fldChar w:fldCharType="end"/>
      </w:r>
    </w:p>
    <w:p w14:paraId="0409D84F" w14:textId="26FB8817"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FC1E93">
        <w:instrText xml:space="preserve"> ADDIN ZOTERO_ITEM CSL_CITATION {"citationID":"jdUeyWiA","properties":{"formattedCitation":"[20]","plainCitation":"[20]","noteIndex":0},"citationItems":[{"id":24,"uris":["http://zotero.org/users/local/mpzMsgKl/items/PG4U55W5"],"itemData":{"id":24,"type":"webpage","abstract":"Follow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FC1E93" w:rsidRPr="00FC1E93">
        <w:t>[20]</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7C42021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FC1E93">
        <w:instrText xml:space="preserve"> ADDIN ZOTERO_ITEM CSL_CITATION {"citationID":"HnguBISq","properties":{"formattedCitation":"[18]","plainCitation":"[18]","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FC1E93" w:rsidRPr="00FC1E93">
        <w:t>[18]</w:t>
      </w:r>
      <w:r w:rsidR="00E07876">
        <w:fldChar w:fldCharType="end"/>
      </w:r>
    </w:p>
    <w:p w14:paraId="60D85830" w14:textId="682FDC9C"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FC1E93">
        <w:instrText xml:space="preserve"> ADDIN ZOTERO_ITEM CSL_CITATION {"citationID":"rxO3GPv9","properties":{"formattedCitation":"[21]","plainCitation":"[21]","noteIndex":0},"citationItems":[{"id":51,"uris":["http://zotero.org/users/local/mpzMsgKl/items/HASW2PPC"],"itemData":{"id":51,"type":"document","title":"OpenACC Programming and Best Practices Guide","URL":"https://www.openacc.org/sites/default/files/inline-files/openacc-guide.pdf","accessed":{"date-parts":[["2023",2,6]]},"issued":{"date-parts":[["2022"]]}}}],"schema":"https://github.com/citation-style-language/schema/raw/master/csl-citation.json"} </w:instrText>
      </w:r>
      <w:r w:rsidR="00C27782">
        <w:fldChar w:fldCharType="separate"/>
      </w:r>
      <w:r w:rsidR="00FC1E93" w:rsidRPr="00FC1E93">
        <w:t>[21]</w:t>
      </w:r>
      <w:r w:rsidR="00C27782">
        <w:fldChar w:fldCharType="end"/>
      </w:r>
    </w:p>
    <w:p w14:paraId="3096205B" w14:textId="39698BFE"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patří například využití a topologie CPU, změny kontextu, vzorkování zásobníku volání, sledování uspaných vláken, čtení hardwarových PMU nebo zobrazení programu v podobě jazyku symbolických adres. </w:t>
      </w:r>
      <w:r w:rsidR="00C27782">
        <w:fldChar w:fldCharType="begin"/>
      </w:r>
      <w:r w:rsidR="00FC1E93">
        <w:instrText xml:space="preserve"> ADDIN ZOTERO_ITEM CSL_CITATION {"citationID":"PXbpBRC9","properties":{"formattedCitation":"[21]","plainCitation":"[21]","noteIndex":0},"citationItems":[{"id":51,"uris":["http://zotero.org/users/local/mpzMsgKl/items/HASW2PPC"],"itemData":{"id":51,"type":"document","title":"OpenACC Programming and Best Practices Guide","URL":"https://www.openacc.org/sites/default/files/inline-files/openacc-guide.pdf","accessed":{"date-parts":[["2023",2,6]]},"issued":{"date-parts":[["2022"]]}}}],"schema":"https://github.com/citation-style-language/schema/raw/master/csl-citation.json"} </w:instrText>
      </w:r>
      <w:r w:rsidR="00C27782">
        <w:fldChar w:fldCharType="separate"/>
      </w:r>
      <w:r w:rsidR="00FC1E93" w:rsidRPr="00FC1E93">
        <w:t>[21]</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45D6BA14" w:rsidR="008148E8" w:rsidRDefault="006F1DD5" w:rsidP="006F1DD5">
      <w:pPr>
        <w:pStyle w:val="Caption"/>
      </w:pPr>
      <w:bookmarkStart w:id="95" w:name="_Toc133669148"/>
      <w:r>
        <w:t xml:space="preserve">Obr. </w:t>
      </w:r>
      <w:fldSimple w:instr=" SEQ Obr. \* ARABIC ">
        <w:r w:rsidR="00DF0693">
          <w:rPr>
            <w:noProof/>
          </w:rPr>
          <w:t>29</w:t>
        </w:r>
      </w:fldSimple>
      <w:r>
        <w:t>: Použití programu Tracy z příkazové řádky. [Zdroj vlastní]</w:t>
      </w:r>
      <w:bookmarkEnd w:id="95"/>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40FA6CDD" w:rsidR="00CE0283" w:rsidRDefault="00824AFB" w:rsidP="00824AFB">
      <w:pPr>
        <w:pStyle w:val="Caption"/>
      </w:pPr>
      <w:bookmarkStart w:id="96" w:name="_Toc133669149"/>
      <w:r>
        <w:t xml:space="preserve">Obr. </w:t>
      </w:r>
      <w:fldSimple w:instr=" SEQ Obr. \* ARABIC ">
        <w:r w:rsidR="00DF0693">
          <w:rPr>
            <w:noProof/>
          </w:rPr>
          <w:t>30</w:t>
        </w:r>
      </w:fldSimple>
      <w:r>
        <w:t>: Grafické prostředí programu Tracy. [Zdroj vlastní]</w:t>
      </w:r>
      <w:bookmarkEnd w:id="96"/>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4C824439" w:rsidR="00B039DD" w:rsidRDefault="00E50087" w:rsidP="00E50087">
      <w:pPr>
        <w:pStyle w:val="Caption"/>
      </w:pPr>
      <w:bookmarkStart w:id="97" w:name="_Toc133669150"/>
      <w:r>
        <w:t xml:space="preserve">Obr. </w:t>
      </w:r>
      <w:fldSimple w:instr=" SEQ Obr. \* ARABIC ">
        <w:r w:rsidR="00DF0693">
          <w:rPr>
            <w:noProof/>
          </w:rPr>
          <w:t>31</w:t>
        </w:r>
      </w:fldSimple>
      <w:r>
        <w:t>: Informace o zóně. [Zdroj vlastní]</w:t>
      </w:r>
      <w:bookmarkEnd w:id="97"/>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089BBFB9" w:rsidR="00E36B82" w:rsidRDefault="005F158B" w:rsidP="005F158B">
      <w:pPr>
        <w:pStyle w:val="Caption"/>
      </w:pPr>
      <w:bookmarkStart w:id="98" w:name="_Toc133669151"/>
      <w:r>
        <w:t xml:space="preserve">Obr. </w:t>
      </w:r>
      <w:fldSimple w:instr=" SEQ Obr. \* ARABIC ">
        <w:r w:rsidR="00DF0693">
          <w:rPr>
            <w:noProof/>
          </w:rPr>
          <w:t>32</w:t>
        </w:r>
      </w:fldSimple>
      <w:r>
        <w:t xml:space="preserve">: </w:t>
      </w:r>
      <w:r w:rsidRPr="00E36B82">
        <w:t xml:space="preserve">Pohled na funkci ze zdrojového souboru. </w:t>
      </w:r>
      <w:r>
        <w:t>[</w:t>
      </w:r>
      <w:r w:rsidRPr="00E36B82">
        <w:t>Z</w:t>
      </w:r>
      <w:r>
        <w:t>d</w:t>
      </w:r>
      <w:r w:rsidRPr="00E36B82">
        <w:t>roj vlastní</w:t>
      </w:r>
      <w:r>
        <w:t>]</w:t>
      </w:r>
      <w:bookmarkEnd w:id="98"/>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04598E22" w:rsidR="00BD0D44" w:rsidRDefault="0002406B" w:rsidP="0002406B">
      <w:pPr>
        <w:pStyle w:val="Caption"/>
      </w:pPr>
      <w:bookmarkStart w:id="99" w:name="_Toc133669152"/>
      <w:r>
        <w:t xml:space="preserve">Obr. </w:t>
      </w:r>
      <w:fldSimple w:instr=" SEQ Obr. \* ARABIC ">
        <w:r w:rsidR="00DF0693">
          <w:rPr>
            <w:noProof/>
          </w:rPr>
          <w:t>33</w:t>
        </w:r>
      </w:fldSimple>
      <w:r>
        <w:t>: Pohled na program v podobě jazyka symbolických adres. [Zdroj vlastní]</w:t>
      </w:r>
      <w:bookmarkEnd w:id="99"/>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100" w:name="_Toc107979920"/>
            <w:bookmarkStart w:id="101" w:name="_Toc120888200"/>
            <w:r>
              <w:t>Praktická část</w:t>
            </w:r>
            <w:bookmarkEnd w:id="100"/>
            <w:bookmarkEnd w:id="101"/>
          </w:p>
        </w:tc>
      </w:tr>
    </w:tbl>
    <w:p w14:paraId="022001ED" w14:textId="773AD234" w:rsidR="008923F9" w:rsidRDefault="008923F9" w:rsidP="0030421C">
      <w:pPr>
        <w:pStyle w:val="Heading1"/>
      </w:pPr>
      <w:bookmarkStart w:id="102" w:name="_Toc37577734"/>
      <w:bookmarkStart w:id="103" w:name="_Toc88120445"/>
      <w:bookmarkStart w:id="104" w:name="_Toc88120682"/>
      <w:bookmarkStart w:id="105" w:name="_Toc88120894"/>
      <w:bookmarkStart w:id="106" w:name="_Toc88120998"/>
      <w:bookmarkStart w:id="107" w:name="_Toc88121041"/>
      <w:bookmarkStart w:id="108" w:name="_Toc88121178"/>
      <w:bookmarkStart w:id="109" w:name="_Toc88121552"/>
      <w:bookmarkStart w:id="110" w:name="_Toc88121609"/>
      <w:bookmarkStart w:id="111" w:name="_Toc88121747"/>
      <w:bookmarkStart w:id="112" w:name="_Toc88122013"/>
      <w:bookmarkStart w:id="113" w:name="_Toc88124618"/>
      <w:bookmarkStart w:id="114" w:name="_Toc88124655"/>
      <w:bookmarkStart w:id="115" w:name="_Toc88124805"/>
      <w:bookmarkStart w:id="116" w:name="_Toc88125788"/>
      <w:bookmarkStart w:id="117" w:name="_Toc88126308"/>
      <w:bookmarkStart w:id="118" w:name="_Toc88126459"/>
      <w:bookmarkStart w:id="119" w:name="_Toc88126526"/>
      <w:bookmarkStart w:id="120" w:name="_Toc88126555"/>
      <w:bookmarkStart w:id="121" w:name="_Toc88126771"/>
      <w:bookmarkStart w:id="122" w:name="_Toc88126861"/>
      <w:bookmarkStart w:id="123" w:name="_Toc88127102"/>
      <w:bookmarkStart w:id="124" w:name="_Toc88127145"/>
      <w:bookmarkStart w:id="125" w:name="_Toc88128510"/>
      <w:bookmarkStart w:id="126" w:name="_Toc107634152"/>
      <w:bookmarkStart w:id="127" w:name="_Toc107635187"/>
      <w:bookmarkStart w:id="128" w:name="_Toc107635227"/>
      <w:bookmarkStart w:id="129" w:name="_Toc107635244"/>
      <w:bookmarkStart w:id="130"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5A1A086C" w14:textId="2306B2AC" w:rsidR="00ED20EE" w:rsidRDefault="00315E6E" w:rsidP="00351E3F">
      <w:r>
        <w:t xml:space="preserve">„C++ je programovací jazyk pro obecné použití, který nabízí přímý a účinný hardwarový model a je vybaven pro definici odlehčených abstrakcí“. </w:t>
      </w:r>
      <w:r w:rsidR="00ED20EE">
        <w:fldChar w:fldCharType="begin"/>
      </w:r>
      <w:r w:rsidR="00FC1E93">
        <w:instrText xml:space="preserve"> ADDIN ZOTERO_ITEM CSL_CITATION {"citationID":"wlibBwOu","properties":{"formattedCitation":"[22]","plainCitation":"[22]","noteIndex":0},"citationItems":[{"id":56,"uris":["http://zotero.org/users/local/mpzMsgKl/items/BDFFW7U4"],"itemData":{"id":56,"type":"book","abstract":"This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ED20EE">
        <w:fldChar w:fldCharType="separate"/>
      </w:r>
      <w:r w:rsidR="00FC1E93" w:rsidRPr="00FC1E93">
        <w:t>[22]</w:t>
      </w:r>
      <w:r w:rsidR="00ED20EE">
        <w:fldChar w:fldCharType="end"/>
      </w:r>
    </w:p>
    <w:p w14:paraId="76230CE2" w14:textId="02ED85DB" w:rsidR="00351E3F" w:rsidRDefault="00315E6E" w:rsidP="00351E3F">
      <w:r>
        <w:t xml:space="preserve">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slouží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Patří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FC1E93">
        <w:instrText xml:space="preserve"> ADDIN ZOTERO_ITEM CSL_CITATION {"citationID":"LH5cMPFq","properties":{"formattedCitation":"[22]","plainCitation":"[22]","noteIndex":0},"citationItems":[{"id":56,"uris":["http://zotero.org/users/local/mpzMsgKl/items/BDFFW7U4"],"itemData":{"id":56,"type":"book","abstract":"This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FC1E93" w:rsidRPr="00FC1E93">
        <w:t>[22]</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13786FE4"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FC1E93">
        <w:instrText xml:space="preserve"> ADDIN ZOTERO_ITEM CSL_CITATION {"citationID":"N3NXySzF","properties":{"formattedCitation":"[23]","plainCitation":"[23]","noteIndex":0},"citationItems":[{"id":26,"uris":["http://zotero.org/users/local/mpzMsgKl/items/MX7TQET4"],"itemData":{"id":26,"type":"webpage","abstract":"Find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FC1E93" w:rsidRPr="00FC1E93">
        <w:t>[23]</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4092883E" w:rsidR="002F2409" w:rsidRDefault="00DB48E1" w:rsidP="00F72F5F">
      <w:pPr>
        <w:pStyle w:val="Caption"/>
      </w:pPr>
      <w:bookmarkStart w:id="131" w:name="_Toc133669153"/>
      <w:r>
        <w:t xml:space="preserve">Obr. </w:t>
      </w:r>
      <w:fldSimple w:instr=" SEQ Obr. \* ARABIC ">
        <w:r w:rsidR="00DF0693">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31"/>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To slouží ke zjednodušení spouštění a ladění aplikace přímo z grafického rozhraní.</w:t>
      </w:r>
    </w:p>
    <w:p w14:paraId="5657ED5C" w14:textId="6E597A76"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FC1E93">
        <w:instrText xml:space="preserve"> ADDIN ZOTERO_ITEM CSL_CITATION {"citationID":"K25BZ2bG","properties":{"formattedCitation":"[24]","plainCitation":"[24]","noteIndex":0},"citationItems":[{"id":35,"uris":["http://zotero.org/users/local/mpzMsgKl/items/5NWQSN9B"],"itemData":{"id":35,"type":"webpage","abstract":"The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FC1E93" w:rsidRPr="00FC1E93">
        <w:t>[24]</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3E559175"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snaží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FC1E93">
        <w:instrText xml:space="preserve"> ADDIN ZOTERO_ITEM CSL_CITATION {"citationID":"duC3mLGn","properties":{"formattedCitation":"[25]","plainCitation":"[25]","noteIndex":0},"citationItems":[{"id":27,"uris":["http://zotero.org/users/local/mpzMsgKl/items/TP4UC5AU"],"itemData":{"id":27,"type":"webpage","abstract":"Learn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FC1E93" w:rsidRPr="00FC1E93">
        <w:t>[25]</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7F3982AF" w:rsidR="00F72F5F" w:rsidRDefault="00F72F5F" w:rsidP="00F72F5F">
      <w:pPr>
        <w:pStyle w:val="Caption"/>
      </w:pPr>
      <w:bookmarkStart w:id="132" w:name="_Toc133669154"/>
      <w:r>
        <w:t xml:space="preserve">Obr. </w:t>
      </w:r>
      <w:fldSimple w:instr=" SEQ Obr. \* ARABIC ">
        <w:r w:rsidR="00DF0693">
          <w:rPr>
            <w:noProof/>
          </w:rPr>
          <w:t>35</w:t>
        </w:r>
      </w:fldSimple>
      <w:r>
        <w:t xml:space="preserve">: Vývojové prostředí </w:t>
      </w:r>
      <w:proofErr w:type="spellStart"/>
      <w:r>
        <w:t>Visual</w:t>
      </w:r>
      <w:proofErr w:type="spellEnd"/>
      <w:r>
        <w:t xml:space="preserve"> Studio 2019. </w:t>
      </w:r>
      <w:r>
        <w:fldChar w:fldCharType="begin"/>
      </w:r>
      <w:r w:rsidR="00FC1E93">
        <w:instrText xml:space="preserve"> ADDIN ZOTERO_ITEM CSL_CITATION {"citationID":"Q0bTJqCV","properties":{"formattedCitation":"[25]","plainCitation":"[25]","noteIndex":0},"citationItems":[{"id":27,"uris":["http://zotero.org/users/local/mpzMsgKl/items/TP4UC5AU"],"itemData":{"id":27,"type":"webpage","abstract":"Learn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bookmarkEnd w:id="132"/>
      <w:r w:rsidR="00FC1E93" w:rsidRPr="00FC1E93">
        <w:t>[25]</w:t>
      </w:r>
      <w:r>
        <w:fldChar w:fldCharType="end"/>
      </w:r>
    </w:p>
    <w:p w14:paraId="64433BD6" w14:textId="30CD6263" w:rsidR="008923F9" w:rsidRDefault="008923F9" w:rsidP="008923F9">
      <w:pPr>
        <w:pStyle w:val="Heading2"/>
      </w:pPr>
      <w:proofErr w:type="spellStart"/>
      <w:r>
        <w:lastRenderedPageBreak/>
        <w:t>CMake</w:t>
      </w:r>
      <w:proofErr w:type="spellEnd"/>
    </w:p>
    <w:p w14:paraId="52442AB5" w14:textId="0F3E103B"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FC1E93">
        <w:instrText xml:space="preserve"> ADDIN ZOTERO_ITEM CSL_CITATION {"citationID":"cBro3fKR","properties":{"formattedCitation":"[26]","plainCitation":"[26]","noteIndex":0},"citationItems":[{"id":28,"uris":["http://zotero.org/users/local/mpzMsgKl/items/WIKWC5MP"],"itemData":{"id":28,"type":"post-weblog","language":"en-US","title":"Overview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FC1E93" w:rsidRPr="00FC1E93">
        <w:t>[26]</w:t>
      </w:r>
      <w:r w:rsidR="0013334D">
        <w:fldChar w:fldCharType="end"/>
      </w:r>
    </w:p>
    <w:p w14:paraId="239A0888" w14:textId="18A61AB5"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FC1E93">
        <w:instrText xml:space="preserve"> ADDIN ZOTERO_ITEM CSL_CITATION {"citationID":"0hwqJMZD","properties":{"formattedCitation":"[27]","plainCitation":"[27]","noteIndex":0},"citationItems":[{"id":31,"uris":["http://zotero.org/users/local/mpzMsgKl/items/6SJB9FTL"],"itemData":{"id":31,"type":"post-weblog","language":"en-US","title":"Examples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FC1E93" w:rsidRPr="00FC1E93">
        <w:t>[27]</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272A3894" w:rsidR="00C02806" w:rsidRDefault="00F72F5F" w:rsidP="00F72F5F">
      <w:pPr>
        <w:pStyle w:val="Caption"/>
      </w:pPr>
      <w:bookmarkStart w:id="133" w:name="_Toc133669155"/>
      <w:r>
        <w:t xml:space="preserve">Obr. </w:t>
      </w:r>
      <w:fldSimple w:instr=" SEQ Obr. \* ARABIC ">
        <w:r w:rsidR="00DF0693">
          <w:rPr>
            <w:noProof/>
          </w:rPr>
          <w:t>36</w:t>
        </w:r>
      </w:fldSimple>
      <w:r>
        <w:t xml:space="preserve">: Konfigurační soubor kořenového adresáře. </w:t>
      </w:r>
      <w:r>
        <w:fldChar w:fldCharType="begin"/>
      </w:r>
      <w:r w:rsidR="00FC1E93">
        <w:instrText xml:space="preserve"> ADDIN ZOTERO_ITEM CSL_CITATION {"citationID":"I7Q03mbv","properties":{"formattedCitation":"[27]","plainCitation":"[27]","noteIndex":0},"citationItems":[{"id":31,"uris":["http://zotero.org/users/local/mpzMsgKl/items/6SJB9FTL"],"itemData":{"id":31,"type":"post-weblog","language":"en-US","title":"Examples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bookmarkEnd w:id="133"/>
      <w:r w:rsidR="00FC1E93" w:rsidRPr="00FC1E93">
        <w:t>[27]</w:t>
      </w:r>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11FCD826" w:rsidR="00034F2D" w:rsidRDefault="00034F2D" w:rsidP="00034F2D">
      <w:pPr>
        <w:pStyle w:val="Caption"/>
      </w:pPr>
      <w:bookmarkStart w:id="134" w:name="_Toc133669156"/>
      <w:r>
        <w:t xml:space="preserve">Obr. </w:t>
      </w:r>
      <w:fldSimple w:instr=" SEQ Obr. \* ARABIC ">
        <w:r w:rsidR="00DF0693">
          <w:rPr>
            <w:noProof/>
          </w:rPr>
          <w:t>37</w:t>
        </w:r>
      </w:fldSimple>
      <w:r>
        <w:t xml:space="preserve">: Konfigurační soubor knihovny Hello. </w:t>
      </w:r>
      <w:r>
        <w:fldChar w:fldCharType="begin"/>
      </w:r>
      <w:r w:rsidR="00FC1E93">
        <w:instrText xml:space="preserve"> ADDIN ZOTERO_ITEM CSL_CITATION {"citationID":"at69ddUM","properties":{"formattedCitation":"[27]","plainCitation":"[27]","noteIndex":0},"citationItems":[{"id":31,"uris":["http://zotero.org/users/local/mpzMsgKl/items/6SJB9FTL"],"itemData":{"id":31,"type":"post-weblog","language":"en-US","title":"Examples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bookmarkEnd w:id="134"/>
      <w:r w:rsidR="00FC1E93" w:rsidRPr="00FC1E93">
        <w:t>[27]</w:t>
      </w:r>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5D92EEEE" w:rsidR="00C02806" w:rsidRDefault="00034F2D" w:rsidP="00034F2D">
      <w:pPr>
        <w:pStyle w:val="Caption"/>
      </w:pPr>
      <w:bookmarkStart w:id="135" w:name="_Toc133669157"/>
      <w:r>
        <w:t xml:space="preserve">Obr. </w:t>
      </w:r>
      <w:fldSimple w:instr=" SEQ Obr. \* ARABIC ">
        <w:r w:rsidR="00DF0693">
          <w:rPr>
            <w:noProof/>
          </w:rPr>
          <w:t>38</w:t>
        </w:r>
      </w:fldSimple>
      <w:r>
        <w:t xml:space="preserve">: Konfigurační soubor adresáře se spustitelným souborem. </w:t>
      </w:r>
      <w:r>
        <w:fldChar w:fldCharType="begin"/>
      </w:r>
      <w:r w:rsidR="00FC1E93">
        <w:instrText xml:space="preserve"> ADDIN ZOTERO_ITEM CSL_CITATION {"citationID":"Tmov3qNn","properties":{"formattedCitation":"[27]","plainCitation":"[27]","noteIndex":0},"citationItems":[{"id":31,"uris":["http://zotero.org/users/local/mpzMsgKl/items/6SJB9FTL"],"itemData":{"id":31,"type":"post-weblog","language":"en-US","title":"Examples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bookmarkEnd w:id="135"/>
      <w:r w:rsidR="00FC1E93" w:rsidRPr="00FC1E93">
        <w:t>[27]</w:t>
      </w:r>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r>
        <w:rPr>
          <w:rFonts w:ascii="Consolas" w:hAnsi="Consolas"/>
          <w:sz w:val="22"/>
          <w:szCs w:val="22"/>
        </w:rPr>
        <w:t xml:space="preserve"> ..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649C63D3" w:rsidR="00784CDC" w:rsidRDefault="00CE71FB" w:rsidP="00784CDC">
      <w:r>
        <w:t xml:space="preserve">Následující programy </w:t>
      </w:r>
      <w:r w:rsidR="008C071F">
        <w:t>byly</w:t>
      </w:r>
      <w:r>
        <w:t xml:space="preserve"> spuštěny na počítači autora diplomové práce. Výsledky charakteriz</w:t>
      </w:r>
      <w:r w:rsidR="008C071F">
        <w:t>ují</w:t>
      </w:r>
      <w:r>
        <w:t xml:space="preserve">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155DD0FE" w:rsidR="00350FD9" w:rsidRDefault="00350FD9" w:rsidP="00350FD9">
      <w:pPr>
        <w:pStyle w:val="Caption"/>
      </w:pPr>
      <w:bookmarkStart w:id="136" w:name="_Toc133669158"/>
      <w:r>
        <w:t xml:space="preserve">Obr. </w:t>
      </w:r>
      <w:fldSimple w:instr=" SEQ Obr. \* ARABIC ">
        <w:r w:rsidR="00DF0693">
          <w:rPr>
            <w:noProof/>
          </w:rPr>
          <w:t>39</w:t>
        </w:r>
      </w:fldSimple>
      <w:r>
        <w:t>: Informace o CPU. [Zdroj vlastní]</w:t>
      </w:r>
      <w:bookmarkEnd w:id="136"/>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4BB2F10F" w:rsidR="00350FD9" w:rsidRDefault="00350FD9" w:rsidP="00350FD9">
      <w:pPr>
        <w:pStyle w:val="Caption"/>
      </w:pPr>
      <w:bookmarkStart w:id="137" w:name="_Toc133669159"/>
      <w:r>
        <w:t xml:space="preserve">Obr. </w:t>
      </w:r>
      <w:fldSimple w:instr=" SEQ Obr. \* ARABIC ">
        <w:r w:rsidR="00DF0693">
          <w:rPr>
            <w:noProof/>
          </w:rPr>
          <w:t>40</w:t>
        </w:r>
      </w:fldSimple>
      <w:r>
        <w:t>: Informace o operační paměti. [Zdroj vlastní]</w:t>
      </w:r>
      <w:bookmarkEnd w:id="137"/>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3E2787DB" w:rsidR="00350FD9" w:rsidRDefault="00350FD9" w:rsidP="00350FD9">
      <w:pPr>
        <w:pStyle w:val="Caption"/>
      </w:pPr>
      <w:bookmarkStart w:id="138" w:name="_Toc133669160"/>
      <w:r>
        <w:t xml:space="preserve">Obr. </w:t>
      </w:r>
      <w:fldSimple w:instr=" SEQ Obr. \* ARABIC ">
        <w:r w:rsidR="00DF0693">
          <w:rPr>
            <w:noProof/>
          </w:rPr>
          <w:t>41</w:t>
        </w:r>
      </w:fldSimple>
      <w:r>
        <w:t>: Informace o grafické kartě #1. [Zdroj vlastní]</w:t>
      </w:r>
      <w:bookmarkEnd w:id="138"/>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6664EFA1" w:rsidR="00784CDC" w:rsidRDefault="00350FD9" w:rsidP="00350FD9">
      <w:pPr>
        <w:pStyle w:val="Caption"/>
      </w:pPr>
      <w:bookmarkStart w:id="139" w:name="_Toc133669161"/>
      <w:r>
        <w:t xml:space="preserve">Obr. </w:t>
      </w:r>
      <w:fldSimple w:instr=" SEQ Obr. \* ARABIC ">
        <w:r w:rsidR="00DF0693">
          <w:rPr>
            <w:noProof/>
          </w:rPr>
          <w:t>42</w:t>
        </w:r>
      </w:fldSimple>
      <w:r>
        <w:t>: Informace o grafické kartě #2. [Zdroj vlastní]</w:t>
      </w:r>
      <w:bookmarkEnd w:id="139"/>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slouží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končí.</w:t>
      </w:r>
    </w:p>
    <w:p w14:paraId="346B140E" w14:textId="109A746F" w:rsidR="0092536F" w:rsidRDefault="009E32CB" w:rsidP="0092536F">
      <w:pPr>
        <w:pStyle w:val="Heading3"/>
      </w:pPr>
      <w:r>
        <w:t>Iterace dvourozměrným polem</w:t>
      </w:r>
    </w:p>
    <w:p w14:paraId="16F04713" w14:textId="59263324"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DF0693">
        <w:t xml:space="preserve">Zdrojový kód </w:t>
      </w:r>
      <w:r w:rsidR="00DF0693">
        <w:rPr>
          <w:noProof/>
        </w:rPr>
        <w:t>1</w:t>
      </w:r>
      <w:r w:rsidR="00350FD9">
        <w:fldChar w:fldCharType="end"/>
      </w:r>
      <w:r w:rsidR="00350FD9">
        <w:t xml:space="preserve"> ukazuje dva základná přístupy.</w:t>
      </w:r>
      <w:r>
        <w:t xml:space="preserve"> </w:t>
      </w:r>
      <w:r w:rsidR="00486DD5">
        <w:t xml:space="preserve">Jeden z nich bude rychlejší i přesto, že jejich asymptotická složitost je totožná. Rychlejší způsob využívá faktu, že „prvky pole jsou uspořádány v paměti po řádcích.“ </w:t>
      </w:r>
      <w:r w:rsidR="0013334D">
        <w:fldChar w:fldCharType="begin"/>
      </w:r>
      <w:r w:rsidR="00FC1E93">
        <w:instrText xml:space="preserve"> ADDIN ZOTERO_ITEM CSL_CITATION {"citationID":"urXbjKJL","properties":{"formattedCitation":"[7]","plainCitation":"[7]","noteIndex":0},"citationItems":[{"id":5,"uris":["http://zotero.org/users/local/mpzMsgKl/items/9UXPQF8D"],"itemData":{"id":5,"type":"book","call-number":"QA76.5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FC1E93" w:rsidRPr="00FC1E93">
        <w:t>[7]</w:t>
      </w:r>
      <w:r w:rsidR="0013334D">
        <w:fldChar w:fldCharType="end"/>
      </w:r>
    </w:p>
    <w:p w14:paraId="08E9B5CB" w14:textId="0CA778F9" w:rsidR="009E32CB" w:rsidRDefault="00486DD5" w:rsidP="009E32CB">
      <w:r>
        <w:t xml:space="preserve">Dále je třeba si uvědomit, že při čtení i jednoho bytu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086FDBE7" w:rsidR="00B653D8" w:rsidRDefault="009C1833" w:rsidP="009C1833">
      <w:pPr>
        <w:pStyle w:val="Caption"/>
      </w:pPr>
      <w:bookmarkStart w:id="140" w:name="_Ref131521507"/>
      <w:bookmarkStart w:id="141" w:name="_Toc133669195"/>
      <w:r>
        <w:t xml:space="preserve">Zdrojový kód </w:t>
      </w:r>
      <w:fldSimple w:instr=" SEQ Zdrojový_kód \* ARABIC ">
        <w:r w:rsidR="00DF0693">
          <w:rPr>
            <w:noProof/>
          </w:rPr>
          <w:t>1</w:t>
        </w:r>
      </w:fldSimple>
      <w:bookmarkEnd w:id="140"/>
      <w:r>
        <w:t>: Průchod dvourozměrným polem.</w:t>
      </w:r>
      <w:r w:rsidR="002C45DA">
        <w:t xml:space="preserve"> [Zdroj vlastní]</w:t>
      </w:r>
      <w:bookmarkEnd w:id="141"/>
    </w:p>
    <w:p w14:paraId="0D1CACFD" w14:textId="16B445F5" w:rsidR="00DD26B2" w:rsidRDefault="001D0F35" w:rsidP="00DD26B2">
      <w:r>
        <w:t xml:space="preserve">Tento princip lokality je možné exploatovat při násobení matic. </w:t>
      </w:r>
      <w:r w:rsidR="007F53E4">
        <w:t>Prvky m</w:t>
      </w:r>
      <w:r>
        <w:t>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DF0693">
        <w:t xml:space="preserve">Zdrojový kód </w:t>
      </w:r>
      <w:r w:rsidR="00DF0693">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345BA3AF" w:rsidR="001D0F35" w:rsidRPr="00DD26B2" w:rsidRDefault="001D0F35" w:rsidP="001D0F35">
      <w:pPr>
        <w:pStyle w:val="Caption"/>
      </w:pPr>
      <w:bookmarkStart w:id="142" w:name="_Ref131521537"/>
      <w:bookmarkStart w:id="143" w:name="_Toc133669196"/>
      <w:r>
        <w:lastRenderedPageBreak/>
        <w:t xml:space="preserve">Zdrojový kód </w:t>
      </w:r>
      <w:fldSimple w:instr=" SEQ Zdrojový_kód \* ARABIC ">
        <w:r w:rsidR="00DF0693">
          <w:rPr>
            <w:noProof/>
          </w:rPr>
          <w:t>2</w:t>
        </w:r>
      </w:fldSimple>
      <w:bookmarkEnd w:id="142"/>
      <w:r>
        <w:t xml:space="preserve">: Různé způsoby průchodu maticí při sčítání matic. </w:t>
      </w:r>
      <w:r w:rsidR="0013334D">
        <w:fldChar w:fldCharType="begin"/>
      </w:r>
      <w:r w:rsidR="00FC1E93">
        <w:instrText xml:space="preserve"> ADDIN ZOTERO_ITEM CSL_CITATION {"citationID":"OfT7A2Zt","properties":{"formattedCitation":"[7]","plainCitation":"[7]","noteIndex":0},"citationItems":[{"id":5,"uris":["http://zotero.org/users/local/mpzMsgKl/items/9UXPQF8D"],"itemData":{"id":5,"type":"book","call-number":"QA76.5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bookmarkEnd w:id="143"/>
      <w:r w:rsidR="00FC1E93" w:rsidRPr="00FC1E93">
        <w:t>[7]</w:t>
      </w:r>
      <w:r w:rsidR="0013334D">
        <w:fldChar w:fldCharType="end"/>
      </w:r>
    </w:p>
    <w:p w14:paraId="6D5CE841" w14:textId="3F2CBEBE" w:rsidR="0092536F" w:rsidRDefault="0092536F" w:rsidP="0092536F">
      <w:pPr>
        <w:pStyle w:val="Heading3"/>
      </w:pPr>
      <w:r>
        <w:t>Závislost iterací</w:t>
      </w:r>
    </w:p>
    <w:p w14:paraId="4C4BEC54" w14:textId="2D692673"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DF0693">
        <w:t xml:space="preserve">Zdrojový kód </w:t>
      </w:r>
      <w:r w:rsidR="00DF0693">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27FF9511" w:rsidR="009C1833" w:rsidRPr="00B653D8" w:rsidRDefault="009C1833" w:rsidP="009C1833">
      <w:pPr>
        <w:pStyle w:val="Caption"/>
      </w:pPr>
      <w:bookmarkStart w:id="144" w:name="_Ref131521562"/>
      <w:bookmarkStart w:id="145" w:name="_Toc133669197"/>
      <w:r>
        <w:t xml:space="preserve">Zdrojový kód </w:t>
      </w:r>
      <w:fldSimple w:instr=" SEQ Zdrojový_kód \* ARABIC ">
        <w:r w:rsidR="00DF0693">
          <w:rPr>
            <w:noProof/>
          </w:rPr>
          <w:t>3</w:t>
        </w:r>
      </w:fldSimple>
      <w:bookmarkEnd w:id="144"/>
      <w:r>
        <w:t xml:space="preserve">: </w:t>
      </w:r>
      <w:r w:rsidR="00886ACD">
        <w:t xml:space="preserve">Smyčka se závislostí a bez závislosti. </w:t>
      </w:r>
      <w:r w:rsidR="0013334D">
        <w:fldChar w:fldCharType="begin"/>
      </w:r>
      <w:r w:rsidR="00FC1E93">
        <w:instrText xml:space="preserve"> ADDIN ZOTERO_ITEM CSL_CITATION {"citationID":"KOttfeu5","properties":{"formattedCitation":"[8]","plainCitation":"[8]","noteIndex":0},"citationItems":[{"id":6,"uris":["http://zotero.org/users/local/mpzMsgKl/items/SBH64PYA"],"itemData":{"id":6,"type":"book","call-number":"QA76.9.A73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bookmarkEnd w:id="145"/>
      <w:r w:rsidR="00FC1E93" w:rsidRPr="00FC1E93">
        <w:t>[8]</w:t>
      </w:r>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20D7ED9C"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DF0693">
        <w:t xml:space="preserve">Zdrojový kód </w:t>
      </w:r>
      <w:r w:rsidR="00DF0693">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loop_unrolling_slow</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&lt; n;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loop_unrolling_fast</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n - 1;</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limit;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n;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372A34F7" w:rsidR="00587834" w:rsidRDefault="00587834" w:rsidP="00587834">
      <w:pPr>
        <w:pStyle w:val="Caption"/>
      </w:pPr>
      <w:bookmarkStart w:id="146" w:name="_Ref129949788"/>
      <w:bookmarkStart w:id="147" w:name="_Toc133669198"/>
      <w:r>
        <w:t xml:space="preserve">Zdrojový kód </w:t>
      </w:r>
      <w:fldSimple w:instr=" SEQ Zdrojový_kód \* ARABIC ">
        <w:r w:rsidR="00DF0693">
          <w:rPr>
            <w:noProof/>
          </w:rPr>
          <w:t>4</w:t>
        </w:r>
      </w:fldSimple>
      <w:bookmarkEnd w:id="146"/>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FC1E93">
        <w:instrText xml:space="preserve"> ADDIN ZOTERO_ITEM CSL_CITATION {"citationID":"csPSIhfV","properties":{"formattedCitation":"[7]","plainCitation":"[7]","noteIndex":0},"citationItems":[{"id":5,"uris":["http://zotero.org/users/local/mpzMsgKl/items/9UXPQF8D"],"itemData":{"id":5,"type":"book","call-number":"QA76.5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bookmarkEnd w:id="147"/>
      <w:r w:rsidR="00FC1E93" w:rsidRPr="00FC1E93">
        <w:t>[7]</w:t>
      </w:r>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10BB4C79"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DF0693">
        <w:t xml:space="preserve">Zdrojový kód </w:t>
      </w:r>
      <w:r w:rsidR="00DF0693">
        <w:rPr>
          <w:noProof/>
        </w:rPr>
        <w:t>5</w:t>
      </w:r>
      <w:r w:rsidR="00350FD9">
        <w:fldChar w:fldCharType="end"/>
      </w:r>
      <w:r w:rsidR="00350FD9">
        <w:t xml:space="preserve"> </w:t>
      </w:r>
      <w:r w:rsidR="006C1AAB">
        <w:t xml:space="preserve">se snaží znázornit </w:t>
      </w:r>
      <w:r w:rsidR="00350FD9">
        <w:t>tuto skutečnost</w:t>
      </w:r>
      <w:r w:rsidR="006C1AAB">
        <w:t>.</w:t>
      </w:r>
    </w:p>
    <w:p w14:paraId="6AB2EDD7" w14:textId="1BF12041"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FC1E93">
        <w:instrText xml:space="preserve"> ADDIN ZOTERO_ITEM CSL_CITATION {"citationID":"eMXkGrel","properties":{"formattedCitation":"[28]","plainCitation":"[28]","noteIndex":0},"citationItems":[{"id":34,"uris":["http://zotero.org/users/local/mpzMsgKl/items/SMJWUDNL"],"itemData":{"id":34,"type":"motion_picture","abstract":"CPU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FC1E93" w:rsidRPr="00FC1E93">
        <w:t>[28]</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cache_associativity_limit</w:t>
            </w:r>
            <w:proofErr w:type="spellEnd"/>
            <w:r w:rsidRPr="00972EEA">
              <w:rPr>
                <w:rFonts w:ascii="Courier New" w:hAnsi="Courier New" w:cs="Courier New"/>
                <w:color w:val="333333"/>
                <w:sz w:val="20"/>
                <w:szCs w:val="20"/>
              </w:rPr>
              <w:t>(</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&lt; n;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7A1B2008" w:rsidR="00972EEA" w:rsidRPr="009059D6" w:rsidRDefault="00972EEA" w:rsidP="00972EEA">
      <w:pPr>
        <w:pStyle w:val="Caption"/>
      </w:pPr>
      <w:bookmarkStart w:id="148" w:name="_Ref131521706"/>
      <w:bookmarkStart w:id="149" w:name="_Toc133669199"/>
      <w:r>
        <w:t xml:space="preserve">Zdrojový kód </w:t>
      </w:r>
      <w:fldSimple w:instr=" SEQ Zdrojový_kód \* ARABIC ">
        <w:r w:rsidR="00DF0693">
          <w:rPr>
            <w:noProof/>
          </w:rPr>
          <w:t>5</w:t>
        </w:r>
      </w:fldSimple>
      <w:bookmarkEnd w:id="148"/>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49"/>
    </w:p>
    <w:p w14:paraId="5800C2AD" w14:textId="32FD7D18" w:rsidR="00F803C1" w:rsidRDefault="00F803C1" w:rsidP="00F803C1">
      <w:pPr>
        <w:pStyle w:val="Heading2"/>
      </w:pPr>
      <w:r>
        <w:t>Předvídatelnost operací</w:t>
      </w:r>
    </w:p>
    <w:p w14:paraId="32E07A24" w14:textId="7C0371F9"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DF0693">
        <w:t xml:space="preserve">Zdrojový kód </w:t>
      </w:r>
      <w:r w:rsidR="00DF0693">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rand()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229AAC4F" w:rsidR="002E77C6" w:rsidRPr="002E77C6" w:rsidRDefault="00BC04AA" w:rsidP="002E77C6">
      <w:pPr>
        <w:pStyle w:val="Caption"/>
        <w:ind w:left="0"/>
      </w:pPr>
      <w:bookmarkStart w:id="150" w:name="_Ref131521658"/>
      <w:bookmarkStart w:id="151" w:name="_Toc133669200"/>
      <w:r>
        <w:t xml:space="preserve">Zdrojový kód </w:t>
      </w:r>
      <w:fldSimple w:instr=" SEQ Zdrojový_kód \* ARABIC ">
        <w:r w:rsidR="00DF0693">
          <w:rPr>
            <w:noProof/>
          </w:rPr>
          <w:t>6</w:t>
        </w:r>
      </w:fldSimple>
      <w:bookmarkEnd w:id="150"/>
      <w:r>
        <w:t xml:space="preserve">: Přístupy do pole s různým krokem. </w:t>
      </w:r>
      <w:r w:rsidR="00C4637F">
        <w:t>[</w:t>
      </w:r>
      <w:r>
        <w:t>Zdroj vlastní</w:t>
      </w:r>
      <w:r w:rsidR="00C4637F">
        <w:t>]</w:t>
      </w:r>
      <w:bookmarkEnd w:id="151"/>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3C4E5039"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FC1E93">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60002B8A"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DF0693">
        <w:t xml:space="preserve">Zdrojový kód </w:t>
      </w:r>
      <w:r w:rsidR="00DF0693">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spellStart"/>
            <w:r>
              <w:rPr>
                <w:color w:val="333333"/>
              </w:rPr>
              <w:t>result</w:t>
            </w:r>
            <w:proofErr w:type="spell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spellStart"/>
            <w:r>
              <w:rPr>
                <w:color w:val="333333"/>
              </w:rPr>
              <w:t>result</w:t>
            </w:r>
            <w:proofErr w:type="spell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146C767A" w:rsidR="00764B86" w:rsidRDefault="00E01E5C" w:rsidP="00E01E5C">
      <w:pPr>
        <w:pStyle w:val="Caption"/>
      </w:pPr>
      <w:bookmarkStart w:id="152" w:name="_Ref131521756"/>
      <w:bookmarkStart w:id="153" w:name="_Toc133669201"/>
      <w:r>
        <w:t xml:space="preserve">Zdrojový kód </w:t>
      </w:r>
      <w:fldSimple w:instr=" SEQ Zdrojový_kód \* ARABIC ">
        <w:r w:rsidR="00DF0693">
          <w:rPr>
            <w:noProof/>
          </w:rPr>
          <w:t>7</w:t>
        </w:r>
      </w:fldSimple>
      <w:bookmarkEnd w:id="152"/>
      <w:r>
        <w:t xml:space="preserve">: Separace často odkazovaných a málo odkazovaných dat. </w:t>
      </w:r>
      <w:r w:rsidR="004E46D3">
        <w:t>[</w:t>
      </w:r>
      <w:r>
        <w:t>Zdroj vlastní</w:t>
      </w:r>
      <w:r w:rsidR="004E46D3">
        <w:t>]</w:t>
      </w:r>
      <w:bookmarkEnd w:id="153"/>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3BFEEBD2"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w:t>
      </w:r>
      <w:proofErr w:type="spellStart"/>
      <w:r w:rsidR="001D5ABA">
        <w:rPr>
          <w:i/>
          <w:iCs/>
        </w:rPr>
        <w:t>of</w:t>
      </w:r>
      <w:proofErr w:type="spellEnd"/>
      <w:r w:rsidR="001D5ABA">
        <w:rPr>
          <w:i/>
          <w:iCs/>
        </w:rPr>
        <w:t xml:space="preserve"> </w:t>
      </w:r>
      <w:proofErr w:type="spellStart"/>
      <w:r w:rsidR="001D5ABA">
        <w:rPr>
          <w:i/>
          <w:iCs/>
        </w:rPr>
        <w:t>arrays</w:t>
      </w:r>
      <w:proofErr w:type="spellEnd"/>
      <w:r w:rsidR="001D5ABA">
        <w:t xml:space="preserve">. </w:t>
      </w:r>
      <w:r w:rsidR="00734A88">
        <w:fldChar w:fldCharType="begin"/>
      </w:r>
      <w:r w:rsidR="00734A88">
        <w:instrText xml:space="preserve"> REF _Ref129436969 \h </w:instrText>
      </w:r>
      <w:r w:rsidR="00734A88">
        <w:fldChar w:fldCharType="separate"/>
      </w:r>
      <w:r w:rsidR="00DF0693">
        <w:t xml:space="preserve">Zdrojový kód </w:t>
      </w:r>
      <w:r w:rsidR="00DF0693">
        <w:rPr>
          <w:noProof/>
        </w:rPr>
        <w:t>8</w:t>
      </w:r>
      <w:r w:rsidR="00734A88">
        <w:fldChar w:fldCharType="end"/>
      </w:r>
      <w:r w:rsidR="00734A88">
        <w:t xml:space="preserve"> </w:t>
      </w:r>
      <w:r w:rsidR="007F53E4">
        <w:t>zobrazuje</w:t>
      </w:r>
      <w:r w:rsidR="00734A88">
        <w:t xml:space="preserve"> deklaraci datové struktury </w:t>
      </w:r>
      <w:proofErr w:type="spellStart"/>
      <w:r w:rsidR="00734A88">
        <w:t>AoS</w:t>
      </w:r>
      <w:proofErr w:type="spellEnd"/>
      <w:r w:rsidR="00734A88">
        <w:t xml:space="preserve">, která značí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w:t>
      </w:r>
      <w:r w:rsidR="007F53E4">
        <w:t>Tento způsob je běžně využíván při použití OOP</w:t>
      </w:r>
      <w:r w:rsidR="00734A88">
        <w:t xml:space="preserve">.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častěji číst data z paměti. Naproti</w:t>
      </w:r>
      <w:r w:rsidR="007F53E4">
        <w:t xml:space="preserve"> tomu se</w:t>
      </w:r>
      <w:r w:rsidR="00734A88">
        <w:t xml:space="preserve"> při DOP </w:t>
      </w:r>
      <w:r w:rsidR="00DE15C2">
        <w:t xml:space="preserve">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vytvoří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DF0693">
        <w:t xml:space="preserve">Zdrojový kód </w:t>
      </w:r>
      <w:r w:rsidR="00DF0693">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data.results</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47231BBC" w:rsidR="001A2FC1" w:rsidRDefault="00983FAF" w:rsidP="001A2FC1">
      <w:pPr>
        <w:pStyle w:val="Caption"/>
      </w:pPr>
      <w:bookmarkStart w:id="154" w:name="_Ref129436969"/>
      <w:bookmarkStart w:id="155" w:name="_Toc133669202"/>
      <w:r>
        <w:t xml:space="preserve">Zdrojový kód </w:t>
      </w:r>
      <w:fldSimple w:instr=" SEQ Zdrojový_kód \* ARABIC ">
        <w:r w:rsidR="00DF0693">
          <w:rPr>
            <w:noProof/>
          </w:rPr>
          <w:t>8</w:t>
        </w:r>
      </w:fldSimple>
      <w:bookmarkEnd w:id="154"/>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55"/>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r>
              <w:rPr>
                <w:color w:val="333333"/>
              </w:rPr>
              <w:t>*)_</w:t>
            </w:r>
            <w:proofErr w:type="spellStart"/>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r>
              <w:rPr>
                <w:color w:val="333333"/>
              </w:rPr>
              <w:t>*)</w:t>
            </w:r>
            <w:proofErr w:type="spellStart"/>
            <w:r>
              <w:rPr>
                <w:color w:val="333333"/>
              </w:rPr>
              <w:t>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r>
              <w:rPr>
                <w:color w:val="333333"/>
              </w:rPr>
              <w:t>*)</w:t>
            </w:r>
            <w:proofErr w:type="spellStart"/>
            <w:r>
              <w:rPr>
                <w:color w:val="333333"/>
              </w:rPr>
              <w:t>array</w:t>
            </w:r>
            <w:proofErr w:type="spell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vecIterations</w:t>
            </w:r>
            <w:proofErr w:type="spell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mm_store_pd</w:t>
            </w:r>
            <w:proofErr w:type="spell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sumSize</w:t>
            </w:r>
            <w:proofErr w:type="spell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61CFE4FC" w:rsidR="00F82F87" w:rsidRDefault="007400A9" w:rsidP="007400A9">
      <w:pPr>
        <w:pStyle w:val="Caption"/>
      </w:pPr>
      <w:bookmarkStart w:id="156" w:name="_Ref129617606"/>
      <w:bookmarkStart w:id="157" w:name="_Toc133669203"/>
      <w:r>
        <w:t xml:space="preserve">Zdrojový kód </w:t>
      </w:r>
      <w:fldSimple w:instr=" SEQ Zdrojový_kód \* ARABIC ">
        <w:r w:rsidR="00DF0693">
          <w:rPr>
            <w:noProof/>
          </w:rPr>
          <w:t>9</w:t>
        </w:r>
      </w:fldSimple>
      <w:bookmarkEnd w:id="156"/>
      <w:r>
        <w:t xml:space="preserve">: </w:t>
      </w:r>
      <w:r w:rsidR="00E42D9D">
        <w:t xml:space="preserve">Suma hodnot v poli: skalární a SIMD způsob. </w:t>
      </w:r>
      <w:r w:rsidR="003D3037">
        <w:t>[</w:t>
      </w:r>
      <w:r w:rsidR="00E42D9D">
        <w:t>Zdroj vlastní</w:t>
      </w:r>
      <w:r w:rsidR="003D3037">
        <w:t>]</w:t>
      </w:r>
      <w:bookmarkEnd w:id="157"/>
    </w:p>
    <w:p w14:paraId="3554FFC1" w14:textId="6B94F415"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DF0693">
        <w:t xml:space="preserve">Zdrojový kód </w:t>
      </w:r>
      <w:r w:rsidR="00DF0693">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11210E89" w:rsidR="00AC5D37" w:rsidRDefault="005E2EF3" w:rsidP="005E2EF3">
      <w:pPr>
        <w:pStyle w:val="Caption"/>
      </w:pPr>
      <w:bookmarkStart w:id="158" w:name="_Ref129620308"/>
      <w:bookmarkStart w:id="159" w:name="_Toc133669204"/>
      <w:r>
        <w:t xml:space="preserve">Zdrojový kód </w:t>
      </w:r>
      <w:fldSimple w:instr=" SEQ Zdrojový_kód \* ARABIC ">
        <w:r w:rsidR="00DF0693">
          <w:rPr>
            <w:noProof/>
          </w:rPr>
          <w:t>10</w:t>
        </w:r>
      </w:fldSimple>
      <w:bookmarkEnd w:id="158"/>
      <w:r>
        <w:t xml:space="preserve">: Vliv pořadí proměnných v datové struktuře na její velikost. </w:t>
      </w:r>
      <w:r w:rsidR="007C382E">
        <w:t>[</w:t>
      </w:r>
      <w:r>
        <w:t>Zdroj vlastní</w:t>
      </w:r>
      <w:r w:rsidR="007C382E">
        <w:t>]</w:t>
      </w:r>
      <w:bookmarkEnd w:id="159"/>
    </w:p>
    <w:p w14:paraId="4EA0707F" w14:textId="41FD7624"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DF0693">
        <w:t xml:space="preserve">Zdrojový kód </w:t>
      </w:r>
      <w:r w:rsidR="00DF0693">
        <w:rPr>
          <w:noProof/>
        </w:rPr>
        <w:t>10</w:t>
      </w:r>
      <w:r>
        <w:fldChar w:fldCharType="end"/>
      </w:r>
      <w:r>
        <w:t xml:space="preserve"> ukazuje, že dvě datové struktury, které mají identické členské proměnné, ale jejich pořadí se liší,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FC1E93">
        <w:instrText xml:space="preserve"> ADDIN ZOTERO_ITEM CSL_CITATION {"citationID":"w0aWmpQ0","properties":{"formattedCitation":"[28]","plainCitation":"[28]","noteIndex":0},"citationItems":[{"id":34,"uris":["http://zotero.org/users/local/mpzMsgKl/items/SMJWUDNL"],"itemData":{"id":34,"type":"motion_picture","abstract":"CPU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FC1E93" w:rsidRPr="00FC1E93">
        <w:t>[28]</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34FCE16F" w:rsidR="00CB2FAB" w:rsidRDefault="00350FD9" w:rsidP="00CB2FAB">
      <w:r>
        <w:fldChar w:fldCharType="begin"/>
      </w:r>
      <w:r>
        <w:instrText xml:space="preserve"> REF _Ref129617606 \h </w:instrText>
      </w:r>
      <w:r>
        <w:fldChar w:fldCharType="separate"/>
      </w:r>
      <w:r w:rsidR="00DF0693">
        <w:t xml:space="preserve">Zdrojový kód </w:t>
      </w:r>
      <w:r w:rsidR="00DF0693">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FC1E93">
        <w:instrText xml:space="preserve"> ADDIN ZOTERO_ITEM CSL_CITATION {"citationID":"DxnPnitT","properties":{"formattedCitation":"[8]","plainCitation":"[8]","noteIndex":0},"citationItems":[{"id":6,"uris":["http://zotero.org/users/local/mpzMsgKl/items/SBH64PYA"],"itemData":{"id":6,"type":"book","call-number":"QA76.9.A73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FC1E93" w:rsidRPr="00FC1E93">
        <w:t>[8]</w:t>
      </w:r>
      <w:r w:rsidR="0013334D">
        <w:fldChar w:fldCharType="end"/>
      </w:r>
    </w:p>
    <w:p w14:paraId="54197DAB" w14:textId="1A54B2E4" w:rsidR="00426DDC" w:rsidRDefault="00370235" w:rsidP="00CB2FAB">
      <w:r>
        <w:lastRenderedPageBreak/>
        <w:fldChar w:fldCharType="begin"/>
      </w:r>
      <w:r>
        <w:instrText xml:space="preserve"> REF _Ref129949788 \h </w:instrText>
      </w:r>
      <w:r>
        <w:fldChar w:fldCharType="separate"/>
      </w:r>
      <w:r w:rsidR="00DF0693">
        <w:t xml:space="preserve">Zdrojový kód </w:t>
      </w:r>
      <w:r w:rsidR="00DF0693">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Větvení programu může mít mnohdy zásadní vliv na výkon programu a díky snížení množství jejich výskytu se jedná o vhodnou optimalizaci. Hardware se dále snaží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FC1E93">
        <w:instrText xml:space="preserve"> ADDIN ZOTERO_ITEM CSL_CITATION {"citationID":"ARO8pKZ8","properties":{"formattedCitation":"[8]","plainCitation":"[8]","noteIndex":0},"citationItems":[{"id":6,"uris":["http://zotero.org/users/local/mpzMsgKl/items/SBH64PYA"],"itemData":{"id":6,"type":"book","call-number":"QA76.9.A73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FC1E93" w:rsidRPr="00FC1E93">
        <w:t>[8]</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malloc</w:t>
            </w:r>
            <w:proofErr w:type="spell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srand(0);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 rand()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&gt;=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3123E75B" w:rsidR="006F0BCD" w:rsidRDefault="002611FE" w:rsidP="002611FE">
      <w:pPr>
        <w:pStyle w:val="Caption"/>
      </w:pPr>
      <w:bookmarkStart w:id="160" w:name="_Ref129951041"/>
      <w:bookmarkStart w:id="161" w:name="_Toc133669205"/>
      <w:r>
        <w:t xml:space="preserve">Zdrojový kód </w:t>
      </w:r>
      <w:fldSimple w:instr=" SEQ Zdrojový_kód \* ARABIC ">
        <w:r w:rsidR="00DF0693">
          <w:rPr>
            <w:noProof/>
          </w:rPr>
          <w:t>11</w:t>
        </w:r>
      </w:fldSimple>
      <w:bookmarkEnd w:id="160"/>
      <w:r>
        <w:t xml:space="preserve">: Předvídatelnost podmínek. </w:t>
      </w:r>
      <w:r w:rsidR="00697589">
        <w:t>[</w:t>
      </w:r>
      <w:r>
        <w:t>Zdroj vlastní</w:t>
      </w:r>
      <w:r w:rsidR="00697589">
        <w:t>]</w:t>
      </w:r>
      <w:bookmarkEnd w:id="161"/>
    </w:p>
    <w:p w14:paraId="3DFC1691" w14:textId="7FEB023D" w:rsidR="00886618" w:rsidRPr="00886618" w:rsidRDefault="00886618" w:rsidP="00886618">
      <w:r>
        <w:fldChar w:fldCharType="begin"/>
      </w:r>
      <w:r>
        <w:instrText xml:space="preserve"> REF _Ref129951041 \h </w:instrText>
      </w:r>
      <w:r>
        <w:fldChar w:fldCharType="separate"/>
      </w:r>
      <w:r w:rsidR="00DF0693">
        <w:t xml:space="preserve">Zdrojový kód </w:t>
      </w:r>
      <w:r w:rsidR="00DF0693">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r>
              <w:rPr>
                <w:color w:val="333333"/>
              </w:rPr>
              <w:t>mutex.lock</w:t>
            </w:r>
            <w:proofErr w:type="spell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r>
              <w:rPr>
                <w:color w:val="333333"/>
              </w:rPr>
              <w:t>mutex.unlock</w:t>
            </w:r>
            <w:proofErr w:type="spell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r>
              <w:rPr>
                <w:color w:val="333333"/>
              </w:rPr>
              <w:t>dataAligned</w:t>
            </w:r>
            <w:proofErr w:type="spell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5937907F" w:rsidR="00886618" w:rsidRDefault="00295EE6" w:rsidP="00295EE6">
      <w:pPr>
        <w:pStyle w:val="Caption"/>
      </w:pPr>
      <w:bookmarkStart w:id="162" w:name="_Ref129961085"/>
      <w:bookmarkStart w:id="163" w:name="_Toc133669206"/>
      <w:r>
        <w:t xml:space="preserve">Zdrojový kód </w:t>
      </w:r>
      <w:fldSimple w:instr=" SEQ Zdrojový_kód \* ARABIC ">
        <w:r w:rsidR="00DF0693">
          <w:rPr>
            <w:noProof/>
          </w:rPr>
          <w:t>12</w:t>
        </w:r>
      </w:fldSimple>
      <w:bookmarkEnd w:id="162"/>
      <w:r>
        <w:t xml:space="preserve">: Pravé a falešné sdílení. </w:t>
      </w:r>
      <w:r w:rsidR="002253CD">
        <w:t>[</w:t>
      </w:r>
      <w:r>
        <w:t>Zdroj vlastní</w:t>
      </w:r>
      <w:r w:rsidR="002253CD">
        <w:t>]</w:t>
      </w:r>
      <w:bookmarkEnd w:id="163"/>
    </w:p>
    <w:p w14:paraId="5DAEE5A5" w14:textId="6A79DA70" w:rsidR="00295EE6" w:rsidRPr="00295EE6" w:rsidRDefault="00295EE6" w:rsidP="00295EE6">
      <w:r>
        <w:fldChar w:fldCharType="begin"/>
      </w:r>
      <w:r>
        <w:instrText xml:space="preserve"> REF _Ref129961085 \h </w:instrText>
      </w:r>
      <w:r>
        <w:fldChar w:fldCharType="separate"/>
      </w:r>
      <w:r w:rsidR="00DF0693">
        <w:t xml:space="preserve">Zdrojový kód </w:t>
      </w:r>
      <w:r w:rsidR="00DF0693">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FC1E93">
        <w:instrText xml:space="preserve"> ADDIN ZOTERO_ITEM CSL_CITATION {"citationID":"fbkBsaAh","properties":{"formattedCitation":"[29]","plainCitation":"[29]","noteIndex":0},"citationItems":[{"id":52,"uris":["http://zotero.org/users/local/mpzMsgKl/items/38U783PU"],"itemData":{"id":52,"type":"webpage","abstract":"The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FC1E93" w:rsidRPr="00FC1E93">
        <w:t>[29]</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write_read</w:t>
            </w:r>
            <w:proofErr w:type="spellEnd"/>
            <w:r>
              <w:rPr>
                <w:color w:val="333333"/>
              </w:rPr>
              <w:t>(</w:t>
            </w:r>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r>
              <w:rPr>
                <w:color w:val="333333"/>
              </w:rPr>
              <w:t>array</w:t>
            </w:r>
            <w:proofErr w:type="spell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1797F51F" w:rsidR="002410F2" w:rsidRDefault="005056CD" w:rsidP="005056CD">
      <w:pPr>
        <w:pStyle w:val="Caption"/>
      </w:pPr>
      <w:bookmarkStart w:id="164" w:name="_Ref130055920"/>
      <w:bookmarkStart w:id="165" w:name="_Toc133669207"/>
      <w:r>
        <w:t xml:space="preserve">Zdrojový kód </w:t>
      </w:r>
      <w:fldSimple w:instr=" SEQ Zdrojový_kód \* ARABIC ">
        <w:r w:rsidR="00DF0693">
          <w:rPr>
            <w:noProof/>
          </w:rPr>
          <w:t>13</w:t>
        </w:r>
      </w:fldSimple>
      <w:bookmarkEnd w:id="164"/>
      <w:r>
        <w:t xml:space="preserve">: Demonstrace </w:t>
      </w:r>
      <w:proofErr w:type="spellStart"/>
      <w:r>
        <w:t>aliasingu</w:t>
      </w:r>
      <w:proofErr w:type="spellEnd"/>
      <w:r>
        <w:t xml:space="preserve"> paměti. </w:t>
      </w:r>
      <w:r w:rsidR="0013334D">
        <w:fldChar w:fldCharType="begin"/>
      </w:r>
      <w:r w:rsidR="00FC1E93">
        <w:instrText xml:space="preserve"> ADDIN ZOTERO_ITEM CSL_CITATION {"citationID":"1k4Qa30D","properties":{"formattedCitation":"[7]","plainCitation":"[7]","noteIndex":0},"citationItems":[{"id":5,"uris":["http://zotero.org/users/local/mpzMsgKl/items/9UXPQF8D"],"itemData":{"id":5,"type":"book","call-number":"QA76.5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bookmarkEnd w:id="165"/>
      <w:r w:rsidR="00FC1E93" w:rsidRPr="00FC1E93">
        <w:t>[7]</w:t>
      </w:r>
      <w:r w:rsidR="0013334D">
        <w:fldChar w:fldCharType="end"/>
      </w:r>
    </w:p>
    <w:p w14:paraId="7D77F835" w14:textId="0424F6ED" w:rsidR="00113570" w:rsidRPr="00113570" w:rsidRDefault="00113570" w:rsidP="00113570">
      <w:r>
        <w:fldChar w:fldCharType="begin"/>
      </w:r>
      <w:r>
        <w:instrText xml:space="preserve"> REF _Ref130055920 \h </w:instrText>
      </w:r>
      <w:r>
        <w:fldChar w:fldCharType="separate"/>
      </w:r>
      <w:r w:rsidR="00DF0693">
        <w:t xml:space="preserve">Zdrojový kód </w:t>
      </w:r>
      <w:r w:rsidR="00DF0693">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FC1E93">
        <w:instrText xml:space="preserve"> ADDIN ZOTERO_ITEM CSL_CITATION {"citationID":"jS3QH8sp","properties":{"formattedCitation":"[7]","plainCitation":"[7]","noteIndex":0},"citationItems":[{"id":5,"uris":["http://zotero.org/users/local/mpzMsgKl/items/9UXPQF8D"],"itemData":{"id":5,"type":"book","call-number":"QA76.5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FC1E93" w:rsidRPr="00FC1E93">
        <w:t>[7]</w:t>
      </w:r>
      <w:r w:rsidR="0013334D">
        <w:fldChar w:fldCharType="end"/>
      </w:r>
    </w:p>
    <w:p w14:paraId="5DE07F7B" w14:textId="3A46F4B6" w:rsidR="008923F9" w:rsidRDefault="008923F9" w:rsidP="008923F9">
      <w:pPr>
        <w:pStyle w:val="Heading2"/>
      </w:pPr>
      <w:r>
        <w:t>Návrhové vzory z pohledu DOP</w:t>
      </w:r>
    </w:p>
    <w:p w14:paraId="7474EA2B" w14:textId="0A1C7379"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FC1E93">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8F80514"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FC1E93">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6F4A7BC2" w:rsidR="003563A1" w:rsidRDefault="00910BCF" w:rsidP="005E7D2F">
      <w:r>
        <w:fldChar w:fldCharType="begin"/>
      </w:r>
      <w:r>
        <w:instrText xml:space="preserve"> REF _Ref130139609 \h </w:instrText>
      </w:r>
      <w:r>
        <w:fldChar w:fldCharType="separate"/>
      </w:r>
      <w:r w:rsidR="00DF0693">
        <w:t xml:space="preserve">Zdrojový kód </w:t>
      </w:r>
      <w:r w:rsidR="00DF0693">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N;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 &gt;=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negativeCount</w:t>
            </w:r>
            <w:proofErr w:type="spell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2EDDBDBC" w:rsidR="00E6631F" w:rsidRDefault="00E6631F" w:rsidP="00E6631F">
      <w:pPr>
        <w:pStyle w:val="Caption"/>
      </w:pPr>
      <w:bookmarkStart w:id="166" w:name="_Ref130139609"/>
      <w:bookmarkStart w:id="167" w:name="_Toc133669208"/>
      <w:r>
        <w:t xml:space="preserve">Zdrojový kód </w:t>
      </w:r>
      <w:fldSimple w:instr=" SEQ Zdrojový_kód \* ARABIC ">
        <w:r w:rsidR="00DF0693">
          <w:rPr>
            <w:noProof/>
          </w:rPr>
          <w:t>14</w:t>
        </w:r>
      </w:fldSimple>
      <w:bookmarkEnd w:id="166"/>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67"/>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73994A2C"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slouží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umožňuje triviálním způsobem rozšířit funkcionalitu existujícího kódu.</w:t>
      </w:r>
      <w:r w:rsidR="00744DAD">
        <w:t xml:space="preserve"> </w:t>
      </w:r>
      <w:r w:rsidR="0013334D">
        <w:fldChar w:fldCharType="begin"/>
      </w:r>
      <w:r w:rsidR="00FC1E93">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1DA7D902" w:rsidR="00AC316F" w:rsidRDefault="00AC316F" w:rsidP="00AC316F">
      <w:r>
        <w:t xml:space="preserve">Návrhový vzor „adapter“ slouží k práci s rozhraním, které není možné upravit například z důvodu nepřístupného zdrojového kódu. Pokud si přejeme využít rozhraní jiného, je třeba vytvořit takovýto pomocný adaptér, který vytvoří z dat, se kterými </w:t>
      </w:r>
      <w:r w:rsidR="00B97B01">
        <w:t xml:space="preserve">se </w:t>
      </w:r>
      <w:r>
        <w:t xml:space="preserve">pracuje, nová data v požadovaném formátu. </w:t>
      </w:r>
      <w:r w:rsidR="0013334D">
        <w:fldChar w:fldCharType="begin"/>
      </w:r>
      <w:r w:rsidR="00FC1E93">
        <w:instrText xml:space="preserve"> ADDIN ZOTERO_ITEM CSL_CITATION {"citationID":"gaHhutFP","properties":{"formattedCitation":"[30]","plainCitation":"[30]","noteIndex":0},"citationItems":[{"id":55,"uris":["http://zotero.org/users/local/mpzMsgKl/items/K4VCFYYS"],"itemData":{"id":55,"type":"book","event-place":"New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FC1E93" w:rsidRPr="00FC1E93">
        <w:t>[30]</w:t>
      </w:r>
      <w:r w:rsidR="0013334D">
        <w:fldChar w:fldCharType="end"/>
      </w:r>
    </w:p>
    <w:p w14:paraId="40521A10" w14:textId="572235FE"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FC1E93">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7F936241" w:rsidR="00E44284" w:rsidRDefault="00E44284" w:rsidP="00E44284">
      <w:r>
        <w:t>Návrhový vzor „</w:t>
      </w:r>
      <w:proofErr w:type="spellStart"/>
      <w:r>
        <w:t>composite</w:t>
      </w:r>
      <w:proofErr w:type="spellEnd"/>
      <w:r>
        <w:t>“ vytváří identické rozhraní pro práci s jednotlivými objekty a se skupinami objektů.</w:t>
      </w:r>
      <w:r w:rsidRPr="00E44284">
        <w:t xml:space="preserve"> </w:t>
      </w:r>
      <w:r w:rsidR="0013334D">
        <w:fldChar w:fldCharType="begin"/>
      </w:r>
      <w:r w:rsidR="00FC1E93">
        <w:instrText xml:space="preserve"> ADDIN ZOTERO_ITEM CSL_CITATION {"citationID":"LGXHgeaB","properties":{"formattedCitation":"[30]","plainCitation":"[30]","noteIndex":0},"citationItems":[{"id":55,"uris":["http://zotero.org/users/local/mpzMsgKl/items/K4VCFYYS"],"itemData":{"id":55,"type":"book","event-place":"New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FC1E93" w:rsidRPr="00FC1E93">
        <w:t>[30]</w:t>
      </w:r>
      <w:r w:rsidR="0013334D">
        <w:fldChar w:fldCharType="end"/>
      </w:r>
    </w:p>
    <w:p w14:paraId="72C71941" w14:textId="3B9E1CE5"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FC1E93">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24B9540B"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FC1E93">
        <w:instrText xml:space="preserve"> ADDIN ZOTERO_ITEM CSL_CITATION {"citationID":"LjOOftjf","properties":{"formattedCitation":"[30]","plainCitation":"[30]","noteIndex":0},"citationItems":[{"id":55,"uris":["http://zotero.org/users/local/mpzMsgKl/items/K4VCFYYS"],"itemData":{"id":55,"type":"book","event-place":"New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FC1E93" w:rsidRPr="00FC1E93">
        <w:t>[30]</w:t>
      </w:r>
      <w:r w:rsidR="0013334D">
        <w:fldChar w:fldCharType="end"/>
      </w:r>
    </w:p>
    <w:p w14:paraId="2C79BAFF" w14:textId="6DEAAFC4"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vytvoří komprimovaná sada dat, které mohou být v budoucnu využity pro rekonstrukci obrazu s vyššími detaily. </w:t>
      </w:r>
      <w:r w:rsidR="0013334D">
        <w:fldChar w:fldCharType="begin"/>
      </w:r>
      <w:r w:rsidR="00FC1E93">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project.\"","ISBN":"978-1-916478-70-1","language":"eng","note":"OCLC: 1102812941","publisher":"Richard Fabian","source":"Open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22EE998D" w:rsidR="0042535C" w:rsidRDefault="0042535C" w:rsidP="003E69FD">
      <w:pPr>
        <w:pStyle w:val="Caption"/>
        <w:keepNext/>
        <w:ind w:left="0"/>
        <w:jc w:val="both"/>
      </w:pPr>
      <w:r>
        <w:t xml:space="preserve">Následující sekce prezentuje výsledky implementací jednotlivých zdrojových kódů. Tyto výsledky byly získány za použití knihovny Google Benchmark. Rovněž </w:t>
      </w:r>
      <w:r w:rsidR="00E02B52">
        <w:t xml:space="preserve">se </w:t>
      </w:r>
      <w:r>
        <w:t xml:space="preserve">zde porovnává různé překladače jazyka C++. V příkladech, kde se pracuje s jednorozměrným polem, jsou stanoveny 3 různé počty prvků těchto polí. Tyto počty byly zvoleny podle velikosti vyrovnávací paměti počítače, který byl použit pro spuštění benchmark. Toto </w:t>
      </w:r>
      <w:r w:rsidR="00E02B52">
        <w:t xml:space="preserve">umožňuje </w:t>
      </w:r>
      <w:r>
        <w:t xml:space="preserve">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w:t>
      </w:r>
      <w:r w:rsidR="00E02B52">
        <w:t xml:space="preserve"> se</w:t>
      </w:r>
      <w:r>
        <w:t xml:space="preserve"> u každého překladače porovnáv</w:t>
      </w:r>
      <w:r w:rsidR="00E02B52">
        <w:t>ají</w:t>
      </w:r>
      <w:r>
        <w:t xml:space="preserve"> dva stupně optimalizace. Tyto stupně optimalizace jsou stanoveny výrobcem překladačů a aplikují se při překladu programu.</w:t>
      </w:r>
    </w:p>
    <w:p w14:paraId="67690098" w14:textId="1D6A71CE" w:rsidR="00D76538" w:rsidRDefault="00ED3F6A" w:rsidP="00D76538">
      <w:pPr>
        <w:pStyle w:val="Heading2"/>
      </w:pPr>
      <w:r>
        <w:t>Měření doby vykonávání</w:t>
      </w:r>
      <w:r w:rsidR="00D76538">
        <w:t xml:space="preserve"> ukázkových příkladů</w:t>
      </w:r>
    </w:p>
    <w:p w14:paraId="53828421" w14:textId="7ECAD451" w:rsidR="00825B3B" w:rsidRPr="007403BF" w:rsidRDefault="00825B3B" w:rsidP="00825B3B">
      <w:pPr>
        <w:rPr>
          <w:lang w:val="en-US"/>
        </w:rPr>
      </w:pPr>
      <w:r>
        <w:fldChar w:fldCharType="begin"/>
      </w:r>
      <w:r>
        <w:instrText xml:space="preserve"> REF _Ref131767523 \h </w:instrText>
      </w:r>
      <w:r>
        <w:fldChar w:fldCharType="separate"/>
      </w:r>
      <w:r>
        <w:t xml:space="preserve">Tabulka </w:t>
      </w:r>
      <w:r>
        <w:rPr>
          <w:noProof/>
        </w:rPr>
        <w:t>1</w:t>
      </w:r>
      <w:r>
        <w:fldChar w:fldCharType="end"/>
      </w:r>
      <w:r>
        <w:t xml:space="preserve"> ukazuje rozdíly mezi iterací dvourozměrným polem po řádku a po sloupci. Z výsledků je zjevné, že se rozdíl nejvíce projevuje v případě, že se celé pole nevejde do vyrovnávací paměti.</w:t>
      </w:r>
      <w:r w:rsidR="008E16E3">
        <w:t xml:space="preserve"> Bližší informace jsou uvedeny v sekci </w:t>
      </w:r>
      <w:r w:rsidR="008E16E3">
        <w:fldChar w:fldCharType="begin"/>
      </w:r>
      <w:r w:rsidR="008E16E3">
        <w:instrText xml:space="preserve"> REF _Ref133668563 \r \h </w:instrText>
      </w:r>
      <w:r w:rsidR="008E16E3">
        <w:fldChar w:fldCharType="separate"/>
      </w:r>
      <w:r w:rsidR="008E16E3">
        <w:t>3.5</w:t>
      </w:r>
      <w:r w:rsidR="008E16E3">
        <w:fldChar w:fldCharType="end"/>
      </w:r>
      <w:r w:rsidR="008E16E3">
        <w:t>.</w:t>
      </w:r>
    </w:p>
    <w:p w14:paraId="0AD91372" w14:textId="10D1795B" w:rsidR="0042535C" w:rsidRDefault="0042535C" w:rsidP="0042535C">
      <w:pPr>
        <w:pStyle w:val="Caption"/>
        <w:keepNext/>
      </w:pPr>
      <w:bookmarkStart w:id="168" w:name="_Ref131767523"/>
      <w:bookmarkStart w:id="169" w:name="_Toc133669182"/>
      <w:r>
        <w:t xml:space="preserve">Tabulka </w:t>
      </w:r>
      <w:fldSimple w:instr=" SEQ Tabulka \* ARABIC ">
        <w:r w:rsidR="00DF0693">
          <w:rPr>
            <w:noProof/>
          </w:rPr>
          <w:t>1</w:t>
        </w:r>
      </w:fldSimple>
      <w:bookmarkEnd w:id="168"/>
      <w:r>
        <w:t>: Výsledky implementace zdrojového kódu 1</w:t>
      </w:r>
      <w:bookmarkEnd w:id="169"/>
    </w:p>
    <w:tbl>
      <w:tblPr>
        <w:tblW w:w="8420" w:type="dxa"/>
        <w:tblCellMar>
          <w:left w:w="70" w:type="dxa"/>
          <w:right w:w="70" w:type="dxa"/>
        </w:tblCellMar>
        <w:tblLook w:val="04A0" w:firstRow="1" w:lastRow="0" w:firstColumn="1" w:lastColumn="0" w:noHBand="0" w:noVBand="1"/>
      </w:tblPr>
      <w:tblGrid>
        <w:gridCol w:w="1340"/>
        <w:gridCol w:w="870"/>
        <w:gridCol w:w="1240"/>
        <w:gridCol w:w="1420"/>
        <w:gridCol w:w="880"/>
        <w:gridCol w:w="1260"/>
        <w:gridCol w:w="1480"/>
      </w:tblGrid>
      <w:tr w:rsidR="0041681B" w:rsidRPr="0041681B" w14:paraId="37C95890" w14:textId="77777777" w:rsidTr="0041681B">
        <w:trPr>
          <w:trHeight w:val="324"/>
        </w:trPr>
        <w:tc>
          <w:tcPr>
            <w:tcW w:w="1340" w:type="dxa"/>
            <w:tcBorders>
              <w:top w:val="single" w:sz="8" w:space="0" w:color="auto"/>
              <w:left w:val="single" w:sz="8" w:space="0" w:color="auto"/>
              <w:bottom w:val="nil"/>
              <w:right w:val="nil"/>
            </w:tcBorders>
            <w:shd w:val="clear" w:color="auto" w:fill="auto"/>
            <w:noWrap/>
            <w:vAlign w:val="bottom"/>
            <w:hideMark/>
          </w:tcPr>
          <w:p w14:paraId="6F5D600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800" w:type="dxa"/>
            <w:tcBorders>
              <w:top w:val="single" w:sz="8" w:space="0" w:color="auto"/>
              <w:left w:val="nil"/>
              <w:bottom w:val="nil"/>
              <w:right w:val="nil"/>
            </w:tcBorders>
            <w:shd w:val="clear" w:color="auto" w:fill="auto"/>
            <w:noWrap/>
            <w:vAlign w:val="bottom"/>
            <w:hideMark/>
          </w:tcPr>
          <w:p w14:paraId="6C395CE1"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240" w:type="dxa"/>
            <w:tcBorders>
              <w:top w:val="single" w:sz="8" w:space="0" w:color="auto"/>
              <w:left w:val="nil"/>
              <w:bottom w:val="nil"/>
              <w:right w:val="nil"/>
            </w:tcBorders>
            <w:shd w:val="clear" w:color="auto" w:fill="auto"/>
            <w:noWrap/>
            <w:vAlign w:val="bottom"/>
            <w:hideMark/>
          </w:tcPr>
          <w:p w14:paraId="6FAD257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420" w:type="dxa"/>
            <w:tcBorders>
              <w:top w:val="single" w:sz="8" w:space="0" w:color="auto"/>
              <w:left w:val="nil"/>
              <w:bottom w:val="nil"/>
              <w:right w:val="nil"/>
            </w:tcBorders>
            <w:shd w:val="clear" w:color="auto" w:fill="auto"/>
            <w:noWrap/>
            <w:vAlign w:val="bottom"/>
            <w:hideMark/>
          </w:tcPr>
          <w:p w14:paraId="608223B6"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880" w:type="dxa"/>
            <w:tcBorders>
              <w:top w:val="single" w:sz="8" w:space="0" w:color="auto"/>
              <w:left w:val="nil"/>
              <w:bottom w:val="nil"/>
              <w:right w:val="nil"/>
            </w:tcBorders>
            <w:shd w:val="clear" w:color="auto" w:fill="auto"/>
            <w:noWrap/>
            <w:vAlign w:val="bottom"/>
            <w:hideMark/>
          </w:tcPr>
          <w:p w14:paraId="7BA0D7DA"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260" w:type="dxa"/>
            <w:tcBorders>
              <w:top w:val="single" w:sz="8" w:space="0" w:color="auto"/>
              <w:left w:val="nil"/>
              <w:bottom w:val="nil"/>
              <w:right w:val="nil"/>
            </w:tcBorders>
            <w:shd w:val="clear" w:color="auto" w:fill="auto"/>
            <w:noWrap/>
            <w:vAlign w:val="bottom"/>
            <w:hideMark/>
          </w:tcPr>
          <w:p w14:paraId="6485C51F"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1480" w:type="dxa"/>
            <w:tcBorders>
              <w:top w:val="single" w:sz="8" w:space="0" w:color="auto"/>
              <w:left w:val="nil"/>
              <w:bottom w:val="nil"/>
              <w:right w:val="single" w:sz="8" w:space="0" w:color="auto"/>
            </w:tcBorders>
            <w:shd w:val="clear" w:color="auto" w:fill="auto"/>
            <w:noWrap/>
            <w:vAlign w:val="bottom"/>
            <w:hideMark/>
          </w:tcPr>
          <w:p w14:paraId="7AE82B12"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r>
      <w:tr w:rsidR="0041681B" w:rsidRPr="0041681B" w14:paraId="053F9A8C" w14:textId="77777777" w:rsidTr="0041681B">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574C1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A0E64D9"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GCC</w:t>
            </w:r>
          </w:p>
        </w:tc>
      </w:tr>
      <w:tr w:rsidR="0041681B" w:rsidRPr="0041681B" w14:paraId="7F6C5C3F"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418ABCC"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83A12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1C937BE"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O2</w:t>
            </w:r>
          </w:p>
        </w:tc>
      </w:tr>
      <w:tr w:rsidR="0041681B" w:rsidRPr="0041681B" w14:paraId="441EE26C" w14:textId="77777777" w:rsidTr="0041681B">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B1BD020"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50C438C"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72884FA9"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26505B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28986EE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7AE2994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21E6BEA"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r>
      <w:tr w:rsidR="0041681B" w:rsidRPr="0041681B" w14:paraId="7C1A776B"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E13115"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D24E96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45x45</w:t>
            </w:r>
          </w:p>
        </w:tc>
      </w:tr>
      <w:tr w:rsidR="0041681B" w:rsidRPr="0041681B" w14:paraId="176CA09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6438C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05E2521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5674914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0F7195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0.005441</w:t>
            </w:r>
          </w:p>
        </w:tc>
        <w:tc>
          <w:tcPr>
            <w:tcW w:w="880" w:type="dxa"/>
            <w:tcBorders>
              <w:top w:val="nil"/>
              <w:left w:val="nil"/>
              <w:bottom w:val="single" w:sz="4" w:space="0" w:color="auto"/>
              <w:right w:val="single" w:sz="4" w:space="0" w:color="auto"/>
            </w:tcBorders>
            <w:shd w:val="clear" w:color="auto" w:fill="auto"/>
            <w:noWrap/>
            <w:vAlign w:val="bottom"/>
            <w:hideMark/>
          </w:tcPr>
          <w:p w14:paraId="32947E7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05C577B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038EC6C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0.002407</w:t>
            </w:r>
          </w:p>
        </w:tc>
      </w:tr>
      <w:tr w:rsidR="0041681B" w:rsidRPr="0041681B" w14:paraId="2E6B966C"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D5910E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CEA3E2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15FBFB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314A2C3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0.005469</w:t>
            </w:r>
          </w:p>
        </w:tc>
        <w:tc>
          <w:tcPr>
            <w:tcW w:w="880" w:type="dxa"/>
            <w:tcBorders>
              <w:top w:val="nil"/>
              <w:left w:val="nil"/>
              <w:bottom w:val="single" w:sz="4" w:space="0" w:color="auto"/>
              <w:right w:val="single" w:sz="4" w:space="0" w:color="auto"/>
            </w:tcBorders>
            <w:shd w:val="clear" w:color="auto" w:fill="auto"/>
            <w:noWrap/>
            <w:vAlign w:val="bottom"/>
            <w:hideMark/>
          </w:tcPr>
          <w:p w14:paraId="058E187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280000</w:t>
            </w:r>
          </w:p>
        </w:tc>
        <w:tc>
          <w:tcPr>
            <w:tcW w:w="1260" w:type="dxa"/>
            <w:tcBorders>
              <w:top w:val="nil"/>
              <w:left w:val="nil"/>
              <w:bottom w:val="single" w:sz="4" w:space="0" w:color="auto"/>
              <w:right w:val="single" w:sz="4" w:space="0" w:color="auto"/>
            </w:tcBorders>
            <w:shd w:val="clear" w:color="auto" w:fill="auto"/>
            <w:noWrap/>
            <w:vAlign w:val="bottom"/>
            <w:hideMark/>
          </w:tcPr>
          <w:p w14:paraId="374C42D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AD679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0.002344</w:t>
            </w:r>
          </w:p>
        </w:tc>
      </w:tr>
      <w:tr w:rsidR="0041681B" w:rsidRPr="0041681B" w14:paraId="120E51A1"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0767829"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BECAF5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170x170</w:t>
            </w:r>
          </w:p>
        </w:tc>
      </w:tr>
      <w:tr w:rsidR="0041681B" w:rsidRPr="0041681B" w14:paraId="6732703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A5E3E7E"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C9039A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401436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1F8421B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0.078474</w:t>
            </w:r>
          </w:p>
        </w:tc>
        <w:tc>
          <w:tcPr>
            <w:tcW w:w="880" w:type="dxa"/>
            <w:tcBorders>
              <w:top w:val="nil"/>
              <w:left w:val="nil"/>
              <w:bottom w:val="single" w:sz="4" w:space="0" w:color="auto"/>
              <w:right w:val="single" w:sz="4" w:space="0" w:color="auto"/>
            </w:tcBorders>
            <w:shd w:val="clear" w:color="auto" w:fill="auto"/>
            <w:noWrap/>
            <w:vAlign w:val="bottom"/>
            <w:hideMark/>
          </w:tcPr>
          <w:p w14:paraId="2B0EF62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7806DDC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3A764B4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0.033761</w:t>
            </w:r>
          </w:p>
        </w:tc>
      </w:tr>
      <w:tr w:rsidR="0041681B" w:rsidRPr="0041681B" w14:paraId="35DD369E"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5076870"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83E5997"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AFFEBF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770B609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0.080218</w:t>
            </w:r>
          </w:p>
        </w:tc>
        <w:tc>
          <w:tcPr>
            <w:tcW w:w="880" w:type="dxa"/>
            <w:tcBorders>
              <w:top w:val="nil"/>
              <w:left w:val="nil"/>
              <w:bottom w:val="single" w:sz="4" w:space="0" w:color="auto"/>
              <w:right w:val="single" w:sz="4" w:space="0" w:color="auto"/>
            </w:tcBorders>
            <w:shd w:val="clear" w:color="auto" w:fill="auto"/>
            <w:noWrap/>
            <w:vAlign w:val="bottom"/>
            <w:hideMark/>
          </w:tcPr>
          <w:p w14:paraId="0A84FA7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2A8A567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1823F0E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0.035295</w:t>
            </w:r>
          </w:p>
        </w:tc>
      </w:tr>
      <w:tr w:rsidR="0041681B" w:rsidRPr="0041681B" w14:paraId="7756003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285126F"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20E74B"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900x900</w:t>
            </w:r>
          </w:p>
        </w:tc>
      </w:tr>
      <w:tr w:rsidR="0041681B" w:rsidRPr="0041681B" w14:paraId="134492B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95311E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2E28F2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089B9D6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4F202A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2.294920</w:t>
            </w:r>
          </w:p>
        </w:tc>
        <w:tc>
          <w:tcPr>
            <w:tcW w:w="880" w:type="dxa"/>
            <w:tcBorders>
              <w:top w:val="nil"/>
              <w:left w:val="nil"/>
              <w:bottom w:val="single" w:sz="4" w:space="0" w:color="auto"/>
              <w:right w:val="single" w:sz="4" w:space="0" w:color="auto"/>
            </w:tcBorders>
            <w:shd w:val="clear" w:color="auto" w:fill="auto"/>
            <w:noWrap/>
            <w:vAlign w:val="bottom"/>
            <w:hideMark/>
          </w:tcPr>
          <w:p w14:paraId="635DC8F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1FF494D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4FDAF8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1.045850</w:t>
            </w:r>
          </w:p>
        </w:tc>
      </w:tr>
      <w:tr w:rsidR="0041681B" w:rsidRPr="0041681B" w14:paraId="1E1543F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BD057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6878CA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92BEE7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5568E2A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4.565750</w:t>
            </w:r>
          </w:p>
        </w:tc>
        <w:tc>
          <w:tcPr>
            <w:tcW w:w="880" w:type="dxa"/>
            <w:tcBorders>
              <w:top w:val="nil"/>
              <w:left w:val="nil"/>
              <w:bottom w:val="single" w:sz="4" w:space="0" w:color="auto"/>
              <w:right w:val="single" w:sz="4" w:space="0" w:color="auto"/>
            </w:tcBorders>
            <w:shd w:val="clear" w:color="auto" w:fill="auto"/>
            <w:noWrap/>
            <w:vAlign w:val="bottom"/>
            <w:hideMark/>
          </w:tcPr>
          <w:p w14:paraId="33CB6E0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1E48716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5C32A5F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1.534600</w:t>
            </w:r>
          </w:p>
        </w:tc>
      </w:tr>
      <w:tr w:rsidR="0041681B" w:rsidRPr="0041681B" w14:paraId="3AD6BD5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0DCB7F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E8A4DC8" w14:textId="77777777" w:rsidR="0041681B" w:rsidRPr="0041681B" w:rsidRDefault="0041681B" w:rsidP="0041681B">
            <w:pPr>
              <w:spacing w:after="0" w:line="240" w:lineRule="auto"/>
              <w:jc w:val="center"/>
              <w:rPr>
                <w:rFonts w:ascii="Calibri" w:hAnsi="Calibri" w:cs="Calibri"/>
                <w:b/>
                <w:bCs/>
                <w:color w:val="000000"/>
              </w:rPr>
            </w:pPr>
            <w:proofErr w:type="spellStart"/>
            <w:r w:rsidRPr="0041681B">
              <w:rPr>
                <w:rFonts w:ascii="Calibri" w:hAnsi="Calibri" w:cs="Calibri"/>
                <w:b/>
                <w:bCs/>
                <w:color w:val="000000"/>
              </w:rPr>
              <w:t>Clang</w:t>
            </w:r>
            <w:proofErr w:type="spellEnd"/>
          </w:p>
        </w:tc>
      </w:tr>
      <w:tr w:rsidR="0041681B" w:rsidRPr="0041681B" w14:paraId="483189A4"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B2A5140"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7BE942"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9B036C3"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O2</w:t>
            </w:r>
          </w:p>
        </w:tc>
      </w:tr>
      <w:tr w:rsidR="0041681B" w:rsidRPr="0041681B" w14:paraId="23D883FC" w14:textId="77777777" w:rsidTr="004E039D">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F7A43C4"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08676A5"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182538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FCA8B94"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58597A8A"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7BBEEECC"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DC132D"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r>
      <w:tr w:rsidR="0041681B" w:rsidRPr="0041681B" w14:paraId="14694485" w14:textId="77777777" w:rsidTr="004E039D">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44C1DD5"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lastRenderedPageBreak/>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7215291"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45x45</w:t>
            </w:r>
          </w:p>
        </w:tc>
      </w:tr>
      <w:tr w:rsidR="0041681B" w:rsidRPr="0041681B" w14:paraId="7E07199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5764C81"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661AE7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C6E7DD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25DDA76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0.005625</w:t>
            </w:r>
          </w:p>
        </w:tc>
        <w:tc>
          <w:tcPr>
            <w:tcW w:w="880" w:type="dxa"/>
            <w:tcBorders>
              <w:top w:val="nil"/>
              <w:left w:val="nil"/>
              <w:bottom w:val="single" w:sz="4" w:space="0" w:color="auto"/>
              <w:right w:val="single" w:sz="4" w:space="0" w:color="auto"/>
            </w:tcBorders>
            <w:shd w:val="clear" w:color="auto" w:fill="auto"/>
            <w:noWrap/>
            <w:vAlign w:val="bottom"/>
            <w:hideMark/>
          </w:tcPr>
          <w:p w14:paraId="436CB4A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280000</w:t>
            </w:r>
          </w:p>
        </w:tc>
        <w:tc>
          <w:tcPr>
            <w:tcW w:w="1260" w:type="dxa"/>
            <w:tcBorders>
              <w:top w:val="nil"/>
              <w:left w:val="nil"/>
              <w:bottom w:val="single" w:sz="4" w:space="0" w:color="auto"/>
              <w:right w:val="single" w:sz="4" w:space="0" w:color="auto"/>
            </w:tcBorders>
            <w:shd w:val="clear" w:color="auto" w:fill="auto"/>
            <w:noWrap/>
            <w:vAlign w:val="bottom"/>
            <w:hideMark/>
          </w:tcPr>
          <w:p w14:paraId="3C5C0D8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328045E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0.002344</w:t>
            </w:r>
          </w:p>
        </w:tc>
      </w:tr>
      <w:tr w:rsidR="0041681B" w:rsidRPr="0041681B" w14:paraId="75EAA0B1"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16DB229"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58B5E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1E47EF4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8B3811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0.005469</w:t>
            </w:r>
          </w:p>
        </w:tc>
        <w:tc>
          <w:tcPr>
            <w:tcW w:w="880" w:type="dxa"/>
            <w:tcBorders>
              <w:top w:val="nil"/>
              <w:left w:val="nil"/>
              <w:bottom w:val="single" w:sz="4" w:space="0" w:color="auto"/>
              <w:right w:val="single" w:sz="4" w:space="0" w:color="auto"/>
            </w:tcBorders>
            <w:shd w:val="clear" w:color="auto" w:fill="auto"/>
            <w:noWrap/>
            <w:vAlign w:val="bottom"/>
            <w:hideMark/>
          </w:tcPr>
          <w:p w14:paraId="296CF4D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280000</w:t>
            </w:r>
          </w:p>
        </w:tc>
        <w:tc>
          <w:tcPr>
            <w:tcW w:w="1260" w:type="dxa"/>
            <w:tcBorders>
              <w:top w:val="nil"/>
              <w:left w:val="nil"/>
              <w:bottom w:val="single" w:sz="4" w:space="0" w:color="auto"/>
              <w:right w:val="single" w:sz="4" w:space="0" w:color="auto"/>
            </w:tcBorders>
            <w:shd w:val="clear" w:color="auto" w:fill="auto"/>
            <w:noWrap/>
            <w:vAlign w:val="bottom"/>
            <w:hideMark/>
          </w:tcPr>
          <w:p w14:paraId="53FA155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3C1111F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0.002400</w:t>
            </w:r>
          </w:p>
        </w:tc>
      </w:tr>
      <w:tr w:rsidR="0041681B" w:rsidRPr="0041681B" w14:paraId="1E28B1D1"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523AB7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4752C1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170x170</w:t>
            </w:r>
          </w:p>
        </w:tc>
      </w:tr>
      <w:tr w:rsidR="0041681B" w:rsidRPr="0041681B" w14:paraId="61FFC7A0"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A3A5B65"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BD0FB9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2B4FEDA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345BE7F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0.076730</w:t>
            </w:r>
          </w:p>
        </w:tc>
        <w:tc>
          <w:tcPr>
            <w:tcW w:w="880" w:type="dxa"/>
            <w:tcBorders>
              <w:top w:val="nil"/>
              <w:left w:val="nil"/>
              <w:bottom w:val="single" w:sz="4" w:space="0" w:color="auto"/>
              <w:right w:val="single" w:sz="4" w:space="0" w:color="auto"/>
            </w:tcBorders>
            <w:shd w:val="clear" w:color="auto" w:fill="auto"/>
            <w:noWrap/>
            <w:vAlign w:val="bottom"/>
            <w:hideMark/>
          </w:tcPr>
          <w:p w14:paraId="44DDFA1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12CF3F2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3B5D6D7"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0.035365</w:t>
            </w:r>
          </w:p>
        </w:tc>
      </w:tr>
      <w:tr w:rsidR="0041681B" w:rsidRPr="0041681B" w14:paraId="703B180F"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C9A36F1"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333A920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90094D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565A0F4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0.080218</w:t>
            </w:r>
          </w:p>
        </w:tc>
        <w:tc>
          <w:tcPr>
            <w:tcW w:w="880" w:type="dxa"/>
            <w:tcBorders>
              <w:top w:val="nil"/>
              <w:left w:val="nil"/>
              <w:bottom w:val="single" w:sz="4" w:space="0" w:color="auto"/>
              <w:right w:val="single" w:sz="4" w:space="0" w:color="auto"/>
            </w:tcBorders>
            <w:shd w:val="clear" w:color="auto" w:fill="auto"/>
            <w:noWrap/>
            <w:vAlign w:val="bottom"/>
            <w:hideMark/>
          </w:tcPr>
          <w:p w14:paraId="580A2D6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97DA5B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044BEFC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0.037703</w:t>
            </w:r>
          </w:p>
        </w:tc>
      </w:tr>
      <w:tr w:rsidR="0041681B" w:rsidRPr="0041681B" w14:paraId="671894FB"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16E512"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5EB37D"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900x900</w:t>
            </w:r>
          </w:p>
        </w:tc>
      </w:tr>
      <w:tr w:rsidR="0041681B" w:rsidRPr="0041681B" w14:paraId="6608CDA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5184178"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E945BB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C8FE52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5758043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2.299330</w:t>
            </w:r>
          </w:p>
        </w:tc>
        <w:tc>
          <w:tcPr>
            <w:tcW w:w="880" w:type="dxa"/>
            <w:tcBorders>
              <w:top w:val="nil"/>
              <w:left w:val="nil"/>
              <w:bottom w:val="single" w:sz="4" w:space="0" w:color="auto"/>
              <w:right w:val="single" w:sz="4" w:space="0" w:color="auto"/>
            </w:tcBorders>
            <w:shd w:val="clear" w:color="auto" w:fill="auto"/>
            <w:noWrap/>
            <w:vAlign w:val="bottom"/>
            <w:hideMark/>
          </w:tcPr>
          <w:p w14:paraId="66A7223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34D7E56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988895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1.196290</w:t>
            </w:r>
          </w:p>
        </w:tc>
      </w:tr>
      <w:tr w:rsidR="0041681B" w:rsidRPr="0041681B" w14:paraId="02AEC530"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AC668B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8AC27A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6F79C5D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2DA7042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4.882810</w:t>
            </w:r>
          </w:p>
        </w:tc>
        <w:tc>
          <w:tcPr>
            <w:tcW w:w="880" w:type="dxa"/>
            <w:tcBorders>
              <w:top w:val="nil"/>
              <w:left w:val="nil"/>
              <w:bottom w:val="single" w:sz="4" w:space="0" w:color="auto"/>
              <w:right w:val="single" w:sz="4" w:space="0" w:color="auto"/>
            </w:tcBorders>
            <w:shd w:val="clear" w:color="auto" w:fill="auto"/>
            <w:noWrap/>
            <w:vAlign w:val="bottom"/>
            <w:hideMark/>
          </w:tcPr>
          <w:p w14:paraId="7B57E1A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7577A89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0A8A9CD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1.639230</w:t>
            </w:r>
          </w:p>
        </w:tc>
      </w:tr>
      <w:tr w:rsidR="0041681B" w:rsidRPr="0041681B" w14:paraId="50C6F723"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5CF6BF4"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16D14E3"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MSVC</w:t>
            </w:r>
          </w:p>
        </w:tc>
      </w:tr>
      <w:tr w:rsidR="0041681B" w:rsidRPr="0041681B" w14:paraId="1D9CF94C"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C03CA8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87D0F55"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C20094"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O2</w:t>
            </w:r>
          </w:p>
        </w:tc>
      </w:tr>
      <w:tr w:rsidR="0041681B" w:rsidRPr="0041681B" w14:paraId="4F6BB8E3" w14:textId="77777777" w:rsidTr="0041681B">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148FAF"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1D8F374"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B00A2E7"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27631D6"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1B62C83E"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7A8C2C6"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44EE02" w14:textId="77777777" w:rsidR="0041681B" w:rsidRPr="0041681B" w:rsidRDefault="0041681B" w:rsidP="0041681B">
            <w:pPr>
              <w:spacing w:after="0" w:line="240" w:lineRule="auto"/>
              <w:jc w:val="right"/>
              <w:rPr>
                <w:rFonts w:ascii="Calibri" w:hAnsi="Calibri" w:cs="Calibri"/>
                <w:b/>
                <w:bCs/>
                <w:color w:val="000000"/>
              </w:rPr>
            </w:pPr>
            <w:r w:rsidRPr="0041681B">
              <w:rPr>
                <w:rFonts w:ascii="Calibri" w:hAnsi="Calibri" w:cs="Calibri"/>
                <w:b/>
                <w:bCs/>
                <w:color w:val="000000"/>
              </w:rPr>
              <w:t>Procesorový čas [</w:t>
            </w:r>
            <w:proofErr w:type="spellStart"/>
            <w:r w:rsidRPr="0041681B">
              <w:rPr>
                <w:rFonts w:ascii="Calibri" w:hAnsi="Calibri" w:cs="Calibri"/>
                <w:b/>
                <w:bCs/>
                <w:color w:val="000000"/>
              </w:rPr>
              <w:t>ms</w:t>
            </w:r>
            <w:proofErr w:type="spellEnd"/>
            <w:r w:rsidRPr="0041681B">
              <w:rPr>
                <w:rFonts w:ascii="Calibri" w:hAnsi="Calibri" w:cs="Calibri"/>
                <w:b/>
                <w:bCs/>
                <w:color w:val="000000"/>
              </w:rPr>
              <w:t>]</w:t>
            </w:r>
          </w:p>
        </w:tc>
      </w:tr>
      <w:tr w:rsidR="0041681B" w:rsidRPr="0041681B" w14:paraId="2BC9FF28"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2A0C776"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D10E265"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45x45</w:t>
            </w:r>
          </w:p>
        </w:tc>
      </w:tr>
      <w:tr w:rsidR="0041681B" w:rsidRPr="0041681B" w14:paraId="57CF736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4E596D"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BC997C4"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7FD02D1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705DD08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0.005469</w:t>
            </w:r>
          </w:p>
        </w:tc>
        <w:tc>
          <w:tcPr>
            <w:tcW w:w="880" w:type="dxa"/>
            <w:tcBorders>
              <w:top w:val="nil"/>
              <w:left w:val="nil"/>
              <w:bottom w:val="single" w:sz="4" w:space="0" w:color="auto"/>
              <w:right w:val="single" w:sz="4" w:space="0" w:color="auto"/>
            </w:tcBorders>
            <w:shd w:val="clear" w:color="auto" w:fill="auto"/>
            <w:noWrap/>
            <w:vAlign w:val="bottom"/>
            <w:hideMark/>
          </w:tcPr>
          <w:p w14:paraId="5A166FF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29D1256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5793AFE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0.002354</w:t>
            </w:r>
          </w:p>
        </w:tc>
      </w:tr>
      <w:tr w:rsidR="0041681B" w:rsidRPr="0041681B" w14:paraId="2F61F8D2"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C8B0B63"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0D40AE0F"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56227C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219DBFB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0.005441</w:t>
            </w:r>
          </w:p>
        </w:tc>
        <w:tc>
          <w:tcPr>
            <w:tcW w:w="880" w:type="dxa"/>
            <w:tcBorders>
              <w:top w:val="nil"/>
              <w:left w:val="nil"/>
              <w:bottom w:val="single" w:sz="4" w:space="0" w:color="auto"/>
              <w:right w:val="single" w:sz="4" w:space="0" w:color="auto"/>
            </w:tcBorders>
            <w:shd w:val="clear" w:color="auto" w:fill="auto"/>
            <w:noWrap/>
            <w:vAlign w:val="bottom"/>
            <w:hideMark/>
          </w:tcPr>
          <w:p w14:paraId="3BD0739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46EF7D30"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6CA274A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0.002407</w:t>
            </w:r>
          </w:p>
        </w:tc>
      </w:tr>
      <w:tr w:rsidR="0041681B" w:rsidRPr="0041681B" w14:paraId="11886C67"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C935526"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B3669E0"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170x170</w:t>
            </w:r>
          </w:p>
        </w:tc>
      </w:tr>
      <w:tr w:rsidR="0041681B" w:rsidRPr="0041681B" w14:paraId="7D45CBA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9B35D79"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3115AB5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275A43C1"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4CE60A3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0.078474</w:t>
            </w:r>
          </w:p>
        </w:tc>
        <w:tc>
          <w:tcPr>
            <w:tcW w:w="880" w:type="dxa"/>
            <w:tcBorders>
              <w:top w:val="nil"/>
              <w:left w:val="nil"/>
              <w:bottom w:val="single" w:sz="4" w:space="0" w:color="auto"/>
              <w:right w:val="single" w:sz="4" w:space="0" w:color="auto"/>
            </w:tcBorders>
            <w:shd w:val="clear" w:color="auto" w:fill="auto"/>
            <w:noWrap/>
            <w:vAlign w:val="bottom"/>
            <w:hideMark/>
          </w:tcPr>
          <w:p w14:paraId="3022EEA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472A03C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31E019A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0.034494</w:t>
            </w:r>
          </w:p>
        </w:tc>
      </w:tr>
      <w:tr w:rsidR="0041681B" w:rsidRPr="0041681B" w14:paraId="4D31BFDB"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A29C48"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E527575"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6C70FAB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454F505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0.078474</w:t>
            </w:r>
          </w:p>
        </w:tc>
        <w:tc>
          <w:tcPr>
            <w:tcW w:w="880" w:type="dxa"/>
            <w:tcBorders>
              <w:top w:val="nil"/>
              <w:left w:val="nil"/>
              <w:bottom w:val="single" w:sz="4" w:space="0" w:color="auto"/>
              <w:right w:val="single" w:sz="4" w:space="0" w:color="auto"/>
            </w:tcBorders>
            <w:shd w:val="clear" w:color="auto" w:fill="auto"/>
            <w:noWrap/>
            <w:vAlign w:val="bottom"/>
            <w:hideMark/>
          </w:tcPr>
          <w:p w14:paraId="0ECAF2C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1AD1755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708F86C2"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0.035295</w:t>
            </w:r>
          </w:p>
        </w:tc>
      </w:tr>
      <w:tr w:rsidR="0041681B" w:rsidRPr="0041681B" w14:paraId="09D07CC6"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89A064F"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7F0BEB2" w14:textId="77777777" w:rsidR="0041681B" w:rsidRPr="0041681B" w:rsidRDefault="0041681B" w:rsidP="0041681B">
            <w:pPr>
              <w:spacing w:after="0" w:line="240" w:lineRule="auto"/>
              <w:jc w:val="center"/>
              <w:rPr>
                <w:rFonts w:ascii="Calibri" w:hAnsi="Calibri" w:cs="Calibri"/>
                <w:b/>
                <w:bCs/>
                <w:color w:val="000000"/>
              </w:rPr>
            </w:pPr>
            <w:r w:rsidRPr="0041681B">
              <w:rPr>
                <w:rFonts w:ascii="Calibri" w:hAnsi="Calibri" w:cs="Calibri"/>
                <w:b/>
                <w:bCs/>
                <w:color w:val="000000"/>
              </w:rPr>
              <w:t>Matice 900x900</w:t>
            </w:r>
          </w:p>
        </w:tc>
      </w:tr>
      <w:tr w:rsidR="0041681B" w:rsidRPr="0041681B" w14:paraId="0C6757E2" w14:textId="77777777" w:rsidTr="0041681B">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4F5DB2"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5CA3E1E"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ABDF78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4CE3F87"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2.299330</w:t>
            </w:r>
          </w:p>
        </w:tc>
        <w:tc>
          <w:tcPr>
            <w:tcW w:w="880" w:type="dxa"/>
            <w:tcBorders>
              <w:top w:val="nil"/>
              <w:left w:val="nil"/>
              <w:bottom w:val="single" w:sz="4" w:space="0" w:color="auto"/>
              <w:right w:val="single" w:sz="4" w:space="0" w:color="auto"/>
            </w:tcBorders>
            <w:shd w:val="clear" w:color="auto" w:fill="auto"/>
            <w:noWrap/>
            <w:vAlign w:val="bottom"/>
            <w:hideMark/>
          </w:tcPr>
          <w:p w14:paraId="7767E213"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6758F068"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A0BA936"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1.025390</w:t>
            </w:r>
          </w:p>
        </w:tc>
      </w:tr>
      <w:tr w:rsidR="0041681B" w:rsidRPr="0041681B" w14:paraId="748CEA2A" w14:textId="77777777" w:rsidTr="0041681B">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3A335B7" w14:textId="77777777" w:rsidR="0041681B" w:rsidRPr="0041681B" w:rsidRDefault="0041681B" w:rsidP="0041681B">
            <w:pPr>
              <w:spacing w:after="0" w:line="240" w:lineRule="auto"/>
              <w:jc w:val="left"/>
              <w:rPr>
                <w:rFonts w:ascii="Calibri" w:hAnsi="Calibri" w:cs="Calibri"/>
                <w:b/>
                <w:bCs/>
                <w:color w:val="000000"/>
              </w:rPr>
            </w:pPr>
            <w:r w:rsidRPr="0041681B">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5750ABA9"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4CD647BD"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538AF33A"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4.394530</w:t>
            </w:r>
          </w:p>
        </w:tc>
        <w:tc>
          <w:tcPr>
            <w:tcW w:w="880" w:type="dxa"/>
            <w:tcBorders>
              <w:top w:val="nil"/>
              <w:left w:val="nil"/>
              <w:bottom w:val="single" w:sz="8" w:space="0" w:color="auto"/>
              <w:right w:val="single" w:sz="4" w:space="0" w:color="auto"/>
            </w:tcBorders>
            <w:shd w:val="clear" w:color="auto" w:fill="auto"/>
            <w:noWrap/>
            <w:vAlign w:val="bottom"/>
            <w:hideMark/>
          </w:tcPr>
          <w:p w14:paraId="14A1E28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217CCC9C"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4BC2358B" w14:textId="77777777" w:rsidR="0041681B" w:rsidRPr="0041681B" w:rsidRDefault="0041681B" w:rsidP="0041681B">
            <w:pPr>
              <w:spacing w:after="0" w:line="240" w:lineRule="auto"/>
              <w:jc w:val="right"/>
              <w:rPr>
                <w:rFonts w:ascii="Calibri" w:hAnsi="Calibri" w:cs="Calibri"/>
                <w:color w:val="000000"/>
              </w:rPr>
            </w:pPr>
            <w:r w:rsidRPr="0041681B">
              <w:rPr>
                <w:rFonts w:ascii="Calibri" w:hAnsi="Calibri" w:cs="Calibri"/>
                <w:color w:val="000000"/>
              </w:rPr>
              <w:t>1.639230</w:t>
            </w:r>
          </w:p>
        </w:tc>
      </w:tr>
    </w:tbl>
    <w:p w14:paraId="66C3A461" w14:textId="77777777" w:rsidR="00A7306D" w:rsidRDefault="002C7C2B" w:rsidP="00A7306D">
      <w:r w:rsidRPr="002C7C2B">
        <w:t xml:space="preserve"> </w:t>
      </w:r>
    </w:p>
    <w:p w14:paraId="57AD68DB" w14:textId="1895D061" w:rsidR="00825B3B" w:rsidRDefault="00825B3B" w:rsidP="003E69FD">
      <w:r>
        <w:fldChar w:fldCharType="begin"/>
      </w:r>
      <w:r>
        <w:instrText xml:space="preserve"> REF _Ref131767808 \h </w:instrText>
      </w:r>
      <w:r>
        <w:fldChar w:fldCharType="separate"/>
      </w:r>
      <w:r>
        <w:t xml:space="preserve">Tabulka </w:t>
      </w:r>
      <w:r>
        <w:rPr>
          <w:noProof/>
        </w:rPr>
        <w:t>2</w:t>
      </w:r>
      <w:r>
        <w:fldChar w:fldCharType="end"/>
      </w:r>
      <w:r>
        <w:t xml:space="preserve"> demonstruje vliv pořadí iterace dvourozměrným polem na dobu běhu programu. Lze pozorovat, že u různých stupňů optimalizace dochází ke zrychlení u odlišných způsobů iterování.</w:t>
      </w:r>
    </w:p>
    <w:p w14:paraId="3B3CF4C5" w14:textId="1EE5C1EA" w:rsidR="00493852" w:rsidRDefault="00493852" w:rsidP="00493852">
      <w:pPr>
        <w:pStyle w:val="Caption"/>
        <w:keepNext/>
      </w:pPr>
      <w:bookmarkStart w:id="170" w:name="_Ref131767808"/>
      <w:bookmarkStart w:id="171" w:name="_Toc133669183"/>
      <w:r>
        <w:t xml:space="preserve">Tabulka </w:t>
      </w:r>
      <w:fldSimple w:instr=" SEQ Tabulka \* ARABIC ">
        <w:r w:rsidR="00DF0693">
          <w:rPr>
            <w:noProof/>
          </w:rPr>
          <w:t>2</w:t>
        </w:r>
      </w:fldSimple>
      <w:bookmarkEnd w:id="170"/>
      <w:r>
        <w:t>: Výsledky implementace zdrojového kódu 2</w:t>
      </w:r>
      <w:bookmarkEnd w:id="171"/>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825B3B"/>
    <w:p w14:paraId="793ACB1A" w14:textId="28400C28" w:rsidR="00825B3B" w:rsidRDefault="00825B3B" w:rsidP="003E69FD">
      <w:r>
        <w:lastRenderedPageBreak/>
        <w:fldChar w:fldCharType="begin"/>
      </w:r>
      <w:r>
        <w:instrText xml:space="preserve"> REF _Ref131768222 \h </w:instrText>
      </w:r>
      <w:r>
        <w:fldChar w:fldCharType="separate"/>
      </w:r>
      <w:r>
        <w:t xml:space="preserve">Tabulka </w:t>
      </w:r>
      <w:r>
        <w:rPr>
          <w:noProof/>
        </w:rPr>
        <w:t>3</w:t>
      </w:r>
      <w:r>
        <w:fldChar w:fldCharType="end"/>
      </w:r>
      <w:r>
        <w:t xml:space="preserve"> ukazuje, že v tomto případě nemá odstranění </w:t>
      </w:r>
      <w:proofErr w:type="spellStart"/>
      <w:r>
        <w:rPr>
          <w:i/>
          <w:iCs/>
        </w:rPr>
        <w:t>loop-carried</w:t>
      </w:r>
      <w:proofErr w:type="spellEnd"/>
      <w:r>
        <w:rPr>
          <w:i/>
          <w:iCs/>
        </w:rPr>
        <w:t xml:space="preserve"> </w:t>
      </w:r>
      <w:r>
        <w:t>závislost kladný vliv na výkon. Dobu běhu buď nesníží, nebo dokonce zhorší.</w:t>
      </w:r>
    </w:p>
    <w:p w14:paraId="28F04F0E" w14:textId="17455B90" w:rsidR="006702A3" w:rsidRDefault="006702A3" w:rsidP="006702A3">
      <w:pPr>
        <w:pStyle w:val="Caption"/>
        <w:keepNext/>
      </w:pPr>
      <w:bookmarkStart w:id="172" w:name="_Ref131768222"/>
      <w:bookmarkStart w:id="173" w:name="_Toc133669184"/>
      <w:r>
        <w:t xml:space="preserve">Tabulka </w:t>
      </w:r>
      <w:fldSimple w:instr=" SEQ Tabulka \* ARABIC ">
        <w:r w:rsidR="00DF0693">
          <w:rPr>
            <w:noProof/>
          </w:rPr>
          <w:t>3</w:t>
        </w:r>
      </w:fldSimple>
      <w:bookmarkEnd w:id="172"/>
      <w:r>
        <w:t>: Výsledky implementace zdrojového kódu 3</w:t>
      </w:r>
      <w:bookmarkEnd w:id="173"/>
    </w:p>
    <w:tbl>
      <w:tblPr>
        <w:tblW w:w="8540" w:type="dxa"/>
        <w:tblCellMar>
          <w:left w:w="70" w:type="dxa"/>
          <w:right w:w="70" w:type="dxa"/>
        </w:tblCellMar>
        <w:tblLook w:val="04A0" w:firstRow="1" w:lastRow="0" w:firstColumn="1" w:lastColumn="0" w:noHBand="0" w:noVBand="1"/>
      </w:tblPr>
      <w:tblGrid>
        <w:gridCol w:w="1460"/>
        <w:gridCol w:w="800"/>
        <w:gridCol w:w="1240"/>
        <w:gridCol w:w="1420"/>
        <w:gridCol w:w="880"/>
        <w:gridCol w:w="1260"/>
        <w:gridCol w:w="1480"/>
      </w:tblGrid>
      <w:tr w:rsidR="00A43BEC" w:rsidRPr="00A43BEC" w14:paraId="498690D2" w14:textId="77777777" w:rsidTr="00A43BEC">
        <w:trPr>
          <w:trHeight w:val="312"/>
        </w:trPr>
        <w:tc>
          <w:tcPr>
            <w:tcW w:w="14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930089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2C5637D"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GCC</w:t>
            </w:r>
          </w:p>
        </w:tc>
      </w:tr>
      <w:tr w:rsidR="00A43BEC" w:rsidRPr="00A43BEC" w14:paraId="05EDE076"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noWrap/>
            <w:vAlign w:val="bottom"/>
            <w:hideMark/>
          </w:tcPr>
          <w:p w14:paraId="4A6E9D0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08B2675"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54F1538"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O2</w:t>
            </w:r>
          </w:p>
        </w:tc>
      </w:tr>
      <w:tr w:rsidR="00A43BEC" w:rsidRPr="00A43BEC" w14:paraId="46EB63B7" w14:textId="77777777" w:rsidTr="00A43BEC">
        <w:trPr>
          <w:trHeight w:val="624"/>
        </w:trPr>
        <w:tc>
          <w:tcPr>
            <w:tcW w:w="1460" w:type="dxa"/>
            <w:tcBorders>
              <w:top w:val="nil"/>
              <w:left w:val="single" w:sz="8" w:space="0" w:color="auto"/>
              <w:bottom w:val="single" w:sz="4" w:space="0" w:color="auto"/>
              <w:right w:val="single" w:sz="4" w:space="0" w:color="auto"/>
            </w:tcBorders>
            <w:shd w:val="clear" w:color="auto" w:fill="auto"/>
            <w:noWrap/>
            <w:vAlign w:val="bottom"/>
            <w:hideMark/>
          </w:tcPr>
          <w:p w14:paraId="11C8BD8D"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D1C83E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9FDA2F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261BA59"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7A3688E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192FC677"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8DD900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r>
      <w:tr w:rsidR="00A43BEC" w:rsidRPr="00A43BEC" w14:paraId="31616630"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noWrap/>
            <w:vAlign w:val="bottom"/>
            <w:hideMark/>
          </w:tcPr>
          <w:p w14:paraId="4F5D310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452ED9AC"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n=2000</w:t>
            </w:r>
          </w:p>
        </w:tc>
      </w:tr>
      <w:tr w:rsidR="00A43BEC" w:rsidRPr="00A43BEC" w14:paraId="1344DDE9"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009A1CF4"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3355642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6DEF154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080F976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0.007673</w:t>
            </w:r>
          </w:p>
        </w:tc>
        <w:tc>
          <w:tcPr>
            <w:tcW w:w="880" w:type="dxa"/>
            <w:tcBorders>
              <w:top w:val="nil"/>
              <w:left w:val="nil"/>
              <w:bottom w:val="single" w:sz="4" w:space="0" w:color="auto"/>
              <w:right w:val="single" w:sz="4" w:space="0" w:color="auto"/>
            </w:tcBorders>
            <w:shd w:val="clear" w:color="auto" w:fill="auto"/>
            <w:noWrap/>
            <w:vAlign w:val="bottom"/>
            <w:hideMark/>
          </w:tcPr>
          <w:p w14:paraId="5930F80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344615</w:t>
            </w:r>
          </w:p>
        </w:tc>
        <w:tc>
          <w:tcPr>
            <w:tcW w:w="1260" w:type="dxa"/>
            <w:tcBorders>
              <w:top w:val="nil"/>
              <w:left w:val="nil"/>
              <w:bottom w:val="single" w:sz="4" w:space="0" w:color="auto"/>
              <w:right w:val="single" w:sz="4" w:space="0" w:color="auto"/>
            </w:tcBorders>
            <w:shd w:val="clear" w:color="auto" w:fill="auto"/>
            <w:noWrap/>
            <w:vAlign w:val="bottom"/>
            <w:hideMark/>
          </w:tcPr>
          <w:p w14:paraId="46A71C2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0.001966</w:t>
            </w:r>
          </w:p>
        </w:tc>
        <w:tc>
          <w:tcPr>
            <w:tcW w:w="1480" w:type="dxa"/>
            <w:tcBorders>
              <w:top w:val="nil"/>
              <w:left w:val="nil"/>
              <w:bottom w:val="single" w:sz="4" w:space="0" w:color="auto"/>
              <w:right w:val="single" w:sz="8" w:space="0" w:color="auto"/>
            </w:tcBorders>
            <w:shd w:val="clear" w:color="auto" w:fill="auto"/>
            <w:noWrap/>
            <w:vAlign w:val="bottom"/>
            <w:hideMark/>
          </w:tcPr>
          <w:p w14:paraId="13F0ADB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0.001995</w:t>
            </w:r>
          </w:p>
        </w:tc>
      </w:tr>
      <w:tr w:rsidR="00A43BEC" w:rsidRPr="00A43BEC" w14:paraId="1BA7017E"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5401EF5D"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694893B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2057673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541E6D8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0.007673</w:t>
            </w:r>
          </w:p>
        </w:tc>
        <w:tc>
          <w:tcPr>
            <w:tcW w:w="880" w:type="dxa"/>
            <w:tcBorders>
              <w:top w:val="nil"/>
              <w:left w:val="nil"/>
              <w:bottom w:val="single" w:sz="4" w:space="0" w:color="auto"/>
              <w:right w:val="single" w:sz="4" w:space="0" w:color="auto"/>
            </w:tcBorders>
            <w:shd w:val="clear" w:color="auto" w:fill="auto"/>
            <w:noWrap/>
            <w:vAlign w:val="bottom"/>
            <w:hideMark/>
          </w:tcPr>
          <w:p w14:paraId="2E5C029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298667</w:t>
            </w:r>
          </w:p>
        </w:tc>
        <w:tc>
          <w:tcPr>
            <w:tcW w:w="1260" w:type="dxa"/>
            <w:tcBorders>
              <w:top w:val="nil"/>
              <w:left w:val="nil"/>
              <w:bottom w:val="single" w:sz="4" w:space="0" w:color="auto"/>
              <w:right w:val="single" w:sz="4" w:space="0" w:color="auto"/>
            </w:tcBorders>
            <w:shd w:val="clear" w:color="auto" w:fill="auto"/>
            <w:noWrap/>
            <w:vAlign w:val="bottom"/>
            <w:hideMark/>
          </w:tcPr>
          <w:p w14:paraId="1ADC706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0.002280</w:t>
            </w:r>
          </w:p>
        </w:tc>
        <w:tc>
          <w:tcPr>
            <w:tcW w:w="1480" w:type="dxa"/>
            <w:tcBorders>
              <w:top w:val="nil"/>
              <w:left w:val="nil"/>
              <w:bottom w:val="single" w:sz="4" w:space="0" w:color="auto"/>
              <w:right w:val="single" w:sz="8" w:space="0" w:color="auto"/>
            </w:tcBorders>
            <w:shd w:val="clear" w:color="auto" w:fill="auto"/>
            <w:noWrap/>
            <w:vAlign w:val="bottom"/>
            <w:hideMark/>
          </w:tcPr>
          <w:p w14:paraId="15D15B4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0.002302</w:t>
            </w:r>
          </w:p>
        </w:tc>
      </w:tr>
      <w:tr w:rsidR="00A43BEC" w:rsidRPr="00A43BEC" w14:paraId="5B45C23A"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70F104AE"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94D731B"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n=30000</w:t>
            </w:r>
          </w:p>
        </w:tc>
      </w:tr>
      <w:tr w:rsidR="00A43BEC" w:rsidRPr="00A43BEC" w14:paraId="26C3CE78"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E3908B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D10C9B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5817853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195F567F"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0.112305</w:t>
            </w:r>
          </w:p>
        </w:tc>
        <w:tc>
          <w:tcPr>
            <w:tcW w:w="880" w:type="dxa"/>
            <w:tcBorders>
              <w:top w:val="nil"/>
              <w:left w:val="nil"/>
              <w:bottom w:val="single" w:sz="4" w:space="0" w:color="auto"/>
              <w:right w:val="single" w:sz="4" w:space="0" w:color="auto"/>
            </w:tcBorders>
            <w:shd w:val="clear" w:color="auto" w:fill="auto"/>
            <w:noWrap/>
            <w:vAlign w:val="bottom"/>
            <w:hideMark/>
          </w:tcPr>
          <w:p w14:paraId="7985F7B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237DF0F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0.035356</w:t>
            </w:r>
          </w:p>
        </w:tc>
        <w:tc>
          <w:tcPr>
            <w:tcW w:w="1480" w:type="dxa"/>
            <w:tcBorders>
              <w:top w:val="nil"/>
              <w:left w:val="nil"/>
              <w:bottom w:val="single" w:sz="4" w:space="0" w:color="auto"/>
              <w:right w:val="single" w:sz="8" w:space="0" w:color="auto"/>
            </w:tcBorders>
            <w:shd w:val="clear" w:color="auto" w:fill="auto"/>
            <w:noWrap/>
            <w:vAlign w:val="bottom"/>
            <w:hideMark/>
          </w:tcPr>
          <w:p w14:paraId="31911AF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0.035296</w:t>
            </w:r>
          </w:p>
        </w:tc>
      </w:tr>
      <w:tr w:rsidR="00A43BEC" w:rsidRPr="00A43BEC" w14:paraId="51275996"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0D4A48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38B91EE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5600</w:t>
            </w:r>
          </w:p>
        </w:tc>
        <w:tc>
          <w:tcPr>
            <w:tcW w:w="1240" w:type="dxa"/>
            <w:tcBorders>
              <w:top w:val="nil"/>
              <w:left w:val="nil"/>
              <w:bottom w:val="single" w:sz="4" w:space="0" w:color="auto"/>
              <w:right w:val="single" w:sz="4" w:space="0" w:color="auto"/>
            </w:tcBorders>
            <w:shd w:val="clear" w:color="auto" w:fill="auto"/>
            <w:noWrap/>
            <w:vAlign w:val="bottom"/>
            <w:hideMark/>
          </w:tcPr>
          <w:p w14:paraId="30E30C1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11537A1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0.117188</w:t>
            </w:r>
          </w:p>
        </w:tc>
        <w:tc>
          <w:tcPr>
            <w:tcW w:w="880" w:type="dxa"/>
            <w:tcBorders>
              <w:top w:val="nil"/>
              <w:left w:val="nil"/>
              <w:bottom w:val="single" w:sz="4" w:space="0" w:color="auto"/>
              <w:right w:val="single" w:sz="4" w:space="0" w:color="auto"/>
            </w:tcBorders>
            <w:shd w:val="clear" w:color="auto" w:fill="auto"/>
            <w:noWrap/>
            <w:vAlign w:val="bottom"/>
            <w:hideMark/>
          </w:tcPr>
          <w:p w14:paraId="4A80875F"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22400</w:t>
            </w:r>
          </w:p>
        </w:tc>
        <w:tc>
          <w:tcPr>
            <w:tcW w:w="1260" w:type="dxa"/>
            <w:tcBorders>
              <w:top w:val="nil"/>
              <w:left w:val="nil"/>
              <w:bottom w:val="single" w:sz="4" w:space="0" w:color="auto"/>
              <w:right w:val="single" w:sz="4" w:space="0" w:color="auto"/>
            </w:tcBorders>
            <w:shd w:val="clear" w:color="auto" w:fill="auto"/>
            <w:noWrap/>
            <w:vAlign w:val="bottom"/>
            <w:hideMark/>
          </w:tcPr>
          <w:p w14:paraId="3FD6236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0.032006</w:t>
            </w:r>
          </w:p>
        </w:tc>
        <w:tc>
          <w:tcPr>
            <w:tcW w:w="1480" w:type="dxa"/>
            <w:tcBorders>
              <w:top w:val="nil"/>
              <w:left w:val="nil"/>
              <w:bottom w:val="single" w:sz="4" w:space="0" w:color="auto"/>
              <w:right w:val="single" w:sz="8" w:space="0" w:color="auto"/>
            </w:tcBorders>
            <w:shd w:val="clear" w:color="auto" w:fill="auto"/>
            <w:noWrap/>
            <w:vAlign w:val="bottom"/>
            <w:hideMark/>
          </w:tcPr>
          <w:p w14:paraId="1517E7E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0.032087</w:t>
            </w:r>
          </w:p>
        </w:tc>
      </w:tr>
      <w:tr w:rsidR="00A43BEC" w:rsidRPr="00A43BEC" w14:paraId="5F0BFBF2"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DA4A7D5"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0C77623"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n=800000</w:t>
            </w:r>
          </w:p>
        </w:tc>
      </w:tr>
      <w:tr w:rsidR="00A43BEC" w:rsidRPr="00A43BEC" w14:paraId="1017452D"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9CD6DF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8FFC07F"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56888AF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F484D3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5.664060</w:t>
            </w:r>
          </w:p>
        </w:tc>
        <w:tc>
          <w:tcPr>
            <w:tcW w:w="880" w:type="dxa"/>
            <w:tcBorders>
              <w:top w:val="nil"/>
              <w:left w:val="nil"/>
              <w:bottom w:val="single" w:sz="4" w:space="0" w:color="auto"/>
              <w:right w:val="single" w:sz="4" w:space="0" w:color="auto"/>
            </w:tcBorders>
            <w:shd w:val="clear" w:color="auto" w:fill="auto"/>
            <w:noWrap/>
            <w:vAlign w:val="bottom"/>
            <w:hideMark/>
          </w:tcPr>
          <w:p w14:paraId="23C64FB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09ED873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2.682430</w:t>
            </w:r>
          </w:p>
        </w:tc>
        <w:tc>
          <w:tcPr>
            <w:tcW w:w="1480" w:type="dxa"/>
            <w:tcBorders>
              <w:top w:val="nil"/>
              <w:left w:val="nil"/>
              <w:bottom w:val="single" w:sz="4" w:space="0" w:color="auto"/>
              <w:right w:val="single" w:sz="8" w:space="0" w:color="auto"/>
            </w:tcBorders>
            <w:shd w:val="clear" w:color="auto" w:fill="auto"/>
            <w:noWrap/>
            <w:vAlign w:val="bottom"/>
            <w:hideMark/>
          </w:tcPr>
          <w:p w14:paraId="7869DB8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2.663350</w:t>
            </w:r>
          </w:p>
        </w:tc>
      </w:tr>
      <w:tr w:rsidR="00A43BEC" w:rsidRPr="00A43BEC" w14:paraId="572851C4"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7C58A5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20581D6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6F6C689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2CF5F60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5.156250</w:t>
            </w:r>
          </w:p>
        </w:tc>
        <w:tc>
          <w:tcPr>
            <w:tcW w:w="880" w:type="dxa"/>
            <w:tcBorders>
              <w:top w:val="nil"/>
              <w:left w:val="nil"/>
              <w:bottom w:val="single" w:sz="4" w:space="0" w:color="auto"/>
              <w:right w:val="single" w:sz="4" w:space="0" w:color="auto"/>
            </w:tcBorders>
            <w:shd w:val="clear" w:color="auto" w:fill="auto"/>
            <w:noWrap/>
            <w:vAlign w:val="bottom"/>
            <w:hideMark/>
          </w:tcPr>
          <w:p w14:paraId="72EB22D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299</w:t>
            </w:r>
          </w:p>
        </w:tc>
        <w:tc>
          <w:tcPr>
            <w:tcW w:w="1260" w:type="dxa"/>
            <w:tcBorders>
              <w:top w:val="nil"/>
              <w:left w:val="nil"/>
              <w:bottom w:val="single" w:sz="4" w:space="0" w:color="auto"/>
              <w:right w:val="single" w:sz="4" w:space="0" w:color="auto"/>
            </w:tcBorders>
            <w:shd w:val="clear" w:color="auto" w:fill="auto"/>
            <w:noWrap/>
            <w:vAlign w:val="bottom"/>
            <w:hideMark/>
          </w:tcPr>
          <w:p w14:paraId="41A528F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3.180580</w:t>
            </w:r>
          </w:p>
        </w:tc>
        <w:tc>
          <w:tcPr>
            <w:tcW w:w="1480" w:type="dxa"/>
            <w:tcBorders>
              <w:top w:val="nil"/>
              <w:left w:val="nil"/>
              <w:bottom w:val="single" w:sz="4" w:space="0" w:color="auto"/>
              <w:right w:val="single" w:sz="8" w:space="0" w:color="auto"/>
            </w:tcBorders>
            <w:shd w:val="clear" w:color="auto" w:fill="auto"/>
            <w:noWrap/>
            <w:vAlign w:val="bottom"/>
            <w:hideMark/>
          </w:tcPr>
          <w:p w14:paraId="78224E7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3.187710</w:t>
            </w:r>
          </w:p>
        </w:tc>
      </w:tr>
      <w:tr w:rsidR="00A43BEC" w:rsidRPr="00A43BEC" w14:paraId="23F98384"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0D5AAD6"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07BD64" w14:textId="77777777" w:rsidR="00A43BEC" w:rsidRPr="00A43BEC" w:rsidRDefault="00A43BEC" w:rsidP="00A43BEC">
            <w:pPr>
              <w:spacing w:after="0" w:line="240" w:lineRule="auto"/>
              <w:jc w:val="center"/>
              <w:rPr>
                <w:rFonts w:ascii="Calibri" w:hAnsi="Calibri" w:cs="Calibri"/>
                <w:b/>
                <w:bCs/>
                <w:color w:val="000000"/>
              </w:rPr>
            </w:pPr>
            <w:proofErr w:type="spellStart"/>
            <w:r w:rsidRPr="00A43BEC">
              <w:rPr>
                <w:rFonts w:ascii="Calibri" w:hAnsi="Calibri" w:cs="Calibri"/>
                <w:b/>
                <w:bCs/>
                <w:color w:val="000000"/>
              </w:rPr>
              <w:t>Clang</w:t>
            </w:r>
            <w:proofErr w:type="spellEnd"/>
          </w:p>
        </w:tc>
      </w:tr>
      <w:tr w:rsidR="00A43BEC" w:rsidRPr="00A43BEC" w14:paraId="6480395A"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6371ECB"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BA5224A"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9217B34"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O2</w:t>
            </w:r>
          </w:p>
        </w:tc>
      </w:tr>
      <w:tr w:rsidR="00A43BEC" w:rsidRPr="00A43BEC" w14:paraId="2AAF1C11" w14:textId="77777777" w:rsidTr="00A43BEC">
        <w:trPr>
          <w:trHeight w:val="624"/>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26252C2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B1AC02E"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C4BAEE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E80C57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7D24CE0E"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0801EF24"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D3FFBE3"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r>
      <w:tr w:rsidR="00A43BEC" w:rsidRPr="00A43BEC" w14:paraId="17012612"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AD4818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57A1193"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n=2000</w:t>
            </w:r>
          </w:p>
        </w:tc>
      </w:tr>
      <w:tr w:rsidR="00A43BEC" w:rsidRPr="00A43BEC" w14:paraId="0FEE2BDE"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221E491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7EE60AC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5A38934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0.007758</w:t>
            </w:r>
          </w:p>
        </w:tc>
        <w:tc>
          <w:tcPr>
            <w:tcW w:w="1420" w:type="dxa"/>
            <w:tcBorders>
              <w:top w:val="nil"/>
              <w:left w:val="nil"/>
              <w:bottom w:val="single" w:sz="4" w:space="0" w:color="auto"/>
              <w:right w:val="single" w:sz="4" w:space="0" w:color="auto"/>
            </w:tcBorders>
            <w:shd w:val="clear" w:color="auto" w:fill="auto"/>
            <w:noWrap/>
            <w:vAlign w:val="bottom"/>
            <w:hideMark/>
          </w:tcPr>
          <w:p w14:paraId="477768C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0.007673</w:t>
            </w:r>
          </w:p>
        </w:tc>
        <w:tc>
          <w:tcPr>
            <w:tcW w:w="880" w:type="dxa"/>
            <w:tcBorders>
              <w:top w:val="nil"/>
              <w:left w:val="nil"/>
              <w:bottom w:val="single" w:sz="4" w:space="0" w:color="auto"/>
              <w:right w:val="single" w:sz="4" w:space="0" w:color="auto"/>
            </w:tcBorders>
            <w:shd w:val="clear" w:color="auto" w:fill="auto"/>
            <w:noWrap/>
            <w:vAlign w:val="bottom"/>
            <w:hideMark/>
          </w:tcPr>
          <w:p w14:paraId="4AFC886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320000</w:t>
            </w:r>
          </w:p>
        </w:tc>
        <w:tc>
          <w:tcPr>
            <w:tcW w:w="1260" w:type="dxa"/>
            <w:tcBorders>
              <w:top w:val="nil"/>
              <w:left w:val="nil"/>
              <w:bottom w:val="single" w:sz="4" w:space="0" w:color="auto"/>
              <w:right w:val="single" w:sz="4" w:space="0" w:color="auto"/>
            </w:tcBorders>
            <w:shd w:val="clear" w:color="auto" w:fill="auto"/>
            <w:noWrap/>
            <w:vAlign w:val="bottom"/>
            <w:hideMark/>
          </w:tcPr>
          <w:p w14:paraId="5509513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0.002134</w:t>
            </w:r>
          </w:p>
        </w:tc>
        <w:tc>
          <w:tcPr>
            <w:tcW w:w="1480" w:type="dxa"/>
            <w:tcBorders>
              <w:top w:val="nil"/>
              <w:left w:val="nil"/>
              <w:bottom w:val="single" w:sz="4" w:space="0" w:color="auto"/>
              <w:right w:val="single" w:sz="8" w:space="0" w:color="auto"/>
            </w:tcBorders>
            <w:shd w:val="clear" w:color="auto" w:fill="auto"/>
            <w:noWrap/>
            <w:vAlign w:val="bottom"/>
            <w:hideMark/>
          </w:tcPr>
          <w:p w14:paraId="617CE87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0.002148</w:t>
            </w:r>
          </w:p>
        </w:tc>
      </w:tr>
      <w:tr w:rsidR="00A43BEC" w:rsidRPr="00A43BEC" w14:paraId="0EEAEB09"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F159DF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3B590C8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6242790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0.007876</w:t>
            </w:r>
          </w:p>
        </w:tc>
        <w:tc>
          <w:tcPr>
            <w:tcW w:w="1420" w:type="dxa"/>
            <w:tcBorders>
              <w:top w:val="nil"/>
              <w:left w:val="nil"/>
              <w:bottom w:val="single" w:sz="4" w:space="0" w:color="auto"/>
              <w:right w:val="single" w:sz="4" w:space="0" w:color="auto"/>
            </w:tcBorders>
            <w:shd w:val="clear" w:color="auto" w:fill="auto"/>
            <w:noWrap/>
            <w:vAlign w:val="bottom"/>
            <w:hideMark/>
          </w:tcPr>
          <w:p w14:paraId="2B2AB1A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0.007847</w:t>
            </w:r>
          </w:p>
        </w:tc>
        <w:tc>
          <w:tcPr>
            <w:tcW w:w="880" w:type="dxa"/>
            <w:tcBorders>
              <w:top w:val="nil"/>
              <w:left w:val="nil"/>
              <w:bottom w:val="single" w:sz="4" w:space="0" w:color="auto"/>
              <w:right w:val="single" w:sz="4" w:space="0" w:color="auto"/>
            </w:tcBorders>
            <w:shd w:val="clear" w:color="auto" w:fill="auto"/>
            <w:noWrap/>
            <w:vAlign w:val="bottom"/>
            <w:hideMark/>
          </w:tcPr>
          <w:p w14:paraId="1FEF1E6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320000</w:t>
            </w:r>
          </w:p>
        </w:tc>
        <w:tc>
          <w:tcPr>
            <w:tcW w:w="1260" w:type="dxa"/>
            <w:tcBorders>
              <w:top w:val="nil"/>
              <w:left w:val="nil"/>
              <w:bottom w:val="single" w:sz="4" w:space="0" w:color="auto"/>
              <w:right w:val="single" w:sz="4" w:space="0" w:color="auto"/>
            </w:tcBorders>
            <w:shd w:val="clear" w:color="auto" w:fill="auto"/>
            <w:noWrap/>
            <w:vAlign w:val="bottom"/>
            <w:hideMark/>
          </w:tcPr>
          <w:p w14:paraId="336E261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0.002128</w:t>
            </w:r>
          </w:p>
        </w:tc>
        <w:tc>
          <w:tcPr>
            <w:tcW w:w="1480" w:type="dxa"/>
            <w:tcBorders>
              <w:top w:val="nil"/>
              <w:left w:val="nil"/>
              <w:bottom w:val="single" w:sz="4" w:space="0" w:color="auto"/>
              <w:right w:val="single" w:sz="8" w:space="0" w:color="auto"/>
            </w:tcBorders>
            <w:shd w:val="clear" w:color="auto" w:fill="auto"/>
            <w:noWrap/>
            <w:vAlign w:val="bottom"/>
            <w:hideMark/>
          </w:tcPr>
          <w:p w14:paraId="23B9186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0.002100</w:t>
            </w:r>
          </w:p>
        </w:tc>
      </w:tr>
      <w:tr w:rsidR="00A43BEC" w:rsidRPr="00A43BEC" w14:paraId="45324A85"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5477F26"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02E5CE9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n=30000</w:t>
            </w:r>
          </w:p>
        </w:tc>
      </w:tr>
      <w:tr w:rsidR="00A43BEC" w:rsidRPr="00A43BEC" w14:paraId="70865E23"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561B2D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0171A3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4480</w:t>
            </w:r>
          </w:p>
        </w:tc>
        <w:tc>
          <w:tcPr>
            <w:tcW w:w="1240" w:type="dxa"/>
            <w:tcBorders>
              <w:top w:val="nil"/>
              <w:left w:val="nil"/>
              <w:bottom w:val="single" w:sz="4" w:space="0" w:color="auto"/>
              <w:right w:val="single" w:sz="4" w:space="0" w:color="auto"/>
            </w:tcBorders>
            <w:shd w:val="clear" w:color="auto" w:fill="auto"/>
            <w:noWrap/>
            <w:vAlign w:val="bottom"/>
            <w:hideMark/>
          </w:tcPr>
          <w:p w14:paraId="115521E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0.124237</w:t>
            </w:r>
          </w:p>
        </w:tc>
        <w:tc>
          <w:tcPr>
            <w:tcW w:w="1420" w:type="dxa"/>
            <w:tcBorders>
              <w:top w:val="nil"/>
              <w:left w:val="nil"/>
              <w:bottom w:val="single" w:sz="4" w:space="0" w:color="auto"/>
              <w:right w:val="single" w:sz="4" w:space="0" w:color="auto"/>
            </w:tcBorders>
            <w:shd w:val="clear" w:color="auto" w:fill="auto"/>
            <w:noWrap/>
            <w:vAlign w:val="bottom"/>
            <w:hideMark/>
          </w:tcPr>
          <w:p w14:paraId="0A02225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0.125558</w:t>
            </w:r>
          </w:p>
        </w:tc>
        <w:tc>
          <w:tcPr>
            <w:tcW w:w="880" w:type="dxa"/>
            <w:tcBorders>
              <w:top w:val="nil"/>
              <w:left w:val="nil"/>
              <w:bottom w:val="single" w:sz="4" w:space="0" w:color="auto"/>
              <w:right w:val="single" w:sz="4" w:space="0" w:color="auto"/>
            </w:tcBorders>
            <w:shd w:val="clear" w:color="auto" w:fill="auto"/>
            <w:noWrap/>
            <w:vAlign w:val="bottom"/>
            <w:hideMark/>
          </w:tcPr>
          <w:p w14:paraId="0EEC241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22400</w:t>
            </w:r>
          </w:p>
        </w:tc>
        <w:tc>
          <w:tcPr>
            <w:tcW w:w="1260" w:type="dxa"/>
            <w:tcBorders>
              <w:top w:val="nil"/>
              <w:left w:val="nil"/>
              <w:bottom w:val="single" w:sz="4" w:space="0" w:color="auto"/>
              <w:right w:val="single" w:sz="4" w:space="0" w:color="auto"/>
            </w:tcBorders>
            <w:shd w:val="clear" w:color="auto" w:fill="auto"/>
            <w:noWrap/>
            <w:vAlign w:val="bottom"/>
            <w:hideMark/>
          </w:tcPr>
          <w:p w14:paraId="143053E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0.032281</w:t>
            </w:r>
          </w:p>
        </w:tc>
        <w:tc>
          <w:tcPr>
            <w:tcW w:w="1480" w:type="dxa"/>
            <w:tcBorders>
              <w:top w:val="nil"/>
              <w:left w:val="nil"/>
              <w:bottom w:val="single" w:sz="4" w:space="0" w:color="auto"/>
              <w:right w:val="single" w:sz="8" w:space="0" w:color="auto"/>
            </w:tcBorders>
            <w:shd w:val="clear" w:color="auto" w:fill="auto"/>
            <w:noWrap/>
            <w:vAlign w:val="bottom"/>
            <w:hideMark/>
          </w:tcPr>
          <w:p w14:paraId="1D0F56E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0.032087</w:t>
            </w:r>
          </w:p>
        </w:tc>
      </w:tr>
      <w:tr w:rsidR="00A43BEC" w:rsidRPr="00A43BEC" w14:paraId="250E585B"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DD65A8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535ACF0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5DC4C9A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0.132115</w:t>
            </w:r>
          </w:p>
        </w:tc>
        <w:tc>
          <w:tcPr>
            <w:tcW w:w="1420" w:type="dxa"/>
            <w:tcBorders>
              <w:top w:val="nil"/>
              <w:left w:val="nil"/>
              <w:bottom w:val="single" w:sz="4" w:space="0" w:color="auto"/>
              <w:right w:val="single" w:sz="4" w:space="0" w:color="auto"/>
            </w:tcBorders>
            <w:shd w:val="clear" w:color="auto" w:fill="auto"/>
            <w:noWrap/>
            <w:vAlign w:val="bottom"/>
            <w:hideMark/>
          </w:tcPr>
          <w:p w14:paraId="61791FE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0.131836</w:t>
            </w:r>
          </w:p>
        </w:tc>
        <w:tc>
          <w:tcPr>
            <w:tcW w:w="880" w:type="dxa"/>
            <w:tcBorders>
              <w:top w:val="nil"/>
              <w:left w:val="nil"/>
              <w:bottom w:val="single" w:sz="4" w:space="0" w:color="auto"/>
              <w:right w:val="single" w:sz="4" w:space="0" w:color="auto"/>
            </w:tcBorders>
            <w:shd w:val="clear" w:color="auto" w:fill="auto"/>
            <w:noWrap/>
            <w:vAlign w:val="bottom"/>
            <w:hideMark/>
          </w:tcPr>
          <w:p w14:paraId="7EC8B92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7573F2C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0.034193</w:t>
            </w:r>
          </w:p>
        </w:tc>
        <w:tc>
          <w:tcPr>
            <w:tcW w:w="1480" w:type="dxa"/>
            <w:tcBorders>
              <w:top w:val="nil"/>
              <w:left w:val="nil"/>
              <w:bottom w:val="single" w:sz="4" w:space="0" w:color="auto"/>
              <w:right w:val="single" w:sz="8" w:space="0" w:color="auto"/>
            </w:tcBorders>
            <w:shd w:val="clear" w:color="auto" w:fill="auto"/>
            <w:noWrap/>
            <w:vAlign w:val="bottom"/>
            <w:hideMark/>
          </w:tcPr>
          <w:p w14:paraId="7C35551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0.033692</w:t>
            </w:r>
          </w:p>
        </w:tc>
      </w:tr>
      <w:tr w:rsidR="00A43BEC" w:rsidRPr="00A43BEC" w14:paraId="14F40C44"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2605E6C"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36131406"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n=800000</w:t>
            </w:r>
          </w:p>
        </w:tc>
      </w:tr>
      <w:tr w:rsidR="00A43BEC" w:rsidRPr="00A43BEC" w14:paraId="46946712"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7187374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6B5FE5C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58FEAE1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4.385400</w:t>
            </w:r>
          </w:p>
        </w:tc>
        <w:tc>
          <w:tcPr>
            <w:tcW w:w="1420" w:type="dxa"/>
            <w:tcBorders>
              <w:top w:val="nil"/>
              <w:left w:val="nil"/>
              <w:bottom w:val="single" w:sz="4" w:space="0" w:color="auto"/>
              <w:right w:val="single" w:sz="4" w:space="0" w:color="auto"/>
            </w:tcBorders>
            <w:shd w:val="clear" w:color="auto" w:fill="auto"/>
            <w:noWrap/>
            <w:vAlign w:val="bottom"/>
            <w:hideMark/>
          </w:tcPr>
          <w:p w14:paraId="3D69045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4.394530</w:t>
            </w:r>
          </w:p>
        </w:tc>
        <w:tc>
          <w:tcPr>
            <w:tcW w:w="880" w:type="dxa"/>
            <w:tcBorders>
              <w:top w:val="nil"/>
              <w:left w:val="nil"/>
              <w:bottom w:val="single" w:sz="4" w:space="0" w:color="auto"/>
              <w:right w:val="single" w:sz="4" w:space="0" w:color="auto"/>
            </w:tcBorders>
            <w:shd w:val="clear" w:color="auto" w:fill="auto"/>
            <w:noWrap/>
            <w:vAlign w:val="bottom"/>
            <w:hideMark/>
          </w:tcPr>
          <w:p w14:paraId="00D7631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166</w:t>
            </w:r>
          </w:p>
        </w:tc>
        <w:tc>
          <w:tcPr>
            <w:tcW w:w="1260" w:type="dxa"/>
            <w:tcBorders>
              <w:top w:val="nil"/>
              <w:left w:val="nil"/>
              <w:bottom w:val="single" w:sz="4" w:space="0" w:color="auto"/>
              <w:right w:val="single" w:sz="4" w:space="0" w:color="auto"/>
            </w:tcBorders>
            <w:shd w:val="clear" w:color="auto" w:fill="auto"/>
            <w:noWrap/>
            <w:vAlign w:val="bottom"/>
            <w:hideMark/>
          </w:tcPr>
          <w:p w14:paraId="6201C7D1"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3.904420</w:t>
            </w:r>
          </w:p>
        </w:tc>
        <w:tc>
          <w:tcPr>
            <w:tcW w:w="1480" w:type="dxa"/>
            <w:tcBorders>
              <w:top w:val="nil"/>
              <w:left w:val="nil"/>
              <w:bottom w:val="single" w:sz="4" w:space="0" w:color="auto"/>
              <w:right w:val="single" w:sz="8" w:space="0" w:color="auto"/>
            </w:tcBorders>
            <w:shd w:val="clear" w:color="auto" w:fill="auto"/>
            <w:noWrap/>
            <w:vAlign w:val="bottom"/>
            <w:hideMark/>
          </w:tcPr>
          <w:p w14:paraId="795B81E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3.859190</w:t>
            </w:r>
          </w:p>
        </w:tc>
      </w:tr>
      <w:tr w:rsidR="00A43BEC" w:rsidRPr="00A43BEC" w14:paraId="6C71762C"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642EEB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10CBA4E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172</w:t>
            </w:r>
          </w:p>
        </w:tc>
        <w:tc>
          <w:tcPr>
            <w:tcW w:w="1240" w:type="dxa"/>
            <w:tcBorders>
              <w:top w:val="nil"/>
              <w:left w:val="nil"/>
              <w:bottom w:val="single" w:sz="4" w:space="0" w:color="auto"/>
              <w:right w:val="single" w:sz="4" w:space="0" w:color="auto"/>
            </w:tcBorders>
            <w:shd w:val="clear" w:color="auto" w:fill="auto"/>
            <w:noWrap/>
            <w:vAlign w:val="bottom"/>
            <w:hideMark/>
          </w:tcPr>
          <w:p w14:paraId="6F8269B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4.711280</w:t>
            </w:r>
          </w:p>
        </w:tc>
        <w:tc>
          <w:tcPr>
            <w:tcW w:w="1420" w:type="dxa"/>
            <w:tcBorders>
              <w:top w:val="nil"/>
              <w:left w:val="nil"/>
              <w:bottom w:val="single" w:sz="4" w:space="0" w:color="auto"/>
              <w:right w:val="single" w:sz="4" w:space="0" w:color="auto"/>
            </w:tcBorders>
            <w:shd w:val="clear" w:color="auto" w:fill="auto"/>
            <w:noWrap/>
            <w:vAlign w:val="bottom"/>
            <w:hideMark/>
          </w:tcPr>
          <w:p w14:paraId="791E80F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4.723840</w:t>
            </w:r>
          </w:p>
        </w:tc>
        <w:tc>
          <w:tcPr>
            <w:tcW w:w="880" w:type="dxa"/>
            <w:tcBorders>
              <w:top w:val="nil"/>
              <w:left w:val="nil"/>
              <w:bottom w:val="single" w:sz="4" w:space="0" w:color="auto"/>
              <w:right w:val="single" w:sz="4" w:space="0" w:color="auto"/>
            </w:tcBorders>
            <w:shd w:val="clear" w:color="auto" w:fill="auto"/>
            <w:noWrap/>
            <w:vAlign w:val="bottom"/>
            <w:hideMark/>
          </w:tcPr>
          <w:p w14:paraId="2246B51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249</w:t>
            </w:r>
          </w:p>
        </w:tc>
        <w:tc>
          <w:tcPr>
            <w:tcW w:w="1260" w:type="dxa"/>
            <w:tcBorders>
              <w:top w:val="nil"/>
              <w:left w:val="nil"/>
              <w:bottom w:val="single" w:sz="4" w:space="0" w:color="auto"/>
              <w:right w:val="single" w:sz="4" w:space="0" w:color="auto"/>
            </w:tcBorders>
            <w:shd w:val="clear" w:color="auto" w:fill="auto"/>
            <w:noWrap/>
            <w:vAlign w:val="bottom"/>
            <w:hideMark/>
          </w:tcPr>
          <w:p w14:paraId="0D9DE4B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2.551100</w:t>
            </w:r>
          </w:p>
        </w:tc>
        <w:tc>
          <w:tcPr>
            <w:tcW w:w="1480" w:type="dxa"/>
            <w:tcBorders>
              <w:top w:val="nil"/>
              <w:left w:val="nil"/>
              <w:bottom w:val="single" w:sz="4" w:space="0" w:color="auto"/>
              <w:right w:val="single" w:sz="8" w:space="0" w:color="auto"/>
            </w:tcBorders>
            <w:shd w:val="clear" w:color="auto" w:fill="auto"/>
            <w:noWrap/>
            <w:vAlign w:val="bottom"/>
            <w:hideMark/>
          </w:tcPr>
          <w:p w14:paraId="7D5CCEA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2.572790</w:t>
            </w:r>
          </w:p>
        </w:tc>
      </w:tr>
      <w:tr w:rsidR="00A43BEC" w:rsidRPr="00A43BEC" w14:paraId="6AEF0C93"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57CF6028"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9A8C735"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MSVC</w:t>
            </w:r>
          </w:p>
        </w:tc>
      </w:tr>
      <w:tr w:rsidR="00A43BEC" w:rsidRPr="00A43BEC" w14:paraId="52E77231"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6FC258D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DD615AF"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90A8043"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O2</w:t>
            </w:r>
          </w:p>
        </w:tc>
      </w:tr>
      <w:tr w:rsidR="00A43BEC" w:rsidRPr="00A43BEC" w14:paraId="069248EC" w14:textId="77777777" w:rsidTr="00A43BEC">
        <w:trPr>
          <w:trHeight w:val="624"/>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4149234"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7439848B"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D9EB66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CC8EC55"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880" w:type="dxa"/>
            <w:tcBorders>
              <w:top w:val="nil"/>
              <w:left w:val="nil"/>
              <w:bottom w:val="single" w:sz="4" w:space="0" w:color="auto"/>
              <w:right w:val="single" w:sz="4" w:space="0" w:color="auto"/>
            </w:tcBorders>
            <w:shd w:val="clear" w:color="auto" w:fill="auto"/>
            <w:vAlign w:val="bottom"/>
            <w:hideMark/>
          </w:tcPr>
          <w:p w14:paraId="331F3AF7"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25F783"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B95380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Procesorový čas [</w:t>
            </w:r>
            <w:proofErr w:type="spellStart"/>
            <w:r w:rsidRPr="00A43BEC">
              <w:rPr>
                <w:rFonts w:ascii="Calibri" w:hAnsi="Calibri" w:cs="Calibri"/>
                <w:b/>
                <w:bCs/>
                <w:color w:val="000000"/>
              </w:rPr>
              <w:t>ms</w:t>
            </w:r>
            <w:proofErr w:type="spellEnd"/>
            <w:r w:rsidRPr="00A43BEC">
              <w:rPr>
                <w:rFonts w:ascii="Calibri" w:hAnsi="Calibri" w:cs="Calibri"/>
                <w:b/>
                <w:bCs/>
                <w:color w:val="000000"/>
              </w:rPr>
              <w:t>]</w:t>
            </w:r>
          </w:p>
        </w:tc>
      </w:tr>
      <w:tr w:rsidR="00A43BEC" w:rsidRPr="00A43BEC" w14:paraId="4DFDAB40"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35042EF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7C89D00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n=2000</w:t>
            </w:r>
          </w:p>
        </w:tc>
      </w:tr>
      <w:tr w:rsidR="00A43BEC" w:rsidRPr="00A43BEC" w14:paraId="35426225"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179F9DE1"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61787C3B"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6642C5D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0.007308</w:t>
            </w:r>
          </w:p>
        </w:tc>
        <w:tc>
          <w:tcPr>
            <w:tcW w:w="1420" w:type="dxa"/>
            <w:tcBorders>
              <w:top w:val="nil"/>
              <w:left w:val="nil"/>
              <w:bottom w:val="single" w:sz="4" w:space="0" w:color="auto"/>
              <w:right w:val="single" w:sz="4" w:space="0" w:color="auto"/>
            </w:tcBorders>
            <w:shd w:val="clear" w:color="auto" w:fill="auto"/>
            <w:noWrap/>
            <w:vAlign w:val="bottom"/>
            <w:hideMark/>
          </w:tcPr>
          <w:p w14:paraId="2AABA95C"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0.007324</w:t>
            </w:r>
          </w:p>
        </w:tc>
        <w:tc>
          <w:tcPr>
            <w:tcW w:w="880" w:type="dxa"/>
            <w:tcBorders>
              <w:top w:val="nil"/>
              <w:left w:val="nil"/>
              <w:bottom w:val="single" w:sz="4" w:space="0" w:color="auto"/>
              <w:right w:val="single" w:sz="4" w:space="0" w:color="auto"/>
            </w:tcBorders>
            <w:shd w:val="clear" w:color="auto" w:fill="auto"/>
            <w:noWrap/>
            <w:vAlign w:val="bottom"/>
            <w:hideMark/>
          </w:tcPr>
          <w:p w14:paraId="168CFE6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407273</w:t>
            </w:r>
          </w:p>
        </w:tc>
        <w:tc>
          <w:tcPr>
            <w:tcW w:w="1260" w:type="dxa"/>
            <w:tcBorders>
              <w:top w:val="nil"/>
              <w:left w:val="nil"/>
              <w:bottom w:val="single" w:sz="4" w:space="0" w:color="auto"/>
              <w:right w:val="single" w:sz="4" w:space="0" w:color="auto"/>
            </w:tcBorders>
            <w:shd w:val="clear" w:color="auto" w:fill="auto"/>
            <w:noWrap/>
            <w:vAlign w:val="bottom"/>
            <w:hideMark/>
          </w:tcPr>
          <w:p w14:paraId="3A07551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0.001739</w:t>
            </w:r>
          </w:p>
        </w:tc>
        <w:tc>
          <w:tcPr>
            <w:tcW w:w="1480" w:type="dxa"/>
            <w:tcBorders>
              <w:top w:val="nil"/>
              <w:left w:val="nil"/>
              <w:bottom w:val="single" w:sz="4" w:space="0" w:color="auto"/>
              <w:right w:val="single" w:sz="8" w:space="0" w:color="auto"/>
            </w:tcBorders>
            <w:shd w:val="clear" w:color="auto" w:fill="auto"/>
            <w:noWrap/>
            <w:vAlign w:val="bottom"/>
            <w:hideMark/>
          </w:tcPr>
          <w:p w14:paraId="4657E6E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0.001726</w:t>
            </w:r>
          </w:p>
        </w:tc>
      </w:tr>
      <w:tr w:rsidR="00A43BEC" w:rsidRPr="00A43BEC" w14:paraId="774CE027"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EBBF5B0"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1BCD4F6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89600</w:t>
            </w:r>
          </w:p>
        </w:tc>
        <w:tc>
          <w:tcPr>
            <w:tcW w:w="1240" w:type="dxa"/>
            <w:tcBorders>
              <w:top w:val="nil"/>
              <w:left w:val="nil"/>
              <w:bottom w:val="single" w:sz="4" w:space="0" w:color="auto"/>
              <w:right w:val="single" w:sz="4" w:space="0" w:color="auto"/>
            </w:tcBorders>
            <w:shd w:val="clear" w:color="auto" w:fill="auto"/>
            <w:noWrap/>
            <w:vAlign w:val="bottom"/>
            <w:hideMark/>
          </w:tcPr>
          <w:p w14:paraId="2E6B326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0.008181</w:t>
            </w:r>
          </w:p>
        </w:tc>
        <w:tc>
          <w:tcPr>
            <w:tcW w:w="1420" w:type="dxa"/>
            <w:tcBorders>
              <w:top w:val="nil"/>
              <w:left w:val="nil"/>
              <w:bottom w:val="single" w:sz="4" w:space="0" w:color="auto"/>
              <w:right w:val="single" w:sz="4" w:space="0" w:color="auto"/>
            </w:tcBorders>
            <w:shd w:val="clear" w:color="auto" w:fill="auto"/>
            <w:noWrap/>
            <w:vAlign w:val="bottom"/>
            <w:hideMark/>
          </w:tcPr>
          <w:p w14:paraId="61795E0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0.008196</w:t>
            </w:r>
          </w:p>
        </w:tc>
        <w:tc>
          <w:tcPr>
            <w:tcW w:w="880" w:type="dxa"/>
            <w:tcBorders>
              <w:top w:val="nil"/>
              <w:left w:val="nil"/>
              <w:bottom w:val="single" w:sz="4" w:space="0" w:color="auto"/>
              <w:right w:val="single" w:sz="4" w:space="0" w:color="auto"/>
            </w:tcBorders>
            <w:shd w:val="clear" w:color="auto" w:fill="auto"/>
            <w:noWrap/>
            <w:vAlign w:val="bottom"/>
            <w:hideMark/>
          </w:tcPr>
          <w:p w14:paraId="081A014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373333</w:t>
            </w:r>
          </w:p>
        </w:tc>
        <w:tc>
          <w:tcPr>
            <w:tcW w:w="1260" w:type="dxa"/>
            <w:tcBorders>
              <w:top w:val="nil"/>
              <w:left w:val="nil"/>
              <w:bottom w:val="single" w:sz="4" w:space="0" w:color="auto"/>
              <w:right w:val="single" w:sz="4" w:space="0" w:color="auto"/>
            </w:tcBorders>
            <w:shd w:val="clear" w:color="auto" w:fill="auto"/>
            <w:noWrap/>
            <w:vAlign w:val="bottom"/>
            <w:hideMark/>
          </w:tcPr>
          <w:p w14:paraId="68AEB6A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0.001878</w:t>
            </w:r>
          </w:p>
        </w:tc>
        <w:tc>
          <w:tcPr>
            <w:tcW w:w="1480" w:type="dxa"/>
            <w:tcBorders>
              <w:top w:val="nil"/>
              <w:left w:val="nil"/>
              <w:bottom w:val="single" w:sz="4" w:space="0" w:color="auto"/>
              <w:right w:val="single" w:sz="8" w:space="0" w:color="auto"/>
            </w:tcBorders>
            <w:shd w:val="clear" w:color="auto" w:fill="auto"/>
            <w:noWrap/>
            <w:vAlign w:val="bottom"/>
            <w:hideMark/>
          </w:tcPr>
          <w:p w14:paraId="11A1628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0.001883</w:t>
            </w:r>
          </w:p>
        </w:tc>
      </w:tr>
      <w:tr w:rsidR="00A43BEC" w:rsidRPr="00A43BEC" w14:paraId="0C26B675"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5B402A95"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47AE7E0E"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n=30000</w:t>
            </w:r>
          </w:p>
        </w:tc>
      </w:tr>
      <w:tr w:rsidR="00A43BEC" w:rsidRPr="00A43BEC" w14:paraId="1E710A8E"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4432520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59821190"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6DE8A98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0.112364</w:t>
            </w:r>
          </w:p>
        </w:tc>
        <w:tc>
          <w:tcPr>
            <w:tcW w:w="1420" w:type="dxa"/>
            <w:tcBorders>
              <w:top w:val="nil"/>
              <w:left w:val="nil"/>
              <w:bottom w:val="single" w:sz="4" w:space="0" w:color="auto"/>
              <w:right w:val="single" w:sz="4" w:space="0" w:color="auto"/>
            </w:tcBorders>
            <w:shd w:val="clear" w:color="auto" w:fill="auto"/>
            <w:noWrap/>
            <w:vAlign w:val="bottom"/>
            <w:hideMark/>
          </w:tcPr>
          <w:p w14:paraId="11BCE00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0.114746</w:t>
            </w:r>
          </w:p>
        </w:tc>
        <w:tc>
          <w:tcPr>
            <w:tcW w:w="880" w:type="dxa"/>
            <w:tcBorders>
              <w:top w:val="nil"/>
              <w:left w:val="nil"/>
              <w:bottom w:val="single" w:sz="4" w:space="0" w:color="auto"/>
              <w:right w:val="single" w:sz="4" w:space="0" w:color="auto"/>
            </w:tcBorders>
            <w:shd w:val="clear" w:color="auto" w:fill="auto"/>
            <w:noWrap/>
            <w:vAlign w:val="bottom"/>
            <w:hideMark/>
          </w:tcPr>
          <w:p w14:paraId="15EA94A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23579</w:t>
            </w:r>
          </w:p>
        </w:tc>
        <w:tc>
          <w:tcPr>
            <w:tcW w:w="1260" w:type="dxa"/>
            <w:tcBorders>
              <w:top w:val="nil"/>
              <w:left w:val="nil"/>
              <w:bottom w:val="single" w:sz="4" w:space="0" w:color="auto"/>
              <w:right w:val="single" w:sz="4" w:space="0" w:color="auto"/>
            </w:tcBorders>
            <w:shd w:val="clear" w:color="auto" w:fill="auto"/>
            <w:noWrap/>
            <w:vAlign w:val="bottom"/>
            <w:hideMark/>
          </w:tcPr>
          <w:p w14:paraId="6355A20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0.032773</w:t>
            </w:r>
          </w:p>
        </w:tc>
        <w:tc>
          <w:tcPr>
            <w:tcW w:w="1480" w:type="dxa"/>
            <w:tcBorders>
              <w:top w:val="nil"/>
              <w:left w:val="nil"/>
              <w:bottom w:val="single" w:sz="4" w:space="0" w:color="auto"/>
              <w:right w:val="single" w:sz="8" w:space="0" w:color="auto"/>
            </w:tcBorders>
            <w:shd w:val="clear" w:color="auto" w:fill="auto"/>
            <w:noWrap/>
            <w:vAlign w:val="bottom"/>
            <w:hideMark/>
          </w:tcPr>
          <w:p w14:paraId="6736052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0.032471</w:t>
            </w:r>
          </w:p>
        </w:tc>
      </w:tr>
      <w:tr w:rsidR="00A43BEC" w:rsidRPr="00A43BEC" w14:paraId="044936D9"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71AEAB72"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Bez závislosti</w:t>
            </w:r>
          </w:p>
        </w:tc>
        <w:tc>
          <w:tcPr>
            <w:tcW w:w="800" w:type="dxa"/>
            <w:tcBorders>
              <w:top w:val="nil"/>
              <w:left w:val="nil"/>
              <w:bottom w:val="single" w:sz="4" w:space="0" w:color="auto"/>
              <w:right w:val="single" w:sz="4" w:space="0" w:color="auto"/>
            </w:tcBorders>
            <w:shd w:val="clear" w:color="auto" w:fill="auto"/>
            <w:noWrap/>
            <w:vAlign w:val="bottom"/>
            <w:hideMark/>
          </w:tcPr>
          <w:p w14:paraId="54F427A7"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6400</w:t>
            </w:r>
          </w:p>
        </w:tc>
        <w:tc>
          <w:tcPr>
            <w:tcW w:w="1240" w:type="dxa"/>
            <w:tcBorders>
              <w:top w:val="nil"/>
              <w:left w:val="nil"/>
              <w:bottom w:val="single" w:sz="4" w:space="0" w:color="auto"/>
              <w:right w:val="single" w:sz="4" w:space="0" w:color="auto"/>
            </w:tcBorders>
            <w:shd w:val="clear" w:color="auto" w:fill="auto"/>
            <w:noWrap/>
            <w:vAlign w:val="bottom"/>
            <w:hideMark/>
          </w:tcPr>
          <w:p w14:paraId="35A2199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0.112317</w:t>
            </w:r>
          </w:p>
        </w:tc>
        <w:tc>
          <w:tcPr>
            <w:tcW w:w="1420" w:type="dxa"/>
            <w:tcBorders>
              <w:top w:val="nil"/>
              <w:left w:val="nil"/>
              <w:bottom w:val="single" w:sz="4" w:space="0" w:color="auto"/>
              <w:right w:val="single" w:sz="4" w:space="0" w:color="auto"/>
            </w:tcBorders>
            <w:shd w:val="clear" w:color="auto" w:fill="auto"/>
            <w:noWrap/>
            <w:vAlign w:val="bottom"/>
            <w:hideMark/>
          </w:tcPr>
          <w:p w14:paraId="26BCB396"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0.112305</w:t>
            </w:r>
          </w:p>
        </w:tc>
        <w:tc>
          <w:tcPr>
            <w:tcW w:w="880" w:type="dxa"/>
            <w:tcBorders>
              <w:top w:val="nil"/>
              <w:left w:val="nil"/>
              <w:bottom w:val="single" w:sz="4" w:space="0" w:color="auto"/>
              <w:right w:val="single" w:sz="4" w:space="0" w:color="auto"/>
            </w:tcBorders>
            <w:shd w:val="clear" w:color="auto" w:fill="auto"/>
            <w:noWrap/>
            <w:vAlign w:val="bottom"/>
            <w:hideMark/>
          </w:tcPr>
          <w:p w14:paraId="30425364"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23579</w:t>
            </w:r>
          </w:p>
        </w:tc>
        <w:tc>
          <w:tcPr>
            <w:tcW w:w="1260" w:type="dxa"/>
            <w:tcBorders>
              <w:top w:val="nil"/>
              <w:left w:val="nil"/>
              <w:bottom w:val="single" w:sz="4" w:space="0" w:color="auto"/>
              <w:right w:val="single" w:sz="4" w:space="0" w:color="auto"/>
            </w:tcBorders>
            <w:shd w:val="clear" w:color="auto" w:fill="auto"/>
            <w:noWrap/>
            <w:vAlign w:val="bottom"/>
            <w:hideMark/>
          </w:tcPr>
          <w:p w14:paraId="7B85EB4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0.033749</w:t>
            </w:r>
          </w:p>
        </w:tc>
        <w:tc>
          <w:tcPr>
            <w:tcW w:w="1480" w:type="dxa"/>
            <w:tcBorders>
              <w:top w:val="nil"/>
              <w:left w:val="nil"/>
              <w:bottom w:val="single" w:sz="4" w:space="0" w:color="auto"/>
              <w:right w:val="single" w:sz="8" w:space="0" w:color="auto"/>
            </w:tcBorders>
            <w:shd w:val="clear" w:color="auto" w:fill="auto"/>
            <w:noWrap/>
            <w:vAlign w:val="bottom"/>
            <w:hideMark/>
          </w:tcPr>
          <w:p w14:paraId="5B9F2B33"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0.033796</w:t>
            </w:r>
          </w:p>
        </w:tc>
      </w:tr>
      <w:tr w:rsidR="00A43BEC" w:rsidRPr="00A43BEC" w14:paraId="0860C361"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07C9C4DA"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 </w:t>
            </w:r>
          </w:p>
        </w:tc>
        <w:tc>
          <w:tcPr>
            <w:tcW w:w="7080" w:type="dxa"/>
            <w:gridSpan w:val="6"/>
            <w:tcBorders>
              <w:top w:val="single" w:sz="4" w:space="0" w:color="auto"/>
              <w:left w:val="nil"/>
              <w:bottom w:val="single" w:sz="4" w:space="0" w:color="auto"/>
              <w:right w:val="single" w:sz="8" w:space="0" w:color="000000"/>
            </w:tcBorders>
            <w:shd w:val="clear" w:color="auto" w:fill="auto"/>
            <w:vAlign w:val="bottom"/>
            <w:hideMark/>
          </w:tcPr>
          <w:p w14:paraId="6291A481" w14:textId="77777777" w:rsidR="00A43BEC" w:rsidRPr="00A43BEC" w:rsidRDefault="00A43BEC" w:rsidP="00A43BEC">
            <w:pPr>
              <w:spacing w:after="0" w:line="240" w:lineRule="auto"/>
              <w:jc w:val="center"/>
              <w:rPr>
                <w:rFonts w:ascii="Calibri" w:hAnsi="Calibri" w:cs="Calibri"/>
                <w:b/>
                <w:bCs/>
                <w:color w:val="000000"/>
              </w:rPr>
            </w:pPr>
            <w:r w:rsidRPr="00A43BEC">
              <w:rPr>
                <w:rFonts w:ascii="Calibri" w:hAnsi="Calibri" w:cs="Calibri"/>
                <w:b/>
                <w:bCs/>
                <w:color w:val="000000"/>
              </w:rPr>
              <w:t>n=800000</w:t>
            </w:r>
          </w:p>
        </w:tc>
      </w:tr>
      <w:tr w:rsidR="00A43BEC" w:rsidRPr="00A43BEC" w14:paraId="38DF1597" w14:textId="77777777" w:rsidTr="00A43BEC">
        <w:trPr>
          <w:trHeight w:val="312"/>
        </w:trPr>
        <w:tc>
          <w:tcPr>
            <w:tcW w:w="1460" w:type="dxa"/>
            <w:tcBorders>
              <w:top w:val="nil"/>
              <w:left w:val="single" w:sz="8" w:space="0" w:color="auto"/>
              <w:bottom w:val="single" w:sz="4" w:space="0" w:color="auto"/>
              <w:right w:val="single" w:sz="4" w:space="0" w:color="auto"/>
            </w:tcBorders>
            <w:shd w:val="clear" w:color="auto" w:fill="auto"/>
            <w:vAlign w:val="bottom"/>
            <w:hideMark/>
          </w:tcPr>
          <w:p w14:paraId="033423E7"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t>Se závislostí</w:t>
            </w:r>
          </w:p>
        </w:tc>
        <w:tc>
          <w:tcPr>
            <w:tcW w:w="800" w:type="dxa"/>
            <w:tcBorders>
              <w:top w:val="nil"/>
              <w:left w:val="nil"/>
              <w:bottom w:val="single" w:sz="4" w:space="0" w:color="auto"/>
              <w:right w:val="single" w:sz="4" w:space="0" w:color="auto"/>
            </w:tcBorders>
            <w:shd w:val="clear" w:color="auto" w:fill="auto"/>
            <w:noWrap/>
            <w:vAlign w:val="bottom"/>
            <w:hideMark/>
          </w:tcPr>
          <w:p w14:paraId="0252093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179</w:t>
            </w:r>
          </w:p>
        </w:tc>
        <w:tc>
          <w:tcPr>
            <w:tcW w:w="1240" w:type="dxa"/>
            <w:tcBorders>
              <w:top w:val="nil"/>
              <w:left w:val="nil"/>
              <w:bottom w:val="single" w:sz="4" w:space="0" w:color="auto"/>
              <w:right w:val="single" w:sz="4" w:space="0" w:color="auto"/>
            </w:tcBorders>
            <w:shd w:val="clear" w:color="auto" w:fill="auto"/>
            <w:noWrap/>
            <w:vAlign w:val="bottom"/>
            <w:hideMark/>
          </w:tcPr>
          <w:p w14:paraId="20387AF2"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4.029610</w:t>
            </w:r>
          </w:p>
        </w:tc>
        <w:tc>
          <w:tcPr>
            <w:tcW w:w="1420" w:type="dxa"/>
            <w:tcBorders>
              <w:top w:val="nil"/>
              <w:left w:val="nil"/>
              <w:bottom w:val="single" w:sz="4" w:space="0" w:color="auto"/>
              <w:right w:val="single" w:sz="4" w:space="0" w:color="auto"/>
            </w:tcBorders>
            <w:shd w:val="clear" w:color="auto" w:fill="auto"/>
            <w:noWrap/>
            <w:vAlign w:val="bottom"/>
            <w:hideMark/>
          </w:tcPr>
          <w:p w14:paraId="31D158F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4.102650</w:t>
            </w:r>
          </w:p>
        </w:tc>
        <w:tc>
          <w:tcPr>
            <w:tcW w:w="880" w:type="dxa"/>
            <w:tcBorders>
              <w:top w:val="nil"/>
              <w:left w:val="nil"/>
              <w:bottom w:val="single" w:sz="4" w:space="0" w:color="auto"/>
              <w:right w:val="single" w:sz="4" w:space="0" w:color="auto"/>
            </w:tcBorders>
            <w:shd w:val="clear" w:color="auto" w:fill="auto"/>
            <w:noWrap/>
            <w:vAlign w:val="bottom"/>
            <w:hideMark/>
          </w:tcPr>
          <w:p w14:paraId="474F0A1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280</w:t>
            </w:r>
          </w:p>
        </w:tc>
        <w:tc>
          <w:tcPr>
            <w:tcW w:w="1260" w:type="dxa"/>
            <w:tcBorders>
              <w:top w:val="nil"/>
              <w:left w:val="nil"/>
              <w:bottom w:val="single" w:sz="4" w:space="0" w:color="auto"/>
              <w:right w:val="single" w:sz="4" w:space="0" w:color="auto"/>
            </w:tcBorders>
            <w:shd w:val="clear" w:color="auto" w:fill="auto"/>
            <w:noWrap/>
            <w:vAlign w:val="bottom"/>
            <w:hideMark/>
          </w:tcPr>
          <w:p w14:paraId="3E43190E"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2.990420</w:t>
            </w:r>
          </w:p>
        </w:tc>
        <w:tc>
          <w:tcPr>
            <w:tcW w:w="1480" w:type="dxa"/>
            <w:tcBorders>
              <w:top w:val="nil"/>
              <w:left w:val="nil"/>
              <w:bottom w:val="single" w:sz="4" w:space="0" w:color="auto"/>
              <w:right w:val="single" w:sz="8" w:space="0" w:color="auto"/>
            </w:tcBorders>
            <w:shd w:val="clear" w:color="auto" w:fill="auto"/>
            <w:noWrap/>
            <w:vAlign w:val="bottom"/>
            <w:hideMark/>
          </w:tcPr>
          <w:p w14:paraId="2F24FBDD"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2.957590</w:t>
            </w:r>
          </w:p>
        </w:tc>
      </w:tr>
      <w:tr w:rsidR="00A43BEC" w:rsidRPr="00A43BEC" w14:paraId="309E32BB" w14:textId="77777777" w:rsidTr="00A43BEC">
        <w:trPr>
          <w:trHeight w:val="324"/>
        </w:trPr>
        <w:tc>
          <w:tcPr>
            <w:tcW w:w="1460" w:type="dxa"/>
            <w:tcBorders>
              <w:top w:val="nil"/>
              <w:left w:val="single" w:sz="8" w:space="0" w:color="auto"/>
              <w:bottom w:val="single" w:sz="8" w:space="0" w:color="auto"/>
              <w:right w:val="single" w:sz="4" w:space="0" w:color="auto"/>
            </w:tcBorders>
            <w:shd w:val="clear" w:color="auto" w:fill="auto"/>
            <w:vAlign w:val="bottom"/>
            <w:hideMark/>
          </w:tcPr>
          <w:p w14:paraId="614C268F" w14:textId="77777777" w:rsidR="00A43BEC" w:rsidRPr="00A43BEC" w:rsidRDefault="00A43BEC" w:rsidP="00A43BEC">
            <w:pPr>
              <w:spacing w:after="0" w:line="240" w:lineRule="auto"/>
              <w:jc w:val="left"/>
              <w:rPr>
                <w:rFonts w:ascii="Calibri" w:hAnsi="Calibri" w:cs="Calibri"/>
                <w:b/>
                <w:bCs/>
                <w:color w:val="000000"/>
              </w:rPr>
            </w:pPr>
            <w:r w:rsidRPr="00A43BEC">
              <w:rPr>
                <w:rFonts w:ascii="Calibri" w:hAnsi="Calibri" w:cs="Calibri"/>
                <w:b/>
                <w:bCs/>
                <w:color w:val="000000"/>
              </w:rPr>
              <w:lastRenderedPageBreak/>
              <w:t>Bez závislosti</w:t>
            </w:r>
          </w:p>
        </w:tc>
        <w:tc>
          <w:tcPr>
            <w:tcW w:w="800" w:type="dxa"/>
            <w:tcBorders>
              <w:top w:val="nil"/>
              <w:left w:val="nil"/>
              <w:bottom w:val="single" w:sz="8" w:space="0" w:color="auto"/>
              <w:right w:val="single" w:sz="4" w:space="0" w:color="auto"/>
            </w:tcBorders>
            <w:shd w:val="clear" w:color="auto" w:fill="auto"/>
            <w:noWrap/>
            <w:vAlign w:val="bottom"/>
            <w:hideMark/>
          </w:tcPr>
          <w:p w14:paraId="41701A9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172</w:t>
            </w:r>
          </w:p>
        </w:tc>
        <w:tc>
          <w:tcPr>
            <w:tcW w:w="1240" w:type="dxa"/>
            <w:tcBorders>
              <w:top w:val="nil"/>
              <w:left w:val="nil"/>
              <w:bottom w:val="single" w:sz="8" w:space="0" w:color="auto"/>
              <w:right w:val="single" w:sz="4" w:space="0" w:color="auto"/>
            </w:tcBorders>
            <w:shd w:val="clear" w:color="auto" w:fill="auto"/>
            <w:noWrap/>
            <w:vAlign w:val="bottom"/>
            <w:hideMark/>
          </w:tcPr>
          <w:p w14:paraId="04B8AFC8"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4.068720</w:t>
            </w:r>
          </w:p>
        </w:tc>
        <w:tc>
          <w:tcPr>
            <w:tcW w:w="1420" w:type="dxa"/>
            <w:tcBorders>
              <w:top w:val="nil"/>
              <w:left w:val="nil"/>
              <w:bottom w:val="single" w:sz="8" w:space="0" w:color="auto"/>
              <w:right w:val="single" w:sz="4" w:space="0" w:color="auto"/>
            </w:tcBorders>
            <w:shd w:val="clear" w:color="auto" w:fill="auto"/>
            <w:noWrap/>
            <w:vAlign w:val="bottom"/>
            <w:hideMark/>
          </w:tcPr>
          <w:p w14:paraId="3C3C437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4.087940</w:t>
            </w:r>
          </w:p>
        </w:tc>
        <w:tc>
          <w:tcPr>
            <w:tcW w:w="880" w:type="dxa"/>
            <w:tcBorders>
              <w:top w:val="nil"/>
              <w:left w:val="nil"/>
              <w:bottom w:val="single" w:sz="8" w:space="0" w:color="auto"/>
              <w:right w:val="single" w:sz="4" w:space="0" w:color="auto"/>
            </w:tcBorders>
            <w:shd w:val="clear" w:color="auto" w:fill="auto"/>
            <w:noWrap/>
            <w:vAlign w:val="bottom"/>
            <w:hideMark/>
          </w:tcPr>
          <w:p w14:paraId="6EF58585"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345</w:t>
            </w:r>
          </w:p>
        </w:tc>
        <w:tc>
          <w:tcPr>
            <w:tcW w:w="1260" w:type="dxa"/>
            <w:tcBorders>
              <w:top w:val="nil"/>
              <w:left w:val="nil"/>
              <w:bottom w:val="single" w:sz="8" w:space="0" w:color="auto"/>
              <w:right w:val="single" w:sz="4" w:space="0" w:color="auto"/>
            </w:tcBorders>
            <w:shd w:val="clear" w:color="auto" w:fill="auto"/>
            <w:noWrap/>
            <w:vAlign w:val="bottom"/>
            <w:hideMark/>
          </w:tcPr>
          <w:p w14:paraId="5C10363A"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2.609300</w:t>
            </w:r>
          </w:p>
        </w:tc>
        <w:tc>
          <w:tcPr>
            <w:tcW w:w="1480" w:type="dxa"/>
            <w:tcBorders>
              <w:top w:val="nil"/>
              <w:left w:val="nil"/>
              <w:bottom w:val="single" w:sz="8" w:space="0" w:color="auto"/>
              <w:right w:val="single" w:sz="8" w:space="0" w:color="auto"/>
            </w:tcBorders>
            <w:shd w:val="clear" w:color="auto" w:fill="auto"/>
            <w:noWrap/>
            <w:vAlign w:val="bottom"/>
            <w:hideMark/>
          </w:tcPr>
          <w:p w14:paraId="74FD3319" w14:textId="77777777" w:rsidR="00A43BEC" w:rsidRPr="00A43BEC" w:rsidRDefault="00A43BEC" w:rsidP="00A43BEC">
            <w:pPr>
              <w:spacing w:after="0" w:line="240" w:lineRule="auto"/>
              <w:jc w:val="right"/>
              <w:rPr>
                <w:rFonts w:ascii="Calibri" w:hAnsi="Calibri" w:cs="Calibri"/>
                <w:color w:val="000000"/>
              </w:rPr>
            </w:pPr>
            <w:r w:rsidRPr="00A43BEC">
              <w:rPr>
                <w:rFonts w:ascii="Calibri" w:hAnsi="Calibri" w:cs="Calibri"/>
                <w:color w:val="000000"/>
              </w:rPr>
              <w:t>2.626810</w:t>
            </w:r>
          </w:p>
        </w:tc>
      </w:tr>
    </w:tbl>
    <w:p w14:paraId="7C6907C3" w14:textId="77777777" w:rsidR="00825B3B" w:rsidRDefault="00825B3B" w:rsidP="00825B3B">
      <w:pPr>
        <w:jc w:val="left"/>
      </w:pPr>
    </w:p>
    <w:p w14:paraId="465A96E8" w14:textId="645BAD90" w:rsidR="006702A3" w:rsidRPr="0042535C" w:rsidRDefault="00825B3B" w:rsidP="003E69FD">
      <w:r>
        <w:fldChar w:fldCharType="begin"/>
      </w:r>
      <w:r>
        <w:instrText xml:space="preserve"> REF _Ref131769101 \h </w:instrText>
      </w:r>
      <w:r>
        <w:fldChar w:fldCharType="separate"/>
      </w:r>
      <w:r>
        <w:t xml:space="preserve">Tabulka </w:t>
      </w:r>
      <w:r>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Lze také sledovat, jak náskok dále roste s vyšším stupněm rozbalování smyčky.</w:t>
      </w:r>
    </w:p>
    <w:p w14:paraId="0EDA3EC4" w14:textId="470A91F5" w:rsidR="002D59DE" w:rsidRDefault="002D59DE" w:rsidP="002D59DE">
      <w:pPr>
        <w:pStyle w:val="Caption"/>
        <w:keepNext/>
      </w:pPr>
      <w:bookmarkStart w:id="174" w:name="_Ref131769101"/>
      <w:bookmarkStart w:id="175" w:name="_Toc133669185"/>
      <w:r>
        <w:t xml:space="preserve">Tabulka </w:t>
      </w:r>
      <w:fldSimple w:instr=" SEQ Tabulka \* ARABIC ">
        <w:r w:rsidR="00DF0693">
          <w:rPr>
            <w:noProof/>
          </w:rPr>
          <w:t>4</w:t>
        </w:r>
      </w:fldSimple>
      <w:bookmarkEnd w:id="174"/>
      <w:r>
        <w:t>: Výsledky implementace zdrojového kódu 4</w:t>
      </w:r>
      <w:bookmarkEnd w:id="175"/>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A526BD">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A526BD">
        <w:trPr>
          <w:trHeight w:val="312"/>
          <w:jc w:val="center"/>
        </w:trPr>
        <w:tc>
          <w:tcPr>
            <w:tcW w:w="17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270A14E1" w14:textId="29379BD4" w:rsidR="00825B3B" w:rsidRDefault="00825B3B" w:rsidP="003E69FD">
      <w:r>
        <w:fldChar w:fldCharType="begin"/>
      </w:r>
      <w:r>
        <w:instrText xml:space="preserve"> REF _Ref131770537 \h </w:instrText>
      </w:r>
      <w:r>
        <w:fldChar w:fldCharType="separate"/>
      </w:r>
      <w:r>
        <w:t xml:space="preserve">Tabulka </w:t>
      </w:r>
      <w:r>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 a sice 10000. Jak roste krok, přirozeně se zvětšuje velikost iterovaného pole. I přesto se v některých případech krok 510 výkonově blíží kroku 64, ačkoliv pracují na různě velkých polích.</w:t>
      </w:r>
      <w:r w:rsidR="00144E7C">
        <w:t xml:space="preserve"> Bližší informace jsou uvedeny v sekci </w:t>
      </w:r>
      <w:r w:rsidR="00144E7C">
        <w:fldChar w:fldCharType="begin"/>
      </w:r>
      <w:r w:rsidR="00144E7C">
        <w:instrText xml:space="preserve"> REF _Ref133668421 \r \h </w:instrText>
      </w:r>
      <w:r w:rsidR="00144E7C">
        <w:fldChar w:fldCharType="separate"/>
      </w:r>
      <w:r w:rsidR="00144E7C">
        <w:t>3.1</w:t>
      </w:r>
      <w:r w:rsidR="00144E7C">
        <w:fldChar w:fldCharType="end"/>
      </w:r>
      <w:r w:rsidR="00144E7C">
        <w:t>.</w:t>
      </w:r>
    </w:p>
    <w:p w14:paraId="3DE1046A" w14:textId="576010DF" w:rsidR="00025909" w:rsidRDefault="00025909" w:rsidP="00025909">
      <w:pPr>
        <w:pStyle w:val="Caption"/>
        <w:keepNext/>
      </w:pPr>
      <w:bookmarkStart w:id="176" w:name="_Ref131770537"/>
      <w:bookmarkStart w:id="177" w:name="_Toc133669186"/>
      <w:r>
        <w:t xml:space="preserve">Tabulka </w:t>
      </w:r>
      <w:fldSimple w:instr=" SEQ Tabulka \* ARABIC ">
        <w:r w:rsidR="00DF0693">
          <w:rPr>
            <w:noProof/>
          </w:rPr>
          <w:t>5</w:t>
        </w:r>
      </w:fldSimple>
      <w:bookmarkEnd w:id="176"/>
      <w:r>
        <w:t>: Výsledky implementace zdrojového kódu 5</w:t>
      </w:r>
      <w:bookmarkEnd w:id="177"/>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54DE96A4" w14:textId="2AF7103A" w:rsidR="00825B3B" w:rsidRDefault="00825B3B" w:rsidP="003E69FD">
      <w:r>
        <w:rPr>
          <w:lang w:val="en-US"/>
        </w:rPr>
        <w:fldChar w:fldCharType="begin"/>
      </w:r>
      <w:r>
        <w:rPr>
          <w:lang w:val="en-US"/>
        </w:rPr>
        <w:instrText xml:space="preserve"> REF _Ref131771125 \h </w:instrText>
      </w:r>
      <w:r>
        <w:rPr>
          <w:lang w:val="en-US"/>
        </w:rPr>
      </w:r>
      <w:r>
        <w:rPr>
          <w:lang w:val="en-US"/>
        </w:rPr>
        <w:fldChar w:fldCharType="separate"/>
      </w:r>
      <w:r>
        <w:t xml:space="preserve">Tabulka </w:t>
      </w:r>
      <w:r>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r w:rsidR="002E40AE">
        <w:t xml:space="preserve"> Bližší informace jsou uvedeny v sekci </w:t>
      </w:r>
      <w:r w:rsidR="002E40AE">
        <w:fldChar w:fldCharType="begin"/>
      </w:r>
      <w:r w:rsidR="002E40AE">
        <w:instrText xml:space="preserve"> REF _Ref133668450 \r \h </w:instrText>
      </w:r>
      <w:r w:rsidR="002E40AE">
        <w:fldChar w:fldCharType="separate"/>
      </w:r>
      <w:r w:rsidR="002E40AE">
        <w:t>3.4</w:t>
      </w:r>
      <w:r w:rsidR="002E40AE">
        <w:fldChar w:fldCharType="end"/>
      </w:r>
      <w:r w:rsidR="002E40AE">
        <w:t>.</w:t>
      </w:r>
    </w:p>
    <w:p w14:paraId="752D2854" w14:textId="5A43C1F9" w:rsidR="00657864" w:rsidRDefault="00657864" w:rsidP="00657864">
      <w:pPr>
        <w:pStyle w:val="Caption"/>
        <w:keepNext/>
      </w:pPr>
      <w:bookmarkStart w:id="178" w:name="_Ref131771125"/>
      <w:bookmarkStart w:id="179" w:name="_Toc133669187"/>
      <w:r>
        <w:t xml:space="preserve">Tabulka </w:t>
      </w:r>
      <w:fldSimple w:instr=" SEQ Tabulka \* ARABIC ">
        <w:r w:rsidR="00DF0693">
          <w:rPr>
            <w:noProof/>
          </w:rPr>
          <w:t>6</w:t>
        </w:r>
      </w:fldSimple>
      <w:bookmarkEnd w:id="178"/>
      <w:r>
        <w:t xml:space="preserve">: </w:t>
      </w:r>
      <w:r w:rsidR="00DF481E">
        <w:t>Výsledky implementace zdrojového kódu 6</w:t>
      </w:r>
      <w:bookmarkEnd w:id="17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29F0E86E" w14:textId="77777777" w:rsidR="00825B3B" w:rsidRDefault="00825B3B" w:rsidP="00825B3B">
      <w:pPr>
        <w:jc w:val="left"/>
      </w:pPr>
    </w:p>
    <w:p w14:paraId="191C115E" w14:textId="1A11976F" w:rsidR="0056571D" w:rsidRPr="00825B3B" w:rsidRDefault="00825B3B" w:rsidP="003E69FD">
      <w:r>
        <w:fldChar w:fldCharType="begin"/>
      </w:r>
      <w:r>
        <w:instrText xml:space="preserve"> REF _Ref131771553 \h </w:instrText>
      </w:r>
      <w:r>
        <w:fldChar w:fldCharType="separate"/>
      </w:r>
      <w:r>
        <w:t xml:space="preserve">Tabulka </w:t>
      </w:r>
      <w:r>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umožní snížit počet odkazů do operační paměti, které mohou být velmi nákladné.</w:t>
      </w:r>
    </w:p>
    <w:p w14:paraId="6C45189E" w14:textId="30C521FD" w:rsidR="00DF481E" w:rsidRDefault="00DF481E" w:rsidP="00DF481E">
      <w:pPr>
        <w:pStyle w:val="Caption"/>
        <w:keepNext/>
      </w:pPr>
      <w:bookmarkStart w:id="180" w:name="_Ref131771553"/>
      <w:bookmarkStart w:id="181" w:name="_Toc133669188"/>
      <w:r>
        <w:t xml:space="preserve">Tabulka </w:t>
      </w:r>
      <w:fldSimple w:instr=" SEQ Tabulka \* ARABIC ">
        <w:r w:rsidR="00DF0693">
          <w:rPr>
            <w:noProof/>
          </w:rPr>
          <w:t>7</w:t>
        </w:r>
      </w:fldSimple>
      <w:bookmarkEnd w:id="180"/>
      <w:r>
        <w:t>: Výsledky implementace zdrojového kódu 7</w:t>
      </w:r>
      <w:bookmarkEnd w:id="18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6FA59E06" w14:textId="77777777" w:rsidR="00825B3B" w:rsidRDefault="00825B3B" w:rsidP="003E69FD">
      <w:r>
        <w:fldChar w:fldCharType="begin"/>
      </w:r>
      <w:r>
        <w:instrText xml:space="preserve"> REF _Ref131771938 \h </w:instrText>
      </w:r>
      <w:r>
        <w:fldChar w:fldCharType="separate"/>
      </w:r>
      <w:r>
        <w:t xml:space="preserve">Tabulka </w:t>
      </w:r>
      <w:r>
        <w:rPr>
          <w:noProof/>
        </w:rPr>
        <w:t>8</w:t>
      </w:r>
      <w:r>
        <w:fldChar w:fldCharType="end"/>
      </w:r>
      <w:r>
        <w:t xml:space="preserve"> demonstruje další vliv rozdílu uspořádání dat na výkon. V tomto případě se porovnává </w:t>
      </w:r>
      <w:proofErr w:type="spellStart"/>
      <w:r>
        <w:rPr>
          <w:i/>
          <w:iCs/>
        </w:rPr>
        <w:t>array</w:t>
      </w:r>
      <w:proofErr w:type="spellEnd"/>
      <w:r>
        <w:rPr>
          <w:i/>
          <w:iCs/>
        </w:rPr>
        <w:t xml:space="preserve"> </w:t>
      </w:r>
      <w:proofErr w:type="spellStart"/>
      <w:r>
        <w:rPr>
          <w:i/>
          <w:iCs/>
        </w:rPr>
        <w:t>of</w:t>
      </w:r>
      <w:proofErr w:type="spellEnd"/>
      <w:r>
        <w:rPr>
          <w:i/>
          <w:iCs/>
        </w:rPr>
        <w:t xml:space="preserve"> </w:t>
      </w:r>
      <w:proofErr w:type="spellStart"/>
      <w:r>
        <w:rPr>
          <w:i/>
          <w:iCs/>
        </w:rPr>
        <w:t>structures</w:t>
      </w:r>
      <w:proofErr w:type="spellEnd"/>
      <w:r>
        <w:rPr>
          <w:i/>
          <w:iCs/>
        </w:rPr>
        <w:t xml:space="preserve"> </w:t>
      </w:r>
      <w:r>
        <w:t xml:space="preserve">se </w:t>
      </w:r>
      <w:proofErr w:type="spellStart"/>
      <w:r>
        <w:rPr>
          <w:i/>
          <w:iCs/>
        </w:rPr>
        <w:t>structure</w:t>
      </w:r>
      <w:proofErr w:type="spellEnd"/>
      <w:r>
        <w:rPr>
          <w:i/>
          <w:iCs/>
        </w:rPr>
        <w:t xml:space="preserve"> of </w:t>
      </w:r>
      <w:proofErr w:type="spellStart"/>
      <w:r>
        <w:rPr>
          <w:i/>
          <w:iCs/>
        </w:rPr>
        <w:t>arrays</w:t>
      </w:r>
      <w:proofErr w:type="spellEnd"/>
      <w:r>
        <w:t>. Důvod zrychlení je stejný, jako pro předchozí příklad.</w:t>
      </w:r>
    </w:p>
    <w:p w14:paraId="6E199365" w14:textId="1F8C6ADA" w:rsidR="00DF481E" w:rsidRDefault="00DF481E" w:rsidP="00DF481E">
      <w:pPr>
        <w:pStyle w:val="Caption"/>
        <w:keepNext/>
      </w:pPr>
      <w:bookmarkStart w:id="182" w:name="_Ref131771938"/>
      <w:bookmarkStart w:id="183" w:name="_Toc133669189"/>
      <w:r>
        <w:t xml:space="preserve">Tabulka </w:t>
      </w:r>
      <w:fldSimple w:instr=" SEQ Tabulka \* ARABIC ">
        <w:r w:rsidR="00DF0693">
          <w:rPr>
            <w:noProof/>
          </w:rPr>
          <w:t>8</w:t>
        </w:r>
      </w:fldSimple>
      <w:bookmarkEnd w:id="182"/>
      <w:r>
        <w:t>: Výsledky implementace zdrojového kódu 8</w:t>
      </w:r>
      <w:bookmarkEnd w:id="18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lastRenderedPageBreak/>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562A7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562A7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6085B059" w14:textId="6B2DAFBF" w:rsidR="00825B3B" w:rsidRDefault="00825B3B" w:rsidP="003E69FD">
      <w:r>
        <w:fldChar w:fldCharType="begin"/>
      </w:r>
      <w:r>
        <w:instrText xml:space="preserve"> REF _Ref131774182 \h </w:instrText>
      </w:r>
      <w:r>
        <w:fldChar w:fldCharType="separate"/>
      </w:r>
      <w:r>
        <w:t xml:space="preserve">Tabulka </w:t>
      </w:r>
      <w:r>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blíží dvojnásobku. Stále ovšem existuje určitá SIMD režie, která může nárůst výkonu limitovat. Pokud bychom mohli pracovat s datovým typem, který je menší, šlo by docílit ještě razantnějšího rozdílu v době běhu programu. Rovněž lze pozorovat, že rozdíl mezi klasickou a vektorovou variantou je znatelnější při využití vyššího stupně optimalizace.</w:t>
      </w:r>
      <w:r w:rsidR="008E16E3">
        <w:t xml:space="preserve"> Bližší informace jsou uvedeny v sekci </w:t>
      </w:r>
      <w:r w:rsidR="008E16E3">
        <w:fldChar w:fldCharType="begin"/>
      </w:r>
      <w:r w:rsidR="008E16E3">
        <w:instrText xml:space="preserve"> REF _Ref133668501 \r \h </w:instrText>
      </w:r>
      <w:r w:rsidR="008E16E3">
        <w:fldChar w:fldCharType="separate"/>
      </w:r>
      <w:r w:rsidR="008E16E3">
        <w:t>3.8</w:t>
      </w:r>
      <w:r w:rsidR="008E16E3">
        <w:fldChar w:fldCharType="end"/>
      </w:r>
      <w:r w:rsidR="008E16E3">
        <w:t>.</w:t>
      </w:r>
    </w:p>
    <w:p w14:paraId="2853EC0D" w14:textId="1C643FC0" w:rsidR="00430EA9" w:rsidRDefault="00430EA9" w:rsidP="00430EA9">
      <w:pPr>
        <w:pStyle w:val="Caption"/>
        <w:keepNext/>
      </w:pPr>
      <w:bookmarkStart w:id="184" w:name="_Ref131774182"/>
      <w:bookmarkStart w:id="185" w:name="_Toc133669190"/>
      <w:r>
        <w:lastRenderedPageBreak/>
        <w:t xml:space="preserve">Tabulka </w:t>
      </w:r>
      <w:fldSimple w:instr=" SEQ Tabulka \* ARABIC ">
        <w:r w:rsidR="00DF0693">
          <w:rPr>
            <w:noProof/>
          </w:rPr>
          <w:t>9</w:t>
        </w:r>
      </w:fldSimple>
      <w:bookmarkEnd w:id="184"/>
      <w:r>
        <w:t>: Výsledky implementace zdrojového kódu 9</w:t>
      </w:r>
      <w:bookmarkEnd w:id="18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6A3670CC" w14:textId="77777777" w:rsidR="00825B3B" w:rsidRDefault="00825B3B" w:rsidP="00430EA9">
      <w:pPr>
        <w:jc w:val="center"/>
      </w:pPr>
    </w:p>
    <w:p w14:paraId="2D44FD5B" w14:textId="2AD6BCF0" w:rsidR="00825B3B" w:rsidRDefault="00825B3B" w:rsidP="003E69FD">
      <w:r>
        <w:rPr>
          <w:lang w:val="en-US"/>
        </w:rPr>
        <w:lastRenderedPageBreak/>
        <w:fldChar w:fldCharType="begin"/>
      </w:r>
      <w:r>
        <w:rPr>
          <w:lang w:val="en-US"/>
        </w:rPr>
        <w:instrText xml:space="preserve"> REF _Ref131774721 \h </w:instrText>
      </w:r>
      <w:r>
        <w:rPr>
          <w:lang w:val="en-US"/>
        </w:rPr>
      </w:r>
      <w:r>
        <w:rPr>
          <w:lang w:val="en-US"/>
        </w:rPr>
        <w:fldChar w:fldCharType="separate"/>
      </w:r>
      <w:r>
        <w:t xml:space="preserve">Tabulka </w:t>
      </w:r>
      <w:r>
        <w:rPr>
          <w:noProof/>
        </w:rPr>
        <w:t>10</w:t>
      </w:r>
      <w:r>
        <w:rPr>
          <w:lang w:val="en-US"/>
        </w:rPr>
        <w:fldChar w:fldCharType="end"/>
      </w:r>
      <w:r>
        <w:rPr>
          <w:lang w:val="en-US"/>
        </w:rPr>
        <w:t xml:space="preserve"> </w:t>
      </w:r>
      <w:r w:rsidRPr="006629A8">
        <w:t>představuje vliv</w:t>
      </w:r>
      <w:r>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270405C" w14:textId="6315FF4C" w:rsidR="001D11F9" w:rsidRDefault="001D11F9" w:rsidP="001D11F9">
      <w:pPr>
        <w:pStyle w:val="Caption"/>
        <w:keepNext/>
      </w:pPr>
      <w:bookmarkStart w:id="186" w:name="_Ref131774721"/>
      <w:bookmarkStart w:id="187" w:name="_Toc133669191"/>
      <w:r>
        <w:t xml:space="preserve">Tabulka </w:t>
      </w:r>
      <w:fldSimple w:instr=" SEQ Tabulka \* ARABIC ">
        <w:r w:rsidR="00DF0693">
          <w:rPr>
            <w:noProof/>
          </w:rPr>
          <w:t>10</w:t>
        </w:r>
      </w:fldSimple>
      <w:bookmarkEnd w:id="186"/>
      <w:r>
        <w:t>: Výsledky implementace zdrojového kódu 10</w:t>
      </w:r>
      <w:bookmarkEnd w:id="18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34FB0148" w14:textId="3C87EFC3" w:rsidR="00825B3B" w:rsidRPr="00825B3B" w:rsidRDefault="00825B3B" w:rsidP="003E69FD">
      <w:r>
        <w:rPr>
          <w:lang w:val="en-US"/>
        </w:rPr>
        <w:fldChar w:fldCharType="begin"/>
      </w:r>
      <w:r>
        <w:rPr>
          <w:lang w:val="en-US"/>
        </w:rPr>
        <w:instrText xml:space="preserve"> REF _Ref131775277 \h </w:instrText>
      </w:r>
      <w:r>
        <w:rPr>
          <w:lang w:val="en-US"/>
        </w:rPr>
      </w:r>
      <w:r>
        <w:rPr>
          <w:lang w:val="en-US"/>
        </w:rPr>
        <w:fldChar w:fldCharType="separate"/>
      </w:r>
      <w:r>
        <w:t xml:space="preserve">Tabulka </w:t>
      </w:r>
      <w:r>
        <w:rPr>
          <w:noProof/>
        </w:rPr>
        <w:t>11</w:t>
      </w:r>
      <w:r>
        <w:rPr>
          <w:lang w:val="en-US"/>
        </w:rPr>
        <w:fldChar w:fldCharType="end"/>
      </w:r>
      <w:r>
        <w:rPr>
          <w:lang w:val="en-US"/>
        </w:rPr>
        <w:t xml:space="preserve"> </w:t>
      </w:r>
      <w:r>
        <w:t>ukazuje různorodou povahu překladačů k jejich přístupu řešení větvení. 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naloží. Rovněž by mohlo být dosaženo zcela odlišných výsledků na různých architekturách.</w:t>
      </w:r>
      <w:r w:rsidR="008E16E3">
        <w:t xml:space="preserve"> Bližší informace jsou uvedeny v sekci </w:t>
      </w:r>
      <w:r w:rsidR="008E16E3">
        <w:fldChar w:fldCharType="begin"/>
      </w:r>
      <w:r w:rsidR="008E16E3">
        <w:instrText xml:space="preserve"> REF _Ref133668595 \r \h </w:instrText>
      </w:r>
      <w:r w:rsidR="008E16E3">
        <w:fldChar w:fldCharType="separate"/>
      </w:r>
      <w:r w:rsidR="008E16E3">
        <w:t>3.9.1.2</w:t>
      </w:r>
      <w:r w:rsidR="008E16E3">
        <w:fldChar w:fldCharType="end"/>
      </w:r>
      <w:r w:rsidR="008E16E3">
        <w:t>.</w:t>
      </w:r>
    </w:p>
    <w:p w14:paraId="5354D9E6" w14:textId="11FB2DBA" w:rsidR="001252A4" w:rsidRPr="00A63C16" w:rsidRDefault="00250861" w:rsidP="00A63C16">
      <w:pPr>
        <w:pStyle w:val="Caption"/>
        <w:keepNext/>
      </w:pPr>
      <w:bookmarkStart w:id="188" w:name="_Ref131775277"/>
      <w:bookmarkStart w:id="189" w:name="_Toc133669192"/>
      <w:r>
        <w:t xml:space="preserve">Tabulka </w:t>
      </w:r>
      <w:fldSimple w:instr=" SEQ Tabulka \* ARABIC ">
        <w:r w:rsidR="00DF0693">
          <w:rPr>
            <w:noProof/>
          </w:rPr>
          <w:t>11</w:t>
        </w:r>
      </w:fldSimple>
      <w:bookmarkEnd w:id="188"/>
      <w:r>
        <w:t>: Výsledky implementace zdrojového kódu 11</w:t>
      </w:r>
      <w:bookmarkEnd w:id="189"/>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x &gt;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35C69D15" w14:textId="4EB80456" w:rsidR="00825B3B" w:rsidRPr="00825B3B" w:rsidRDefault="00825B3B" w:rsidP="003E69FD">
      <w:r>
        <w:fldChar w:fldCharType="begin"/>
      </w:r>
      <w:r>
        <w:instrText xml:space="preserve"> REF _Ref131776031 \h </w:instrText>
      </w:r>
      <w:r>
        <w:fldChar w:fldCharType="separate"/>
      </w:r>
      <w:r>
        <w:t xml:space="preserve">Tabulka </w:t>
      </w:r>
      <w:r>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r w:rsidR="00FF765C">
        <w:t xml:space="preserve"> Bližší informace jsou uvedeny v sekci </w:t>
      </w:r>
      <w:r w:rsidR="00FF765C">
        <w:fldChar w:fldCharType="begin"/>
      </w:r>
      <w:r w:rsidR="00FF765C">
        <w:instrText xml:space="preserve"> REF _Ref133668618 \r \h </w:instrText>
      </w:r>
      <w:r w:rsidR="00FF765C">
        <w:fldChar w:fldCharType="separate"/>
      </w:r>
      <w:r w:rsidR="00FF765C">
        <w:t>3.9.3</w:t>
      </w:r>
      <w:r w:rsidR="00FF765C">
        <w:fldChar w:fldCharType="end"/>
      </w:r>
      <w:r w:rsidR="00FF765C">
        <w:t>.</w:t>
      </w:r>
    </w:p>
    <w:p w14:paraId="25860196" w14:textId="0ADBE1E8" w:rsidR="0025386C" w:rsidRDefault="0025386C" w:rsidP="0025386C">
      <w:pPr>
        <w:pStyle w:val="Caption"/>
        <w:keepNext/>
      </w:pPr>
      <w:bookmarkStart w:id="190" w:name="_Ref131776031"/>
      <w:bookmarkStart w:id="191" w:name="_Toc133669193"/>
      <w:r>
        <w:t xml:space="preserve">Tabulka </w:t>
      </w:r>
      <w:fldSimple w:instr=" SEQ Tabulka \* ARABIC ">
        <w:r w:rsidR="00DF0693">
          <w:rPr>
            <w:noProof/>
          </w:rPr>
          <w:t>12</w:t>
        </w:r>
      </w:fldSimple>
      <w:bookmarkEnd w:id="190"/>
      <w:r>
        <w:t>: Výsledky implementace zdrojového kódu 12</w:t>
      </w:r>
      <w:bookmarkEnd w:id="191"/>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74FEE2AE" w14:textId="384BF3E5" w:rsidR="00825B3B" w:rsidRDefault="00825B3B" w:rsidP="003E69FD">
      <w:r>
        <w:fldChar w:fldCharType="begin"/>
      </w:r>
      <w:r>
        <w:instrText xml:space="preserve"> REF _Ref131776268 \h </w:instrText>
      </w:r>
      <w:r>
        <w:fldChar w:fldCharType="separate"/>
      </w:r>
      <w:r>
        <w:t xml:space="preserve">Tabulka </w:t>
      </w:r>
      <w:r>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režimu.</w:t>
      </w:r>
      <w:r w:rsidR="00AC09AC">
        <w:t xml:space="preserve"> Bližší informace jsou uvedeny v sekci </w:t>
      </w:r>
      <w:r w:rsidR="00AC09AC">
        <w:fldChar w:fldCharType="begin"/>
      </w:r>
      <w:r w:rsidR="00AC09AC">
        <w:instrText xml:space="preserve"> REF _Ref133668641 \r \h </w:instrText>
      </w:r>
      <w:r w:rsidR="00AC09AC">
        <w:fldChar w:fldCharType="separate"/>
      </w:r>
      <w:r w:rsidR="00AC09AC">
        <w:t>3.3.6</w:t>
      </w:r>
      <w:r w:rsidR="00AC09AC">
        <w:fldChar w:fldCharType="end"/>
      </w:r>
      <w:r w:rsidR="00AC09AC">
        <w:t>.</w:t>
      </w:r>
    </w:p>
    <w:p w14:paraId="1A6A110B" w14:textId="669D0A23" w:rsidR="0025386C" w:rsidRDefault="0025386C" w:rsidP="0025386C">
      <w:pPr>
        <w:pStyle w:val="Caption"/>
        <w:keepNext/>
      </w:pPr>
      <w:bookmarkStart w:id="192" w:name="_Ref131776268"/>
      <w:bookmarkStart w:id="193" w:name="_Toc133669194"/>
      <w:r>
        <w:t xml:space="preserve">Tabulka </w:t>
      </w:r>
      <w:fldSimple w:instr=" SEQ Tabulka \* ARABIC ">
        <w:r w:rsidR="00DF0693">
          <w:rPr>
            <w:noProof/>
          </w:rPr>
          <w:t>13</w:t>
        </w:r>
      </w:fldSimple>
      <w:bookmarkEnd w:id="192"/>
      <w:r>
        <w:t>: Výsledky implementace zdrojového kódu 13</w:t>
      </w:r>
      <w:bookmarkEnd w:id="193"/>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24E8B4AC" w14:textId="2580717A" w:rsidR="00825B3B" w:rsidRPr="00825B3B" w:rsidRDefault="00825B3B" w:rsidP="00825B3B">
      <w:r>
        <w:t xml:space="preserve">Instrumentační </w:t>
      </w:r>
      <w:proofErr w:type="spellStart"/>
      <w:r>
        <w:t>profiler</w:t>
      </w:r>
      <w:proofErr w:type="spellEnd"/>
      <w:r>
        <w:t xml:space="preserve"> Tracy zobrazuje průběh programu pro iteraci dvourozměrného pole po sloupcích a po řádcích v </w:t>
      </w:r>
      <w:r>
        <w:fldChar w:fldCharType="begin"/>
      </w:r>
      <w:r>
        <w:instrText xml:space="preserve"> REF _Ref132018122 \h </w:instrText>
      </w:r>
      <w:r>
        <w:fldChar w:fldCharType="separate"/>
      </w:r>
      <w:r>
        <w:t xml:space="preserve">Obr. </w:t>
      </w:r>
      <w:r>
        <w:rPr>
          <w:noProof/>
        </w:rPr>
        <w:t>43</w:t>
      </w:r>
      <w:r>
        <w:fldChar w:fldCharType="end"/>
      </w:r>
      <w:r>
        <w:t>. Velikosti polí jsou stejné jako v tabulce 1. Aplikace nám umožňuje graficky znázornit využití CPU a také alokované a uvolněné paměti.</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3B88C625" w:rsidR="0007067A" w:rsidRDefault="005212E7" w:rsidP="005212E7">
      <w:pPr>
        <w:pStyle w:val="Caption"/>
      </w:pPr>
      <w:bookmarkStart w:id="194" w:name="_Ref132018122"/>
      <w:bookmarkStart w:id="195" w:name="_Toc133669162"/>
      <w:r>
        <w:t xml:space="preserve">Obr. </w:t>
      </w:r>
      <w:fldSimple w:instr=" SEQ Obr. \* ARABIC ">
        <w:r w:rsidR="00DF0693">
          <w:rPr>
            <w:noProof/>
          </w:rPr>
          <w:t>43</w:t>
        </w:r>
      </w:fldSimple>
      <w:bookmarkEnd w:id="194"/>
      <w:r>
        <w:t>: Program Tracy – analýza zdrojového kódu 1. [Zdroj vlastní]</w:t>
      </w:r>
      <w:bookmarkEnd w:id="195"/>
    </w:p>
    <w:p w14:paraId="6F37CC7C" w14:textId="77777777" w:rsidR="00825B3B" w:rsidRDefault="00825B3B" w:rsidP="00825B3B">
      <w:r>
        <w:t xml:space="preserve">Implementace příkladu určeného pro profilování je členěna podle velikost dat, na kterých se pracuje. </w:t>
      </w:r>
      <w:r>
        <w:fldChar w:fldCharType="begin"/>
      </w:r>
      <w:r>
        <w:instrText xml:space="preserve"> REF _Ref131942405 \h </w:instrText>
      </w:r>
      <w:r>
        <w:fldChar w:fldCharType="separate"/>
      </w:r>
      <w:r>
        <w:t xml:space="preserve">Obr. </w:t>
      </w:r>
      <w:r>
        <w:rPr>
          <w:noProof/>
        </w:rPr>
        <w:t>44</w:t>
      </w:r>
      <w:r>
        <w:fldChar w:fldCharType="end"/>
      </w:r>
      <w:r>
        <w:t xml:space="preserve"> vyčítá celkový čas potřebný pro vykonání celé části. </w:t>
      </w:r>
    </w:p>
    <w:p w14:paraId="771B5925" w14:textId="77777777" w:rsidR="00825B3B" w:rsidRPr="00825B3B" w:rsidRDefault="00825B3B" w:rsidP="00825B3B"/>
    <w:p w14:paraId="450A3831" w14:textId="77777777" w:rsidR="005212E7" w:rsidRDefault="00CC3B2B" w:rsidP="005212E7">
      <w:pPr>
        <w:keepNext/>
        <w:jc w:val="center"/>
      </w:pPr>
      <w:r>
        <w:rPr>
          <w:noProof/>
        </w:rPr>
        <w:lastRenderedPageBreak/>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311A6326" w:rsidR="00CC3B2B" w:rsidRDefault="005212E7" w:rsidP="005212E7">
      <w:pPr>
        <w:pStyle w:val="Caption"/>
      </w:pPr>
      <w:bookmarkStart w:id="196" w:name="_Ref131942405"/>
      <w:bookmarkStart w:id="197" w:name="_Toc133669163"/>
      <w:r>
        <w:t xml:space="preserve">Obr. </w:t>
      </w:r>
      <w:fldSimple w:instr=" SEQ Obr. \* ARABIC ">
        <w:r w:rsidR="00DF0693">
          <w:rPr>
            <w:noProof/>
          </w:rPr>
          <w:t>44</w:t>
        </w:r>
      </w:fldSimple>
      <w:bookmarkEnd w:id="196"/>
      <w:r>
        <w:t>: Profilování částí podle velikosti dat. [Zdroj vlastní]</w:t>
      </w:r>
      <w:bookmarkEnd w:id="197"/>
    </w:p>
    <w:p w14:paraId="06D5D833" w14:textId="5BEF5BEF" w:rsidR="00825B3B" w:rsidRPr="00825B3B" w:rsidRDefault="00825B3B" w:rsidP="003E69FD">
      <w:r>
        <w:t>U každé části pak lze vidět rozdíl v době trvání jednotlivých přístupů. Aby měl profilovací nástroj dostatečné množství dat a aby se snáze připojil k profilované aplikaci, provádí se sledovaná metoda opakovaně ve smyčce.</w:t>
      </w:r>
    </w:p>
    <w:p w14:paraId="12176C60" w14:textId="77777777" w:rsidR="005212E7" w:rsidRDefault="00CC3B2B" w:rsidP="005212E7">
      <w:pPr>
        <w:keepNext/>
        <w:jc w:val="center"/>
      </w:pPr>
      <w:r>
        <w:rPr>
          <w:noProof/>
        </w:rPr>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68515628" w:rsidR="00CC3B2B" w:rsidRDefault="005212E7" w:rsidP="005212E7">
      <w:pPr>
        <w:pStyle w:val="Caption"/>
      </w:pPr>
      <w:bookmarkStart w:id="198" w:name="_Toc133669164"/>
      <w:r>
        <w:t xml:space="preserve">Obr. </w:t>
      </w:r>
      <w:fldSimple w:instr=" SEQ Obr. \* ARABIC ">
        <w:r w:rsidR="00DF0693">
          <w:rPr>
            <w:noProof/>
          </w:rPr>
          <w:t>45</w:t>
        </w:r>
      </w:fldSimple>
      <w:r>
        <w:t>: Pohled na srovnání doby běhu pro velikost 900x900. [Zdroj vlastní]</w:t>
      </w:r>
      <w:bookmarkEnd w:id="198"/>
    </w:p>
    <w:p w14:paraId="55EF9C41" w14:textId="2853229F" w:rsidR="00825B3B" w:rsidRPr="00825B3B" w:rsidRDefault="00825B3B" w:rsidP="00825B3B">
      <w:r>
        <w:fldChar w:fldCharType="begin"/>
      </w:r>
      <w:r>
        <w:instrText xml:space="preserve"> REF _Ref131942492 \h </w:instrText>
      </w:r>
      <w:r>
        <w:fldChar w:fldCharType="separate"/>
      </w:r>
      <w:r>
        <w:t xml:space="preserve">Obr. </w:t>
      </w:r>
      <w:r>
        <w:rPr>
          <w:noProof/>
        </w:rPr>
        <w:t>46</w:t>
      </w:r>
      <w:r>
        <w:fldChar w:fldCharType="end"/>
      </w:r>
      <w:r>
        <w:t xml:space="preserve"> ukazuje, že průměrný čas exekuce funkce pro iteraci po řádcích zhruba odpovídá hodnotám naměřeným </w:t>
      </w:r>
      <w:proofErr w:type="spellStart"/>
      <w:r>
        <w:t>benchmarkovacím</w:t>
      </w:r>
      <w:proofErr w:type="spellEnd"/>
      <w:r>
        <w:t xml:space="preserve"> nástrojem.</w:t>
      </w:r>
      <w:r w:rsidRPr="005E0E48">
        <w:t xml:space="preserve"> </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4F536FA4" w:rsidR="00DA4F7B" w:rsidRDefault="003B1AAB" w:rsidP="003B1AAB">
      <w:pPr>
        <w:pStyle w:val="Caption"/>
      </w:pPr>
      <w:bookmarkStart w:id="199" w:name="_Ref131942492"/>
      <w:bookmarkStart w:id="200" w:name="_Toc133669165"/>
      <w:r>
        <w:t xml:space="preserve">Obr. </w:t>
      </w:r>
      <w:fldSimple w:instr=" SEQ Obr. \* ARABIC ">
        <w:r w:rsidR="00DF0693">
          <w:rPr>
            <w:noProof/>
          </w:rPr>
          <w:t>46</w:t>
        </w:r>
      </w:fldSimple>
      <w:bookmarkEnd w:id="199"/>
      <w:r>
        <w:t>: Průměrná doba běhu iterace po řádcích. [Zdroj vlastní]</w:t>
      </w:r>
      <w:bookmarkEnd w:id="200"/>
    </w:p>
    <w:p w14:paraId="5B14B8DA" w14:textId="77777777" w:rsidR="00825B3B" w:rsidRPr="005E0E48" w:rsidRDefault="00825B3B" w:rsidP="00825B3B">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fldChar w:fldCharType="begin"/>
      </w:r>
      <w:r>
        <w:instrText xml:space="preserve"> REF _Ref131942536 \h </w:instrText>
      </w:r>
      <w:r>
        <w:fldChar w:fldCharType="separate"/>
      </w:r>
      <w:r>
        <w:t xml:space="preserve">Obr. </w:t>
      </w:r>
      <w:r>
        <w:rPr>
          <w:noProof/>
        </w:rPr>
        <w:t>47</w:t>
      </w:r>
      <w:r>
        <w:fldChar w:fldCharType="end"/>
      </w:r>
      <w:r>
        <w:t xml:space="preserve"> zobrazuje tělo hlavní smyčky programu. V obou případech se využívá identických instrukcí, v jednom případě je stráveno více času u instrukce pro převod dat z registru do paměti. </w:t>
      </w:r>
    </w:p>
    <w:p w14:paraId="6E9812C3" w14:textId="77777777" w:rsidR="00825B3B" w:rsidRPr="00825B3B" w:rsidRDefault="00825B3B" w:rsidP="00825B3B"/>
    <w:p w14:paraId="228F93BE" w14:textId="77777777" w:rsidR="003B1AAB" w:rsidRDefault="00FB6578" w:rsidP="003B1AAB">
      <w:pPr>
        <w:keepNext/>
        <w:jc w:val="center"/>
      </w:pPr>
      <w:r>
        <w:rPr>
          <w:noProof/>
          <w:lang w:val="en-US"/>
        </w:rPr>
        <w:lastRenderedPageBreak/>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47FBE605" w:rsidR="00DA4F7B" w:rsidRDefault="003B1AAB" w:rsidP="003B1AAB">
      <w:pPr>
        <w:pStyle w:val="Caption"/>
      </w:pPr>
      <w:bookmarkStart w:id="201" w:name="_Ref131942536"/>
      <w:bookmarkStart w:id="202" w:name="_Toc133669166"/>
      <w:r>
        <w:t xml:space="preserve">Obr. </w:t>
      </w:r>
      <w:fldSimple w:instr=" SEQ Obr. \* ARABIC ">
        <w:r w:rsidR="00DF0693">
          <w:rPr>
            <w:noProof/>
          </w:rPr>
          <w:t>47</w:t>
        </w:r>
      </w:fldSimple>
      <w:bookmarkEnd w:id="201"/>
      <w:r>
        <w:t>: Tělo hlavní smyčky obou variant v jazyce symbolických adres. [Zdroj vlastní]</w:t>
      </w:r>
      <w:bookmarkEnd w:id="202"/>
    </w:p>
    <w:p w14:paraId="06AD4614" w14:textId="42A41012" w:rsidR="00825B3B" w:rsidRPr="00825B3B" w:rsidRDefault="00825B3B" w:rsidP="003E69FD">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fldChar w:fldCharType="begin"/>
      </w:r>
      <w:r>
        <w:instrText xml:space="preserve"> REF _Ref131942569 \h </w:instrText>
      </w:r>
      <w:r>
        <w:fldChar w:fldCharType="separate"/>
      </w:r>
      <w:r>
        <w:t xml:space="preserve">Obr. </w:t>
      </w:r>
      <w:r>
        <w:rPr>
          <w:noProof/>
        </w:rPr>
        <w:t>48</w:t>
      </w:r>
      <w:r>
        <w:fldChar w:fldCharType="end"/>
      </w:r>
      <w:r>
        <w:t>. Jedná se o informace získané z PMU monitorující události týkající se vyrovnávací paměti.</w:t>
      </w:r>
    </w:p>
    <w:p w14:paraId="393346C6" w14:textId="77777777" w:rsidR="003B1AAB" w:rsidRDefault="00FB6578" w:rsidP="003B1AAB">
      <w:pPr>
        <w:keepNext/>
        <w:jc w:val="center"/>
      </w:pPr>
      <w:r>
        <w:rPr>
          <w:noProof/>
        </w:rPr>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604667E3" w:rsidR="0007067A" w:rsidRDefault="003B1AAB" w:rsidP="003B1AAB">
      <w:pPr>
        <w:pStyle w:val="Caption"/>
      </w:pPr>
      <w:bookmarkStart w:id="203" w:name="_Ref131942569"/>
      <w:bookmarkStart w:id="204" w:name="_Toc133669167"/>
      <w:r>
        <w:t xml:space="preserve">Obr. </w:t>
      </w:r>
      <w:fldSimple w:instr=" SEQ Obr. \* ARABIC ">
        <w:r w:rsidR="00DF0693">
          <w:rPr>
            <w:noProof/>
          </w:rPr>
          <w:t>48</w:t>
        </w:r>
      </w:fldSimple>
      <w:bookmarkEnd w:id="203"/>
      <w:r>
        <w:t>: Srovnání hardwarových událostí obou variant. [Zdroj vlastní]</w:t>
      </w:r>
      <w:bookmarkEnd w:id="204"/>
    </w:p>
    <w:p w14:paraId="3322665E" w14:textId="77777777" w:rsidR="00825B3B" w:rsidRDefault="00825B3B" w:rsidP="00825B3B"/>
    <w:p w14:paraId="184CEA04" w14:textId="77777777" w:rsidR="00825B3B" w:rsidRDefault="00825B3B" w:rsidP="00825B3B"/>
    <w:p w14:paraId="5E52B106" w14:textId="77777777" w:rsidR="00825B3B" w:rsidRDefault="00825B3B" w:rsidP="00825B3B"/>
    <w:p w14:paraId="26F4EA29" w14:textId="77777777" w:rsidR="00825B3B" w:rsidRDefault="00825B3B" w:rsidP="00825B3B"/>
    <w:p w14:paraId="3AD4B764" w14:textId="77777777" w:rsidR="00825B3B" w:rsidRDefault="00825B3B" w:rsidP="00825B3B"/>
    <w:p w14:paraId="5941053E" w14:textId="77777777" w:rsidR="00825B3B" w:rsidRDefault="00825B3B" w:rsidP="00825B3B"/>
    <w:p w14:paraId="0D7AA898" w14:textId="77777777" w:rsidR="00825B3B" w:rsidRDefault="00825B3B" w:rsidP="00825B3B"/>
    <w:p w14:paraId="396256F8" w14:textId="491D605D" w:rsidR="00825B3B" w:rsidRPr="00825B3B" w:rsidRDefault="00825B3B" w:rsidP="003E69FD">
      <w:r>
        <w:lastRenderedPageBreak/>
        <w:fldChar w:fldCharType="begin"/>
      </w:r>
      <w:r>
        <w:instrText xml:space="preserve"> REF _Ref131942614 \h </w:instrText>
      </w:r>
      <w:r>
        <w:fldChar w:fldCharType="separate"/>
      </w:r>
      <w:r>
        <w:t xml:space="preserve">Obr. </w:t>
      </w:r>
      <w:r>
        <w:rPr>
          <w:noProof/>
        </w:rPr>
        <w:t>49</w:t>
      </w:r>
      <w:r>
        <w:fldChar w:fldCharType="end"/>
      </w:r>
      <w:r>
        <w:t xml:space="preserve"> je shrnutí, které poskytuje </w:t>
      </w:r>
      <w:proofErr w:type="spellStart"/>
      <w:r>
        <w:t>vTune</w:t>
      </w:r>
      <w:proofErr w:type="spellEnd"/>
      <w:r>
        <w:t xml:space="preserve"> pro iteraci po sloupcích. Mimo detailního popisu jednotlivých částí </w:t>
      </w:r>
      <w:proofErr w:type="spellStart"/>
      <w:r>
        <w:t>pipeline</w:t>
      </w:r>
      <w:proofErr w:type="spellEnd"/>
      <w:r>
        <w:t xml:space="preserve"> lze pozorovat také grafickou reprezentaci efektivity programu. </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6E2C74F7" w:rsidR="008E5EB1" w:rsidRDefault="003B1AAB" w:rsidP="003B1AAB">
      <w:pPr>
        <w:pStyle w:val="Caption"/>
      </w:pPr>
      <w:bookmarkStart w:id="205" w:name="_Ref131942614"/>
      <w:bookmarkStart w:id="206" w:name="_Toc133669168"/>
      <w:r>
        <w:t xml:space="preserve">Obr. </w:t>
      </w:r>
      <w:fldSimple w:instr=" SEQ Obr. \* ARABIC ">
        <w:r w:rsidR="00DF0693">
          <w:rPr>
            <w:noProof/>
          </w:rPr>
          <w:t>49</w:t>
        </w:r>
      </w:fldSimple>
      <w:bookmarkEnd w:id="205"/>
      <w:r>
        <w:t xml:space="preserve">: Shrnutí výkonnostních charakteristik programu </w:t>
      </w:r>
      <w:proofErr w:type="spellStart"/>
      <w:r>
        <w:t>vTune</w:t>
      </w:r>
      <w:proofErr w:type="spellEnd"/>
      <w:r>
        <w:t xml:space="preserve"> pro variantu po sloupcích. [Zdroj vlastní]</w:t>
      </w:r>
      <w:bookmarkEnd w:id="206"/>
    </w:p>
    <w:p w14:paraId="02DDE6EA" w14:textId="77777777" w:rsidR="003B1AAB" w:rsidRDefault="008E5EB1" w:rsidP="003B1AAB">
      <w:pPr>
        <w:keepNext/>
        <w:jc w:val="left"/>
      </w:pPr>
      <w:r>
        <w:rPr>
          <w:noProof/>
        </w:rPr>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5CD89F1A" w:rsidR="008E5EB1" w:rsidRDefault="003B1AAB" w:rsidP="003B1AAB">
      <w:pPr>
        <w:pStyle w:val="Caption"/>
      </w:pPr>
      <w:bookmarkStart w:id="207" w:name="_Ref131942648"/>
      <w:bookmarkStart w:id="208" w:name="_Toc133669169"/>
      <w:r>
        <w:t xml:space="preserve">Obr. </w:t>
      </w:r>
      <w:fldSimple w:instr=" SEQ Obr. \* ARABIC ">
        <w:r w:rsidR="00DF0693">
          <w:rPr>
            <w:noProof/>
          </w:rPr>
          <w:t>50</w:t>
        </w:r>
      </w:fldSimple>
      <w:bookmarkEnd w:id="207"/>
      <w:r>
        <w:t xml:space="preserve">: Shrnutí výkonnostních charakteristik programu </w:t>
      </w:r>
      <w:proofErr w:type="spellStart"/>
      <w:r>
        <w:t>vTune</w:t>
      </w:r>
      <w:proofErr w:type="spellEnd"/>
      <w:r>
        <w:t xml:space="preserve"> pro variantu po řádcích. [Zdroj vlastní]</w:t>
      </w:r>
      <w:bookmarkEnd w:id="208"/>
    </w:p>
    <w:p w14:paraId="247B1F11" w14:textId="5A4A63F3" w:rsidR="008E5EB1" w:rsidRPr="000D6509" w:rsidRDefault="000D6509" w:rsidP="003E69FD">
      <w:r>
        <w:t xml:space="preserve">Při porovnání </w:t>
      </w:r>
      <w:r w:rsidR="003B1AAB">
        <w:fldChar w:fldCharType="begin"/>
      </w:r>
      <w:r w:rsidR="003B1AAB">
        <w:instrText xml:space="preserve"> REF _Ref131942648 \h </w:instrText>
      </w:r>
      <w:r w:rsidR="003B1AAB">
        <w:fldChar w:fldCharType="separate"/>
      </w:r>
      <w:r w:rsidR="00DF0693">
        <w:t xml:space="preserve">Obr. </w:t>
      </w:r>
      <w:r w:rsidR="00DF0693">
        <w:rPr>
          <w:noProof/>
        </w:rPr>
        <w:t>50</w:t>
      </w:r>
      <w:r w:rsidR="003B1AAB">
        <w:fldChar w:fldCharType="end"/>
      </w:r>
      <w:r w:rsidR="003B1AAB">
        <w:t xml:space="preserve"> </w:t>
      </w:r>
      <w:r>
        <w:t>s </w:t>
      </w:r>
      <w:r w:rsidR="005B295C">
        <w:fldChar w:fldCharType="begin"/>
      </w:r>
      <w:r w:rsidR="005B295C">
        <w:instrText xml:space="preserve"> REF _Ref131942614 \h </w:instrText>
      </w:r>
      <w:r w:rsidR="005B295C">
        <w:fldChar w:fldCharType="separate"/>
      </w:r>
      <w:r w:rsidR="00DF0693">
        <w:t xml:space="preserve">Obr. </w:t>
      </w:r>
      <w:r w:rsidR="00DF0693">
        <w:rPr>
          <w:noProof/>
        </w:rPr>
        <w:t>49</w:t>
      </w:r>
      <w:r w:rsidR="005B295C">
        <w:fldChar w:fldCharType="end"/>
      </w:r>
      <w:r>
        <w:t xml:space="preserve">,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se zvětšila.</w:t>
      </w:r>
    </w:p>
    <w:p w14:paraId="7AE63B51" w14:textId="62B3D301" w:rsidR="00FB6578" w:rsidRDefault="00FB6578" w:rsidP="00FB6578">
      <w:pPr>
        <w:pStyle w:val="Heading3"/>
      </w:pPr>
      <w:r>
        <w:lastRenderedPageBreak/>
        <w:t>Zdrojový kód 4</w:t>
      </w:r>
    </w:p>
    <w:p w14:paraId="4C2BACF0" w14:textId="3024276F" w:rsidR="00825B3B" w:rsidRPr="00825B3B" w:rsidRDefault="00825B3B" w:rsidP="003E69FD">
      <w:r>
        <w:fldChar w:fldCharType="begin"/>
      </w:r>
      <w:r>
        <w:instrText xml:space="preserve"> REF _Ref131942701 \h </w:instrText>
      </w:r>
      <w:r>
        <w:fldChar w:fldCharType="separate"/>
      </w:r>
      <w:r>
        <w:t xml:space="preserve">Obr. </w:t>
      </w:r>
      <w:r>
        <w:rPr>
          <w:noProof/>
        </w:rPr>
        <w:t>51</w:t>
      </w:r>
      <w:r>
        <w:fldChar w:fldCharType="end"/>
      </w:r>
      <w:r>
        <w:t xml:space="preserve"> ukazuje tělo hlavní smyčky programu. Lze pozorovat, že při zvyšování stupně </w:t>
      </w:r>
      <w:proofErr w:type="spellStart"/>
      <w:r>
        <w:t>unrollingu</w:t>
      </w:r>
      <w:proofErr w:type="spellEnd"/>
      <w:r>
        <w:t xml:space="preserve"> se zvyšuje počet instrukcí pro provádění samotného výpočtu a přesun dat, a tím pádem se snižuje počet režijních instrukcí pro implementaci smyčky.</w:t>
      </w:r>
    </w:p>
    <w:p w14:paraId="30461A0B" w14:textId="77777777" w:rsidR="003B1AAB" w:rsidRDefault="000D6509" w:rsidP="003B1AAB">
      <w:pPr>
        <w:keepNext/>
        <w:jc w:val="center"/>
      </w:pPr>
      <w:r>
        <w:rPr>
          <w:noProof/>
        </w:rPr>
        <w:drawing>
          <wp:inline distT="0" distB="0" distL="0" distR="0" wp14:anchorId="77237E84" wp14:editId="03536B6B">
            <wp:extent cx="3916680" cy="6952469"/>
            <wp:effectExtent l="0" t="0" r="7620" b="127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3934258" cy="6983672"/>
                    </a:xfrm>
                    <a:prstGeom prst="rect">
                      <a:avLst/>
                    </a:prstGeom>
                  </pic:spPr>
                </pic:pic>
              </a:graphicData>
            </a:graphic>
          </wp:inline>
        </w:drawing>
      </w:r>
    </w:p>
    <w:p w14:paraId="0CD93B27" w14:textId="4A188FD5" w:rsidR="00FB6578" w:rsidRDefault="003B1AAB" w:rsidP="003B1AAB">
      <w:pPr>
        <w:pStyle w:val="Caption"/>
      </w:pPr>
      <w:bookmarkStart w:id="209" w:name="_Ref131942701"/>
      <w:bookmarkStart w:id="210" w:name="_Toc133669170"/>
      <w:r>
        <w:t xml:space="preserve">Obr. </w:t>
      </w:r>
      <w:fldSimple w:instr=" SEQ Obr. \* ARABIC ">
        <w:r w:rsidR="00DF0693">
          <w:rPr>
            <w:noProof/>
          </w:rPr>
          <w:t>51</w:t>
        </w:r>
      </w:fldSimple>
      <w:bookmarkEnd w:id="209"/>
      <w:r>
        <w:t xml:space="preserve">: Tělo hlavní smyčky různých stupňů </w:t>
      </w:r>
      <w:proofErr w:type="spellStart"/>
      <w:r>
        <w:t>unrollingu</w:t>
      </w:r>
      <w:proofErr w:type="spellEnd"/>
      <w:r>
        <w:t xml:space="preserve"> v jazyce symbolických adres. [Zdroj vlastní]</w:t>
      </w:r>
      <w:bookmarkEnd w:id="210"/>
    </w:p>
    <w:p w14:paraId="0CA4768D" w14:textId="14C1E839" w:rsidR="00825B3B" w:rsidRPr="00825B3B" w:rsidRDefault="00825B3B" w:rsidP="003E69FD">
      <w:r>
        <w:lastRenderedPageBreak/>
        <w:t xml:space="preserve">Nahlédnutí na </w:t>
      </w:r>
      <w:r>
        <w:fldChar w:fldCharType="begin"/>
      </w:r>
      <w:r>
        <w:instrText xml:space="preserve"> REF _Ref131942755 \h </w:instrText>
      </w:r>
      <w:r>
        <w:fldChar w:fldCharType="separate"/>
      </w:r>
      <w:r>
        <w:t xml:space="preserve">Obr. </w:t>
      </w:r>
      <w:r>
        <w:rPr>
          <w:noProof/>
        </w:rPr>
        <w:t>52</w:t>
      </w:r>
      <w:r>
        <w:fldChar w:fldCharType="end"/>
      </w:r>
      <w:r>
        <w:t xml:space="preserve">, </w:t>
      </w:r>
      <w:r>
        <w:fldChar w:fldCharType="begin"/>
      </w:r>
      <w:r>
        <w:instrText xml:space="preserve"> REF _Ref131942760 \h </w:instrText>
      </w:r>
      <w:r>
        <w:fldChar w:fldCharType="separate"/>
      </w:r>
      <w:r>
        <w:t xml:space="preserve">Obr. </w:t>
      </w:r>
      <w:r>
        <w:rPr>
          <w:noProof/>
        </w:rPr>
        <w:t>53</w:t>
      </w:r>
      <w:r>
        <w:fldChar w:fldCharType="end"/>
      </w:r>
      <w:r>
        <w:t xml:space="preserve"> a </w:t>
      </w:r>
      <w:r>
        <w:fldChar w:fldCharType="begin"/>
      </w:r>
      <w:r>
        <w:instrText xml:space="preserve"> REF _Ref131942767 \h </w:instrText>
      </w:r>
      <w:r>
        <w:fldChar w:fldCharType="separate"/>
      </w:r>
      <w:r>
        <w:t xml:space="preserve">Obr. </w:t>
      </w:r>
      <w:r>
        <w:rPr>
          <w:noProof/>
        </w:rPr>
        <w:t>54</w:t>
      </w:r>
      <w:r>
        <w:fldChar w:fldCharType="end"/>
      </w:r>
      <w:r>
        <w:t xml:space="preserve"> nám poskytuje znázornění růstu výkonu při zvyšování stupně </w:t>
      </w:r>
      <w:proofErr w:type="spellStart"/>
      <w:r>
        <w:t>unrollingu</w:t>
      </w:r>
      <w:proofErr w:type="spellEnd"/>
      <w:r>
        <w:t xml:space="preserve">. Nejvýznamnější změna je v rostoucím počtu vykonaných instrukcí.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 Do určitého bodu má smysl zvyšovat stupeň </w:t>
      </w:r>
      <w:proofErr w:type="spellStart"/>
      <w:r>
        <w:t>unrollingu</w:t>
      </w:r>
      <w:proofErr w:type="spellEnd"/>
      <w:r>
        <w:t>, pak je ovšem riziko naražení na limity hardware a možnou degradaci výkonu aplikace.</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5A359AF5" w:rsidR="004B2916" w:rsidRDefault="005D03B7" w:rsidP="005D03B7">
      <w:pPr>
        <w:pStyle w:val="Caption"/>
      </w:pPr>
      <w:bookmarkStart w:id="211" w:name="_Ref131942755"/>
      <w:bookmarkStart w:id="212" w:name="_Toc133669171"/>
      <w:r>
        <w:t xml:space="preserve">Obr. </w:t>
      </w:r>
      <w:fldSimple w:instr=" SEQ Obr. \* ARABIC ">
        <w:r w:rsidR="00DF0693">
          <w:rPr>
            <w:noProof/>
          </w:rPr>
          <w:t>52</w:t>
        </w:r>
      </w:fldSimple>
      <w:bookmarkEnd w:id="211"/>
      <w:r>
        <w:t xml:space="preserve">: Shrnutí výkonnostních charakteristik programu </w:t>
      </w:r>
      <w:proofErr w:type="spellStart"/>
      <w:r>
        <w:t>vTune</w:t>
      </w:r>
      <w:proofErr w:type="spellEnd"/>
      <w:r>
        <w:t xml:space="preserve"> pro variantu bez </w:t>
      </w:r>
      <w:proofErr w:type="spellStart"/>
      <w:r>
        <w:t>unrollingu</w:t>
      </w:r>
      <w:proofErr w:type="spellEnd"/>
      <w:r>
        <w:t>. [Zdroj vlastní]</w:t>
      </w:r>
      <w:bookmarkEnd w:id="212"/>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2381F9B6" w:rsidR="005D03B7" w:rsidRDefault="005D03B7" w:rsidP="005D03B7">
      <w:pPr>
        <w:pStyle w:val="Caption"/>
      </w:pPr>
      <w:bookmarkStart w:id="213" w:name="_Ref131942760"/>
      <w:bookmarkStart w:id="214" w:name="_Toc133669172"/>
      <w:r>
        <w:t xml:space="preserve">Obr. </w:t>
      </w:r>
      <w:fldSimple w:instr=" SEQ Obr. \* ARABIC ">
        <w:r w:rsidR="00DF0693">
          <w:rPr>
            <w:noProof/>
          </w:rPr>
          <w:t>53</w:t>
        </w:r>
      </w:fldSimple>
      <w:bookmarkEnd w:id="213"/>
      <w:r>
        <w:t xml:space="preserve">: Shrnutí výkonnostních charakteristik programu </w:t>
      </w:r>
      <w:proofErr w:type="spellStart"/>
      <w:r>
        <w:t>vTune</w:t>
      </w:r>
      <w:proofErr w:type="spellEnd"/>
      <w:r>
        <w:t xml:space="preserve"> pro variantu s dvojnásobným </w:t>
      </w:r>
      <w:proofErr w:type="spellStart"/>
      <w:r>
        <w:t>unrollingem</w:t>
      </w:r>
      <w:proofErr w:type="spellEnd"/>
      <w:r>
        <w:t>. [Zdroj vlastní]</w:t>
      </w:r>
      <w:bookmarkEnd w:id="214"/>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6A79B4D3" w:rsidR="004B2916" w:rsidRDefault="005D03B7" w:rsidP="005D03B7">
      <w:pPr>
        <w:pStyle w:val="Caption"/>
      </w:pPr>
      <w:bookmarkStart w:id="215" w:name="_Ref131942767"/>
      <w:bookmarkStart w:id="216" w:name="_Toc133669173"/>
      <w:r>
        <w:t xml:space="preserve">Obr. </w:t>
      </w:r>
      <w:fldSimple w:instr=" SEQ Obr. \* ARABIC ">
        <w:r w:rsidR="00DF0693">
          <w:rPr>
            <w:noProof/>
          </w:rPr>
          <w:t>54</w:t>
        </w:r>
      </w:fldSimple>
      <w:bookmarkEnd w:id="215"/>
      <w:r>
        <w:t xml:space="preserve">: Shrnutí výkonnostních charakteristik programu </w:t>
      </w:r>
      <w:proofErr w:type="spellStart"/>
      <w:r>
        <w:t>vTune</w:t>
      </w:r>
      <w:proofErr w:type="spellEnd"/>
      <w:r>
        <w:t xml:space="preserve"> pro variantu s čtyřnásobným </w:t>
      </w:r>
      <w:proofErr w:type="spellStart"/>
      <w:r>
        <w:t>unrollingem</w:t>
      </w:r>
      <w:proofErr w:type="spellEnd"/>
      <w:r>
        <w:t>. [Zdroj vlastní]</w:t>
      </w:r>
      <w:bookmarkEnd w:id="216"/>
    </w:p>
    <w:p w14:paraId="4BB88BB7" w14:textId="215F3720" w:rsidR="00B76302" w:rsidRDefault="00B76302" w:rsidP="00B76302">
      <w:pPr>
        <w:pStyle w:val="Heading3"/>
      </w:pPr>
      <w:r>
        <w:t>Zdrojový kód 7</w:t>
      </w:r>
    </w:p>
    <w:p w14:paraId="3CE77915" w14:textId="6FA76BA3" w:rsidR="00825B3B" w:rsidRPr="00825B3B" w:rsidRDefault="00825B3B" w:rsidP="003E69FD">
      <w:r>
        <w:fldChar w:fldCharType="begin"/>
      </w:r>
      <w:r>
        <w:instrText xml:space="preserve"> REF _Ref131942804 \h </w:instrText>
      </w:r>
      <w:r>
        <w:fldChar w:fldCharType="separate"/>
      </w:r>
      <w:r>
        <w:t xml:space="preserve">Obr. </w:t>
      </w:r>
      <w:r>
        <w:rPr>
          <w:noProof/>
        </w:rPr>
        <w:t>55</w:t>
      </w:r>
      <w:r>
        <w:fldChar w:fldCharType="end"/>
      </w:r>
      <w:r>
        <w:t xml:space="preserve"> upozorňuje na to, jak může rozložení dat v datové struktuře, a tím pádem v operační paměti, zásadně ovlivnit výkon programu. Při dostatečně velkém objemu dat lze pozorovat, že je možné vykonat stejné množství práce za poloviční čas.</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47201926" w:rsidR="00B76302" w:rsidRDefault="005D03B7" w:rsidP="005D03B7">
      <w:pPr>
        <w:pStyle w:val="Caption"/>
      </w:pPr>
      <w:bookmarkStart w:id="217" w:name="_Ref131942804"/>
      <w:bookmarkStart w:id="218" w:name="_Toc133669174"/>
      <w:r>
        <w:t xml:space="preserve">Obr. </w:t>
      </w:r>
      <w:fldSimple w:instr=" SEQ Obr. \* ARABIC ">
        <w:r w:rsidR="00DF0693">
          <w:rPr>
            <w:noProof/>
          </w:rPr>
          <w:t>55</w:t>
        </w:r>
      </w:fldSimple>
      <w:bookmarkEnd w:id="217"/>
      <w:r>
        <w:t>: Pohled na srovnání doby běhu pro velikost 800000. [Zdroj vlastní]</w:t>
      </w:r>
      <w:bookmarkEnd w:id="218"/>
    </w:p>
    <w:p w14:paraId="7BDA4A1A" w14:textId="77777777" w:rsidR="00825B3B" w:rsidRPr="008B0000" w:rsidRDefault="00825B3B" w:rsidP="003E69FD">
      <w:r>
        <w:t xml:space="preserve">Při porovnání </w:t>
      </w:r>
      <w:r>
        <w:fldChar w:fldCharType="begin"/>
      </w:r>
      <w:r>
        <w:instrText xml:space="preserve"> REF _Ref131942848 \h </w:instrText>
      </w:r>
      <w:r>
        <w:fldChar w:fldCharType="separate"/>
      </w:r>
      <w:r>
        <w:t xml:space="preserve">Obr. </w:t>
      </w:r>
      <w:r>
        <w:rPr>
          <w:noProof/>
        </w:rPr>
        <w:t>56</w:t>
      </w:r>
      <w:r>
        <w:fldChar w:fldCharType="end"/>
      </w:r>
      <w:r>
        <w:t xml:space="preserve">, zobrazující výsledek klasického rozložení, a </w:t>
      </w:r>
      <w:r>
        <w:fldChar w:fldCharType="begin"/>
      </w:r>
      <w:r>
        <w:instrText xml:space="preserve"> REF _Ref131942854 \h </w:instrText>
      </w:r>
      <w:r>
        <w:fldChar w:fldCharType="separate"/>
      </w:r>
      <w:r>
        <w:t xml:space="preserve">Obr. </w:t>
      </w:r>
      <w:r>
        <w:rPr>
          <w:noProof/>
        </w:rPr>
        <w:t>57</w:t>
      </w:r>
      <w:r>
        <w:fldChar w:fldCharType="end"/>
      </w:r>
      <w:r>
        <w:t xml:space="preserve">, zobrazující výsledek separace hot a </w:t>
      </w:r>
      <w:proofErr w:type="spellStart"/>
      <w:r>
        <w:t>cold</w:t>
      </w:r>
      <w:proofErr w:type="spellEnd"/>
      <w:r>
        <w:t xml:space="preserve"> dat vidíme, jak se zvýšil počet vykonaných instrukcí,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sníží se počet odkazů do operační paměti.</w:t>
      </w:r>
    </w:p>
    <w:p w14:paraId="11977E70" w14:textId="77777777" w:rsidR="00825B3B" w:rsidRPr="00825B3B" w:rsidRDefault="00825B3B" w:rsidP="00825B3B"/>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5C4BB776" w:rsidR="008B0000" w:rsidRDefault="005D03B7" w:rsidP="005D03B7">
      <w:pPr>
        <w:pStyle w:val="Caption"/>
      </w:pPr>
      <w:bookmarkStart w:id="219" w:name="_Ref131942848"/>
      <w:bookmarkStart w:id="220" w:name="_Toc133669175"/>
      <w:r>
        <w:t xml:space="preserve">Obr. </w:t>
      </w:r>
      <w:fldSimple w:instr=" SEQ Obr. \* ARABIC ">
        <w:r w:rsidR="00DF0693">
          <w:rPr>
            <w:noProof/>
          </w:rPr>
          <w:t>56</w:t>
        </w:r>
      </w:fldSimple>
      <w:bookmarkEnd w:id="219"/>
      <w:r>
        <w:t xml:space="preserve">: Shrnutí výkonnostních charakteristik programu </w:t>
      </w:r>
      <w:proofErr w:type="spellStart"/>
      <w:r>
        <w:t>vTune</w:t>
      </w:r>
      <w:proofErr w:type="spellEnd"/>
      <w:r>
        <w:t xml:space="preserve"> pro klasickou variantu. [Zdroj vlastní]</w:t>
      </w:r>
      <w:bookmarkEnd w:id="220"/>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596F5F38" w:rsidR="0021702A" w:rsidRDefault="005D03B7" w:rsidP="005D03B7">
      <w:pPr>
        <w:pStyle w:val="Caption"/>
      </w:pPr>
      <w:bookmarkStart w:id="221" w:name="_Ref131942854"/>
      <w:bookmarkStart w:id="222" w:name="_Toc133669176"/>
      <w:r>
        <w:t xml:space="preserve">Obr. </w:t>
      </w:r>
      <w:fldSimple w:instr=" SEQ Obr. \* ARABIC ">
        <w:r w:rsidR="00DF0693">
          <w:rPr>
            <w:noProof/>
          </w:rPr>
          <w:t>57</w:t>
        </w:r>
      </w:fldSimple>
      <w:bookmarkEnd w:id="221"/>
      <w:r>
        <w:t xml:space="preserve">: Shrnutí výkonnostních charakteristik programu </w:t>
      </w:r>
      <w:proofErr w:type="spellStart"/>
      <w:r>
        <w:t>vTune</w:t>
      </w:r>
      <w:proofErr w:type="spellEnd"/>
      <w:r>
        <w:t xml:space="preserve"> pro variantu se separovanými daty. [Zdroj vlastní]</w:t>
      </w:r>
      <w:bookmarkEnd w:id="222"/>
    </w:p>
    <w:p w14:paraId="5FA5686B" w14:textId="77777777" w:rsidR="00825B3B" w:rsidRDefault="00825B3B" w:rsidP="00825B3B"/>
    <w:p w14:paraId="0E8DC623" w14:textId="77777777" w:rsidR="00825B3B" w:rsidRDefault="00825B3B" w:rsidP="00825B3B"/>
    <w:p w14:paraId="6B0F5FF9" w14:textId="77777777" w:rsidR="00825B3B" w:rsidRDefault="00825B3B" w:rsidP="00825B3B"/>
    <w:p w14:paraId="3BAA615A" w14:textId="77777777" w:rsidR="00825B3B" w:rsidRDefault="00825B3B" w:rsidP="00825B3B"/>
    <w:p w14:paraId="5CA06E89" w14:textId="6D5F0F8E" w:rsidR="00825B3B" w:rsidRPr="00825B3B" w:rsidRDefault="00825B3B" w:rsidP="003E69FD">
      <w:r>
        <w:lastRenderedPageBreak/>
        <w:fldChar w:fldCharType="begin"/>
      </w:r>
      <w:r>
        <w:instrText xml:space="preserve"> REF _Ref131942883 \h </w:instrText>
      </w:r>
      <w:r>
        <w:fldChar w:fldCharType="separate"/>
      </w:r>
      <w:r>
        <w:t xml:space="preserve">Obr. </w:t>
      </w:r>
      <w:r>
        <w:rPr>
          <w:noProof/>
        </w:rPr>
        <w:t>58</w:t>
      </w:r>
      <w:r>
        <w:fldChar w:fldCharType="end"/>
      </w:r>
      <w:r>
        <w:t xml:space="preserve"> zobrazuje rozdíl v počtu zastavení exekuční </w:t>
      </w:r>
      <w:proofErr w:type="spellStart"/>
      <w:r>
        <w:t>pipeline</w:t>
      </w:r>
      <w:proofErr w:type="spellEnd"/>
      <w:r>
        <w:t xml:space="preserve"> z různých důvodů. Celkový počet zastavení je několikanásobně snížen při využití separace dat. Je možné konstatovat, že </w:t>
      </w:r>
      <w:proofErr w:type="spellStart"/>
      <w:r>
        <w:t>cache</w:t>
      </w:r>
      <w:proofErr w:type="spellEnd"/>
      <w:r>
        <w:t xml:space="preserve"> miss jsou důvodem zvýšeného počtu zastavení </w:t>
      </w:r>
      <w:proofErr w:type="spellStart"/>
      <w:r>
        <w:t>pipeline</w:t>
      </w:r>
      <w:proofErr w:type="spellEnd"/>
      <w:r>
        <w:t>.</w:t>
      </w:r>
    </w:p>
    <w:p w14:paraId="2B3A3625" w14:textId="77777777" w:rsidR="005D03B7" w:rsidRDefault="008B0000" w:rsidP="005D03B7">
      <w:pPr>
        <w:keepNext/>
        <w:jc w:val="left"/>
      </w:pPr>
      <w:r>
        <w:rPr>
          <w:noProof/>
        </w:rPr>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7E29A6E6" w:rsidR="008B0000" w:rsidRDefault="005D03B7" w:rsidP="005D03B7">
      <w:pPr>
        <w:pStyle w:val="Caption"/>
      </w:pPr>
      <w:bookmarkStart w:id="223" w:name="_Ref131942883"/>
      <w:bookmarkStart w:id="224" w:name="_Toc133669177"/>
      <w:r>
        <w:t xml:space="preserve">Obr. </w:t>
      </w:r>
      <w:fldSimple w:instr=" SEQ Obr. \* ARABIC ">
        <w:r w:rsidR="00DF0693">
          <w:rPr>
            <w:noProof/>
          </w:rPr>
          <w:t>58</w:t>
        </w:r>
      </w:fldSimple>
      <w:bookmarkEnd w:id="223"/>
      <w:r>
        <w:t>: Srovnání hardwarových událostí obou variant. [Zdroj vlastní]</w:t>
      </w:r>
      <w:bookmarkEnd w:id="224"/>
    </w:p>
    <w:p w14:paraId="4243B71B" w14:textId="611AFC83" w:rsidR="003B6984" w:rsidRDefault="003B6984" w:rsidP="003B6984">
      <w:pPr>
        <w:pStyle w:val="Heading3"/>
      </w:pPr>
      <w:r>
        <w:t>Zdrojový kód 9</w:t>
      </w:r>
    </w:p>
    <w:p w14:paraId="32185104" w14:textId="2A00BE72" w:rsidR="00825B3B" w:rsidRPr="00825B3B" w:rsidRDefault="00825B3B" w:rsidP="003E69FD">
      <w:r>
        <w:t xml:space="preserve">Při prozkoumání </w:t>
      </w:r>
      <w:r>
        <w:fldChar w:fldCharType="begin"/>
      </w:r>
      <w:r>
        <w:instrText xml:space="preserve"> REF _Ref131942940 \h </w:instrText>
      </w:r>
      <w:r>
        <w:fldChar w:fldCharType="separate"/>
      </w:r>
      <w:r>
        <w:t xml:space="preserve">Obr. </w:t>
      </w:r>
      <w:r>
        <w:rPr>
          <w:noProof/>
        </w:rPr>
        <w:t>59</w:t>
      </w:r>
      <w:r>
        <w:fldChar w:fldCharType="end"/>
      </w:r>
      <w:r>
        <w:t xml:space="preserve"> s výsledky klasické sumy hodnot v poli a </w:t>
      </w:r>
      <w:r>
        <w:fldChar w:fldCharType="begin"/>
      </w:r>
      <w:r>
        <w:instrText xml:space="preserve"> REF _Ref131942947 \h </w:instrText>
      </w:r>
      <w:r>
        <w:fldChar w:fldCharType="separate"/>
      </w:r>
      <w:r>
        <w:t xml:space="preserve">Obr. </w:t>
      </w:r>
      <w:r>
        <w:rPr>
          <w:noProof/>
        </w:rPr>
        <w:t>60</w:t>
      </w:r>
      <w:r>
        <w:fldChar w:fldCharType="end"/>
      </w:r>
      <w:r>
        <w:t xml:space="preserve"> s výsledky sumy hodnot pole s využitím SIMD instrukcí je možné pozorovat nepatrné rozdíly. Překvapující informací je snížený počet vykonaných instrukcí. Je však nutné si uvědomit, že SIMD přístup zpracovává více dat pomocí jedné operace. Dále je možné si všimnout, že </w:t>
      </w:r>
      <w:r>
        <w:fldChar w:fldCharType="begin"/>
      </w:r>
      <w:r>
        <w:instrText xml:space="preserve"> REF _Ref131942947 \h </w:instrText>
      </w:r>
      <w:r>
        <w:fldChar w:fldCharType="separate"/>
      </w:r>
      <w:r>
        <w:t xml:space="preserve">Obr. </w:t>
      </w:r>
      <w:r>
        <w:rPr>
          <w:noProof/>
        </w:rPr>
        <w:t>60</w:t>
      </w:r>
      <w:r>
        <w:fldChar w:fldCharType="end"/>
      </w:r>
      <w:r>
        <w:t xml:space="preserve"> uvádí zvýšení utilizace výpočetních jednotek pro vektorové operace, z 25 % na 50 %.</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5382ED17" w:rsidR="005D03B7" w:rsidRDefault="005D03B7" w:rsidP="005D03B7">
      <w:pPr>
        <w:pStyle w:val="Caption"/>
      </w:pPr>
      <w:bookmarkStart w:id="225" w:name="_Ref131942940"/>
      <w:bookmarkStart w:id="226" w:name="_Toc133669178"/>
      <w:r>
        <w:t xml:space="preserve">Obr. </w:t>
      </w:r>
      <w:fldSimple w:instr=" SEQ Obr. \* ARABIC ">
        <w:r w:rsidR="00DF0693">
          <w:rPr>
            <w:noProof/>
          </w:rPr>
          <w:t>59</w:t>
        </w:r>
      </w:fldSimple>
      <w:bookmarkEnd w:id="225"/>
      <w:r w:rsidRPr="005D03B7">
        <w:t xml:space="preserve"> </w:t>
      </w:r>
      <w:r>
        <w:t xml:space="preserve">Shrnutí výkonnostních charakteristik programu </w:t>
      </w:r>
      <w:proofErr w:type="spellStart"/>
      <w:r>
        <w:t>vTune</w:t>
      </w:r>
      <w:proofErr w:type="spellEnd"/>
      <w:r>
        <w:t xml:space="preserve"> pro skalární variantu. [Zdroj vlastní]</w:t>
      </w:r>
      <w:bookmarkEnd w:id="226"/>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74ACB0A3" w:rsidR="003B6984" w:rsidRDefault="005D03B7" w:rsidP="005D03B7">
      <w:pPr>
        <w:pStyle w:val="Caption"/>
      </w:pPr>
      <w:bookmarkStart w:id="227" w:name="_Ref131942947"/>
      <w:bookmarkStart w:id="228" w:name="_Toc133669179"/>
      <w:r>
        <w:t xml:space="preserve">Obr. </w:t>
      </w:r>
      <w:fldSimple w:instr=" SEQ Obr. \* ARABIC ">
        <w:r w:rsidR="00DF0693">
          <w:rPr>
            <w:noProof/>
          </w:rPr>
          <w:t>60</w:t>
        </w:r>
      </w:fldSimple>
      <w:bookmarkEnd w:id="227"/>
      <w:r>
        <w:t xml:space="preserve">: Shrnutí výkonnostních charakteristik programu </w:t>
      </w:r>
      <w:proofErr w:type="spellStart"/>
      <w:r>
        <w:t>vTune</w:t>
      </w:r>
      <w:proofErr w:type="spellEnd"/>
      <w:r>
        <w:t xml:space="preserve"> pro vektorovou variantu. [Zdroj vlastní]</w:t>
      </w:r>
      <w:bookmarkEnd w:id="228"/>
    </w:p>
    <w:p w14:paraId="1D00F03D" w14:textId="47D47FED" w:rsidR="00825B3B" w:rsidRPr="00825B3B" w:rsidRDefault="00825B3B" w:rsidP="003E69FD">
      <w:r>
        <w:t>Porovnání těla hlavní smyčky programů v </w:t>
      </w:r>
      <w:r>
        <w:fldChar w:fldCharType="begin"/>
      </w:r>
      <w:r>
        <w:instrText xml:space="preserve"> REF _Ref131942998 \h </w:instrText>
      </w:r>
      <w:r>
        <w:fldChar w:fldCharType="separate"/>
      </w:r>
      <w:r>
        <w:t xml:space="preserve">Obr. </w:t>
      </w:r>
      <w:r>
        <w:rPr>
          <w:noProof/>
        </w:rPr>
        <w:t>61</w:t>
      </w:r>
      <w:r>
        <w:fldChar w:fldCharType="end"/>
      </w:r>
      <w:r>
        <w:t xml:space="preserve"> lze pozorovat, že při využití SIMD </w:t>
      </w:r>
      <w:proofErr w:type="spellStart"/>
      <w:r>
        <w:t>intrinsických</w:t>
      </w:r>
      <w:proofErr w:type="spellEnd"/>
      <w:r>
        <w:t xml:space="preserve"> funkcí skutečně dojde k převodu na odpovídající vektorové instrukce. Lze pozorovat instrukci </w:t>
      </w:r>
      <w:proofErr w:type="spellStart"/>
      <w:r>
        <w:rPr>
          <w:i/>
          <w:iCs/>
        </w:rPr>
        <w:t>addpd</w:t>
      </w:r>
      <w:proofErr w:type="spellEnd"/>
      <w:r>
        <w:t xml:space="preserve">, která sečte dva vektorové registry obsahující dvě hodnoty datového typu </w:t>
      </w:r>
      <w:r>
        <w:rPr>
          <w:i/>
          <w:iCs/>
        </w:rPr>
        <w:t>double</w:t>
      </w:r>
      <w:r>
        <w:t xml:space="preserve">. Následující instrukce </w:t>
      </w:r>
      <w:proofErr w:type="spellStart"/>
      <w:r>
        <w:rPr>
          <w:i/>
          <w:iCs/>
        </w:rPr>
        <w:t>movaps</w:t>
      </w:r>
      <w:proofErr w:type="spellEnd"/>
      <w:r>
        <w:t xml:space="preserve"> představují režii SIMD operací, jejichž následkem může být nedosažení očekávaného zrychlení. Toho by podle tabulky 9 mohlo být dosaženo použitím vyššího stupně optimalizace překladače.</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04D0B5F4" w:rsidR="00F52A0E" w:rsidRDefault="005D03B7" w:rsidP="005D03B7">
      <w:pPr>
        <w:pStyle w:val="Caption"/>
      </w:pPr>
      <w:bookmarkStart w:id="229" w:name="_Ref131942998"/>
      <w:bookmarkStart w:id="230" w:name="_Toc133669180"/>
      <w:r>
        <w:t xml:space="preserve">Obr. </w:t>
      </w:r>
      <w:fldSimple w:instr=" SEQ Obr. \* ARABIC ">
        <w:r w:rsidR="00DF0693">
          <w:rPr>
            <w:noProof/>
          </w:rPr>
          <w:t>61</w:t>
        </w:r>
      </w:fldSimple>
      <w:bookmarkEnd w:id="229"/>
      <w:r>
        <w:t>: Tělo hlavní smyčky skalární a vektorové varianty v jazyce symbolických adres. [Zdroj vlastní]</w:t>
      </w:r>
      <w:bookmarkEnd w:id="230"/>
    </w:p>
    <w:p w14:paraId="0E703828" w14:textId="659758E6" w:rsidR="00825B3B" w:rsidRPr="00825B3B" w:rsidRDefault="00825B3B" w:rsidP="003E69FD">
      <w:r>
        <w:t xml:space="preserve">Je vhodné si připomenout, že tou nejvýznamnější metrikou pro posouzení úspěchu optimalizace je doba trvání vykonávání programu. </w:t>
      </w:r>
      <w:r>
        <w:fldChar w:fldCharType="begin"/>
      </w:r>
      <w:r>
        <w:instrText xml:space="preserve"> REF _Ref131943025 \h </w:instrText>
      </w:r>
      <w:r>
        <w:fldChar w:fldCharType="separate"/>
      </w:r>
      <w:r>
        <w:t xml:space="preserve">Obr. </w:t>
      </w:r>
      <w:r>
        <w:rPr>
          <w:noProof/>
        </w:rPr>
        <w:t>62</w:t>
      </w:r>
      <w:r>
        <w:fldChar w:fldCharType="end"/>
      </w:r>
      <w:r>
        <w:t xml:space="preserve"> potvrzuje, že tohoto cíle bylo dosaženo. </w:t>
      </w:r>
      <w:r>
        <w:lastRenderedPageBreak/>
        <w:t>Je však potřeba zamyslet se nad tím, kolik úsilí programátor obětuje takovéto netriviální optimalizaci. Tato nemalá investice by měla poskytnout odpovídající zrychlení.</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3F1F19DD" w:rsidR="00EE2095" w:rsidRDefault="0022350A" w:rsidP="0022350A">
      <w:pPr>
        <w:pStyle w:val="Caption"/>
      </w:pPr>
      <w:bookmarkStart w:id="231" w:name="_Ref131943025"/>
      <w:bookmarkStart w:id="232" w:name="_Toc133669181"/>
      <w:r>
        <w:t xml:space="preserve">Obr. </w:t>
      </w:r>
      <w:fldSimple w:instr=" SEQ Obr. \* ARABIC ">
        <w:r w:rsidR="00DF0693">
          <w:rPr>
            <w:noProof/>
          </w:rPr>
          <w:t>62</w:t>
        </w:r>
      </w:fldSimple>
      <w:bookmarkEnd w:id="231"/>
      <w:r>
        <w:t>: Pohled na srovnání doby běhu pro velikost 800000. [Zdroj vlastní]</w:t>
      </w:r>
      <w:bookmarkEnd w:id="232"/>
    </w:p>
    <w:p w14:paraId="77F8C577" w14:textId="3A0FBE8B" w:rsidR="0017456A" w:rsidRDefault="009F602C" w:rsidP="0017456A">
      <w:pPr>
        <w:pStyle w:val="Heading1"/>
      </w:pPr>
      <w:r>
        <w:lastRenderedPageBreak/>
        <w:t>sada doporučení</w:t>
      </w:r>
    </w:p>
    <w:p w14:paraId="090DB3E4" w14:textId="37A7FB15" w:rsidR="00133147" w:rsidRDefault="004F5384" w:rsidP="00133147">
      <w:r>
        <w:t xml:space="preserve">Následující sekce představí doporučení pro programátory, kteří by chtěli aplikovat datově orientovaný přístup při tvorbě software. </w:t>
      </w:r>
    </w:p>
    <w:p w14:paraId="2B29A1D4" w14:textId="2ECE5FB5" w:rsidR="00825B3B" w:rsidRDefault="00825B3B" w:rsidP="00825B3B">
      <w:pPr>
        <w:pStyle w:val="Heading2"/>
      </w:pPr>
      <w:r>
        <w:t>Obecná doporučení</w:t>
      </w:r>
    </w:p>
    <w:p w14:paraId="48E226F6" w14:textId="09EE7D80" w:rsidR="004F5384" w:rsidRPr="004F5384" w:rsidRDefault="004F5384" w:rsidP="004F5384">
      <w:pPr>
        <w:pStyle w:val="ListParagraph"/>
        <w:numPr>
          <w:ilvl w:val="0"/>
          <w:numId w:val="35"/>
        </w:numPr>
      </w:pPr>
      <w:r>
        <w:rPr>
          <w:b/>
          <w:bCs/>
        </w:rPr>
        <w:t>Využít DOP tam, kde dává smysl</w:t>
      </w:r>
    </w:p>
    <w:p w14:paraId="39D48EAB" w14:textId="0CE07D0F" w:rsidR="004F5384" w:rsidRPr="004F5384" w:rsidRDefault="004F5384" w:rsidP="004F5384">
      <w:r>
        <w:t>Ačkoliv výhoda DOP spočívá v aplikování různých prostředků pro tvorbu software a členění programu zejména s cílem dosáhnout lepšího výkonu, nemusí to být vhodné všude. Pomocí profilovacích nástrojů lze identifikovat problémová místa existující aplikace, a po zvážení všech dopadů připadá přepis tímto způsobem v úvahu. Pokud by vývojář začínal s aplikováním DOP principů již od začátku projektu, mohl by zjistit, že iniciální část návrhu je v porovnání s ostatními paradigmaty poskytuje hmatatelné výsledky později.</w:t>
      </w:r>
    </w:p>
    <w:p w14:paraId="2D8EE0C7" w14:textId="2955B761" w:rsidR="004F5384" w:rsidRPr="004F5384" w:rsidRDefault="004F5384" w:rsidP="004F5384">
      <w:pPr>
        <w:pStyle w:val="ListParagraph"/>
        <w:numPr>
          <w:ilvl w:val="0"/>
          <w:numId w:val="35"/>
        </w:numPr>
      </w:pPr>
      <w:r>
        <w:rPr>
          <w:b/>
          <w:bCs/>
        </w:rPr>
        <w:t>Využít OOP tam, kde dává smysl</w:t>
      </w:r>
    </w:p>
    <w:p w14:paraId="43DEB2B6" w14:textId="00707C42" w:rsidR="004F5384" w:rsidRPr="004F5384" w:rsidRDefault="004F5384" w:rsidP="004F5384">
      <w:r>
        <w:t xml:space="preserve">Jelikož se jedná o jedno z nejrozšířenějších paradigmat ve světě software, v některých případech není možné se vyhnout tomuto způsobu myšlení. Například při využívání knihoven třetích stran. Rovněž může být tento přístup vhodnější, pokud chce programátor </w:t>
      </w:r>
      <w:r w:rsidR="00E83A6C">
        <w:t>rychle zhmotnit svou ideu a zjistit, zda má smysl se jí dále věnovat.</w:t>
      </w:r>
      <w:r w:rsidR="00EE1A87">
        <w:t xml:space="preserve"> Jelikož mohou tyto dvě paradigmata koexistovat ve stejné aplikaci, není třeba jedno z nich zcela vyřadit.</w:t>
      </w:r>
    </w:p>
    <w:p w14:paraId="759D55ED" w14:textId="2B6C5C63" w:rsidR="00E83A6C" w:rsidRPr="00E83A6C" w:rsidRDefault="00E83A6C" w:rsidP="00E83A6C">
      <w:pPr>
        <w:pStyle w:val="ListParagraph"/>
        <w:numPr>
          <w:ilvl w:val="0"/>
          <w:numId w:val="35"/>
        </w:numPr>
      </w:pPr>
      <w:r>
        <w:rPr>
          <w:b/>
          <w:bCs/>
        </w:rPr>
        <w:t>Profilovat</w:t>
      </w:r>
    </w:p>
    <w:p w14:paraId="48B3A7DB" w14:textId="7BE54BCA" w:rsidR="00E83A6C" w:rsidRDefault="00E83A6C" w:rsidP="00E83A6C">
      <w:r>
        <w:t>Profilování umožňuje softwarovým vývojářům identifikovat místa aplikace s možností potenciálního zlepšení. Dovoluje tvůrcům software lépe zaměřit své úsilí a nemarnit čas nad optimalizacemi nesoucími pouze marginální výkonové přírůstky.</w:t>
      </w:r>
    </w:p>
    <w:p w14:paraId="6A9A3613" w14:textId="2CBADA6F" w:rsidR="00E83A6C" w:rsidRPr="00E83A6C" w:rsidRDefault="00E83A6C" w:rsidP="00E83A6C">
      <w:pPr>
        <w:pStyle w:val="ListParagraph"/>
        <w:numPr>
          <w:ilvl w:val="0"/>
          <w:numId w:val="35"/>
        </w:numPr>
      </w:pPr>
      <w:r>
        <w:rPr>
          <w:b/>
          <w:bCs/>
        </w:rPr>
        <w:t>Testovat</w:t>
      </w:r>
    </w:p>
    <w:p w14:paraId="0896E3F3" w14:textId="1A3D5E4B" w:rsidR="00E83A6C" w:rsidRDefault="00E83A6C" w:rsidP="00E83A6C">
      <w:r>
        <w:t>Jakmile profilovací nástroj odhalí problémovou funkci, je vhodné pro ni vytvořit sadu jednotkových testů. Na základě reálného používání aplikace si nechat napovědět daty a specifikovat množinu vstupních testovacích dat od běžně používaných, přes okrajové hodnoty, až po hodnoty vyvolávající kritické situace. Při optimalizaci kódu se možné se setkat s nepředvídatelnými situacemi, kdy překladač aplikuje tak agresivní optimalizační metody, že se může očekávané chování funkce změnit. Na to lze reagovat pomocí testů</w:t>
      </w:r>
    </w:p>
    <w:p w14:paraId="0B7FA3D7" w14:textId="79CB2A45" w:rsidR="00E83A6C" w:rsidRPr="00E83A6C" w:rsidRDefault="00E83A6C" w:rsidP="00E83A6C">
      <w:pPr>
        <w:pStyle w:val="ListParagraph"/>
        <w:numPr>
          <w:ilvl w:val="0"/>
          <w:numId w:val="35"/>
        </w:numPr>
      </w:pPr>
      <w:r>
        <w:rPr>
          <w:b/>
          <w:bCs/>
        </w:rPr>
        <w:t>Porozumět hardware</w:t>
      </w:r>
    </w:p>
    <w:p w14:paraId="5F85CC6D" w14:textId="59FDCC39" w:rsidR="00E83A6C" w:rsidRDefault="00E83A6C" w:rsidP="00E83A6C">
      <w:r>
        <w:lastRenderedPageBreak/>
        <w:t>Rozsáhlá část DOP se věnuje kooperací software s hardware a snahou využít jeho plný potenciál. Není na škodu se seznámit s hardwarem, pro který programátor vyvíjí prostřednictvím studia dokumentace.</w:t>
      </w:r>
    </w:p>
    <w:p w14:paraId="5D1E86D3" w14:textId="517672AF" w:rsidR="00E83A6C" w:rsidRPr="00E83A6C" w:rsidRDefault="00E83A6C" w:rsidP="00E83A6C">
      <w:pPr>
        <w:pStyle w:val="ListParagraph"/>
        <w:numPr>
          <w:ilvl w:val="0"/>
          <w:numId w:val="35"/>
        </w:numPr>
      </w:pPr>
      <w:r>
        <w:rPr>
          <w:b/>
          <w:bCs/>
        </w:rPr>
        <w:t>Porozumět datům</w:t>
      </w:r>
    </w:p>
    <w:p w14:paraId="6FF6B8F5" w14:textId="77777777" w:rsidR="00C54026" w:rsidRDefault="00E83A6C" w:rsidP="00C54026">
      <w:r>
        <w:t xml:space="preserve">Primárním cílem programů je pracovat s daty a transformovat je z jedné podoby do druhé. </w:t>
      </w:r>
      <w:r w:rsidR="00C54026">
        <w:t xml:space="preserve">Sama o sobě nemají žádný kontext. Ten jim je udělen až v případě jejich použití. Vývojář by se měl snažit zjistit, která část programu nastává statisticky nejčastěji a na tu se zaměřit. Čím více dat je k dispozici, tím lépe může programátor uvažovat o problému. </w:t>
      </w:r>
      <w:r w:rsidR="00C54026">
        <w:fldChar w:fldCharType="begin"/>
      </w:r>
      <w:r w:rsidR="00C54026">
        <w:instrText xml:space="preserve"> ADDIN ZOTERO_ITEM CSL_CITATION {"citationID":"RUg2zS24","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C54026">
        <w:fldChar w:fldCharType="separate"/>
      </w:r>
      <w:r w:rsidR="00C54026" w:rsidRPr="00C54026">
        <w:t>[3]</w:t>
      </w:r>
      <w:r w:rsidR="00C54026">
        <w:fldChar w:fldCharType="end"/>
      </w:r>
    </w:p>
    <w:p w14:paraId="3EF33305" w14:textId="04AC5D77" w:rsidR="00E83A6C" w:rsidRPr="00C54026" w:rsidRDefault="00C54026" w:rsidP="00C54026">
      <w:pPr>
        <w:pStyle w:val="ListParagraph"/>
        <w:numPr>
          <w:ilvl w:val="0"/>
          <w:numId w:val="35"/>
        </w:numPr>
      </w:pPr>
      <w:r>
        <w:rPr>
          <w:b/>
          <w:bCs/>
        </w:rPr>
        <w:t>Lépe komunikovat s překladačem</w:t>
      </w:r>
    </w:p>
    <w:p w14:paraId="070785F0" w14:textId="03C167DA" w:rsidR="00C54026" w:rsidRDefault="00C54026" w:rsidP="00C54026">
      <w:r>
        <w:t>Tvorbu software si lze představit jako formu komunikace s překladačem. Vývojář se mu snaží sdělit, jaký problém chce vyřešit, a z tohoto popisu se překladač snaží co nejlépe poskládat posloupnost instrukcí. Čím více kontextu překladač má, tím lépe dokáže program přeložit. Aby člověk pochopil, jak lépe komunikovat s překladačem, je vhodné využít prostředky pro zkoumání přeloženého kódu do jazyka symbolických adres a poté se snažit v preferovaném vysokoúrovňovém programovacím jazyce nasimulovat posloupnosti instrukcí. Aby překladač fungoval spolehlivě, v některých situacích musí uvažovat široké množství možností, které by mohly nastat a přizpůsobit se té nejvíce omezující. Jako následek toho</w:t>
      </w:r>
      <w:r w:rsidR="00EB7350">
        <w:t xml:space="preserve"> může dojít ke snížení množství aplikovatelných optimalizací. Snížením počtu možností, které by mohly nastat</w:t>
      </w:r>
      <w:r w:rsidR="008C390E">
        <w:t>,</w:t>
      </w:r>
      <w:r w:rsidR="00EB7350">
        <w:t xml:space="preserve"> pomocí specifikace kontextu, jako například zarovnání proměnných nebo předem známý počet elementů v poli, lze zvýšit počet aplikovatelných optimalizací.</w:t>
      </w:r>
    </w:p>
    <w:p w14:paraId="29913F2E" w14:textId="0E839DE4" w:rsidR="005270F5" w:rsidRPr="005270F5" w:rsidRDefault="005270F5" w:rsidP="005270F5">
      <w:pPr>
        <w:pStyle w:val="ListParagraph"/>
        <w:numPr>
          <w:ilvl w:val="0"/>
          <w:numId w:val="35"/>
        </w:numPr>
      </w:pPr>
      <w:r>
        <w:rPr>
          <w:b/>
          <w:bCs/>
        </w:rPr>
        <w:t>Využívat optimalizačních stupňů překladače</w:t>
      </w:r>
    </w:p>
    <w:p w14:paraId="21AEBFE4" w14:textId="4CD274DE" w:rsidR="005270F5" w:rsidRDefault="005270F5" w:rsidP="005270F5">
      <w:r>
        <w:t>Většina překladačů disponuje možností výběru úrovně optimalizace ať už pro zlepšení výkonu či dosažení menší velikosti spustitelného souboru. Jedná se o jednoduše aplikovatelné vylepšení.</w:t>
      </w:r>
    </w:p>
    <w:p w14:paraId="70CE26A1" w14:textId="77777777" w:rsidR="00EA3D8F" w:rsidRPr="00B57219" w:rsidRDefault="00EA3D8F" w:rsidP="00EA3D8F">
      <w:pPr>
        <w:pStyle w:val="ListParagraph"/>
        <w:numPr>
          <w:ilvl w:val="0"/>
          <w:numId w:val="35"/>
        </w:numPr>
        <w:jc w:val="left"/>
      </w:pPr>
      <w:r>
        <w:rPr>
          <w:b/>
          <w:bCs/>
        </w:rPr>
        <w:t>Profilovat znovu</w:t>
      </w:r>
    </w:p>
    <w:p w14:paraId="73828250" w14:textId="773E65E6" w:rsidR="00EA3D8F" w:rsidRDefault="00EA3D8F" w:rsidP="005270F5">
      <w:r>
        <w:t>Po aplikování optimalizací je třeba verifikovat, zda došlo k dosažení původního cíle. Opět by měl programátor sledovat zásadní metriku, kterou je celková doba běhu programu.</w:t>
      </w:r>
    </w:p>
    <w:p w14:paraId="618BEA44" w14:textId="5076A84B" w:rsidR="00825B3B" w:rsidRDefault="00825B3B" w:rsidP="00825B3B">
      <w:pPr>
        <w:pStyle w:val="Heading2"/>
      </w:pPr>
      <w:r>
        <w:t>Doporučení pro optimalizace</w:t>
      </w:r>
    </w:p>
    <w:p w14:paraId="65FC3B92" w14:textId="30373F92" w:rsidR="00EB7350" w:rsidRPr="00EB7350" w:rsidRDefault="00EB7350" w:rsidP="00EB7350">
      <w:pPr>
        <w:pStyle w:val="ListParagraph"/>
        <w:numPr>
          <w:ilvl w:val="0"/>
          <w:numId w:val="35"/>
        </w:numPr>
        <w:jc w:val="left"/>
      </w:pPr>
      <w:proofErr w:type="spellStart"/>
      <w:r>
        <w:rPr>
          <w:b/>
          <w:bCs/>
        </w:rPr>
        <w:t>Loop</w:t>
      </w:r>
      <w:proofErr w:type="spellEnd"/>
      <w:r>
        <w:rPr>
          <w:b/>
          <w:bCs/>
        </w:rPr>
        <w:t xml:space="preserve"> </w:t>
      </w:r>
      <w:proofErr w:type="spellStart"/>
      <w:r>
        <w:rPr>
          <w:b/>
          <w:bCs/>
        </w:rPr>
        <w:t>unrolling</w:t>
      </w:r>
      <w:proofErr w:type="spellEnd"/>
    </w:p>
    <w:p w14:paraId="3FCAE645" w14:textId="2E6020E9" w:rsidR="00EB7350" w:rsidRDefault="005270F5" w:rsidP="00EA3D8F">
      <w:r>
        <w:lastRenderedPageBreak/>
        <w:t xml:space="preserve">Pro zrychlení provádění smyčky je dobrou optimalizační technikou </w:t>
      </w:r>
      <w:proofErr w:type="spellStart"/>
      <w:r>
        <w:t>loop</w:t>
      </w:r>
      <w:proofErr w:type="spellEnd"/>
      <w:r>
        <w:t xml:space="preserve"> </w:t>
      </w:r>
      <w:proofErr w:type="spellStart"/>
      <w:r>
        <w:t>unrolling</w:t>
      </w:r>
      <w:proofErr w:type="spellEnd"/>
      <w:r>
        <w:t xml:space="preserve">. Některé překladače se ji mohou pokusit aplikovat na úrovni jazyka symbolických adres, nicméně pro zaručení implementace tohoto vylepšení je vhodné tuto techniku použít na úrovni programovacího jazyka. Je třeba myslet na to, že existuje stupeň </w:t>
      </w:r>
      <w:proofErr w:type="spellStart"/>
      <w:r>
        <w:t>unrollingu</w:t>
      </w:r>
      <w:proofErr w:type="spellEnd"/>
      <w:r>
        <w:t>, nad který už nemá smysl jít, jelikož dojde k naražení na limity hardware.</w:t>
      </w:r>
    </w:p>
    <w:p w14:paraId="52602997" w14:textId="0DA5FD3D" w:rsidR="005270F5" w:rsidRPr="005270F5" w:rsidRDefault="005270F5" w:rsidP="005270F5">
      <w:pPr>
        <w:pStyle w:val="ListParagraph"/>
        <w:numPr>
          <w:ilvl w:val="0"/>
          <w:numId w:val="35"/>
        </w:numPr>
        <w:jc w:val="left"/>
      </w:pPr>
      <w:r>
        <w:rPr>
          <w:b/>
          <w:bCs/>
        </w:rPr>
        <w:t>Stanovení vhodného kroku</w:t>
      </w:r>
    </w:p>
    <w:p w14:paraId="391D5C3A" w14:textId="5E244D27" w:rsidR="005270F5" w:rsidRDefault="005270F5" w:rsidP="00EA3D8F">
      <w:r>
        <w:t>Tabulka 5 dokazuje, že nevhodně zvolený krok při iteraci polem může významně degradovat dobu běhu programu. Pokud to nevyžaduje logika programu, je dobrý nápad vyhnout se kroku, který je mocninou čísla dvě.</w:t>
      </w:r>
    </w:p>
    <w:p w14:paraId="2C45083F" w14:textId="43A9D7FB" w:rsidR="005446A4" w:rsidRPr="005446A4" w:rsidRDefault="005446A4" w:rsidP="005446A4">
      <w:pPr>
        <w:pStyle w:val="ListParagraph"/>
        <w:numPr>
          <w:ilvl w:val="0"/>
          <w:numId w:val="35"/>
        </w:numPr>
        <w:jc w:val="left"/>
      </w:pPr>
      <w:r>
        <w:rPr>
          <w:b/>
          <w:bCs/>
        </w:rPr>
        <w:t>Organizovat členské proměnné v datové struktuře / třídě</w:t>
      </w:r>
    </w:p>
    <w:p w14:paraId="75D7F491" w14:textId="000159FB" w:rsidR="005446A4" w:rsidRDefault="005446A4" w:rsidP="00EA3D8F">
      <w:r>
        <w:t>V rámci ukázkových příkladů se několik z nich zabývalo vlivem uspořádání členských proměnných v datové struktuře na dobu trvání programu. Vzhledem k tomu, že se jedná o nepatrný zásah a není třeba do značné míry upravovat logiku programu, stojí za to zvážit správnou organizaci. Kvůli požadavkům operačního systému na zarovnání dat je vhodné seřadit v datové struktuře členské proměnné podle velikosti sestupně. Dále je třeba stanovit, na které proměnné se bude program odkazovat častěji než na jiné. Takovéto proměnné je dobré umístit v paměti blízko sebe, aby bylo možné využít prostorové lokality.</w:t>
      </w:r>
    </w:p>
    <w:p w14:paraId="5AEE979E" w14:textId="1082CAD4" w:rsidR="005446A4" w:rsidRPr="005446A4" w:rsidRDefault="005446A4" w:rsidP="005446A4">
      <w:pPr>
        <w:pStyle w:val="ListParagraph"/>
        <w:numPr>
          <w:ilvl w:val="0"/>
          <w:numId w:val="35"/>
        </w:numPr>
        <w:jc w:val="left"/>
      </w:pPr>
      <w:r>
        <w:rPr>
          <w:b/>
          <w:bCs/>
        </w:rPr>
        <w:t>Používat předvídatelné operace</w:t>
      </w:r>
    </w:p>
    <w:p w14:paraId="4FD2E67B" w14:textId="3BACA80D" w:rsidR="005446A4" w:rsidRDefault="005446A4" w:rsidP="00EA3D8F">
      <w:r>
        <w:t>Usnadnit práci hardwarovým jednotkám pro předpovídání větvení může programátor používáním předvídatelných operací. V některých případech může díky snadné předvídatelnosti do značné míry upravit kód i překladač. Ačkoliv naměřené výsledky nemusí reflektovat toto tvrzení, je dobré jej mít na paměti a uvědomit si, že hardware preferuje práci nad homogenními daty, mezi kterými neexistují datové závislosti.</w:t>
      </w:r>
    </w:p>
    <w:p w14:paraId="492C4EF9" w14:textId="3E95A703" w:rsidR="005446A4" w:rsidRPr="00B57219" w:rsidRDefault="00B57219" w:rsidP="005446A4">
      <w:pPr>
        <w:pStyle w:val="ListParagraph"/>
        <w:numPr>
          <w:ilvl w:val="0"/>
          <w:numId w:val="35"/>
        </w:numPr>
        <w:jc w:val="left"/>
      </w:pPr>
      <w:r>
        <w:rPr>
          <w:b/>
          <w:bCs/>
        </w:rPr>
        <w:t xml:space="preserve">Nesdílet </w:t>
      </w:r>
      <w:proofErr w:type="spellStart"/>
      <w:r>
        <w:rPr>
          <w:b/>
          <w:bCs/>
        </w:rPr>
        <w:t>cache</w:t>
      </w:r>
      <w:proofErr w:type="spellEnd"/>
      <w:r>
        <w:rPr>
          <w:b/>
          <w:bCs/>
        </w:rPr>
        <w:t xml:space="preserve"> blok mezi jádry</w:t>
      </w:r>
    </w:p>
    <w:p w14:paraId="1F3B0C9A" w14:textId="55265161" w:rsidR="00B57219" w:rsidRDefault="00B57219" w:rsidP="00EA3D8F">
      <w:r>
        <w:t>Tabulka 12 prezentuje vliv falešného sdílení na výkon programu. Pro odhalení tohoto nedostatku je nezbytná znalost hardwarových záležitostí a nemusí být každému zřejmá. Využitím profilovacích nástrojů může být změřena doba běhu programu a dokáže osvětlit, proč po paralelizaci programu nedošlo k očekávanému zrychlení. V představeném příkladu oprava spočívala v úpravě zarovnání odkazovaných proměnných.</w:t>
      </w:r>
    </w:p>
    <w:p w14:paraId="17F9480E" w14:textId="636717B8" w:rsidR="00B57219" w:rsidRPr="00B57219" w:rsidRDefault="00B57219" w:rsidP="00B57219">
      <w:pPr>
        <w:pStyle w:val="ListParagraph"/>
        <w:numPr>
          <w:ilvl w:val="0"/>
          <w:numId w:val="35"/>
        </w:numPr>
        <w:jc w:val="left"/>
      </w:pPr>
      <w:r>
        <w:rPr>
          <w:b/>
          <w:bCs/>
        </w:rPr>
        <w:t>Odstranit závislosti</w:t>
      </w:r>
    </w:p>
    <w:p w14:paraId="4C93362C" w14:textId="40752CA4" w:rsidR="00B57219" w:rsidRDefault="00B57219" w:rsidP="00EA3D8F">
      <w:r>
        <w:lastRenderedPageBreak/>
        <w:t>Stejně jako u předchozího doporučení, pro pochopení projevu datových závislostí by měl vývojář mít znalosti hardware. Napomoci k odhalení závislostí může pomoci prozkoumání zdrojového kódu aplikace v podobě jazyka symbolických adres. Součástí profilovacího programu Tracy je náhled na přeložený program doplněný o další informace, jako o procentuální vyjádření času stráveného v instrukci nebo naznačení závislosti registrů mezi instrukcemi.</w:t>
      </w:r>
    </w:p>
    <w:p w14:paraId="70DAF31C" w14:textId="07E464EF" w:rsidR="00F03DA6" w:rsidRDefault="00F03DA6">
      <w:pPr>
        <w:pStyle w:val="Nadpis"/>
      </w:pPr>
      <w:r>
        <w:lastRenderedPageBreak/>
        <w:t>Závěr</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ABE187B" w14:textId="77777777" w:rsidR="00DF0693" w:rsidRDefault="00BA4324" w:rsidP="00BA4324">
      <w:r>
        <w:t xml:space="preserve">Diplomová práce se zabývala seznámením s programovacím paradigmatem zvaným datově orientované programování. V rámci teoretické části bylo pojednáno o historii tohoto pojmu, oblasti využití a byly představeny fundamentální myšlenky tohoto způsobu tvorby programů. </w:t>
      </w:r>
    </w:p>
    <w:p w14:paraId="6C0CE013" w14:textId="35602DDF" w:rsidR="00DF0693" w:rsidRDefault="00FA621E" w:rsidP="00BA4324">
      <w:r>
        <w:t xml:space="preserve">Dále došlo ke srovnání s ostatními rozšířenými paradigmaty a byly uvedeny výhody a nevýhody. Jelikož jedním z ústředních motivů datově orientovaného programování je efektivní využití hardware, byla podstatná část této práce věnována popisu hardware, jehož správné využití může mít zásadní dopad na výkon aplikace. Mezi tento hardware patří vyrovnávací paměti, operační paměť a také exekuční </w:t>
      </w:r>
      <w:proofErr w:type="spellStart"/>
      <w:r>
        <w:t>pipeline</w:t>
      </w:r>
      <w:proofErr w:type="spellEnd"/>
      <w:r>
        <w:t xml:space="preserve"> procesoru. Pro lepší pochopení výkonnostních charakteristik programu je vhodné zkoumat výstup překladače v podobě jazyka symbolických adres. Pokud je vhodně komunikován řešený problém v programovacím jazyce, překladač dokáže generovat množství optimalizací. Rovněž byla přiblížena instrukční architektura x86, která je v současnosti velmi rozšířená na běžných počítačích. Postupem času se tvůrci hardware soustředí na rozšíření možností paralelizace na různých úrovních. Z toho důvodu byly tyto úrovně představeny a bylo pojednáno o jejich exploataci. Následně byly představeny nástroje, které nám umožní kvantifikovat </w:t>
      </w:r>
      <w:r w:rsidRPr="00FA621E">
        <w:t>podstatné</w:t>
      </w:r>
      <w:r>
        <w:t xml:space="preserve"> metriky udávající výkon programu a také lépe uvažovat nad </w:t>
      </w:r>
      <w:r w:rsidR="000B7047">
        <w:t xml:space="preserve">výkonovými charakteristikami. Předmětem praktické části bylo představit koncepty nastíněné v teoretické části, implementovat je v jazyce C++ a zhodnotit jejich vliv na dobu vykonávání programu pomocí profilovacích nástrojů. </w:t>
      </w:r>
    </w:p>
    <w:p w14:paraId="056BEEF9" w14:textId="73FC1892" w:rsidR="00BA4324" w:rsidRDefault="00DF0693" w:rsidP="00BA4324">
      <w:r>
        <w:t>Tato práce představuje ucelený přehled různých druhů optimalizací</w:t>
      </w:r>
      <w:r w:rsidR="00CD3C37">
        <w:t xml:space="preserve"> od položení teoretického základu přes implementaci až k výsledkům měření</w:t>
      </w:r>
      <w:r w:rsidR="000B7047">
        <w:t xml:space="preserve">. </w:t>
      </w:r>
      <w:r w:rsidR="00356821">
        <w:t xml:space="preserve">Optimalizace byly implementovány pro demonstraci zlepšení některé z významných metrik. </w:t>
      </w:r>
      <w:r w:rsidR="000B7047">
        <w:t>Výsledky všech ukázkových programů jsou představeny v podobě tabulek, které dále srovnávají různé překladače a různé optimalizační stupně těchto překladačů. Vybrané příklady byly dále analyzovány pomocí profilovacích nástrojů dvou typů. Na základě měření a analýz je výstupem zhodnocení dosažených výsledků a na jejich základě byla sestavena sada doporučení pro softwarové vývojáře, kteří by chtěli využít benefitů, které toto programovací paradigma přináší.</w:t>
      </w:r>
    </w:p>
    <w:p w14:paraId="6EFF1606" w14:textId="57BA18A0" w:rsidR="00D06671" w:rsidRPr="000B7047" w:rsidRDefault="00D06671" w:rsidP="00BA4324">
      <w:r>
        <w:t>Nahlédnutím na tabulky s výsledky měření lze zjistit, že většina optimalizací přináší očekávaný výsledek a skutečně mohou být použity ke snížení doby běhu programu. Tuto skutečnost dále validují profilovací nástroje</w:t>
      </w:r>
      <w:r w:rsidR="002816F7">
        <w:t xml:space="preserve">. </w:t>
      </w:r>
      <w:r w:rsidR="00A62508">
        <w:t>Využití těchto optimalizací v reálných aplikacích je opodstatněno a stojí za zvážení.</w:t>
      </w:r>
    </w:p>
    <w:p w14:paraId="4D6FD8B2" w14:textId="13D7EA6F" w:rsidR="00F03DA6" w:rsidRDefault="00F03DA6">
      <w:pPr>
        <w:pStyle w:val="Nadpis"/>
        <w:rPr>
          <w:rStyle w:val="Pokec"/>
        </w:rPr>
      </w:pPr>
      <w:bookmarkStart w:id="233" w:name="_Toc37577735"/>
      <w:bookmarkStart w:id="234" w:name="_Toc88120446"/>
      <w:bookmarkStart w:id="235" w:name="_Toc88120683"/>
      <w:bookmarkStart w:id="236" w:name="_Toc88120895"/>
      <w:bookmarkStart w:id="237" w:name="_Toc88120999"/>
      <w:bookmarkStart w:id="238" w:name="_Toc88121042"/>
      <w:bookmarkStart w:id="239" w:name="_Toc88121179"/>
      <w:bookmarkStart w:id="240" w:name="_Toc88121553"/>
      <w:bookmarkStart w:id="241" w:name="_Toc88121610"/>
      <w:bookmarkStart w:id="242" w:name="_Toc88121748"/>
      <w:bookmarkStart w:id="243" w:name="_Toc88122014"/>
      <w:bookmarkStart w:id="244" w:name="_Toc88124619"/>
      <w:bookmarkStart w:id="245" w:name="_Toc88124656"/>
      <w:bookmarkStart w:id="246" w:name="_Toc88124806"/>
      <w:bookmarkStart w:id="247" w:name="_Toc88125789"/>
      <w:bookmarkStart w:id="248" w:name="_Toc88126309"/>
      <w:bookmarkStart w:id="249" w:name="_Toc88126460"/>
      <w:bookmarkStart w:id="250" w:name="_Toc88126527"/>
      <w:bookmarkStart w:id="251" w:name="_Toc88126556"/>
      <w:bookmarkStart w:id="252" w:name="_Toc88126772"/>
      <w:bookmarkStart w:id="253" w:name="_Toc88126862"/>
      <w:bookmarkStart w:id="254" w:name="_Toc88127103"/>
      <w:bookmarkStart w:id="255" w:name="_Toc88127146"/>
      <w:bookmarkStart w:id="256" w:name="_Toc88128511"/>
      <w:bookmarkStart w:id="257" w:name="_Toc107634153"/>
      <w:bookmarkStart w:id="258" w:name="_Toc107635188"/>
      <w:bookmarkStart w:id="259" w:name="_Toc107635228"/>
      <w:bookmarkStart w:id="260" w:name="_Toc107635245"/>
      <w:bookmarkStart w:id="261" w:name="_Toc120888207"/>
      <w:r>
        <w:lastRenderedPageBreak/>
        <w:t>Seznam použité literatury</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473ECC2A" w14:textId="77777777" w:rsidR="00FC1E93" w:rsidRPr="00FC1E93" w:rsidRDefault="00F73F98" w:rsidP="00FC1E93">
      <w:pPr>
        <w:pStyle w:val="Bibliography"/>
      </w:pPr>
      <w:r>
        <w:rPr>
          <w:rStyle w:val="Hyperlink"/>
        </w:rPr>
        <w:fldChar w:fldCharType="begin"/>
      </w:r>
      <w:r>
        <w:rPr>
          <w:rStyle w:val="Hyperlink"/>
        </w:rPr>
        <w:instrText xml:space="preserve"> ADDIN ZOTERO_BIBL {"uncited":[],"omitted":[],"custom":[]} CSL_BIBLIOGRAPHY </w:instrText>
      </w:r>
      <w:r>
        <w:rPr>
          <w:rStyle w:val="Hyperlink"/>
        </w:rPr>
        <w:fldChar w:fldCharType="separate"/>
      </w:r>
      <w:r w:rsidR="00FC1E93" w:rsidRPr="00FC1E93">
        <w:t xml:space="preserve">[1] </w:t>
      </w:r>
      <w:r w:rsidR="00FC1E93" w:rsidRPr="00FC1E93">
        <w:tab/>
        <w:t xml:space="preserve">FABIAN, Richard. </w:t>
      </w:r>
      <w:r w:rsidR="00FC1E93" w:rsidRPr="00FC1E93">
        <w:rPr>
          <w:i/>
          <w:iCs/>
        </w:rPr>
        <w:t>Data-</w:t>
      </w:r>
      <w:proofErr w:type="spellStart"/>
      <w:r w:rsidR="00FC1E93" w:rsidRPr="00FC1E93">
        <w:rPr>
          <w:i/>
          <w:iCs/>
        </w:rPr>
        <w:t>oriented</w:t>
      </w:r>
      <w:proofErr w:type="spellEnd"/>
      <w:r w:rsidR="00FC1E93" w:rsidRPr="00FC1E93">
        <w:rPr>
          <w:i/>
          <w:iCs/>
        </w:rPr>
        <w:t xml:space="preserve"> design: software </w:t>
      </w:r>
      <w:proofErr w:type="spellStart"/>
      <w:r w:rsidR="00FC1E93" w:rsidRPr="00FC1E93">
        <w:rPr>
          <w:i/>
          <w:iCs/>
        </w:rPr>
        <w:t>engineering</w:t>
      </w:r>
      <w:proofErr w:type="spellEnd"/>
      <w:r w:rsidR="00FC1E93" w:rsidRPr="00FC1E93">
        <w:rPr>
          <w:i/>
          <w:iCs/>
        </w:rPr>
        <w:t xml:space="preserve"> </w:t>
      </w:r>
      <w:proofErr w:type="spellStart"/>
      <w:r w:rsidR="00FC1E93" w:rsidRPr="00FC1E93">
        <w:rPr>
          <w:i/>
          <w:iCs/>
        </w:rPr>
        <w:t>for</w:t>
      </w:r>
      <w:proofErr w:type="spellEnd"/>
      <w:r w:rsidR="00FC1E93" w:rsidRPr="00FC1E93">
        <w:rPr>
          <w:i/>
          <w:iCs/>
        </w:rPr>
        <w:t xml:space="preserve"> limited </w:t>
      </w:r>
      <w:proofErr w:type="spellStart"/>
      <w:r w:rsidR="00FC1E93" w:rsidRPr="00FC1E93">
        <w:rPr>
          <w:i/>
          <w:iCs/>
        </w:rPr>
        <w:t>resources</w:t>
      </w:r>
      <w:proofErr w:type="spellEnd"/>
      <w:r w:rsidR="00FC1E93" w:rsidRPr="00FC1E93">
        <w:rPr>
          <w:i/>
          <w:iCs/>
        </w:rPr>
        <w:t xml:space="preserve"> and </w:t>
      </w:r>
      <w:proofErr w:type="spellStart"/>
      <w:r w:rsidR="00FC1E93" w:rsidRPr="00FC1E93">
        <w:rPr>
          <w:i/>
          <w:iCs/>
        </w:rPr>
        <w:t>short</w:t>
      </w:r>
      <w:proofErr w:type="spellEnd"/>
      <w:r w:rsidR="00FC1E93" w:rsidRPr="00FC1E93">
        <w:rPr>
          <w:i/>
          <w:iCs/>
        </w:rPr>
        <w:t xml:space="preserve"> </w:t>
      </w:r>
      <w:proofErr w:type="spellStart"/>
      <w:r w:rsidR="00FC1E93" w:rsidRPr="00FC1E93">
        <w:rPr>
          <w:i/>
          <w:iCs/>
        </w:rPr>
        <w:t>schedules</w:t>
      </w:r>
      <w:proofErr w:type="spellEnd"/>
      <w:r w:rsidR="00FC1E93" w:rsidRPr="00FC1E93">
        <w:t xml:space="preserve">. </w:t>
      </w:r>
      <w:proofErr w:type="spellStart"/>
      <w:r w:rsidR="00FC1E93" w:rsidRPr="00FC1E93">
        <w:t>B.m</w:t>
      </w:r>
      <w:proofErr w:type="spellEnd"/>
      <w:r w:rsidR="00FC1E93" w:rsidRPr="00FC1E93">
        <w:t xml:space="preserve">.: Richard Fabian, 2018. ISBN 978-1-916478-70-1. </w:t>
      </w:r>
    </w:p>
    <w:p w14:paraId="4F2B30B0" w14:textId="77777777" w:rsidR="00FC1E93" w:rsidRPr="00FC1E93" w:rsidRDefault="00FC1E93" w:rsidP="00FC1E93">
      <w:pPr>
        <w:pStyle w:val="Bibliography"/>
      </w:pPr>
      <w:r w:rsidRPr="00FC1E93">
        <w:t xml:space="preserve">[2] </w:t>
      </w:r>
      <w:r w:rsidRPr="00FC1E93">
        <w:tab/>
      </w:r>
      <w:r w:rsidRPr="00FC1E93">
        <w:rPr>
          <w:i/>
          <w:iCs/>
        </w:rPr>
        <w:t>Data-</w:t>
      </w:r>
      <w:proofErr w:type="spellStart"/>
      <w:r w:rsidRPr="00FC1E93">
        <w:rPr>
          <w:i/>
          <w:iCs/>
        </w:rPr>
        <w:t>Oriented</w:t>
      </w:r>
      <w:proofErr w:type="spellEnd"/>
      <w:r w:rsidRPr="00FC1E93">
        <w:rPr>
          <w:i/>
          <w:iCs/>
        </w:rPr>
        <w:t xml:space="preserve"> Design (Or </w:t>
      </w:r>
      <w:proofErr w:type="spellStart"/>
      <w:r w:rsidRPr="00FC1E93">
        <w:rPr>
          <w:i/>
          <w:iCs/>
        </w:rPr>
        <w:t>Why</w:t>
      </w:r>
      <w:proofErr w:type="spellEnd"/>
      <w:r w:rsidRPr="00FC1E93">
        <w:rPr>
          <w:i/>
          <w:iCs/>
        </w:rPr>
        <w:t xml:space="preserve"> </w:t>
      </w:r>
      <w:proofErr w:type="spellStart"/>
      <w:r w:rsidRPr="00FC1E93">
        <w:rPr>
          <w:i/>
          <w:iCs/>
        </w:rPr>
        <w:t>You</w:t>
      </w:r>
      <w:proofErr w:type="spellEnd"/>
      <w:r w:rsidRPr="00FC1E93">
        <w:rPr>
          <w:i/>
          <w:iCs/>
        </w:rPr>
        <w:t xml:space="preserve"> </w:t>
      </w:r>
      <w:proofErr w:type="spellStart"/>
      <w:r w:rsidRPr="00FC1E93">
        <w:rPr>
          <w:i/>
          <w:iCs/>
        </w:rPr>
        <w:t>Might</w:t>
      </w:r>
      <w:proofErr w:type="spellEnd"/>
      <w:r w:rsidRPr="00FC1E93">
        <w:rPr>
          <w:i/>
          <w:iCs/>
        </w:rPr>
        <w:t xml:space="preserve"> </w:t>
      </w:r>
      <w:proofErr w:type="spellStart"/>
      <w:r w:rsidRPr="00FC1E93">
        <w:rPr>
          <w:i/>
          <w:iCs/>
        </w:rPr>
        <w:t>Be</w:t>
      </w:r>
      <w:proofErr w:type="spellEnd"/>
      <w:r w:rsidRPr="00FC1E93">
        <w:rPr>
          <w:i/>
          <w:iCs/>
        </w:rPr>
        <w:t xml:space="preserve"> </w:t>
      </w:r>
      <w:proofErr w:type="spellStart"/>
      <w:r w:rsidRPr="00FC1E93">
        <w:rPr>
          <w:i/>
          <w:iCs/>
        </w:rPr>
        <w:t>Shooting</w:t>
      </w:r>
      <w:proofErr w:type="spellEnd"/>
      <w:r w:rsidRPr="00FC1E93">
        <w:rPr>
          <w:i/>
          <w:iCs/>
        </w:rPr>
        <w:t xml:space="preserve"> </w:t>
      </w:r>
      <w:proofErr w:type="spellStart"/>
      <w:r w:rsidRPr="00FC1E93">
        <w:rPr>
          <w:i/>
          <w:iCs/>
        </w:rPr>
        <w:t>Yourself</w:t>
      </w:r>
      <w:proofErr w:type="spellEnd"/>
      <w:r w:rsidRPr="00FC1E93">
        <w:rPr>
          <w:i/>
          <w:iCs/>
        </w:rPr>
        <w:t xml:space="preserve"> in </w:t>
      </w:r>
      <w:proofErr w:type="spellStart"/>
      <w:r w:rsidRPr="00FC1E93">
        <w:rPr>
          <w:i/>
          <w:iCs/>
        </w:rPr>
        <w:t>The</w:t>
      </w:r>
      <w:proofErr w:type="spellEnd"/>
      <w:r w:rsidRPr="00FC1E93">
        <w:rPr>
          <w:i/>
          <w:iCs/>
        </w:rPr>
        <w:t xml:space="preserve"> </w:t>
      </w:r>
      <w:proofErr w:type="spellStart"/>
      <w:r w:rsidRPr="00FC1E93">
        <w:rPr>
          <w:i/>
          <w:iCs/>
        </w:rPr>
        <w:t>Foot</w:t>
      </w:r>
      <w:proofErr w:type="spellEnd"/>
      <w:r w:rsidRPr="00FC1E93">
        <w:rPr>
          <w:i/>
          <w:iCs/>
        </w:rPr>
        <w:t xml:space="preserve"> </w:t>
      </w:r>
      <w:proofErr w:type="spellStart"/>
      <w:r w:rsidRPr="00FC1E93">
        <w:rPr>
          <w:i/>
          <w:iCs/>
        </w:rPr>
        <w:t>With</w:t>
      </w:r>
      <w:proofErr w:type="spellEnd"/>
      <w:r w:rsidRPr="00FC1E93">
        <w:rPr>
          <w:i/>
          <w:iCs/>
        </w:rPr>
        <w:t xml:space="preserve"> OOP) – </w:t>
      </w:r>
      <w:proofErr w:type="spellStart"/>
      <w:r w:rsidRPr="00FC1E93">
        <w:rPr>
          <w:i/>
          <w:iCs/>
        </w:rPr>
        <w:t>Games</w:t>
      </w:r>
      <w:proofErr w:type="spellEnd"/>
      <w:r w:rsidRPr="00FC1E93">
        <w:rPr>
          <w:i/>
          <w:iCs/>
        </w:rPr>
        <w:t xml:space="preserve"> </w:t>
      </w:r>
      <w:proofErr w:type="spellStart"/>
      <w:r w:rsidRPr="00FC1E93">
        <w:rPr>
          <w:i/>
          <w:iCs/>
        </w:rPr>
        <w:t>from</w:t>
      </w:r>
      <w:proofErr w:type="spellEnd"/>
      <w:r w:rsidRPr="00FC1E93">
        <w:rPr>
          <w:i/>
          <w:iCs/>
        </w:rPr>
        <w:t xml:space="preserve"> </w:t>
      </w:r>
      <w:proofErr w:type="spellStart"/>
      <w:r w:rsidRPr="00FC1E93">
        <w:rPr>
          <w:i/>
          <w:iCs/>
        </w:rPr>
        <w:t>Within</w:t>
      </w:r>
      <w:proofErr w:type="spellEnd"/>
      <w:r w:rsidRPr="00FC1E93">
        <w:t xml:space="preserve"> [online]. 4. prosinec 2009 [vid. 2023-03-10]. Dostupné z: https://gamesfromwithin.com/data-oriented-design</w:t>
      </w:r>
    </w:p>
    <w:p w14:paraId="46F7AA13" w14:textId="77777777" w:rsidR="00FC1E93" w:rsidRPr="00FC1E93" w:rsidRDefault="00FC1E93" w:rsidP="00FC1E93">
      <w:pPr>
        <w:pStyle w:val="Bibliography"/>
      </w:pPr>
      <w:r w:rsidRPr="00FC1E93">
        <w:t xml:space="preserve">[3] </w:t>
      </w:r>
      <w:r w:rsidRPr="00FC1E93">
        <w:tab/>
      </w:r>
      <w:proofErr w:type="spellStart"/>
      <w:r w:rsidRPr="00FC1E93">
        <w:rPr>
          <w:i/>
          <w:iCs/>
        </w:rPr>
        <w:t>CppCon</w:t>
      </w:r>
      <w:proofErr w:type="spellEnd"/>
      <w:r w:rsidRPr="00FC1E93">
        <w:rPr>
          <w:i/>
          <w:iCs/>
        </w:rPr>
        <w:t xml:space="preserve"> 2014: Mike </w:t>
      </w:r>
      <w:proofErr w:type="spellStart"/>
      <w:r w:rsidRPr="00FC1E93">
        <w:rPr>
          <w:i/>
          <w:iCs/>
        </w:rPr>
        <w:t>Acton</w:t>
      </w:r>
      <w:proofErr w:type="spellEnd"/>
      <w:r w:rsidRPr="00FC1E93">
        <w:rPr>
          <w:i/>
          <w:iCs/>
        </w:rPr>
        <w:t xml:space="preserve"> „Data-</w:t>
      </w:r>
      <w:proofErr w:type="spellStart"/>
      <w:r w:rsidRPr="00FC1E93">
        <w:rPr>
          <w:i/>
          <w:iCs/>
        </w:rPr>
        <w:t>Oriented</w:t>
      </w:r>
      <w:proofErr w:type="spellEnd"/>
      <w:r w:rsidRPr="00FC1E93">
        <w:rPr>
          <w:i/>
          <w:iCs/>
        </w:rPr>
        <w:t xml:space="preserve"> Design and C++"</w:t>
      </w:r>
      <w:r w:rsidRPr="00FC1E93">
        <w:t xml:space="preserve"> [online]. 2014 [vid. 2023-03-10]. Dostupné z: https://www.youtube.com/watch?v=rX0ItVEVjHc</w:t>
      </w:r>
    </w:p>
    <w:p w14:paraId="26448873" w14:textId="77777777" w:rsidR="00FC1E93" w:rsidRPr="00FC1E93" w:rsidRDefault="00FC1E93" w:rsidP="00FC1E93">
      <w:pPr>
        <w:pStyle w:val="Bibliography"/>
      </w:pPr>
      <w:r w:rsidRPr="00FC1E93">
        <w:t xml:space="preserve">[4] </w:t>
      </w:r>
      <w:r w:rsidRPr="00FC1E93">
        <w:tab/>
        <w:t xml:space="preserve">BAYLISS, Jessica D. </w:t>
      </w:r>
      <w:proofErr w:type="spellStart"/>
      <w:r w:rsidRPr="00FC1E93">
        <w:t>The</w:t>
      </w:r>
      <w:proofErr w:type="spellEnd"/>
      <w:r w:rsidRPr="00FC1E93">
        <w:t xml:space="preserve"> Data-</w:t>
      </w:r>
      <w:proofErr w:type="spellStart"/>
      <w:r w:rsidRPr="00FC1E93">
        <w:t>Oriented</w:t>
      </w:r>
      <w:proofErr w:type="spellEnd"/>
      <w:r w:rsidRPr="00FC1E93">
        <w:t xml:space="preserve"> Design </w:t>
      </w:r>
      <w:proofErr w:type="spellStart"/>
      <w:r w:rsidRPr="00FC1E93">
        <w:t>Process</w:t>
      </w:r>
      <w:proofErr w:type="spellEnd"/>
      <w:r w:rsidRPr="00FC1E93">
        <w:t xml:space="preserve"> </w:t>
      </w:r>
      <w:proofErr w:type="spellStart"/>
      <w:r w:rsidRPr="00FC1E93">
        <w:t>for</w:t>
      </w:r>
      <w:proofErr w:type="spellEnd"/>
      <w:r w:rsidRPr="00FC1E93">
        <w:t xml:space="preserve"> Game Development. </w:t>
      </w:r>
      <w:proofErr w:type="spellStart"/>
      <w:r w:rsidRPr="00FC1E93">
        <w:rPr>
          <w:i/>
          <w:iCs/>
        </w:rPr>
        <w:t>Computer</w:t>
      </w:r>
      <w:proofErr w:type="spellEnd"/>
      <w:r w:rsidRPr="00FC1E93">
        <w:t xml:space="preserve"> [online]. 2022, </w:t>
      </w:r>
      <w:r w:rsidRPr="00FC1E93">
        <w:rPr>
          <w:b/>
          <w:bCs/>
        </w:rPr>
        <w:t>55</w:t>
      </w:r>
      <w:r w:rsidRPr="00FC1E93">
        <w:t>(5), 31–38. ISSN 1558-0814. Dostupné z: doi:10.1109/MC.2022.3155108</w:t>
      </w:r>
    </w:p>
    <w:p w14:paraId="2E336CAF" w14:textId="77777777" w:rsidR="00FC1E93" w:rsidRPr="00FC1E93" w:rsidRDefault="00FC1E93" w:rsidP="00FC1E93">
      <w:pPr>
        <w:pStyle w:val="Bibliography"/>
      </w:pPr>
      <w:r w:rsidRPr="00FC1E93">
        <w:t xml:space="preserve">[5] </w:t>
      </w:r>
      <w:r w:rsidRPr="00FC1E93">
        <w:tab/>
      </w:r>
      <w:proofErr w:type="spellStart"/>
      <w:r w:rsidRPr="00FC1E93">
        <w:rPr>
          <w:i/>
          <w:iCs/>
        </w:rPr>
        <w:t>Object-oriented</w:t>
      </w:r>
      <w:proofErr w:type="spellEnd"/>
      <w:r w:rsidRPr="00FC1E93">
        <w:rPr>
          <w:i/>
          <w:iCs/>
        </w:rPr>
        <w:t xml:space="preserve"> </w:t>
      </w:r>
      <w:proofErr w:type="spellStart"/>
      <w:r w:rsidRPr="00FC1E93">
        <w:rPr>
          <w:i/>
          <w:iCs/>
        </w:rPr>
        <w:t>programming</w:t>
      </w:r>
      <w:proofErr w:type="spellEnd"/>
      <w:r w:rsidRPr="00FC1E93">
        <w:rPr>
          <w:i/>
          <w:iCs/>
        </w:rPr>
        <w:t xml:space="preserve"> - </w:t>
      </w:r>
      <w:proofErr w:type="spellStart"/>
      <w:r w:rsidRPr="00FC1E93">
        <w:rPr>
          <w:i/>
          <w:iCs/>
        </w:rPr>
        <w:t>Learn</w:t>
      </w:r>
      <w:proofErr w:type="spellEnd"/>
      <w:r w:rsidRPr="00FC1E93">
        <w:rPr>
          <w:i/>
          <w:iCs/>
        </w:rPr>
        <w:t xml:space="preserve"> web development | MDN</w:t>
      </w:r>
      <w:r w:rsidRPr="00FC1E93">
        <w:t xml:space="preserve"> [online]. 24. únor 2023 [vid. 2023-03-10]. Dostupné z: https://developer.mozilla.org/en-US/docs/Learn/JavaScript/Objects/Object-oriented_programming</w:t>
      </w:r>
    </w:p>
    <w:p w14:paraId="05DD454D" w14:textId="77777777" w:rsidR="00FC1E93" w:rsidRPr="00FC1E93" w:rsidRDefault="00FC1E93" w:rsidP="00FC1E93">
      <w:pPr>
        <w:pStyle w:val="Bibliography"/>
      </w:pPr>
      <w:r w:rsidRPr="00FC1E93">
        <w:t xml:space="preserve">[6] </w:t>
      </w:r>
      <w:r w:rsidRPr="00FC1E93">
        <w:tab/>
        <w:t xml:space="preserve">MITCHELL, Brad. </w:t>
      </w:r>
      <w:proofErr w:type="spellStart"/>
      <w:r w:rsidRPr="00FC1E93">
        <w:t>What</w:t>
      </w:r>
      <w:proofErr w:type="spellEnd"/>
      <w:r w:rsidRPr="00FC1E93">
        <w:t xml:space="preserve"> </w:t>
      </w:r>
      <w:proofErr w:type="spellStart"/>
      <w:r w:rsidRPr="00FC1E93">
        <w:t>Is</w:t>
      </w:r>
      <w:proofErr w:type="spellEnd"/>
      <w:r w:rsidRPr="00FC1E93">
        <w:t xml:space="preserve"> </w:t>
      </w:r>
      <w:proofErr w:type="spellStart"/>
      <w:r w:rsidRPr="00FC1E93">
        <w:t>Functional</w:t>
      </w:r>
      <w:proofErr w:type="spellEnd"/>
      <w:r w:rsidRPr="00FC1E93">
        <w:t xml:space="preserve"> </w:t>
      </w:r>
      <w:proofErr w:type="spellStart"/>
      <w:r w:rsidRPr="00FC1E93">
        <w:t>Programming</w:t>
      </w:r>
      <w:proofErr w:type="spellEnd"/>
      <w:r w:rsidRPr="00FC1E93">
        <w:t xml:space="preserve"> and </w:t>
      </w:r>
      <w:proofErr w:type="spellStart"/>
      <w:r w:rsidRPr="00FC1E93">
        <w:t>Why</w:t>
      </w:r>
      <w:proofErr w:type="spellEnd"/>
      <w:r w:rsidRPr="00FC1E93">
        <w:t xml:space="preserve"> Use It? </w:t>
      </w:r>
      <w:proofErr w:type="spellStart"/>
      <w:r w:rsidRPr="00FC1E93">
        <w:rPr>
          <w:i/>
          <w:iCs/>
        </w:rPr>
        <w:t>Coding</w:t>
      </w:r>
      <w:proofErr w:type="spellEnd"/>
      <w:r w:rsidRPr="00FC1E93">
        <w:rPr>
          <w:i/>
          <w:iCs/>
        </w:rPr>
        <w:t xml:space="preserve"> </w:t>
      </w:r>
      <w:proofErr w:type="spellStart"/>
      <w:r w:rsidRPr="00FC1E93">
        <w:rPr>
          <w:i/>
          <w:iCs/>
        </w:rPr>
        <w:t>Dojo</w:t>
      </w:r>
      <w:proofErr w:type="spellEnd"/>
      <w:r w:rsidRPr="00FC1E93">
        <w:t xml:space="preserve"> [online]. 13. červenec 2022 [vid. 2023-03-10]. Dostupné z: https://www.codingdojo.com/blog/what-is-functional-programming</w:t>
      </w:r>
    </w:p>
    <w:p w14:paraId="14B858A4" w14:textId="77777777" w:rsidR="00FC1E93" w:rsidRPr="00FC1E93" w:rsidRDefault="00FC1E93" w:rsidP="00FC1E93">
      <w:pPr>
        <w:pStyle w:val="Bibliography"/>
      </w:pPr>
      <w:r w:rsidRPr="00FC1E93">
        <w:t xml:space="preserve">[7] </w:t>
      </w:r>
      <w:r w:rsidRPr="00FC1E93">
        <w:tab/>
        <w:t xml:space="preserve">BRYANT, </w:t>
      </w:r>
      <w:proofErr w:type="spellStart"/>
      <w:r w:rsidRPr="00FC1E93">
        <w:t>Randal</w:t>
      </w:r>
      <w:proofErr w:type="spellEnd"/>
      <w:r w:rsidRPr="00FC1E93">
        <w:t xml:space="preserve"> E. a David R. O’HALLARON. </w:t>
      </w:r>
      <w:proofErr w:type="spellStart"/>
      <w:r w:rsidRPr="00FC1E93">
        <w:rPr>
          <w:i/>
          <w:iCs/>
        </w:rPr>
        <w:t>Computer</w:t>
      </w:r>
      <w:proofErr w:type="spellEnd"/>
      <w:r w:rsidRPr="00FC1E93">
        <w:rPr>
          <w:i/>
          <w:iCs/>
        </w:rPr>
        <w:t xml:space="preserve"> </w:t>
      </w:r>
      <w:proofErr w:type="spellStart"/>
      <w:r w:rsidRPr="00FC1E93">
        <w:rPr>
          <w:i/>
          <w:iCs/>
        </w:rPr>
        <w:t>systems</w:t>
      </w:r>
      <w:proofErr w:type="spellEnd"/>
      <w:r w:rsidRPr="00FC1E93">
        <w:rPr>
          <w:i/>
          <w:iCs/>
        </w:rPr>
        <w:t xml:space="preserve">: a </w:t>
      </w:r>
      <w:proofErr w:type="spellStart"/>
      <w:r w:rsidRPr="00FC1E93">
        <w:rPr>
          <w:i/>
          <w:iCs/>
        </w:rPr>
        <w:t>programmer’s</w:t>
      </w:r>
      <w:proofErr w:type="spellEnd"/>
      <w:r w:rsidRPr="00FC1E93">
        <w:rPr>
          <w:i/>
          <w:iCs/>
        </w:rPr>
        <w:t xml:space="preserve"> </w:t>
      </w:r>
      <w:proofErr w:type="spellStart"/>
      <w:r w:rsidRPr="00FC1E93">
        <w:rPr>
          <w:i/>
          <w:iCs/>
        </w:rPr>
        <w:t>perspective</w:t>
      </w:r>
      <w:proofErr w:type="spellEnd"/>
      <w:r w:rsidRPr="00FC1E93">
        <w:t xml:space="preserve">. </w:t>
      </w:r>
      <w:proofErr w:type="spellStart"/>
      <w:r w:rsidRPr="00FC1E93">
        <w:t>Third</w:t>
      </w:r>
      <w:proofErr w:type="spellEnd"/>
      <w:r w:rsidRPr="00FC1E93">
        <w:t xml:space="preserve"> </w:t>
      </w:r>
      <w:proofErr w:type="spellStart"/>
      <w:r w:rsidRPr="00FC1E93">
        <w:t>edition</w:t>
      </w:r>
      <w:proofErr w:type="spellEnd"/>
      <w:r w:rsidRPr="00FC1E93">
        <w:t xml:space="preserve">. Boston: </w:t>
      </w:r>
      <w:proofErr w:type="spellStart"/>
      <w:r w:rsidRPr="00FC1E93">
        <w:t>Pearson</w:t>
      </w:r>
      <w:proofErr w:type="spellEnd"/>
      <w:r w:rsidRPr="00FC1E93">
        <w:t xml:space="preserve">, 2016. ISBN 978-0-13-409266-9. </w:t>
      </w:r>
    </w:p>
    <w:p w14:paraId="7F2D51DB" w14:textId="77777777" w:rsidR="00FC1E93" w:rsidRPr="00FC1E93" w:rsidRDefault="00FC1E93" w:rsidP="00FC1E93">
      <w:pPr>
        <w:pStyle w:val="Bibliography"/>
      </w:pPr>
      <w:r w:rsidRPr="00FC1E93">
        <w:t xml:space="preserve">[8] </w:t>
      </w:r>
      <w:r w:rsidRPr="00FC1E93">
        <w:tab/>
        <w:t xml:space="preserve">HENNESSY, John L., David A. PATTERSON a Andrea C. ARPACI-DUSSEAU. </w:t>
      </w:r>
      <w:proofErr w:type="spellStart"/>
      <w:r w:rsidRPr="00FC1E93">
        <w:rPr>
          <w:i/>
          <w:iCs/>
        </w:rPr>
        <w:t>Computer</w:t>
      </w:r>
      <w:proofErr w:type="spellEnd"/>
      <w:r w:rsidRPr="00FC1E93">
        <w:rPr>
          <w:i/>
          <w:iCs/>
        </w:rPr>
        <w:t xml:space="preserve"> </w:t>
      </w:r>
      <w:proofErr w:type="spellStart"/>
      <w:r w:rsidRPr="00FC1E93">
        <w:rPr>
          <w:i/>
          <w:iCs/>
        </w:rPr>
        <w:t>architecture</w:t>
      </w:r>
      <w:proofErr w:type="spellEnd"/>
      <w:r w:rsidRPr="00FC1E93">
        <w:rPr>
          <w:i/>
          <w:iCs/>
        </w:rPr>
        <w:t xml:space="preserve">: a </w:t>
      </w:r>
      <w:proofErr w:type="spellStart"/>
      <w:r w:rsidRPr="00FC1E93">
        <w:rPr>
          <w:i/>
          <w:iCs/>
        </w:rPr>
        <w:t>quantitative</w:t>
      </w:r>
      <w:proofErr w:type="spellEnd"/>
      <w:r w:rsidRPr="00FC1E93">
        <w:rPr>
          <w:i/>
          <w:iCs/>
        </w:rPr>
        <w:t xml:space="preserve"> </w:t>
      </w:r>
      <w:proofErr w:type="spellStart"/>
      <w:r w:rsidRPr="00FC1E93">
        <w:rPr>
          <w:i/>
          <w:iCs/>
        </w:rPr>
        <w:t>approach</w:t>
      </w:r>
      <w:proofErr w:type="spellEnd"/>
      <w:r w:rsidRPr="00FC1E93">
        <w:t xml:space="preserve">. 4th </w:t>
      </w:r>
      <w:proofErr w:type="spellStart"/>
      <w:r w:rsidRPr="00FC1E93">
        <w:t>ed</w:t>
      </w:r>
      <w:proofErr w:type="spellEnd"/>
      <w:r w:rsidRPr="00FC1E93">
        <w:t xml:space="preserve">. Amsterdam ; Boston: Morgan Kaufmann, 2007. ISBN 978-0-12-370490-0. </w:t>
      </w:r>
    </w:p>
    <w:p w14:paraId="08AA4D4D" w14:textId="77777777" w:rsidR="00FC1E93" w:rsidRPr="00FC1E93" w:rsidRDefault="00FC1E93" w:rsidP="00FC1E93">
      <w:pPr>
        <w:pStyle w:val="Bibliography"/>
      </w:pPr>
      <w:r w:rsidRPr="00FC1E93">
        <w:t xml:space="preserve">[9] </w:t>
      </w:r>
      <w:r w:rsidRPr="00FC1E93">
        <w:tab/>
      </w:r>
      <w:proofErr w:type="spellStart"/>
      <w:r w:rsidRPr="00FC1E93">
        <w:rPr>
          <w:i/>
          <w:iCs/>
        </w:rPr>
        <w:t>Lecture</w:t>
      </w:r>
      <w:proofErr w:type="spellEnd"/>
      <w:r w:rsidRPr="00FC1E93">
        <w:rPr>
          <w:i/>
          <w:iCs/>
        </w:rPr>
        <w:t xml:space="preserve"> 25: </w:t>
      </w:r>
      <w:proofErr w:type="spellStart"/>
      <w:r w:rsidRPr="00FC1E93">
        <w:rPr>
          <w:i/>
          <w:iCs/>
        </w:rPr>
        <w:t>Prefetching</w:t>
      </w:r>
      <w:proofErr w:type="spellEnd"/>
      <w:r w:rsidRPr="00FC1E93">
        <w:rPr>
          <w:i/>
          <w:iCs/>
        </w:rPr>
        <w:t xml:space="preserve"> - Carnegie </w:t>
      </w:r>
      <w:proofErr w:type="spellStart"/>
      <w:r w:rsidRPr="00FC1E93">
        <w:rPr>
          <w:i/>
          <w:iCs/>
        </w:rPr>
        <w:t>Mellon</w:t>
      </w:r>
      <w:proofErr w:type="spellEnd"/>
      <w:r w:rsidRPr="00FC1E93">
        <w:rPr>
          <w:i/>
          <w:iCs/>
        </w:rPr>
        <w:t xml:space="preserve"> - </w:t>
      </w:r>
      <w:proofErr w:type="spellStart"/>
      <w:r w:rsidRPr="00FC1E93">
        <w:rPr>
          <w:i/>
          <w:iCs/>
        </w:rPr>
        <w:t>Computer</w:t>
      </w:r>
      <w:proofErr w:type="spellEnd"/>
      <w:r w:rsidRPr="00FC1E93">
        <w:rPr>
          <w:i/>
          <w:iCs/>
        </w:rPr>
        <w:t xml:space="preserve"> </w:t>
      </w:r>
      <w:proofErr w:type="spellStart"/>
      <w:r w:rsidRPr="00FC1E93">
        <w:rPr>
          <w:i/>
          <w:iCs/>
        </w:rPr>
        <w:t>Architecture</w:t>
      </w:r>
      <w:proofErr w:type="spellEnd"/>
      <w:r w:rsidRPr="00FC1E93">
        <w:rPr>
          <w:i/>
          <w:iCs/>
        </w:rPr>
        <w:t xml:space="preserve"> 2015 - Onur </w:t>
      </w:r>
      <w:proofErr w:type="spellStart"/>
      <w:r w:rsidRPr="00FC1E93">
        <w:rPr>
          <w:i/>
          <w:iCs/>
        </w:rPr>
        <w:t>Mutlu</w:t>
      </w:r>
      <w:proofErr w:type="spellEnd"/>
      <w:r w:rsidRPr="00FC1E93">
        <w:t xml:space="preserve"> [online]. 2015 [vid. 2023-03-10]. Dostupné z: https://www.youtube.com/watch?v=ibPL7T9iEwY</w:t>
      </w:r>
    </w:p>
    <w:p w14:paraId="08643780" w14:textId="77777777" w:rsidR="00FC1E93" w:rsidRPr="00FC1E93" w:rsidRDefault="00FC1E93" w:rsidP="00FC1E93">
      <w:pPr>
        <w:pStyle w:val="Bibliography"/>
      </w:pPr>
      <w:r w:rsidRPr="00FC1E93">
        <w:t xml:space="preserve">[10] </w:t>
      </w:r>
      <w:r w:rsidRPr="00FC1E93">
        <w:tab/>
      </w:r>
      <w:proofErr w:type="spellStart"/>
      <w:r w:rsidRPr="00FC1E93">
        <w:rPr>
          <w:i/>
          <w:iCs/>
        </w:rPr>
        <w:t>Lecture</w:t>
      </w:r>
      <w:proofErr w:type="spellEnd"/>
      <w:r w:rsidRPr="00FC1E93">
        <w:rPr>
          <w:i/>
          <w:iCs/>
        </w:rPr>
        <w:t xml:space="preserve"> 26. More </w:t>
      </w:r>
      <w:proofErr w:type="spellStart"/>
      <w:r w:rsidRPr="00FC1E93">
        <w:rPr>
          <w:i/>
          <w:iCs/>
        </w:rPr>
        <w:t>Prefetching</w:t>
      </w:r>
      <w:proofErr w:type="spellEnd"/>
      <w:r w:rsidRPr="00FC1E93">
        <w:rPr>
          <w:i/>
          <w:iCs/>
        </w:rPr>
        <w:t xml:space="preserve"> and </w:t>
      </w:r>
      <w:proofErr w:type="spellStart"/>
      <w:r w:rsidRPr="00FC1E93">
        <w:rPr>
          <w:i/>
          <w:iCs/>
        </w:rPr>
        <w:t>Emerging</w:t>
      </w:r>
      <w:proofErr w:type="spellEnd"/>
      <w:r w:rsidRPr="00FC1E93">
        <w:rPr>
          <w:i/>
          <w:iCs/>
        </w:rPr>
        <w:t xml:space="preserve"> </w:t>
      </w:r>
      <w:proofErr w:type="spellStart"/>
      <w:r w:rsidRPr="00FC1E93">
        <w:rPr>
          <w:i/>
          <w:iCs/>
        </w:rPr>
        <w:t>Memory</w:t>
      </w:r>
      <w:proofErr w:type="spellEnd"/>
      <w:r w:rsidRPr="00FC1E93">
        <w:rPr>
          <w:i/>
          <w:iCs/>
        </w:rPr>
        <w:t xml:space="preserve"> Technologies - CMU - </w:t>
      </w:r>
      <w:proofErr w:type="spellStart"/>
      <w:r w:rsidRPr="00FC1E93">
        <w:rPr>
          <w:i/>
          <w:iCs/>
        </w:rPr>
        <w:t>Comp</w:t>
      </w:r>
      <w:proofErr w:type="spellEnd"/>
      <w:r w:rsidRPr="00FC1E93">
        <w:rPr>
          <w:i/>
          <w:iCs/>
        </w:rPr>
        <w:t xml:space="preserve">. Arch. 2015 - Onur </w:t>
      </w:r>
      <w:proofErr w:type="spellStart"/>
      <w:r w:rsidRPr="00FC1E93">
        <w:rPr>
          <w:i/>
          <w:iCs/>
        </w:rPr>
        <w:t>Mutlu</w:t>
      </w:r>
      <w:proofErr w:type="spellEnd"/>
      <w:r w:rsidRPr="00FC1E93">
        <w:t xml:space="preserve"> [online]. 2015 [vid. 2023-03-10]. Dostupné z: https://www.youtube.com/watch?v=TUFins4z6o4</w:t>
      </w:r>
    </w:p>
    <w:p w14:paraId="07B1E9A4" w14:textId="77777777" w:rsidR="00FC1E93" w:rsidRPr="00FC1E93" w:rsidRDefault="00FC1E93" w:rsidP="00FC1E93">
      <w:pPr>
        <w:pStyle w:val="Bibliography"/>
      </w:pPr>
      <w:r w:rsidRPr="00FC1E93">
        <w:lastRenderedPageBreak/>
        <w:t xml:space="preserve">[11] </w:t>
      </w:r>
      <w:r w:rsidRPr="00FC1E93">
        <w:tab/>
        <w:t xml:space="preserve">KUSSWURM, Daniel. </w:t>
      </w:r>
      <w:proofErr w:type="spellStart"/>
      <w:r w:rsidRPr="00FC1E93">
        <w:rPr>
          <w:i/>
          <w:iCs/>
        </w:rPr>
        <w:t>Modern</w:t>
      </w:r>
      <w:proofErr w:type="spellEnd"/>
      <w:r w:rsidRPr="00FC1E93">
        <w:rPr>
          <w:i/>
          <w:iCs/>
        </w:rPr>
        <w:t xml:space="preserve"> x86 </w:t>
      </w:r>
      <w:proofErr w:type="spellStart"/>
      <w:r w:rsidRPr="00FC1E93">
        <w:rPr>
          <w:i/>
          <w:iCs/>
        </w:rPr>
        <w:t>assembly</w:t>
      </w:r>
      <w:proofErr w:type="spellEnd"/>
      <w:r w:rsidRPr="00FC1E93">
        <w:rPr>
          <w:i/>
          <w:iCs/>
        </w:rPr>
        <w:t xml:space="preserve"> </w:t>
      </w:r>
      <w:proofErr w:type="spellStart"/>
      <w:r w:rsidRPr="00FC1E93">
        <w:rPr>
          <w:i/>
          <w:iCs/>
        </w:rPr>
        <w:t>language</w:t>
      </w:r>
      <w:proofErr w:type="spellEnd"/>
      <w:r w:rsidRPr="00FC1E93">
        <w:rPr>
          <w:i/>
          <w:iCs/>
        </w:rPr>
        <w:t xml:space="preserve"> </w:t>
      </w:r>
      <w:proofErr w:type="spellStart"/>
      <w:r w:rsidRPr="00FC1E93">
        <w:rPr>
          <w:i/>
          <w:iCs/>
        </w:rPr>
        <w:t>programming</w:t>
      </w:r>
      <w:proofErr w:type="spellEnd"/>
      <w:r w:rsidRPr="00FC1E93">
        <w:rPr>
          <w:i/>
          <w:iCs/>
        </w:rPr>
        <w:t>: 32-bit, 64-bit, SSE, and AVX</w:t>
      </w:r>
      <w:r w:rsidRPr="00FC1E93">
        <w:t xml:space="preserve">. New York, NY: </w:t>
      </w:r>
      <w:proofErr w:type="spellStart"/>
      <w:r w:rsidRPr="00FC1E93">
        <w:t>Apress</w:t>
      </w:r>
      <w:proofErr w:type="spellEnd"/>
      <w:r w:rsidRPr="00FC1E93">
        <w:t xml:space="preserve">, 2014. </w:t>
      </w:r>
      <w:proofErr w:type="spellStart"/>
      <w:r w:rsidRPr="00FC1E93">
        <w:t>The</w:t>
      </w:r>
      <w:proofErr w:type="spellEnd"/>
      <w:r w:rsidRPr="00FC1E93">
        <w:t xml:space="preserve"> </w:t>
      </w:r>
      <w:proofErr w:type="spellStart"/>
      <w:r w:rsidRPr="00FC1E93">
        <w:t>expert’s</w:t>
      </w:r>
      <w:proofErr w:type="spellEnd"/>
      <w:r w:rsidRPr="00FC1E93">
        <w:t xml:space="preserve"> </w:t>
      </w:r>
      <w:proofErr w:type="spellStart"/>
      <w:r w:rsidRPr="00FC1E93">
        <w:t>voice</w:t>
      </w:r>
      <w:proofErr w:type="spellEnd"/>
      <w:r w:rsidRPr="00FC1E93">
        <w:t xml:space="preserve"> in </w:t>
      </w:r>
      <w:proofErr w:type="spellStart"/>
      <w:r w:rsidRPr="00FC1E93">
        <w:t>programming</w:t>
      </w:r>
      <w:proofErr w:type="spellEnd"/>
      <w:r w:rsidRPr="00FC1E93">
        <w:t xml:space="preserve">. ISBN 978-1-4842-0065-0. </w:t>
      </w:r>
    </w:p>
    <w:p w14:paraId="4F5CFEA3" w14:textId="77777777" w:rsidR="00FC1E93" w:rsidRPr="00FC1E93" w:rsidRDefault="00FC1E93" w:rsidP="00FC1E93">
      <w:pPr>
        <w:pStyle w:val="Bibliography"/>
      </w:pPr>
      <w:r w:rsidRPr="00FC1E93">
        <w:t xml:space="preserve">[12] </w:t>
      </w:r>
      <w:r w:rsidRPr="00FC1E93">
        <w:tab/>
        <w:t xml:space="preserve">STALLMAN, Richard, M. </w:t>
      </w:r>
      <w:proofErr w:type="spellStart"/>
      <w:r w:rsidRPr="00FC1E93">
        <w:rPr>
          <w:i/>
          <w:iCs/>
        </w:rPr>
        <w:t>Using</w:t>
      </w:r>
      <w:proofErr w:type="spellEnd"/>
      <w:r w:rsidRPr="00FC1E93">
        <w:rPr>
          <w:i/>
          <w:iCs/>
        </w:rPr>
        <w:t xml:space="preserve"> </w:t>
      </w:r>
      <w:proofErr w:type="spellStart"/>
      <w:r w:rsidRPr="00FC1E93">
        <w:rPr>
          <w:i/>
          <w:iCs/>
        </w:rPr>
        <w:t>the</w:t>
      </w:r>
      <w:proofErr w:type="spellEnd"/>
      <w:r w:rsidRPr="00FC1E93">
        <w:rPr>
          <w:i/>
          <w:iCs/>
        </w:rPr>
        <w:t xml:space="preserve"> GNU </w:t>
      </w:r>
      <w:proofErr w:type="spellStart"/>
      <w:r w:rsidRPr="00FC1E93">
        <w:rPr>
          <w:i/>
          <w:iCs/>
        </w:rPr>
        <w:t>Compiler</w:t>
      </w:r>
      <w:proofErr w:type="spellEnd"/>
      <w:r w:rsidRPr="00FC1E93">
        <w:rPr>
          <w:i/>
          <w:iCs/>
        </w:rPr>
        <w:t xml:space="preserve"> </w:t>
      </w:r>
      <w:proofErr w:type="spellStart"/>
      <w:r w:rsidRPr="00FC1E93">
        <w:rPr>
          <w:i/>
          <w:iCs/>
        </w:rPr>
        <w:t>Collection</w:t>
      </w:r>
      <w:proofErr w:type="spellEnd"/>
      <w:r w:rsidRPr="00FC1E93">
        <w:rPr>
          <w:i/>
          <w:iCs/>
        </w:rPr>
        <w:t xml:space="preserve">: </w:t>
      </w:r>
      <w:proofErr w:type="spellStart"/>
      <w:r w:rsidRPr="00FC1E93">
        <w:rPr>
          <w:i/>
          <w:iCs/>
        </w:rPr>
        <w:t>For</w:t>
      </w:r>
      <w:proofErr w:type="spellEnd"/>
      <w:r w:rsidRPr="00FC1E93">
        <w:rPr>
          <w:i/>
          <w:iCs/>
        </w:rPr>
        <w:t xml:space="preserve"> </w:t>
      </w:r>
      <w:proofErr w:type="spellStart"/>
      <w:r w:rsidRPr="00FC1E93">
        <w:rPr>
          <w:i/>
          <w:iCs/>
        </w:rPr>
        <w:t>gcc</w:t>
      </w:r>
      <w:proofErr w:type="spellEnd"/>
      <w:r w:rsidRPr="00FC1E93">
        <w:rPr>
          <w:i/>
          <w:iCs/>
        </w:rPr>
        <w:t xml:space="preserve"> </w:t>
      </w:r>
      <w:proofErr w:type="spellStart"/>
      <w:r w:rsidRPr="00FC1E93">
        <w:rPr>
          <w:i/>
          <w:iCs/>
        </w:rPr>
        <w:t>version</w:t>
      </w:r>
      <w:proofErr w:type="spellEnd"/>
      <w:r w:rsidRPr="00FC1E93">
        <w:rPr>
          <w:i/>
          <w:iCs/>
        </w:rPr>
        <w:t xml:space="preserve"> 12.2.0</w:t>
      </w:r>
      <w:r w:rsidRPr="00FC1E93">
        <w:t xml:space="preserve"> [online]. </w:t>
      </w:r>
      <w:proofErr w:type="spellStart"/>
      <w:r w:rsidRPr="00FC1E93">
        <w:t>B.m</w:t>
      </w:r>
      <w:proofErr w:type="spellEnd"/>
      <w:r w:rsidRPr="00FC1E93">
        <w:t xml:space="preserve">.: GNU </w:t>
      </w:r>
      <w:proofErr w:type="spellStart"/>
      <w:r w:rsidRPr="00FC1E93">
        <w:t>Press</w:t>
      </w:r>
      <w:proofErr w:type="spellEnd"/>
      <w:r w:rsidRPr="00FC1E93">
        <w:t>. 2022 [vid. 2023-03-10]. Dostupné z: https://gcc.gnu.org/onlinedocs/gcc-12.2.0/gcc.pdf</w:t>
      </w:r>
    </w:p>
    <w:p w14:paraId="3DA186AF" w14:textId="77777777" w:rsidR="00FC1E93" w:rsidRPr="00FC1E93" w:rsidRDefault="00FC1E93" w:rsidP="00FC1E93">
      <w:pPr>
        <w:pStyle w:val="Bibliography"/>
      </w:pPr>
      <w:r w:rsidRPr="00FC1E93">
        <w:t xml:space="preserve">[13] </w:t>
      </w:r>
      <w:r w:rsidRPr="00FC1E93">
        <w:tab/>
      </w:r>
      <w:proofErr w:type="spellStart"/>
      <w:r w:rsidRPr="00FC1E93">
        <w:rPr>
          <w:i/>
          <w:iCs/>
        </w:rPr>
        <w:t>Clang</w:t>
      </w:r>
      <w:proofErr w:type="spellEnd"/>
      <w:r w:rsidRPr="00FC1E93">
        <w:rPr>
          <w:i/>
          <w:iCs/>
        </w:rPr>
        <w:t xml:space="preserve"> </w:t>
      </w:r>
      <w:proofErr w:type="spellStart"/>
      <w:r w:rsidRPr="00FC1E93">
        <w:rPr>
          <w:i/>
          <w:iCs/>
        </w:rPr>
        <w:t>Compiler</w:t>
      </w:r>
      <w:proofErr w:type="spellEnd"/>
      <w:r w:rsidRPr="00FC1E93">
        <w:rPr>
          <w:i/>
          <w:iCs/>
        </w:rPr>
        <w:t xml:space="preserve"> </w:t>
      </w:r>
      <w:proofErr w:type="spellStart"/>
      <w:r w:rsidRPr="00FC1E93">
        <w:rPr>
          <w:i/>
          <w:iCs/>
        </w:rPr>
        <w:t>User’s</w:t>
      </w:r>
      <w:proofErr w:type="spellEnd"/>
      <w:r w:rsidRPr="00FC1E93">
        <w:rPr>
          <w:i/>
          <w:iCs/>
        </w:rPr>
        <w:t xml:space="preserve"> </w:t>
      </w:r>
      <w:proofErr w:type="spellStart"/>
      <w:r w:rsidRPr="00FC1E93">
        <w:rPr>
          <w:i/>
          <w:iCs/>
        </w:rPr>
        <w:t>Manual</w:t>
      </w:r>
      <w:proofErr w:type="spellEnd"/>
      <w:r w:rsidRPr="00FC1E93">
        <w:rPr>
          <w:i/>
          <w:iCs/>
        </w:rPr>
        <w:t xml:space="preserve"> — </w:t>
      </w:r>
      <w:proofErr w:type="spellStart"/>
      <w:r w:rsidRPr="00FC1E93">
        <w:rPr>
          <w:i/>
          <w:iCs/>
        </w:rPr>
        <w:t>Clang</w:t>
      </w:r>
      <w:proofErr w:type="spellEnd"/>
      <w:r w:rsidRPr="00FC1E93">
        <w:rPr>
          <w:i/>
          <w:iCs/>
        </w:rPr>
        <w:t xml:space="preserve"> 17.0.0git </w:t>
      </w:r>
      <w:proofErr w:type="spellStart"/>
      <w:r w:rsidRPr="00FC1E93">
        <w:rPr>
          <w:i/>
          <w:iCs/>
        </w:rPr>
        <w:t>documentation</w:t>
      </w:r>
      <w:proofErr w:type="spellEnd"/>
      <w:r w:rsidRPr="00FC1E93">
        <w:t xml:space="preserve"> [online]. [vid. 2023-03-10]. Dostupné z: https://clang.llvm.org/docs/UsersManual.html</w:t>
      </w:r>
    </w:p>
    <w:p w14:paraId="78B8CEBF" w14:textId="77777777" w:rsidR="00FC1E93" w:rsidRPr="00FC1E93" w:rsidRDefault="00FC1E93" w:rsidP="00FC1E93">
      <w:pPr>
        <w:pStyle w:val="Bibliography"/>
      </w:pPr>
      <w:r w:rsidRPr="00FC1E93">
        <w:t xml:space="preserve">[14] </w:t>
      </w:r>
      <w:r w:rsidRPr="00FC1E93">
        <w:tab/>
        <w:t xml:space="preserve">TYLERMSFT. </w:t>
      </w:r>
      <w:r w:rsidRPr="00FC1E93">
        <w:rPr>
          <w:i/>
          <w:iCs/>
        </w:rPr>
        <w:t xml:space="preserve">MSVC </w:t>
      </w:r>
      <w:proofErr w:type="spellStart"/>
      <w:r w:rsidRPr="00FC1E93">
        <w:rPr>
          <w:i/>
          <w:iCs/>
        </w:rPr>
        <w:t>Compiler</w:t>
      </w:r>
      <w:proofErr w:type="spellEnd"/>
      <w:r w:rsidRPr="00FC1E93">
        <w:rPr>
          <w:i/>
          <w:iCs/>
        </w:rPr>
        <w:t xml:space="preserve"> </w:t>
      </w:r>
      <w:proofErr w:type="spellStart"/>
      <w:r w:rsidRPr="00FC1E93">
        <w:rPr>
          <w:i/>
          <w:iCs/>
        </w:rPr>
        <w:t>Options</w:t>
      </w:r>
      <w:proofErr w:type="spellEnd"/>
      <w:r w:rsidRPr="00FC1E93">
        <w:t xml:space="preserve"> [online]. 3. srpen 2021 [vid. 2023-03-10]. Dostupné z: https://learn.microsoft.com/en-us/cpp/build/reference/compiler-options</w:t>
      </w:r>
    </w:p>
    <w:p w14:paraId="64E07A28" w14:textId="77777777" w:rsidR="00FC1E93" w:rsidRPr="00FC1E93" w:rsidRDefault="00FC1E93" w:rsidP="00FC1E93">
      <w:pPr>
        <w:pStyle w:val="Bibliography"/>
      </w:pPr>
      <w:r w:rsidRPr="00FC1E93">
        <w:t xml:space="preserve">[15] </w:t>
      </w:r>
      <w:r w:rsidRPr="00FC1E93">
        <w:tab/>
        <w:t xml:space="preserve">Intel® </w:t>
      </w:r>
      <w:proofErr w:type="spellStart"/>
      <w:r w:rsidRPr="00FC1E93">
        <w:t>Intrinsics</w:t>
      </w:r>
      <w:proofErr w:type="spellEnd"/>
      <w:r w:rsidRPr="00FC1E93">
        <w:t xml:space="preserve"> </w:t>
      </w:r>
      <w:proofErr w:type="spellStart"/>
      <w:r w:rsidRPr="00FC1E93">
        <w:t>Guide</w:t>
      </w:r>
      <w:proofErr w:type="spellEnd"/>
      <w:r w:rsidRPr="00FC1E93">
        <w:t xml:space="preserve">. </w:t>
      </w:r>
      <w:r w:rsidRPr="00FC1E93">
        <w:rPr>
          <w:i/>
          <w:iCs/>
        </w:rPr>
        <w:t>Intel</w:t>
      </w:r>
      <w:r w:rsidRPr="00FC1E93">
        <w:t xml:space="preserve"> [online]. [vid. 2023-03-10]. Dostupné z: https://www.intel.com/content/www/us/en/docs/intrinsics-guide/index.html</w:t>
      </w:r>
    </w:p>
    <w:p w14:paraId="12BB4BA4" w14:textId="77777777" w:rsidR="00FC1E93" w:rsidRPr="00FC1E93" w:rsidRDefault="00FC1E93" w:rsidP="00FC1E93">
      <w:pPr>
        <w:pStyle w:val="Bibliography"/>
      </w:pPr>
      <w:r w:rsidRPr="00FC1E93">
        <w:t xml:space="preserve">[16] </w:t>
      </w:r>
      <w:r w:rsidRPr="00FC1E93">
        <w:tab/>
      </w:r>
      <w:proofErr w:type="spellStart"/>
      <w:r w:rsidRPr="00FC1E93">
        <w:t>OpenACC</w:t>
      </w:r>
      <w:proofErr w:type="spellEnd"/>
      <w:r w:rsidRPr="00FC1E93">
        <w:t xml:space="preserve"> </w:t>
      </w:r>
      <w:proofErr w:type="spellStart"/>
      <w:r w:rsidRPr="00FC1E93">
        <w:t>Programming</w:t>
      </w:r>
      <w:proofErr w:type="spellEnd"/>
      <w:r w:rsidRPr="00FC1E93">
        <w:t xml:space="preserve"> and Best </w:t>
      </w:r>
      <w:proofErr w:type="spellStart"/>
      <w:r w:rsidRPr="00FC1E93">
        <w:t>Practices</w:t>
      </w:r>
      <w:proofErr w:type="spellEnd"/>
      <w:r w:rsidRPr="00FC1E93">
        <w:t xml:space="preserve"> </w:t>
      </w:r>
      <w:proofErr w:type="spellStart"/>
      <w:r w:rsidRPr="00FC1E93">
        <w:t>Guide</w:t>
      </w:r>
      <w:proofErr w:type="spellEnd"/>
      <w:r w:rsidRPr="00FC1E93">
        <w:t xml:space="preserve">. nedatováno. </w:t>
      </w:r>
    </w:p>
    <w:p w14:paraId="365196C4" w14:textId="77777777" w:rsidR="00FC1E93" w:rsidRPr="00FC1E93" w:rsidRDefault="00FC1E93" w:rsidP="00FC1E93">
      <w:pPr>
        <w:pStyle w:val="Bibliography"/>
      </w:pPr>
      <w:r w:rsidRPr="00FC1E93">
        <w:t xml:space="preserve">[17] </w:t>
      </w:r>
      <w:r w:rsidRPr="00FC1E93">
        <w:tab/>
      </w:r>
      <w:proofErr w:type="spellStart"/>
      <w:r w:rsidRPr="00FC1E93">
        <w:rPr>
          <w:i/>
          <w:iCs/>
        </w:rPr>
        <w:t>What</w:t>
      </w:r>
      <w:proofErr w:type="spellEnd"/>
      <w:r w:rsidRPr="00FC1E93">
        <w:rPr>
          <w:i/>
          <w:iCs/>
        </w:rPr>
        <w:t xml:space="preserve"> </w:t>
      </w:r>
      <w:proofErr w:type="spellStart"/>
      <w:r w:rsidRPr="00FC1E93">
        <w:rPr>
          <w:i/>
          <w:iCs/>
        </w:rPr>
        <w:t>is</w:t>
      </w:r>
      <w:proofErr w:type="spellEnd"/>
      <w:r w:rsidRPr="00FC1E93">
        <w:rPr>
          <w:i/>
          <w:iCs/>
        </w:rPr>
        <w:t xml:space="preserve"> </w:t>
      </w:r>
      <w:proofErr w:type="spellStart"/>
      <w:r w:rsidRPr="00FC1E93">
        <w:rPr>
          <w:i/>
          <w:iCs/>
        </w:rPr>
        <w:t>Micro</w:t>
      </w:r>
      <w:proofErr w:type="spellEnd"/>
      <w:r w:rsidRPr="00FC1E93">
        <w:rPr>
          <w:i/>
          <w:iCs/>
        </w:rPr>
        <w:t>-benchmarking?</w:t>
      </w:r>
      <w:r w:rsidRPr="00FC1E93">
        <w:t xml:space="preserve"> [online]. [vid. 2023-03-10]. Dostupné z: https://adservio.fr/post/what-is-microbenchmarking</w:t>
      </w:r>
    </w:p>
    <w:p w14:paraId="73119BEA" w14:textId="77777777" w:rsidR="00FC1E93" w:rsidRPr="00FC1E93" w:rsidRDefault="00FC1E93" w:rsidP="00FC1E93">
      <w:pPr>
        <w:pStyle w:val="Bibliography"/>
      </w:pPr>
      <w:r w:rsidRPr="00FC1E93">
        <w:t xml:space="preserve">[18] </w:t>
      </w:r>
      <w:r w:rsidRPr="00FC1E93">
        <w:tab/>
      </w:r>
      <w:proofErr w:type="spellStart"/>
      <w:r w:rsidRPr="00FC1E93">
        <w:rPr>
          <w:i/>
          <w:iCs/>
        </w:rPr>
        <w:t>The</w:t>
      </w:r>
      <w:proofErr w:type="spellEnd"/>
      <w:r w:rsidRPr="00FC1E93">
        <w:rPr>
          <w:i/>
          <w:iCs/>
        </w:rPr>
        <w:t xml:space="preserve"> </w:t>
      </w:r>
      <w:proofErr w:type="spellStart"/>
      <w:r w:rsidRPr="00FC1E93">
        <w:rPr>
          <w:i/>
          <w:iCs/>
        </w:rPr>
        <w:t>Basics</w:t>
      </w:r>
      <w:proofErr w:type="spellEnd"/>
      <w:r w:rsidRPr="00FC1E93">
        <w:rPr>
          <w:i/>
          <w:iCs/>
        </w:rPr>
        <w:t xml:space="preserve"> </w:t>
      </w:r>
      <w:proofErr w:type="spellStart"/>
      <w:r w:rsidRPr="00FC1E93">
        <w:rPr>
          <w:i/>
          <w:iCs/>
        </w:rPr>
        <w:t>of</w:t>
      </w:r>
      <w:proofErr w:type="spellEnd"/>
      <w:r w:rsidRPr="00FC1E93">
        <w:rPr>
          <w:i/>
          <w:iCs/>
        </w:rPr>
        <w:t xml:space="preserve"> </w:t>
      </w:r>
      <w:proofErr w:type="spellStart"/>
      <w:r w:rsidRPr="00FC1E93">
        <w:rPr>
          <w:i/>
          <w:iCs/>
        </w:rPr>
        <w:t>Profiling</w:t>
      </w:r>
      <w:proofErr w:type="spellEnd"/>
      <w:r w:rsidRPr="00FC1E93">
        <w:rPr>
          <w:i/>
          <w:iCs/>
        </w:rPr>
        <w:t xml:space="preserve"> - </w:t>
      </w:r>
      <w:proofErr w:type="spellStart"/>
      <w:r w:rsidRPr="00FC1E93">
        <w:rPr>
          <w:i/>
          <w:iCs/>
        </w:rPr>
        <w:t>Mathieu</w:t>
      </w:r>
      <w:proofErr w:type="spellEnd"/>
      <w:r w:rsidRPr="00FC1E93">
        <w:rPr>
          <w:i/>
          <w:iCs/>
        </w:rPr>
        <w:t xml:space="preserve"> </w:t>
      </w:r>
      <w:proofErr w:type="spellStart"/>
      <w:r w:rsidRPr="00FC1E93">
        <w:rPr>
          <w:i/>
          <w:iCs/>
        </w:rPr>
        <w:t>Ropert</w:t>
      </w:r>
      <w:proofErr w:type="spellEnd"/>
      <w:r w:rsidRPr="00FC1E93">
        <w:rPr>
          <w:i/>
          <w:iCs/>
        </w:rPr>
        <w:t xml:space="preserve"> - </w:t>
      </w:r>
      <w:proofErr w:type="spellStart"/>
      <w:r w:rsidRPr="00FC1E93">
        <w:rPr>
          <w:i/>
          <w:iCs/>
        </w:rPr>
        <w:t>CppCon</w:t>
      </w:r>
      <w:proofErr w:type="spellEnd"/>
      <w:r w:rsidRPr="00FC1E93">
        <w:rPr>
          <w:i/>
          <w:iCs/>
        </w:rPr>
        <w:t xml:space="preserve"> 2021</w:t>
      </w:r>
      <w:r w:rsidRPr="00FC1E93">
        <w:t xml:space="preserve"> [online]. 2022 [vid. 2023-03-10]. Dostupné z: https://www.youtube.com/watch?v=dToaepIXW4s</w:t>
      </w:r>
    </w:p>
    <w:p w14:paraId="0597617D" w14:textId="77777777" w:rsidR="00FC1E93" w:rsidRPr="00FC1E93" w:rsidRDefault="00FC1E93" w:rsidP="00FC1E93">
      <w:pPr>
        <w:pStyle w:val="Bibliography"/>
      </w:pPr>
      <w:r w:rsidRPr="00FC1E93">
        <w:t xml:space="preserve">[19] </w:t>
      </w:r>
      <w:r w:rsidRPr="00FC1E93">
        <w:tab/>
        <w:t xml:space="preserve">Intel® </w:t>
      </w:r>
      <w:proofErr w:type="spellStart"/>
      <w:r w:rsidRPr="00FC1E93">
        <w:t>VTune</w:t>
      </w:r>
      <w:r w:rsidRPr="00FC1E93">
        <w:rPr>
          <w:vertAlign w:val="superscript"/>
        </w:rPr>
        <w:t>TM</w:t>
      </w:r>
      <w:proofErr w:type="spellEnd"/>
      <w:r w:rsidRPr="00FC1E93">
        <w:t xml:space="preserve"> </w:t>
      </w:r>
      <w:proofErr w:type="spellStart"/>
      <w:r w:rsidRPr="00FC1E93">
        <w:t>Profiler</w:t>
      </w:r>
      <w:proofErr w:type="spellEnd"/>
      <w:r w:rsidRPr="00FC1E93">
        <w:t xml:space="preserve">. </w:t>
      </w:r>
      <w:r w:rsidRPr="00FC1E93">
        <w:rPr>
          <w:i/>
          <w:iCs/>
        </w:rPr>
        <w:t>Intel</w:t>
      </w:r>
      <w:r w:rsidRPr="00FC1E93">
        <w:t xml:space="preserve"> [online]. [vid. 2023-03-10]. Dostupné z: https://www.intel.com/content/www/us/en/develop/documentation/vtune-help/top.html</w:t>
      </w:r>
    </w:p>
    <w:p w14:paraId="1B83A718" w14:textId="77777777" w:rsidR="00FC1E93" w:rsidRPr="00FC1E93" w:rsidRDefault="00FC1E93" w:rsidP="00FC1E93">
      <w:pPr>
        <w:pStyle w:val="Bibliography"/>
      </w:pPr>
      <w:r w:rsidRPr="00FC1E93">
        <w:t xml:space="preserve">[20] </w:t>
      </w:r>
      <w:r w:rsidRPr="00FC1E93">
        <w:tab/>
        <w:t xml:space="preserve">Intel® </w:t>
      </w:r>
      <w:proofErr w:type="spellStart"/>
      <w:r w:rsidRPr="00FC1E93">
        <w:t>VTune</w:t>
      </w:r>
      <w:r w:rsidRPr="00FC1E93">
        <w:rPr>
          <w:vertAlign w:val="superscript"/>
        </w:rPr>
        <w:t>TM</w:t>
      </w:r>
      <w:proofErr w:type="spellEnd"/>
      <w:r w:rsidRPr="00FC1E93">
        <w:t xml:space="preserve"> </w:t>
      </w:r>
      <w:proofErr w:type="spellStart"/>
      <w:r w:rsidRPr="00FC1E93">
        <w:t>Profiler</w:t>
      </w:r>
      <w:proofErr w:type="spellEnd"/>
      <w:r w:rsidRPr="00FC1E93">
        <w:t xml:space="preserve"> Performance </w:t>
      </w:r>
      <w:proofErr w:type="spellStart"/>
      <w:r w:rsidRPr="00FC1E93">
        <w:t>Analysis</w:t>
      </w:r>
      <w:proofErr w:type="spellEnd"/>
      <w:r w:rsidRPr="00FC1E93">
        <w:t xml:space="preserve"> </w:t>
      </w:r>
      <w:proofErr w:type="spellStart"/>
      <w:r w:rsidRPr="00FC1E93">
        <w:t>Cookbook</w:t>
      </w:r>
      <w:proofErr w:type="spellEnd"/>
      <w:r w:rsidRPr="00FC1E93">
        <w:t xml:space="preserve">. </w:t>
      </w:r>
      <w:r w:rsidRPr="00FC1E93">
        <w:rPr>
          <w:i/>
          <w:iCs/>
        </w:rPr>
        <w:t>Intel</w:t>
      </w:r>
      <w:r w:rsidRPr="00FC1E93">
        <w:t xml:space="preserve"> [online]. [vid. 2023-03-10]. Dostupné z: https://www.intel.com/content/www/us/en/develop/documentation/vtune-cookbook/top.html</w:t>
      </w:r>
    </w:p>
    <w:p w14:paraId="24ADFD6A" w14:textId="77777777" w:rsidR="00FC1E93" w:rsidRPr="00FC1E93" w:rsidRDefault="00FC1E93" w:rsidP="00FC1E93">
      <w:pPr>
        <w:pStyle w:val="Bibliography"/>
      </w:pPr>
      <w:r w:rsidRPr="00FC1E93">
        <w:t xml:space="preserve">[21] </w:t>
      </w:r>
      <w:r w:rsidRPr="00FC1E93">
        <w:tab/>
      </w:r>
      <w:proofErr w:type="spellStart"/>
      <w:r w:rsidRPr="00FC1E93">
        <w:rPr>
          <w:i/>
          <w:iCs/>
        </w:rPr>
        <w:t>OpenACC</w:t>
      </w:r>
      <w:proofErr w:type="spellEnd"/>
      <w:r w:rsidRPr="00FC1E93">
        <w:rPr>
          <w:i/>
          <w:iCs/>
        </w:rPr>
        <w:t xml:space="preserve"> </w:t>
      </w:r>
      <w:proofErr w:type="spellStart"/>
      <w:r w:rsidRPr="00FC1E93">
        <w:rPr>
          <w:i/>
          <w:iCs/>
        </w:rPr>
        <w:t>Programming</w:t>
      </w:r>
      <w:proofErr w:type="spellEnd"/>
      <w:r w:rsidRPr="00FC1E93">
        <w:rPr>
          <w:i/>
          <w:iCs/>
        </w:rPr>
        <w:t xml:space="preserve"> and Best </w:t>
      </w:r>
      <w:proofErr w:type="spellStart"/>
      <w:r w:rsidRPr="00FC1E93">
        <w:rPr>
          <w:i/>
          <w:iCs/>
        </w:rPr>
        <w:t>Practices</w:t>
      </w:r>
      <w:proofErr w:type="spellEnd"/>
      <w:r w:rsidRPr="00FC1E93">
        <w:rPr>
          <w:i/>
          <w:iCs/>
        </w:rPr>
        <w:t xml:space="preserve"> </w:t>
      </w:r>
      <w:proofErr w:type="spellStart"/>
      <w:r w:rsidRPr="00FC1E93">
        <w:rPr>
          <w:i/>
          <w:iCs/>
        </w:rPr>
        <w:t>Guide</w:t>
      </w:r>
      <w:proofErr w:type="spellEnd"/>
      <w:r w:rsidRPr="00FC1E93">
        <w:t xml:space="preserve"> [online]. 2022 [vid. 2023-02-06]. Dostupné z: https://www.openacc.org/sites/default/files/inline-files/openacc-guide.pdf</w:t>
      </w:r>
    </w:p>
    <w:p w14:paraId="41DFA01A" w14:textId="77777777" w:rsidR="00FC1E93" w:rsidRPr="00FC1E93" w:rsidRDefault="00FC1E93" w:rsidP="00FC1E93">
      <w:pPr>
        <w:pStyle w:val="Bibliography"/>
      </w:pPr>
      <w:r w:rsidRPr="00FC1E93">
        <w:t xml:space="preserve">[22] </w:t>
      </w:r>
      <w:r w:rsidRPr="00FC1E93">
        <w:tab/>
        <w:t xml:space="preserve">STROUSTRUP, </w:t>
      </w:r>
      <w:proofErr w:type="spellStart"/>
      <w:r w:rsidRPr="00FC1E93">
        <w:t>Bjarne</w:t>
      </w:r>
      <w:proofErr w:type="spellEnd"/>
      <w:r w:rsidRPr="00FC1E93">
        <w:t xml:space="preserve">. </w:t>
      </w:r>
      <w:proofErr w:type="spellStart"/>
      <w:r w:rsidRPr="00FC1E93">
        <w:rPr>
          <w:i/>
          <w:iCs/>
        </w:rPr>
        <w:t>The</w:t>
      </w:r>
      <w:proofErr w:type="spellEnd"/>
      <w:r w:rsidRPr="00FC1E93">
        <w:rPr>
          <w:i/>
          <w:iCs/>
        </w:rPr>
        <w:t xml:space="preserve"> C++ </w:t>
      </w:r>
      <w:proofErr w:type="spellStart"/>
      <w:r w:rsidRPr="00FC1E93">
        <w:rPr>
          <w:i/>
          <w:iCs/>
        </w:rPr>
        <w:t>Programming</w:t>
      </w:r>
      <w:proofErr w:type="spellEnd"/>
      <w:r w:rsidRPr="00FC1E93">
        <w:rPr>
          <w:i/>
          <w:iCs/>
        </w:rPr>
        <w:t xml:space="preserve"> </w:t>
      </w:r>
      <w:proofErr w:type="spellStart"/>
      <w:r w:rsidRPr="00FC1E93">
        <w:rPr>
          <w:i/>
          <w:iCs/>
        </w:rPr>
        <w:t>Language</w:t>
      </w:r>
      <w:proofErr w:type="spellEnd"/>
      <w:r w:rsidRPr="00FC1E93">
        <w:rPr>
          <w:i/>
          <w:iCs/>
        </w:rPr>
        <w:t xml:space="preserve">, 4th </w:t>
      </w:r>
      <w:proofErr w:type="spellStart"/>
      <w:r w:rsidRPr="00FC1E93">
        <w:rPr>
          <w:i/>
          <w:iCs/>
        </w:rPr>
        <w:t>Edition</w:t>
      </w:r>
      <w:proofErr w:type="spellEnd"/>
      <w:r w:rsidRPr="00FC1E93">
        <w:t xml:space="preserve">. 4th </w:t>
      </w:r>
      <w:proofErr w:type="spellStart"/>
      <w:r w:rsidRPr="00FC1E93">
        <w:t>edition</w:t>
      </w:r>
      <w:proofErr w:type="spellEnd"/>
      <w:r w:rsidRPr="00FC1E93">
        <w:t xml:space="preserve">. </w:t>
      </w:r>
      <w:proofErr w:type="spellStart"/>
      <w:r w:rsidRPr="00FC1E93">
        <w:t>Westport</w:t>
      </w:r>
      <w:proofErr w:type="spellEnd"/>
      <w:r w:rsidRPr="00FC1E93">
        <w:t xml:space="preserve">, </w:t>
      </w:r>
      <w:proofErr w:type="spellStart"/>
      <w:r w:rsidRPr="00FC1E93">
        <w:t>Conn</w:t>
      </w:r>
      <w:proofErr w:type="spellEnd"/>
      <w:r w:rsidRPr="00FC1E93">
        <w:t xml:space="preserve">: </w:t>
      </w:r>
      <w:proofErr w:type="spellStart"/>
      <w:r w:rsidRPr="00FC1E93">
        <w:t>Addison</w:t>
      </w:r>
      <w:proofErr w:type="spellEnd"/>
      <w:r w:rsidRPr="00FC1E93">
        <w:t xml:space="preserve">-Wesley Professional, 2013. ISBN 978-0-275-96730-7. </w:t>
      </w:r>
    </w:p>
    <w:p w14:paraId="3B0DE20F" w14:textId="77777777" w:rsidR="00FC1E93" w:rsidRPr="00FC1E93" w:rsidRDefault="00FC1E93" w:rsidP="00FC1E93">
      <w:pPr>
        <w:pStyle w:val="Bibliography"/>
      </w:pPr>
      <w:r w:rsidRPr="00FC1E93">
        <w:t xml:space="preserve">[23] </w:t>
      </w:r>
      <w:r w:rsidRPr="00FC1E93">
        <w:tab/>
      </w:r>
      <w:proofErr w:type="spellStart"/>
      <w:r w:rsidRPr="00FC1E93">
        <w:rPr>
          <w:i/>
          <w:iCs/>
        </w:rPr>
        <w:t>Documentation</w:t>
      </w:r>
      <w:proofErr w:type="spellEnd"/>
      <w:r w:rsidRPr="00FC1E93">
        <w:rPr>
          <w:i/>
          <w:iCs/>
        </w:rPr>
        <w:t xml:space="preserve"> </w:t>
      </w:r>
      <w:proofErr w:type="spellStart"/>
      <w:r w:rsidRPr="00FC1E93">
        <w:rPr>
          <w:i/>
          <w:iCs/>
        </w:rPr>
        <w:t>for</w:t>
      </w:r>
      <w:proofErr w:type="spellEnd"/>
      <w:r w:rsidRPr="00FC1E93">
        <w:rPr>
          <w:i/>
          <w:iCs/>
        </w:rPr>
        <w:t xml:space="preserve"> </w:t>
      </w:r>
      <w:proofErr w:type="spellStart"/>
      <w:r w:rsidRPr="00FC1E93">
        <w:rPr>
          <w:i/>
          <w:iCs/>
        </w:rPr>
        <w:t>Visual</w:t>
      </w:r>
      <w:proofErr w:type="spellEnd"/>
      <w:r w:rsidRPr="00FC1E93">
        <w:rPr>
          <w:i/>
          <w:iCs/>
        </w:rPr>
        <w:t xml:space="preserve"> Studio </w:t>
      </w:r>
      <w:proofErr w:type="spellStart"/>
      <w:r w:rsidRPr="00FC1E93">
        <w:rPr>
          <w:i/>
          <w:iCs/>
        </w:rPr>
        <w:t>Code</w:t>
      </w:r>
      <w:proofErr w:type="spellEnd"/>
      <w:r w:rsidRPr="00FC1E93">
        <w:t xml:space="preserve"> [online]. [vid. 2023-03-10]. Dostupné z: https://code.visualstudio.com/docs</w:t>
      </w:r>
    </w:p>
    <w:p w14:paraId="1EA62069" w14:textId="77777777" w:rsidR="00FC1E93" w:rsidRPr="00FC1E93" w:rsidRDefault="00FC1E93" w:rsidP="00FC1E93">
      <w:pPr>
        <w:pStyle w:val="Bibliography"/>
      </w:pPr>
      <w:r w:rsidRPr="00FC1E93">
        <w:lastRenderedPageBreak/>
        <w:t xml:space="preserve">[24] </w:t>
      </w:r>
      <w:r w:rsidRPr="00FC1E93">
        <w:tab/>
      </w:r>
      <w:proofErr w:type="spellStart"/>
      <w:r w:rsidRPr="00FC1E93">
        <w:rPr>
          <w:i/>
          <w:iCs/>
        </w:rPr>
        <w:t>Code</w:t>
      </w:r>
      <w:proofErr w:type="spellEnd"/>
      <w:r w:rsidRPr="00FC1E93">
        <w:rPr>
          <w:i/>
          <w:iCs/>
        </w:rPr>
        <w:t xml:space="preserve"> Time Data: </w:t>
      </w:r>
      <w:proofErr w:type="spellStart"/>
      <w:r w:rsidRPr="00FC1E93">
        <w:rPr>
          <w:i/>
          <w:iCs/>
        </w:rPr>
        <w:t>Ranking</w:t>
      </w:r>
      <w:proofErr w:type="spellEnd"/>
      <w:r w:rsidRPr="00FC1E93">
        <w:rPr>
          <w:i/>
          <w:iCs/>
        </w:rPr>
        <w:t xml:space="preserve"> </w:t>
      </w:r>
      <w:proofErr w:type="spellStart"/>
      <w:r w:rsidRPr="00FC1E93">
        <w:rPr>
          <w:i/>
          <w:iCs/>
        </w:rPr>
        <w:t>the</w:t>
      </w:r>
      <w:proofErr w:type="spellEnd"/>
      <w:r w:rsidRPr="00FC1E93">
        <w:rPr>
          <w:i/>
          <w:iCs/>
        </w:rPr>
        <w:t xml:space="preserve"> Top 5 </w:t>
      </w:r>
      <w:proofErr w:type="spellStart"/>
      <w:r w:rsidRPr="00FC1E93">
        <w:rPr>
          <w:i/>
          <w:iCs/>
        </w:rPr>
        <w:t>Code</w:t>
      </w:r>
      <w:proofErr w:type="spellEnd"/>
      <w:r w:rsidRPr="00FC1E93">
        <w:rPr>
          <w:i/>
          <w:iCs/>
        </w:rPr>
        <w:t xml:space="preserve"> </w:t>
      </w:r>
      <w:proofErr w:type="spellStart"/>
      <w:r w:rsidRPr="00FC1E93">
        <w:rPr>
          <w:i/>
          <w:iCs/>
        </w:rPr>
        <w:t>Editors</w:t>
      </w:r>
      <w:proofErr w:type="spellEnd"/>
      <w:r w:rsidRPr="00FC1E93">
        <w:rPr>
          <w:i/>
          <w:iCs/>
        </w:rPr>
        <w:t xml:space="preserve"> in 2019 - /</w:t>
      </w:r>
      <w:proofErr w:type="spellStart"/>
      <w:r w:rsidRPr="00FC1E93">
        <w:rPr>
          <w:i/>
          <w:iCs/>
        </w:rPr>
        <w:t>src</w:t>
      </w:r>
      <w:proofErr w:type="spellEnd"/>
      <w:r w:rsidRPr="00FC1E93">
        <w:rPr>
          <w:i/>
          <w:iCs/>
        </w:rPr>
        <w:t>/ blog</w:t>
      </w:r>
      <w:r w:rsidRPr="00FC1E93">
        <w:t xml:space="preserve"> [online]. [vid. 2023-03-10]. Dostupné z: https://www.software.com/src/ranking-the-top-5-code-editors-2019</w:t>
      </w:r>
    </w:p>
    <w:p w14:paraId="66361025" w14:textId="77777777" w:rsidR="00FC1E93" w:rsidRPr="00FC1E93" w:rsidRDefault="00FC1E93" w:rsidP="00FC1E93">
      <w:pPr>
        <w:pStyle w:val="Bibliography"/>
      </w:pPr>
      <w:r w:rsidRPr="00FC1E93">
        <w:t xml:space="preserve">[25] </w:t>
      </w:r>
      <w:r w:rsidRPr="00FC1E93">
        <w:tab/>
        <w:t xml:space="preserve">ANANDMEG. </w:t>
      </w:r>
      <w:proofErr w:type="spellStart"/>
      <w:r w:rsidRPr="00FC1E93">
        <w:rPr>
          <w:i/>
          <w:iCs/>
        </w:rPr>
        <w:t>Overview</w:t>
      </w:r>
      <w:proofErr w:type="spellEnd"/>
      <w:r w:rsidRPr="00FC1E93">
        <w:rPr>
          <w:i/>
          <w:iCs/>
        </w:rPr>
        <w:t xml:space="preserve"> </w:t>
      </w:r>
      <w:proofErr w:type="spellStart"/>
      <w:r w:rsidRPr="00FC1E93">
        <w:rPr>
          <w:i/>
          <w:iCs/>
        </w:rPr>
        <w:t>of</w:t>
      </w:r>
      <w:proofErr w:type="spellEnd"/>
      <w:r w:rsidRPr="00FC1E93">
        <w:rPr>
          <w:i/>
          <w:iCs/>
        </w:rPr>
        <w:t xml:space="preserve"> </w:t>
      </w:r>
      <w:proofErr w:type="spellStart"/>
      <w:r w:rsidRPr="00FC1E93">
        <w:rPr>
          <w:i/>
          <w:iCs/>
        </w:rPr>
        <w:t>Visual</w:t>
      </w:r>
      <w:proofErr w:type="spellEnd"/>
      <w:r w:rsidRPr="00FC1E93">
        <w:rPr>
          <w:i/>
          <w:iCs/>
        </w:rPr>
        <w:t xml:space="preserve"> Studio</w:t>
      </w:r>
      <w:r w:rsidRPr="00FC1E93">
        <w:t xml:space="preserve"> [online]. 10. březen 2023 [vid. 2023-03-10]. Dostupné z: https://learn.microsoft.com/en-us/visualstudio/get-started/visual-studio-ide</w:t>
      </w:r>
    </w:p>
    <w:p w14:paraId="43163787" w14:textId="77777777" w:rsidR="00FC1E93" w:rsidRPr="00FC1E93" w:rsidRDefault="00FC1E93" w:rsidP="00FC1E93">
      <w:pPr>
        <w:pStyle w:val="Bibliography"/>
      </w:pPr>
      <w:r w:rsidRPr="00FC1E93">
        <w:t xml:space="preserve">[26] </w:t>
      </w:r>
      <w:r w:rsidRPr="00FC1E93">
        <w:tab/>
      </w:r>
      <w:proofErr w:type="spellStart"/>
      <w:r w:rsidRPr="00FC1E93">
        <w:rPr>
          <w:i/>
          <w:iCs/>
        </w:rPr>
        <w:t>Overview</w:t>
      </w:r>
      <w:proofErr w:type="spellEnd"/>
      <w:r w:rsidRPr="00FC1E93">
        <w:rPr>
          <w:i/>
          <w:iCs/>
        </w:rPr>
        <w:t xml:space="preserve"> | </w:t>
      </w:r>
      <w:proofErr w:type="spellStart"/>
      <w:r w:rsidRPr="00FC1E93">
        <w:rPr>
          <w:i/>
          <w:iCs/>
        </w:rPr>
        <w:t>CMake</w:t>
      </w:r>
      <w:proofErr w:type="spellEnd"/>
      <w:r w:rsidRPr="00FC1E93">
        <w:t xml:space="preserve"> [online]. [vid. 2023-03-10]. Dostupné z: https://cmake.org/overview/</w:t>
      </w:r>
    </w:p>
    <w:p w14:paraId="465D18F3" w14:textId="77777777" w:rsidR="00FC1E93" w:rsidRPr="00FC1E93" w:rsidRDefault="00FC1E93" w:rsidP="00FC1E93">
      <w:pPr>
        <w:pStyle w:val="Bibliography"/>
      </w:pPr>
      <w:r w:rsidRPr="00FC1E93">
        <w:t xml:space="preserve">[27] </w:t>
      </w:r>
      <w:r w:rsidRPr="00FC1E93">
        <w:tab/>
      </w:r>
      <w:proofErr w:type="spellStart"/>
      <w:r w:rsidRPr="00FC1E93">
        <w:rPr>
          <w:i/>
          <w:iCs/>
        </w:rPr>
        <w:t>Examples</w:t>
      </w:r>
      <w:proofErr w:type="spellEnd"/>
      <w:r w:rsidRPr="00FC1E93">
        <w:rPr>
          <w:i/>
          <w:iCs/>
        </w:rPr>
        <w:t xml:space="preserve"> | </w:t>
      </w:r>
      <w:proofErr w:type="spellStart"/>
      <w:r w:rsidRPr="00FC1E93">
        <w:rPr>
          <w:i/>
          <w:iCs/>
        </w:rPr>
        <w:t>CMake</w:t>
      </w:r>
      <w:proofErr w:type="spellEnd"/>
      <w:r w:rsidRPr="00FC1E93">
        <w:t xml:space="preserve"> [online]. [vid. 2023-03-10]. Dostupné z: https://cmake.org/examples/</w:t>
      </w:r>
    </w:p>
    <w:p w14:paraId="7C92F31F" w14:textId="77777777" w:rsidR="00FC1E93" w:rsidRPr="00FC1E93" w:rsidRDefault="00FC1E93" w:rsidP="00FC1E93">
      <w:pPr>
        <w:pStyle w:val="Bibliography"/>
      </w:pPr>
      <w:r w:rsidRPr="00FC1E93">
        <w:t xml:space="preserve">[28] </w:t>
      </w:r>
      <w:r w:rsidRPr="00FC1E93">
        <w:tab/>
      </w:r>
      <w:r w:rsidRPr="00FC1E93">
        <w:rPr>
          <w:i/>
          <w:iCs/>
        </w:rPr>
        <w:t xml:space="preserve">CPU </w:t>
      </w:r>
      <w:proofErr w:type="spellStart"/>
      <w:r w:rsidRPr="00FC1E93">
        <w:rPr>
          <w:i/>
          <w:iCs/>
        </w:rPr>
        <w:t>Cache</w:t>
      </w:r>
      <w:proofErr w:type="spellEnd"/>
      <w:r w:rsidRPr="00FC1E93">
        <w:rPr>
          <w:i/>
          <w:iCs/>
        </w:rPr>
        <w:t xml:space="preserve"> </w:t>
      </w:r>
      <w:proofErr w:type="spellStart"/>
      <w:r w:rsidRPr="00FC1E93">
        <w:rPr>
          <w:i/>
          <w:iCs/>
        </w:rPr>
        <w:t>Effects</w:t>
      </w:r>
      <w:proofErr w:type="spellEnd"/>
      <w:r w:rsidRPr="00FC1E93">
        <w:rPr>
          <w:i/>
          <w:iCs/>
        </w:rPr>
        <w:t xml:space="preserve"> - </w:t>
      </w:r>
      <w:proofErr w:type="spellStart"/>
      <w:r w:rsidRPr="00FC1E93">
        <w:rPr>
          <w:i/>
          <w:iCs/>
        </w:rPr>
        <w:t>Sergey</w:t>
      </w:r>
      <w:proofErr w:type="spellEnd"/>
      <w:r w:rsidRPr="00FC1E93">
        <w:rPr>
          <w:i/>
          <w:iCs/>
        </w:rPr>
        <w:t xml:space="preserve"> </w:t>
      </w:r>
      <w:proofErr w:type="spellStart"/>
      <w:r w:rsidRPr="00FC1E93">
        <w:rPr>
          <w:i/>
          <w:iCs/>
        </w:rPr>
        <w:t>Slotin</w:t>
      </w:r>
      <w:proofErr w:type="spellEnd"/>
      <w:r w:rsidRPr="00FC1E93">
        <w:rPr>
          <w:i/>
          <w:iCs/>
        </w:rPr>
        <w:t xml:space="preserve"> - Meeting C++ 2022</w:t>
      </w:r>
      <w:r w:rsidRPr="00FC1E93">
        <w:t xml:space="preserve"> [online]. 2022 [vid. 2023-03-10]. Dostupné z: https://www.youtube.com/watch?v=mQWuX_KgH00</w:t>
      </w:r>
    </w:p>
    <w:p w14:paraId="2C85EC17" w14:textId="77777777" w:rsidR="00FC1E93" w:rsidRPr="00FC1E93" w:rsidRDefault="00FC1E93" w:rsidP="00FC1E93">
      <w:pPr>
        <w:pStyle w:val="Bibliography"/>
      </w:pPr>
      <w:r w:rsidRPr="00FC1E93">
        <w:t xml:space="preserve">[29] </w:t>
      </w:r>
      <w:r w:rsidRPr="00FC1E93">
        <w:tab/>
        <w:t xml:space="preserve">Performance </w:t>
      </w:r>
      <w:proofErr w:type="spellStart"/>
      <w:r w:rsidRPr="00FC1E93">
        <w:t>Implications</w:t>
      </w:r>
      <w:proofErr w:type="spellEnd"/>
      <w:r w:rsidRPr="00FC1E93">
        <w:t xml:space="preserve"> </w:t>
      </w:r>
      <w:proofErr w:type="spellStart"/>
      <w:r w:rsidRPr="00FC1E93">
        <w:t>of</w:t>
      </w:r>
      <w:proofErr w:type="spellEnd"/>
      <w:r w:rsidRPr="00FC1E93">
        <w:t xml:space="preserve"> </w:t>
      </w:r>
      <w:proofErr w:type="spellStart"/>
      <w:r w:rsidRPr="00FC1E93">
        <w:t>False</w:t>
      </w:r>
      <w:proofErr w:type="spellEnd"/>
      <w:r w:rsidRPr="00FC1E93">
        <w:t xml:space="preserve"> </w:t>
      </w:r>
      <w:proofErr w:type="spellStart"/>
      <w:r w:rsidRPr="00FC1E93">
        <w:t>Sharing</w:t>
      </w:r>
      <w:proofErr w:type="spellEnd"/>
      <w:r w:rsidRPr="00FC1E93">
        <w:t xml:space="preserve">. </w:t>
      </w:r>
      <w:r w:rsidRPr="00FC1E93">
        <w:rPr>
          <w:i/>
          <w:iCs/>
        </w:rPr>
        <w:t>CoffeeBeforeArch.github.io</w:t>
      </w:r>
      <w:r w:rsidRPr="00FC1E93">
        <w:t xml:space="preserve"> [online]. 28. prosinec 2019 [vid. 2023-03-17]. Dostupné z: https://coffeebeforearch.github.io/2019/12/28/false-sharing-tutorial.html</w:t>
      </w:r>
    </w:p>
    <w:p w14:paraId="28BF03B3" w14:textId="77777777" w:rsidR="00FC1E93" w:rsidRPr="00FC1E93" w:rsidRDefault="00FC1E93" w:rsidP="00FC1E93">
      <w:pPr>
        <w:pStyle w:val="Bibliography"/>
      </w:pPr>
      <w:r w:rsidRPr="00FC1E93">
        <w:t xml:space="preserve">[30] </w:t>
      </w:r>
      <w:r w:rsidRPr="00FC1E93">
        <w:tab/>
        <w:t xml:space="preserve">NESTERUK, </w:t>
      </w:r>
      <w:proofErr w:type="spellStart"/>
      <w:r w:rsidRPr="00FC1E93">
        <w:t>Dmitri</w:t>
      </w:r>
      <w:proofErr w:type="spellEnd"/>
      <w:r w:rsidRPr="00FC1E93">
        <w:t xml:space="preserve">. </w:t>
      </w:r>
      <w:r w:rsidRPr="00FC1E93">
        <w:rPr>
          <w:i/>
          <w:iCs/>
        </w:rPr>
        <w:t xml:space="preserve">Design </w:t>
      </w:r>
      <w:proofErr w:type="spellStart"/>
      <w:r w:rsidRPr="00FC1E93">
        <w:rPr>
          <w:i/>
          <w:iCs/>
        </w:rPr>
        <w:t>patterns</w:t>
      </w:r>
      <w:proofErr w:type="spellEnd"/>
      <w:r w:rsidRPr="00FC1E93">
        <w:rPr>
          <w:i/>
          <w:iCs/>
        </w:rPr>
        <w:t xml:space="preserve"> in </w:t>
      </w:r>
      <w:proofErr w:type="spellStart"/>
      <w:r w:rsidRPr="00FC1E93">
        <w:rPr>
          <w:i/>
          <w:iCs/>
        </w:rPr>
        <w:t>modern</w:t>
      </w:r>
      <w:proofErr w:type="spellEnd"/>
      <w:r w:rsidRPr="00FC1E93">
        <w:rPr>
          <w:i/>
          <w:iCs/>
        </w:rPr>
        <w:t xml:space="preserve"> C++: </w:t>
      </w:r>
      <w:proofErr w:type="spellStart"/>
      <w:r w:rsidRPr="00FC1E93">
        <w:rPr>
          <w:i/>
          <w:iCs/>
        </w:rPr>
        <w:t>reusable</w:t>
      </w:r>
      <w:proofErr w:type="spellEnd"/>
      <w:r w:rsidRPr="00FC1E93">
        <w:rPr>
          <w:i/>
          <w:iCs/>
        </w:rPr>
        <w:t xml:space="preserve"> </w:t>
      </w:r>
      <w:proofErr w:type="spellStart"/>
      <w:r w:rsidRPr="00FC1E93">
        <w:rPr>
          <w:i/>
          <w:iCs/>
        </w:rPr>
        <w:t>approaches</w:t>
      </w:r>
      <w:proofErr w:type="spellEnd"/>
      <w:r w:rsidRPr="00FC1E93">
        <w:rPr>
          <w:i/>
          <w:iCs/>
        </w:rPr>
        <w:t xml:space="preserve"> </w:t>
      </w:r>
      <w:proofErr w:type="spellStart"/>
      <w:r w:rsidRPr="00FC1E93">
        <w:rPr>
          <w:i/>
          <w:iCs/>
        </w:rPr>
        <w:t>for</w:t>
      </w:r>
      <w:proofErr w:type="spellEnd"/>
      <w:r w:rsidRPr="00FC1E93">
        <w:rPr>
          <w:i/>
          <w:iCs/>
        </w:rPr>
        <w:t xml:space="preserve"> </w:t>
      </w:r>
      <w:proofErr w:type="spellStart"/>
      <w:r w:rsidRPr="00FC1E93">
        <w:rPr>
          <w:i/>
          <w:iCs/>
        </w:rPr>
        <w:t>object-oriented</w:t>
      </w:r>
      <w:proofErr w:type="spellEnd"/>
      <w:r w:rsidRPr="00FC1E93">
        <w:rPr>
          <w:i/>
          <w:iCs/>
        </w:rPr>
        <w:t xml:space="preserve"> software design</w:t>
      </w:r>
      <w:r w:rsidRPr="00FC1E93">
        <w:t xml:space="preserve">. New York, NY: </w:t>
      </w:r>
      <w:proofErr w:type="spellStart"/>
      <w:r w:rsidRPr="00FC1E93">
        <w:t>Springer</w:t>
      </w:r>
      <w:proofErr w:type="spellEnd"/>
      <w:r w:rsidRPr="00FC1E93">
        <w:t xml:space="preserve"> </w:t>
      </w:r>
      <w:proofErr w:type="spellStart"/>
      <w:r w:rsidRPr="00FC1E93">
        <w:t>Science+Business</w:t>
      </w:r>
      <w:proofErr w:type="spellEnd"/>
      <w:r w:rsidRPr="00FC1E93">
        <w:t xml:space="preserve"> Media, 2018. ISBN 978-1-4842-3602-4. </w:t>
      </w:r>
    </w:p>
    <w:p w14:paraId="3B38B05A" w14:textId="1BAC14B2" w:rsidR="005C3038" w:rsidRDefault="00F73F98" w:rsidP="00F92B2D">
      <w:pPr>
        <w:jc w:val="left"/>
        <w:rPr>
          <w:rStyle w:val="Hyperlink"/>
        </w:rPr>
      </w:pPr>
      <w:r>
        <w:rPr>
          <w:rStyle w:val="Hyperlink"/>
        </w:rPr>
        <w:fldChar w:fldCharType="end"/>
      </w:r>
    </w:p>
    <w:p w14:paraId="60828BAF" w14:textId="1412C4BF" w:rsidR="00F03DA6" w:rsidRDefault="00F03DA6">
      <w:pPr>
        <w:pStyle w:val="Nadpis"/>
      </w:pPr>
      <w:bookmarkStart w:id="262" w:name="_Toc37577736"/>
      <w:bookmarkStart w:id="263" w:name="_Toc88120447"/>
      <w:bookmarkStart w:id="264" w:name="_Toc88120684"/>
      <w:bookmarkStart w:id="265" w:name="_Toc88120896"/>
      <w:bookmarkStart w:id="266" w:name="_Toc88121000"/>
      <w:bookmarkStart w:id="267" w:name="_Toc88121043"/>
      <w:bookmarkStart w:id="268" w:name="_Toc88121180"/>
      <w:bookmarkStart w:id="269" w:name="_Toc88121554"/>
      <w:bookmarkStart w:id="270" w:name="_Toc88121611"/>
      <w:bookmarkStart w:id="271" w:name="_Toc88121749"/>
      <w:bookmarkStart w:id="272" w:name="_Toc88122015"/>
      <w:bookmarkStart w:id="273" w:name="_Toc88124620"/>
      <w:bookmarkStart w:id="274" w:name="_Toc88124657"/>
      <w:bookmarkStart w:id="275" w:name="_Toc88124807"/>
      <w:bookmarkStart w:id="276" w:name="_Toc88125790"/>
      <w:bookmarkStart w:id="277" w:name="_Toc88126310"/>
      <w:bookmarkStart w:id="278" w:name="_Toc88126461"/>
      <w:bookmarkStart w:id="279" w:name="_Toc88126528"/>
      <w:bookmarkStart w:id="280" w:name="_Toc88126557"/>
      <w:bookmarkStart w:id="281" w:name="_Toc88126773"/>
      <w:bookmarkStart w:id="282" w:name="_Toc88126863"/>
      <w:bookmarkStart w:id="283" w:name="_Toc88127104"/>
      <w:bookmarkStart w:id="284" w:name="_Toc88127147"/>
      <w:bookmarkStart w:id="285" w:name="_Toc88128512"/>
      <w:bookmarkStart w:id="286" w:name="_Toc107634154"/>
      <w:bookmarkStart w:id="287" w:name="_Toc107635189"/>
      <w:bookmarkStart w:id="288" w:name="_Toc107635229"/>
      <w:bookmarkStart w:id="289" w:name="_Toc107635246"/>
      <w:bookmarkStart w:id="290" w:name="_Toc120888208"/>
      <w:r>
        <w:lastRenderedPageBreak/>
        <w:t>Seznam použitých symbolů a zkratek</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tbl>
      <w:tblPr>
        <w:tblW w:w="8859" w:type="dxa"/>
        <w:tblCellMar>
          <w:left w:w="0" w:type="dxa"/>
          <w:right w:w="70" w:type="dxa"/>
        </w:tblCellMar>
        <w:tblLook w:val="0000" w:firstRow="0" w:lastRow="0" w:firstColumn="0" w:lastColumn="0" w:noHBand="0" w:noVBand="0"/>
      </w:tblPr>
      <w:tblGrid>
        <w:gridCol w:w="791"/>
        <w:gridCol w:w="168"/>
        <w:gridCol w:w="7900"/>
      </w:tblGrid>
      <w:tr w:rsidR="00EA0B46" w14:paraId="0F144A15" w14:textId="77777777" w:rsidTr="00E15E90">
        <w:tc>
          <w:tcPr>
            <w:tcW w:w="0" w:type="auto"/>
            <w:noWrap/>
          </w:tcPr>
          <w:p w14:paraId="6C5285BC" w14:textId="77777777" w:rsidR="00EA0B46" w:rsidRDefault="00EA0B46">
            <w:pPr>
              <w:pStyle w:val="Bezodstavce"/>
            </w:pPr>
            <w:r>
              <w:t>AVX</w:t>
            </w:r>
          </w:p>
        </w:tc>
        <w:tc>
          <w:tcPr>
            <w:tcW w:w="168" w:type="dxa"/>
          </w:tcPr>
          <w:p w14:paraId="34E16D2A" w14:textId="77777777" w:rsidR="00EA0B46" w:rsidRDefault="00EA0B46">
            <w:pPr>
              <w:pStyle w:val="Bezodstavce"/>
            </w:pPr>
          </w:p>
        </w:tc>
        <w:tc>
          <w:tcPr>
            <w:tcW w:w="7900" w:type="dxa"/>
          </w:tcPr>
          <w:p w14:paraId="4725C571" w14:textId="77777777" w:rsidR="00EA0B46" w:rsidRDefault="00EA0B46">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EA0B46" w14:paraId="380AEAFB" w14:textId="77777777" w:rsidTr="00E15E90">
        <w:tc>
          <w:tcPr>
            <w:tcW w:w="0" w:type="auto"/>
            <w:noWrap/>
          </w:tcPr>
          <w:p w14:paraId="186ACCCA" w14:textId="77777777" w:rsidR="00EA0B46" w:rsidRDefault="00EA0B46">
            <w:pPr>
              <w:pStyle w:val="Bezodstavce"/>
            </w:pPr>
            <w:r>
              <w:t>CPI</w:t>
            </w:r>
          </w:p>
        </w:tc>
        <w:tc>
          <w:tcPr>
            <w:tcW w:w="168" w:type="dxa"/>
          </w:tcPr>
          <w:p w14:paraId="543F2DF5" w14:textId="77777777" w:rsidR="00EA0B46" w:rsidRDefault="00EA0B46">
            <w:pPr>
              <w:pStyle w:val="Bezodstavce"/>
            </w:pPr>
          </w:p>
        </w:tc>
        <w:tc>
          <w:tcPr>
            <w:tcW w:w="7900" w:type="dxa"/>
          </w:tcPr>
          <w:p w14:paraId="16D30246" w14:textId="77777777" w:rsidR="00EA0B46" w:rsidRDefault="00EA0B46">
            <w:pPr>
              <w:pStyle w:val="Bezodstavce"/>
            </w:pPr>
            <w:proofErr w:type="spellStart"/>
            <w:r>
              <w:t>Cycles</w:t>
            </w:r>
            <w:proofErr w:type="spellEnd"/>
            <w:r>
              <w:t xml:space="preserve"> Per </w:t>
            </w:r>
            <w:proofErr w:type="spellStart"/>
            <w:r>
              <w:t>Instruction</w:t>
            </w:r>
            <w:proofErr w:type="spellEnd"/>
          </w:p>
        </w:tc>
      </w:tr>
      <w:tr w:rsidR="00EA0B46" w14:paraId="5D624579" w14:textId="77777777" w:rsidTr="00E15E90">
        <w:tc>
          <w:tcPr>
            <w:tcW w:w="0" w:type="auto"/>
            <w:noWrap/>
          </w:tcPr>
          <w:p w14:paraId="15E577D4" w14:textId="77777777" w:rsidR="00EA0B46" w:rsidRDefault="00EA0B46">
            <w:pPr>
              <w:pStyle w:val="Bezodstavce"/>
            </w:pPr>
            <w:r>
              <w:t>CPU</w:t>
            </w:r>
          </w:p>
        </w:tc>
        <w:tc>
          <w:tcPr>
            <w:tcW w:w="168" w:type="dxa"/>
          </w:tcPr>
          <w:p w14:paraId="1F32AEEC" w14:textId="77777777" w:rsidR="00EA0B46" w:rsidRDefault="00EA0B46">
            <w:pPr>
              <w:pStyle w:val="Bezodstavce"/>
            </w:pPr>
          </w:p>
        </w:tc>
        <w:tc>
          <w:tcPr>
            <w:tcW w:w="7900" w:type="dxa"/>
          </w:tcPr>
          <w:p w14:paraId="766D6255" w14:textId="77777777" w:rsidR="00EA0B46" w:rsidRDefault="00EA0B46">
            <w:pPr>
              <w:pStyle w:val="Bezodstavce"/>
            </w:pPr>
            <w:proofErr w:type="spellStart"/>
            <w:r>
              <w:t>Central</w:t>
            </w:r>
            <w:proofErr w:type="spellEnd"/>
            <w:r>
              <w:t xml:space="preserve"> </w:t>
            </w:r>
            <w:proofErr w:type="spellStart"/>
            <w:r>
              <w:t>Processing</w:t>
            </w:r>
            <w:proofErr w:type="spellEnd"/>
            <w:r>
              <w:t xml:space="preserve"> Unit</w:t>
            </w:r>
          </w:p>
        </w:tc>
      </w:tr>
      <w:tr w:rsidR="00EA0B46" w14:paraId="3E212621" w14:textId="77777777" w:rsidTr="00E15E90">
        <w:tc>
          <w:tcPr>
            <w:tcW w:w="0" w:type="auto"/>
            <w:noWrap/>
          </w:tcPr>
          <w:p w14:paraId="1E1010B2" w14:textId="77777777" w:rsidR="00EA0B46" w:rsidRDefault="00EA0B46">
            <w:pPr>
              <w:pStyle w:val="Bezodstavce"/>
            </w:pPr>
            <w:r>
              <w:t>DOD</w:t>
            </w:r>
          </w:p>
        </w:tc>
        <w:tc>
          <w:tcPr>
            <w:tcW w:w="168" w:type="dxa"/>
          </w:tcPr>
          <w:p w14:paraId="695D390E" w14:textId="77777777" w:rsidR="00EA0B46" w:rsidRDefault="00EA0B46">
            <w:pPr>
              <w:pStyle w:val="Bezodstavce"/>
            </w:pPr>
          </w:p>
        </w:tc>
        <w:tc>
          <w:tcPr>
            <w:tcW w:w="7900" w:type="dxa"/>
          </w:tcPr>
          <w:p w14:paraId="3862B75C" w14:textId="77777777" w:rsidR="00EA0B46" w:rsidRDefault="00EA0B46">
            <w:pPr>
              <w:pStyle w:val="Bezodstavce"/>
            </w:pPr>
            <w:r>
              <w:t>Data-</w:t>
            </w:r>
            <w:proofErr w:type="spellStart"/>
            <w:r>
              <w:t>oriented</w:t>
            </w:r>
            <w:proofErr w:type="spellEnd"/>
            <w:r>
              <w:t xml:space="preserve"> design</w:t>
            </w:r>
          </w:p>
        </w:tc>
      </w:tr>
      <w:tr w:rsidR="00EA0B46" w14:paraId="16634E25" w14:textId="77777777" w:rsidTr="00E15E90">
        <w:tc>
          <w:tcPr>
            <w:tcW w:w="0" w:type="auto"/>
            <w:noWrap/>
          </w:tcPr>
          <w:p w14:paraId="18C0946F" w14:textId="77777777" w:rsidR="00EA0B46" w:rsidRDefault="00EA0B46">
            <w:pPr>
              <w:pStyle w:val="Bezodstavce"/>
            </w:pPr>
            <w:r>
              <w:t>DOP</w:t>
            </w:r>
          </w:p>
        </w:tc>
        <w:tc>
          <w:tcPr>
            <w:tcW w:w="168" w:type="dxa"/>
          </w:tcPr>
          <w:p w14:paraId="2F0B3500" w14:textId="77777777" w:rsidR="00EA0B46" w:rsidRDefault="00EA0B46">
            <w:pPr>
              <w:pStyle w:val="Bezodstavce"/>
            </w:pPr>
          </w:p>
        </w:tc>
        <w:tc>
          <w:tcPr>
            <w:tcW w:w="7900" w:type="dxa"/>
          </w:tcPr>
          <w:p w14:paraId="5BFD1033" w14:textId="77777777" w:rsidR="00EA0B46" w:rsidRDefault="00EA0B46">
            <w:pPr>
              <w:pStyle w:val="Bezodstavce"/>
            </w:pPr>
            <w:r>
              <w:t>Datově orientované programování</w:t>
            </w:r>
          </w:p>
        </w:tc>
      </w:tr>
      <w:tr w:rsidR="00EA0B46" w14:paraId="12D25514" w14:textId="77777777" w:rsidTr="00E15E90">
        <w:tc>
          <w:tcPr>
            <w:tcW w:w="0" w:type="auto"/>
            <w:noWrap/>
          </w:tcPr>
          <w:p w14:paraId="7AB99E34" w14:textId="77777777" w:rsidR="00EA0B46" w:rsidRDefault="00EA0B46">
            <w:pPr>
              <w:pStyle w:val="Bezodstavce"/>
            </w:pPr>
            <w:r>
              <w:t>DRAM</w:t>
            </w:r>
          </w:p>
        </w:tc>
        <w:tc>
          <w:tcPr>
            <w:tcW w:w="168" w:type="dxa"/>
          </w:tcPr>
          <w:p w14:paraId="3DF73D02" w14:textId="77777777" w:rsidR="00EA0B46" w:rsidRDefault="00EA0B46">
            <w:pPr>
              <w:pStyle w:val="Bezodstavce"/>
            </w:pPr>
          </w:p>
        </w:tc>
        <w:tc>
          <w:tcPr>
            <w:tcW w:w="7900" w:type="dxa"/>
          </w:tcPr>
          <w:p w14:paraId="50EC42FA" w14:textId="77777777" w:rsidR="00EA0B46" w:rsidRDefault="00EA0B4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EA0B46" w14:paraId="350231F6" w14:textId="77777777" w:rsidTr="00E15E90">
        <w:tc>
          <w:tcPr>
            <w:tcW w:w="0" w:type="auto"/>
            <w:noWrap/>
          </w:tcPr>
          <w:p w14:paraId="2A169517" w14:textId="77777777" w:rsidR="00EA0B46" w:rsidRDefault="00EA0B46">
            <w:pPr>
              <w:pStyle w:val="Bezodstavce"/>
            </w:pPr>
            <w:r>
              <w:t>FP</w:t>
            </w:r>
          </w:p>
        </w:tc>
        <w:tc>
          <w:tcPr>
            <w:tcW w:w="168" w:type="dxa"/>
          </w:tcPr>
          <w:p w14:paraId="3F626F5E" w14:textId="77777777" w:rsidR="00EA0B46" w:rsidRDefault="00EA0B46">
            <w:pPr>
              <w:pStyle w:val="Bezodstavce"/>
            </w:pPr>
          </w:p>
        </w:tc>
        <w:tc>
          <w:tcPr>
            <w:tcW w:w="7900" w:type="dxa"/>
          </w:tcPr>
          <w:p w14:paraId="3E574516" w14:textId="77777777" w:rsidR="00EA0B46" w:rsidRDefault="00EA0B46">
            <w:pPr>
              <w:pStyle w:val="Bezodstavce"/>
            </w:pPr>
            <w:r>
              <w:t>Funkcionální programování</w:t>
            </w:r>
          </w:p>
        </w:tc>
      </w:tr>
      <w:tr w:rsidR="00EA0B46" w14:paraId="597C169B" w14:textId="77777777" w:rsidTr="00E15E90">
        <w:tc>
          <w:tcPr>
            <w:tcW w:w="0" w:type="auto"/>
            <w:noWrap/>
          </w:tcPr>
          <w:p w14:paraId="30438375" w14:textId="77777777" w:rsidR="00EA0B46" w:rsidRDefault="00EA0B46">
            <w:pPr>
              <w:pStyle w:val="Bezodstavce"/>
            </w:pPr>
            <w:r>
              <w:t>GPU</w:t>
            </w:r>
          </w:p>
        </w:tc>
        <w:tc>
          <w:tcPr>
            <w:tcW w:w="168" w:type="dxa"/>
          </w:tcPr>
          <w:p w14:paraId="2916F839" w14:textId="77777777" w:rsidR="00EA0B46" w:rsidRDefault="00EA0B46">
            <w:pPr>
              <w:pStyle w:val="Bezodstavce"/>
            </w:pPr>
          </w:p>
        </w:tc>
        <w:tc>
          <w:tcPr>
            <w:tcW w:w="7900" w:type="dxa"/>
          </w:tcPr>
          <w:p w14:paraId="713D5894" w14:textId="77777777" w:rsidR="00EA0B46" w:rsidRDefault="00EA0B46">
            <w:pPr>
              <w:pStyle w:val="Bezodstavce"/>
            </w:pPr>
            <w:proofErr w:type="spellStart"/>
            <w:r>
              <w:t>Graphics</w:t>
            </w:r>
            <w:proofErr w:type="spellEnd"/>
            <w:r>
              <w:t xml:space="preserve"> </w:t>
            </w:r>
            <w:proofErr w:type="spellStart"/>
            <w:r>
              <w:t>Processing</w:t>
            </w:r>
            <w:proofErr w:type="spellEnd"/>
            <w:r>
              <w:t xml:space="preserve"> Unit</w:t>
            </w:r>
          </w:p>
        </w:tc>
      </w:tr>
      <w:tr w:rsidR="00EA0B46" w14:paraId="54C23FED" w14:textId="77777777" w:rsidTr="00E15E90">
        <w:tc>
          <w:tcPr>
            <w:tcW w:w="0" w:type="auto"/>
            <w:noWrap/>
          </w:tcPr>
          <w:p w14:paraId="087C276E" w14:textId="77777777" w:rsidR="00EA0B46" w:rsidRDefault="00EA0B46">
            <w:pPr>
              <w:pStyle w:val="Bezodstavce"/>
            </w:pPr>
            <w:r>
              <w:t>IPC</w:t>
            </w:r>
          </w:p>
        </w:tc>
        <w:tc>
          <w:tcPr>
            <w:tcW w:w="168" w:type="dxa"/>
          </w:tcPr>
          <w:p w14:paraId="1E0168C0" w14:textId="77777777" w:rsidR="00EA0B46" w:rsidRDefault="00EA0B46">
            <w:pPr>
              <w:pStyle w:val="Bezodstavce"/>
            </w:pPr>
          </w:p>
        </w:tc>
        <w:tc>
          <w:tcPr>
            <w:tcW w:w="7900" w:type="dxa"/>
          </w:tcPr>
          <w:p w14:paraId="371C53A9" w14:textId="77777777" w:rsidR="00EA0B46" w:rsidRDefault="00EA0B46">
            <w:pPr>
              <w:pStyle w:val="Bezodstavce"/>
            </w:pPr>
            <w:proofErr w:type="spellStart"/>
            <w:r>
              <w:t>Instructions</w:t>
            </w:r>
            <w:proofErr w:type="spellEnd"/>
            <w:r>
              <w:t xml:space="preserve"> Per </w:t>
            </w:r>
            <w:proofErr w:type="spellStart"/>
            <w:r>
              <w:t>Cycle</w:t>
            </w:r>
            <w:proofErr w:type="spellEnd"/>
          </w:p>
        </w:tc>
      </w:tr>
      <w:tr w:rsidR="00EA0B46" w14:paraId="441B3AAF" w14:textId="77777777" w:rsidTr="00E15E90">
        <w:tc>
          <w:tcPr>
            <w:tcW w:w="0" w:type="auto"/>
            <w:noWrap/>
          </w:tcPr>
          <w:p w14:paraId="3B1B5684" w14:textId="77777777" w:rsidR="00EA0B46" w:rsidRDefault="00EA0B46">
            <w:pPr>
              <w:pStyle w:val="Bezodstavce"/>
            </w:pPr>
            <w:r>
              <w:t>ISA</w:t>
            </w:r>
          </w:p>
        </w:tc>
        <w:tc>
          <w:tcPr>
            <w:tcW w:w="168" w:type="dxa"/>
          </w:tcPr>
          <w:p w14:paraId="22D2E39E" w14:textId="77777777" w:rsidR="00EA0B46" w:rsidRDefault="00EA0B46">
            <w:pPr>
              <w:pStyle w:val="Bezodstavce"/>
            </w:pPr>
          </w:p>
        </w:tc>
        <w:tc>
          <w:tcPr>
            <w:tcW w:w="7900" w:type="dxa"/>
          </w:tcPr>
          <w:p w14:paraId="0F72D9D3" w14:textId="77777777" w:rsidR="00EA0B46" w:rsidRDefault="00EA0B46">
            <w:pPr>
              <w:pStyle w:val="Bezodstavce"/>
            </w:pPr>
            <w:proofErr w:type="spellStart"/>
            <w:r>
              <w:t>Instruction</w:t>
            </w:r>
            <w:proofErr w:type="spellEnd"/>
            <w:r>
              <w:t xml:space="preserve"> Set </w:t>
            </w:r>
            <w:proofErr w:type="spellStart"/>
            <w:r>
              <w:t>Architecture</w:t>
            </w:r>
            <w:proofErr w:type="spellEnd"/>
          </w:p>
        </w:tc>
      </w:tr>
      <w:tr w:rsidR="00EA0B46" w14:paraId="75D91AF2" w14:textId="77777777" w:rsidTr="00E15E90">
        <w:tc>
          <w:tcPr>
            <w:tcW w:w="0" w:type="auto"/>
            <w:noWrap/>
          </w:tcPr>
          <w:p w14:paraId="63A72CE7" w14:textId="77777777" w:rsidR="00EA0B46" w:rsidRDefault="00EA0B46">
            <w:pPr>
              <w:pStyle w:val="Bezodstavce"/>
            </w:pPr>
            <w:r>
              <w:t>LFU</w:t>
            </w:r>
          </w:p>
        </w:tc>
        <w:tc>
          <w:tcPr>
            <w:tcW w:w="168" w:type="dxa"/>
          </w:tcPr>
          <w:p w14:paraId="1F729840" w14:textId="77777777" w:rsidR="00EA0B46" w:rsidRDefault="00EA0B46">
            <w:pPr>
              <w:pStyle w:val="Bezodstavce"/>
            </w:pPr>
          </w:p>
        </w:tc>
        <w:tc>
          <w:tcPr>
            <w:tcW w:w="7900" w:type="dxa"/>
          </w:tcPr>
          <w:p w14:paraId="0A478C2C" w14:textId="77777777" w:rsidR="00EA0B46" w:rsidRDefault="00EA0B46">
            <w:pPr>
              <w:pStyle w:val="Bezodstavce"/>
            </w:pPr>
            <w:r>
              <w:t xml:space="preserve">Least </w:t>
            </w:r>
            <w:proofErr w:type="spellStart"/>
            <w:r>
              <w:t>Frequently</w:t>
            </w:r>
            <w:proofErr w:type="spellEnd"/>
            <w:r>
              <w:t xml:space="preserve"> </w:t>
            </w:r>
            <w:proofErr w:type="spellStart"/>
            <w:r>
              <w:t>Used</w:t>
            </w:r>
            <w:proofErr w:type="spellEnd"/>
          </w:p>
        </w:tc>
      </w:tr>
      <w:tr w:rsidR="00EA0B46" w14:paraId="0A97EB75" w14:textId="77777777" w:rsidTr="00E15E90">
        <w:tc>
          <w:tcPr>
            <w:tcW w:w="0" w:type="auto"/>
            <w:noWrap/>
          </w:tcPr>
          <w:p w14:paraId="24EBA123" w14:textId="77777777" w:rsidR="00EA0B46" w:rsidRDefault="00EA0B46">
            <w:pPr>
              <w:pStyle w:val="Bezodstavce"/>
            </w:pPr>
            <w:r>
              <w:t>LRU</w:t>
            </w:r>
          </w:p>
        </w:tc>
        <w:tc>
          <w:tcPr>
            <w:tcW w:w="168" w:type="dxa"/>
          </w:tcPr>
          <w:p w14:paraId="7E9192DA" w14:textId="77777777" w:rsidR="00EA0B46" w:rsidRDefault="00EA0B46">
            <w:pPr>
              <w:pStyle w:val="Bezodstavce"/>
            </w:pPr>
          </w:p>
        </w:tc>
        <w:tc>
          <w:tcPr>
            <w:tcW w:w="7900" w:type="dxa"/>
          </w:tcPr>
          <w:p w14:paraId="31BBBEEA" w14:textId="77777777" w:rsidR="00EA0B46" w:rsidRDefault="00EA0B46">
            <w:pPr>
              <w:pStyle w:val="Bezodstavce"/>
            </w:pPr>
            <w:r>
              <w:t xml:space="preserve">Least </w:t>
            </w:r>
            <w:proofErr w:type="spellStart"/>
            <w:r>
              <w:t>Recently</w:t>
            </w:r>
            <w:proofErr w:type="spellEnd"/>
            <w:r>
              <w:t xml:space="preserve"> </w:t>
            </w:r>
            <w:proofErr w:type="spellStart"/>
            <w:r>
              <w:t>Used</w:t>
            </w:r>
            <w:proofErr w:type="spellEnd"/>
          </w:p>
        </w:tc>
      </w:tr>
      <w:tr w:rsidR="00EA0B46" w14:paraId="6AAAB7C1" w14:textId="77777777" w:rsidTr="00E15E90">
        <w:tc>
          <w:tcPr>
            <w:tcW w:w="0" w:type="auto"/>
            <w:noWrap/>
          </w:tcPr>
          <w:p w14:paraId="01308FD2" w14:textId="77777777" w:rsidR="00EA0B46" w:rsidRDefault="00EA0B46">
            <w:pPr>
              <w:pStyle w:val="Bezodstavce"/>
            </w:pPr>
            <w:r>
              <w:t>MMX</w:t>
            </w:r>
          </w:p>
        </w:tc>
        <w:tc>
          <w:tcPr>
            <w:tcW w:w="168" w:type="dxa"/>
          </w:tcPr>
          <w:p w14:paraId="3F0A1420" w14:textId="77777777" w:rsidR="00EA0B46" w:rsidRDefault="00EA0B46">
            <w:pPr>
              <w:pStyle w:val="Bezodstavce"/>
            </w:pPr>
          </w:p>
        </w:tc>
        <w:tc>
          <w:tcPr>
            <w:tcW w:w="7900" w:type="dxa"/>
          </w:tcPr>
          <w:p w14:paraId="00B2E93F" w14:textId="77777777" w:rsidR="00EA0B46" w:rsidRDefault="00EA0B46">
            <w:pPr>
              <w:pStyle w:val="Bezodstavce"/>
            </w:pPr>
            <w:proofErr w:type="spellStart"/>
            <w:r>
              <w:t>Multi</w:t>
            </w:r>
            <w:proofErr w:type="spellEnd"/>
            <w:r>
              <w:t xml:space="preserve"> Media </w:t>
            </w:r>
            <w:proofErr w:type="spellStart"/>
            <w:r>
              <w:t>Extenstions</w:t>
            </w:r>
            <w:proofErr w:type="spellEnd"/>
          </w:p>
        </w:tc>
      </w:tr>
      <w:tr w:rsidR="00EA0B46" w14:paraId="5156B455" w14:textId="77777777" w:rsidTr="00E15E90">
        <w:tc>
          <w:tcPr>
            <w:tcW w:w="0" w:type="auto"/>
            <w:noWrap/>
          </w:tcPr>
          <w:p w14:paraId="325844DA" w14:textId="77777777" w:rsidR="00EA0B46" w:rsidRDefault="00EA0B46">
            <w:pPr>
              <w:pStyle w:val="Bezodstavce"/>
            </w:pPr>
            <w:r>
              <w:t>OOP</w:t>
            </w:r>
          </w:p>
        </w:tc>
        <w:tc>
          <w:tcPr>
            <w:tcW w:w="168" w:type="dxa"/>
          </w:tcPr>
          <w:p w14:paraId="7F56270C" w14:textId="77777777" w:rsidR="00EA0B46" w:rsidRDefault="00EA0B46">
            <w:pPr>
              <w:pStyle w:val="Bezodstavce"/>
            </w:pPr>
          </w:p>
        </w:tc>
        <w:tc>
          <w:tcPr>
            <w:tcW w:w="7900" w:type="dxa"/>
          </w:tcPr>
          <w:p w14:paraId="2724FEFB" w14:textId="77777777" w:rsidR="00EA0B46" w:rsidRDefault="00EA0B46">
            <w:pPr>
              <w:pStyle w:val="Bezodstavce"/>
            </w:pPr>
            <w:r>
              <w:t>Objektově orientované programování</w:t>
            </w:r>
          </w:p>
        </w:tc>
      </w:tr>
      <w:tr w:rsidR="00EA0B46" w14:paraId="211073CC" w14:textId="77777777" w:rsidTr="00E15E90">
        <w:tc>
          <w:tcPr>
            <w:tcW w:w="0" w:type="auto"/>
            <w:noWrap/>
          </w:tcPr>
          <w:p w14:paraId="0650EFDB" w14:textId="77777777" w:rsidR="00EA0B46" w:rsidRDefault="00EA0B46">
            <w:pPr>
              <w:pStyle w:val="Bezodstavce"/>
            </w:pPr>
            <w:r>
              <w:t>PC</w:t>
            </w:r>
          </w:p>
        </w:tc>
        <w:tc>
          <w:tcPr>
            <w:tcW w:w="168" w:type="dxa"/>
          </w:tcPr>
          <w:p w14:paraId="6A0E6944" w14:textId="77777777" w:rsidR="00EA0B46" w:rsidRDefault="00EA0B46">
            <w:pPr>
              <w:pStyle w:val="Bezodstavce"/>
            </w:pPr>
          </w:p>
        </w:tc>
        <w:tc>
          <w:tcPr>
            <w:tcW w:w="7900" w:type="dxa"/>
          </w:tcPr>
          <w:p w14:paraId="45E94532" w14:textId="77777777" w:rsidR="00EA0B46" w:rsidRDefault="00EA0B46">
            <w:pPr>
              <w:pStyle w:val="Bezodstavce"/>
            </w:pPr>
            <w:proofErr w:type="spellStart"/>
            <w:r>
              <w:t>Personal</w:t>
            </w:r>
            <w:proofErr w:type="spellEnd"/>
            <w:r>
              <w:t xml:space="preserve"> </w:t>
            </w:r>
            <w:proofErr w:type="spellStart"/>
            <w:r>
              <w:t>Computer</w:t>
            </w:r>
            <w:proofErr w:type="spellEnd"/>
          </w:p>
        </w:tc>
      </w:tr>
      <w:tr w:rsidR="00EA0B46" w14:paraId="2C1294A7" w14:textId="77777777" w:rsidTr="00E15E90">
        <w:tc>
          <w:tcPr>
            <w:tcW w:w="0" w:type="auto"/>
            <w:noWrap/>
          </w:tcPr>
          <w:p w14:paraId="0F370A6A" w14:textId="77777777" w:rsidR="00EA0B46" w:rsidRDefault="00EA0B46">
            <w:pPr>
              <w:pStyle w:val="Bezodstavce"/>
            </w:pPr>
            <w:r>
              <w:t>PMU</w:t>
            </w:r>
          </w:p>
        </w:tc>
        <w:tc>
          <w:tcPr>
            <w:tcW w:w="168" w:type="dxa"/>
          </w:tcPr>
          <w:p w14:paraId="4D974BEA" w14:textId="77777777" w:rsidR="00EA0B46" w:rsidRDefault="00EA0B46">
            <w:pPr>
              <w:pStyle w:val="Bezodstavce"/>
            </w:pPr>
          </w:p>
        </w:tc>
        <w:tc>
          <w:tcPr>
            <w:tcW w:w="7900" w:type="dxa"/>
          </w:tcPr>
          <w:p w14:paraId="40482DD1" w14:textId="77777777" w:rsidR="00EA0B46" w:rsidRDefault="00EA0B46">
            <w:pPr>
              <w:pStyle w:val="Bezodstavce"/>
            </w:pPr>
            <w:r>
              <w:t>Performance Monitoring Unit</w:t>
            </w:r>
          </w:p>
        </w:tc>
      </w:tr>
      <w:tr w:rsidR="00EA0B46" w14:paraId="668FE8F0" w14:textId="77777777" w:rsidTr="00E15E90">
        <w:tc>
          <w:tcPr>
            <w:tcW w:w="0" w:type="auto"/>
            <w:noWrap/>
          </w:tcPr>
          <w:p w14:paraId="5FDD8975" w14:textId="77777777" w:rsidR="00EA0B46" w:rsidRDefault="00EA0B46">
            <w:pPr>
              <w:pStyle w:val="Bezodstavce"/>
            </w:pPr>
            <w:r>
              <w:t>SIMD</w:t>
            </w:r>
          </w:p>
        </w:tc>
        <w:tc>
          <w:tcPr>
            <w:tcW w:w="168" w:type="dxa"/>
          </w:tcPr>
          <w:p w14:paraId="50EF2F96" w14:textId="77777777" w:rsidR="00EA0B46" w:rsidRDefault="00EA0B46">
            <w:pPr>
              <w:pStyle w:val="Bezodstavce"/>
            </w:pPr>
          </w:p>
        </w:tc>
        <w:tc>
          <w:tcPr>
            <w:tcW w:w="7900" w:type="dxa"/>
          </w:tcPr>
          <w:p w14:paraId="03015E6B" w14:textId="77777777" w:rsidR="00EA0B46" w:rsidRDefault="00EA0B46">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EA0B46" w14:paraId="1538ED44" w14:textId="77777777" w:rsidTr="00E15E90">
        <w:tc>
          <w:tcPr>
            <w:tcW w:w="0" w:type="auto"/>
            <w:noWrap/>
          </w:tcPr>
          <w:p w14:paraId="39E836A0" w14:textId="77777777" w:rsidR="00EA0B46" w:rsidRDefault="00EA0B46">
            <w:pPr>
              <w:pStyle w:val="Bezodstavce"/>
            </w:pPr>
            <w:r>
              <w:t>SRAM</w:t>
            </w:r>
          </w:p>
        </w:tc>
        <w:tc>
          <w:tcPr>
            <w:tcW w:w="168" w:type="dxa"/>
          </w:tcPr>
          <w:p w14:paraId="1C847723" w14:textId="77777777" w:rsidR="00EA0B46" w:rsidRDefault="00EA0B46">
            <w:pPr>
              <w:pStyle w:val="Bezodstavce"/>
            </w:pPr>
          </w:p>
        </w:tc>
        <w:tc>
          <w:tcPr>
            <w:tcW w:w="7900" w:type="dxa"/>
          </w:tcPr>
          <w:p w14:paraId="20DB397B" w14:textId="77777777" w:rsidR="00EA0B46" w:rsidRDefault="00EA0B46">
            <w:pPr>
              <w:pStyle w:val="Bezodstavce"/>
            </w:pPr>
            <w:r>
              <w:t xml:space="preserve">Static </w:t>
            </w:r>
            <w:proofErr w:type="spellStart"/>
            <w:r>
              <w:t>Random</w:t>
            </w:r>
            <w:proofErr w:type="spellEnd"/>
            <w:r>
              <w:t xml:space="preserve"> Access </w:t>
            </w:r>
            <w:proofErr w:type="spellStart"/>
            <w:r>
              <w:t>Memory</w:t>
            </w:r>
            <w:proofErr w:type="spellEnd"/>
          </w:p>
        </w:tc>
      </w:tr>
      <w:tr w:rsidR="00EA0B46" w14:paraId="4745A406" w14:textId="77777777" w:rsidTr="00E15E90">
        <w:tc>
          <w:tcPr>
            <w:tcW w:w="0" w:type="auto"/>
            <w:noWrap/>
          </w:tcPr>
          <w:p w14:paraId="43F30B6A" w14:textId="77777777" w:rsidR="00EA0B46" w:rsidRDefault="00EA0B46">
            <w:pPr>
              <w:pStyle w:val="Bezodstavce"/>
            </w:pPr>
            <w:r>
              <w:t>SSD</w:t>
            </w:r>
          </w:p>
        </w:tc>
        <w:tc>
          <w:tcPr>
            <w:tcW w:w="168" w:type="dxa"/>
          </w:tcPr>
          <w:p w14:paraId="5E09C6CF" w14:textId="77777777" w:rsidR="00EA0B46" w:rsidRDefault="00EA0B46">
            <w:pPr>
              <w:pStyle w:val="Bezodstavce"/>
            </w:pPr>
          </w:p>
        </w:tc>
        <w:tc>
          <w:tcPr>
            <w:tcW w:w="7900" w:type="dxa"/>
          </w:tcPr>
          <w:p w14:paraId="381CE338" w14:textId="77777777" w:rsidR="00EA0B46" w:rsidRDefault="00EA0B46">
            <w:pPr>
              <w:pStyle w:val="Bezodstavce"/>
            </w:pPr>
            <w:r>
              <w:t xml:space="preserve">Solid </w:t>
            </w:r>
            <w:proofErr w:type="spellStart"/>
            <w:r>
              <w:t>State</w:t>
            </w:r>
            <w:proofErr w:type="spellEnd"/>
            <w:r>
              <w:t xml:space="preserve"> Drive</w:t>
            </w:r>
          </w:p>
        </w:tc>
      </w:tr>
      <w:tr w:rsidR="00EA0B46" w14:paraId="13A27B92" w14:textId="77777777" w:rsidTr="00E15E90">
        <w:tc>
          <w:tcPr>
            <w:tcW w:w="0" w:type="auto"/>
            <w:noWrap/>
          </w:tcPr>
          <w:p w14:paraId="55B25B5C" w14:textId="77777777" w:rsidR="00EA0B46" w:rsidRDefault="00EA0B46">
            <w:pPr>
              <w:pStyle w:val="Bezodstavce"/>
            </w:pPr>
            <w:r>
              <w:t>SSE</w:t>
            </w:r>
          </w:p>
        </w:tc>
        <w:tc>
          <w:tcPr>
            <w:tcW w:w="168" w:type="dxa"/>
          </w:tcPr>
          <w:p w14:paraId="3667C8D1" w14:textId="77777777" w:rsidR="00EA0B46" w:rsidRDefault="00EA0B46">
            <w:pPr>
              <w:pStyle w:val="Bezodstavce"/>
            </w:pPr>
          </w:p>
        </w:tc>
        <w:tc>
          <w:tcPr>
            <w:tcW w:w="7900" w:type="dxa"/>
          </w:tcPr>
          <w:p w14:paraId="468FBF16" w14:textId="77777777" w:rsidR="00EA0B46" w:rsidRDefault="00EA0B46">
            <w:pPr>
              <w:pStyle w:val="Bezodstavce"/>
            </w:pPr>
            <w:proofErr w:type="spellStart"/>
            <w:r>
              <w:t>Streaming</w:t>
            </w:r>
            <w:proofErr w:type="spellEnd"/>
            <w:r>
              <w:t xml:space="preserve"> SIMD </w:t>
            </w:r>
            <w:proofErr w:type="spellStart"/>
            <w:r>
              <w:t>Extensions</w:t>
            </w:r>
            <w:proofErr w:type="spellEnd"/>
          </w:p>
        </w:tc>
      </w:tr>
    </w:tbl>
    <w:p w14:paraId="04489CF7" w14:textId="77777777" w:rsidR="00F03DA6" w:rsidRDefault="00F03DA6"/>
    <w:p w14:paraId="70BA70C4" w14:textId="079C6A75" w:rsidR="00F03DA6" w:rsidRDefault="00F03DA6">
      <w:pPr>
        <w:pStyle w:val="Nadpis"/>
      </w:pPr>
      <w:bookmarkStart w:id="291" w:name="_Toc37577737"/>
      <w:bookmarkStart w:id="292" w:name="_Toc88120448"/>
      <w:bookmarkStart w:id="293" w:name="_Toc88120685"/>
      <w:bookmarkStart w:id="294" w:name="_Toc88120897"/>
      <w:bookmarkStart w:id="295" w:name="_Toc88121001"/>
      <w:bookmarkStart w:id="296" w:name="_Toc88121044"/>
      <w:bookmarkStart w:id="297" w:name="_Toc88121181"/>
      <w:bookmarkStart w:id="298" w:name="_Toc88121555"/>
      <w:bookmarkStart w:id="299" w:name="_Toc88121612"/>
      <w:bookmarkStart w:id="300" w:name="_Toc88121750"/>
      <w:bookmarkStart w:id="301" w:name="_Toc88122016"/>
      <w:bookmarkStart w:id="302" w:name="_Toc88124621"/>
      <w:bookmarkStart w:id="303" w:name="_Toc88124658"/>
      <w:bookmarkStart w:id="304" w:name="_Toc88124808"/>
      <w:bookmarkStart w:id="305" w:name="_Toc88125791"/>
      <w:bookmarkStart w:id="306" w:name="_Toc88126311"/>
      <w:bookmarkStart w:id="307" w:name="_Toc88126462"/>
      <w:bookmarkStart w:id="308" w:name="_Toc88126529"/>
      <w:bookmarkStart w:id="309" w:name="_Toc88126558"/>
      <w:bookmarkStart w:id="310" w:name="_Toc88126774"/>
      <w:bookmarkStart w:id="311" w:name="_Toc88126864"/>
      <w:bookmarkStart w:id="312" w:name="_Toc88127105"/>
      <w:bookmarkStart w:id="313" w:name="_Toc88127148"/>
      <w:bookmarkStart w:id="314" w:name="_Toc88128513"/>
      <w:bookmarkStart w:id="315" w:name="_Toc107634155"/>
      <w:bookmarkStart w:id="316" w:name="_Toc107635190"/>
      <w:bookmarkStart w:id="317" w:name="_Toc107635230"/>
      <w:bookmarkStart w:id="318" w:name="_Toc107635247"/>
      <w:bookmarkStart w:id="319" w:name="_Toc120888209"/>
      <w:r>
        <w:lastRenderedPageBreak/>
        <w:t>Seznam obrázků</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130358D3" w14:textId="536E8BD9" w:rsidR="00390BBE"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3669120" w:history="1">
        <w:r w:rsidR="00390BBE" w:rsidRPr="00236059">
          <w:rPr>
            <w:rStyle w:val="Hyperlink"/>
          </w:rPr>
          <w:t>Obr. 1: Vývoj doby trvání přístupu do procesorové a operační paměti. [7]</w:t>
        </w:r>
        <w:r w:rsidR="00390BBE">
          <w:rPr>
            <w:webHidden/>
          </w:rPr>
          <w:tab/>
        </w:r>
        <w:r w:rsidR="00390BBE">
          <w:rPr>
            <w:webHidden/>
          </w:rPr>
          <w:fldChar w:fldCharType="begin"/>
        </w:r>
        <w:r w:rsidR="00390BBE">
          <w:rPr>
            <w:webHidden/>
          </w:rPr>
          <w:instrText xml:space="preserve"> PAGEREF _Toc133669120 \h </w:instrText>
        </w:r>
        <w:r w:rsidR="00390BBE">
          <w:rPr>
            <w:webHidden/>
          </w:rPr>
        </w:r>
        <w:r w:rsidR="00390BBE">
          <w:rPr>
            <w:webHidden/>
          </w:rPr>
          <w:fldChar w:fldCharType="separate"/>
        </w:r>
        <w:r w:rsidR="00390BBE">
          <w:rPr>
            <w:webHidden/>
          </w:rPr>
          <w:t>18</w:t>
        </w:r>
        <w:r w:rsidR="00390BBE">
          <w:rPr>
            <w:webHidden/>
          </w:rPr>
          <w:fldChar w:fldCharType="end"/>
        </w:r>
      </w:hyperlink>
    </w:p>
    <w:p w14:paraId="02734B8E" w14:textId="71681F60" w:rsidR="00390BBE" w:rsidRDefault="00000000">
      <w:pPr>
        <w:pStyle w:val="TableofFigures"/>
        <w:rPr>
          <w:rFonts w:asciiTheme="minorHAnsi" w:eastAsiaTheme="minorEastAsia" w:hAnsiTheme="minorHAnsi" w:cstheme="minorBidi"/>
          <w:sz w:val="22"/>
          <w:szCs w:val="22"/>
        </w:rPr>
      </w:pPr>
      <w:hyperlink w:anchor="_Toc133669121" w:history="1">
        <w:r w:rsidR="00390BBE" w:rsidRPr="00236059">
          <w:rPr>
            <w:rStyle w:val="Hyperlink"/>
          </w:rPr>
          <w:t>Obr. 2: Příklad rozdělení adresy. [Zdroj vlastní]</w:t>
        </w:r>
        <w:r w:rsidR="00390BBE">
          <w:rPr>
            <w:webHidden/>
          </w:rPr>
          <w:tab/>
        </w:r>
        <w:r w:rsidR="00390BBE">
          <w:rPr>
            <w:webHidden/>
          </w:rPr>
          <w:fldChar w:fldCharType="begin"/>
        </w:r>
        <w:r w:rsidR="00390BBE">
          <w:rPr>
            <w:webHidden/>
          </w:rPr>
          <w:instrText xml:space="preserve"> PAGEREF _Toc133669121 \h </w:instrText>
        </w:r>
        <w:r w:rsidR="00390BBE">
          <w:rPr>
            <w:webHidden/>
          </w:rPr>
        </w:r>
        <w:r w:rsidR="00390BBE">
          <w:rPr>
            <w:webHidden/>
          </w:rPr>
          <w:fldChar w:fldCharType="separate"/>
        </w:r>
        <w:r w:rsidR="00390BBE">
          <w:rPr>
            <w:webHidden/>
          </w:rPr>
          <w:t>18</w:t>
        </w:r>
        <w:r w:rsidR="00390BBE">
          <w:rPr>
            <w:webHidden/>
          </w:rPr>
          <w:fldChar w:fldCharType="end"/>
        </w:r>
      </w:hyperlink>
    </w:p>
    <w:p w14:paraId="1C264335" w14:textId="0E1965A8" w:rsidR="00390BBE" w:rsidRDefault="00000000">
      <w:pPr>
        <w:pStyle w:val="TableofFigures"/>
        <w:rPr>
          <w:rFonts w:asciiTheme="minorHAnsi" w:eastAsiaTheme="minorEastAsia" w:hAnsiTheme="minorHAnsi" w:cstheme="minorBidi"/>
          <w:sz w:val="22"/>
          <w:szCs w:val="22"/>
        </w:rPr>
      </w:pPr>
      <w:hyperlink w:anchor="_Toc133669122" w:history="1">
        <w:r w:rsidR="00390BBE" w:rsidRPr="00236059">
          <w:rPr>
            <w:rStyle w:val="Hyperlink"/>
          </w:rPr>
          <w:t>Obr. 3: Příklad uspořádání a typu cache pamětí – snímek programu CPU-Z. [Zdroj vlastní]</w:t>
        </w:r>
        <w:r w:rsidR="00390BBE">
          <w:rPr>
            <w:webHidden/>
          </w:rPr>
          <w:tab/>
        </w:r>
        <w:r w:rsidR="00390BBE">
          <w:rPr>
            <w:webHidden/>
          </w:rPr>
          <w:fldChar w:fldCharType="begin"/>
        </w:r>
        <w:r w:rsidR="00390BBE">
          <w:rPr>
            <w:webHidden/>
          </w:rPr>
          <w:instrText xml:space="preserve"> PAGEREF _Toc133669122 \h </w:instrText>
        </w:r>
        <w:r w:rsidR="00390BBE">
          <w:rPr>
            <w:webHidden/>
          </w:rPr>
        </w:r>
        <w:r w:rsidR="00390BBE">
          <w:rPr>
            <w:webHidden/>
          </w:rPr>
          <w:fldChar w:fldCharType="separate"/>
        </w:r>
        <w:r w:rsidR="00390BBE">
          <w:rPr>
            <w:webHidden/>
          </w:rPr>
          <w:t>20</w:t>
        </w:r>
        <w:r w:rsidR="00390BBE">
          <w:rPr>
            <w:webHidden/>
          </w:rPr>
          <w:fldChar w:fldCharType="end"/>
        </w:r>
      </w:hyperlink>
    </w:p>
    <w:p w14:paraId="02ECF9B7" w14:textId="3B6D152A" w:rsidR="00390BBE" w:rsidRDefault="00000000">
      <w:pPr>
        <w:pStyle w:val="TableofFigures"/>
        <w:rPr>
          <w:rFonts w:asciiTheme="minorHAnsi" w:eastAsiaTheme="minorEastAsia" w:hAnsiTheme="minorHAnsi" w:cstheme="minorBidi"/>
          <w:sz w:val="22"/>
          <w:szCs w:val="22"/>
        </w:rPr>
      </w:pPr>
      <w:hyperlink w:anchor="_Toc133669123" w:history="1">
        <w:r w:rsidR="00390BBE" w:rsidRPr="00236059">
          <w:rPr>
            <w:rStyle w:val="Hyperlink"/>
          </w:rPr>
          <w:t>Obr. 4: Sekvenční vykonávání instrukcí. [Zdroj vlastní]</w:t>
        </w:r>
        <w:r w:rsidR="00390BBE">
          <w:rPr>
            <w:webHidden/>
          </w:rPr>
          <w:tab/>
        </w:r>
        <w:r w:rsidR="00390BBE">
          <w:rPr>
            <w:webHidden/>
          </w:rPr>
          <w:fldChar w:fldCharType="begin"/>
        </w:r>
        <w:r w:rsidR="00390BBE">
          <w:rPr>
            <w:webHidden/>
          </w:rPr>
          <w:instrText xml:space="preserve"> PAGEREF _Toc133669123 \h </w:instrText>
        </w:r>
        <w:r w:rsidR="00390BBE">
          <w:rPr>
            <w:webHidden/>
          </w:rPr>
        </w:r>
        <w:r w:rsidR="00390BBE">
          <w:rPr>
            <w:webHidden/>
          </w:rPr>
          <w:fldChar w:fldCharType="separate"/>
        </w:r>
        <w:r w:rsidR="00390BBE">
          <w:rPr>
            <w:webHidden/>
          </w:rPr>
          <w:t>22</w:t>
        </w:r>
        <w:r w:rsidR="00390BBE">
          <w:rPr>
            <w:webHidden/>
          </w:rPr>
          <w:fldChar w:fldCharType="end"/>
        </w:r>
      </w:hyperlink>
    </w:p>
    <w:p w14:paraId="58348119" w14:textId="67DF596E" w:rsidR="00390BBE" w:rsidRDefault="00000000">
      <w:pPr>
        <w:pStyle w:val="TableofFigures"/>
        <w:rPr>
          <w:rFonts w:asciiTheme="minorHAnsi" w:eastAsiaTheme="minorEastAsia" w:hAnsiTheme="minorHAnsi" w:cstheme="minorBidi"/>
          <w:sz w:val="22"/>
          <w:szCs w:val="22"/>
        </w:rPr>
      </w:pPr>
      <w:hyperlink w:anchor="_Toc133669124" w:history="1">
        <w:r w:rsidR="00390BBE" w:rsidRPr="00236059">
          <w:rPr>
            <w:rStyle w:val="Hyperlink"/>
          </w:rPr>
          <w:t>Obr. 5: Skalární instrukční pipeline. [Zdroj vlastní]</w:t>
        </w:r>
        <w:r w:rsidR="00390BBE">
          <w:rPr>
            <w:webHidden/>
          </w:rPr>
          <w:tab/>
        </w:r>
        <w:r w:rsidR="00390BBE">
          <w:rPr>
            <w:webHidden/>
          </w:rPr>
          <w:fldChar w:fldCharType="begin"/>
        </w:r>
        <w:r w:rsidR="00390BBE">
          <w:rPr>
            <w:webHidden/>
          </w:rPr>
          <w:instrText xml:space="preserve"> PAGEREF _Toc133669124 \h </w:instrText>
        </w:r>
        <w:r w:rsidR="00390BBE">
          <w:rPr>
            <w:webHidden/>
          </w:rPr>
        </w:r>
        <w:r w:rsidR="00390BBE">
          <w:rPr>
            <w:webHidden/>
          </w:rPr>
          <w:fldChar w:fldCharType="separate"/>
        </w:r>
        <w:r w:rsidR="00390BBE">
          <w:rPr>
            <w:webHidden/>
          </w:rPr>
          <w:t>22</w:t>
        </w:r>
        <w:r w:rsidR="00390BBE">
          <w:rPr>
            <w:webHidden/>
          </w:rPr>
          <w:fldChar w:fldCharType="end"/>
        </w:r>
      </w:hyperlink>
    </w:p>
    <w:p w14:paraId="71498EF2" w14:textId="77C1218B" w:rsidR="00390BBE" w:rsidRDefault="00000000">
      <w:pPr>
        <w:pStyle w:val="TableofFigures"/>
        <w:rPr>
          <w:rFonts w:asciiTheme="minorHAnsi" w:eastAsiaTheme="minorEastAsia" w:hAnsiTheme="minorHAnsi" w:cstheme="minorBidi"/>
          <w:sz w:val="22"/>
          <w:szCs w:val="22"/>
        </w:rPr>
      </w:pPr>
      <w:hyperlink w:anchor="_Toc133669125" w:history="1">
        <w:r w:rsidR="00390BBE" w:rsidRPr="00236059">
          <w:rPr>
            <w:rStyle w:val="Hyperlink"/>
          </w:rPr>
          <w:t>Obr. 6: Superskalární instrukční pipeline. [Zdroj vlastní]</w:t>
        </w:r>
        <w:r w:rsidR="00390BBE">
          <w:rPr>
            <w:webHidden/>
          </w:rPr>
          <w:tab/>
        </w:r>
        <w:r w:rsidR="00390BBE">
          <w:rPr>
            <w:webHidden/>
          </w:rPr>
          <w:fldChar w:fldCharType="begin"/>
        </w:r>
        <w:r w:rsidR="00390BBE">
          <w:rPr>
            <w:webHidden/>
          </w:rPr>
          <w:instrText xml:space="preserve"> PAGEREF _Toc133669125 \h </w:instrText>
        </w:r>
        <w:r w:rsidR="00390BBE">
          <w:rPr>
            <w:webHidden/>
          </w:rPr>
        </w:r>
        <w:r w:rsidR="00390BBE">
          <w:rPr>
            <w:webHidden/>
          </w:rPr>
          <w:fldChar w:fldCharType="separate"/>
        </w:r>
        <w:r w:rsidR="00390BBE">
          <w:rPr>
            <w:webHidden/>
          </w:rPr>
          <w:t>23</w:t>
        </w:r>
        <w:r w:rsidR="00390BBE">
          <w:rPr>
            <w:webHidden/>
          </w:rPr>
          <w:fldChar w:fldCharType="end"/>
        </w:r>
      </w:hyperlink>
    </w:p>
    <w:p w14:paraId="2DFDDC37" w14:textId="7CC4C692" w:rsidR="00390BBE" w:rsidRDefault="00000000">
      <w:pPr>
        <w:pStyle w:val="TableofFigures"/>
        <w:rPr>
          <w:rFonts w:asciiTheme="minorHAnsi" w:eastAsiaTheme="minorEastAsia" w:hAnsiTheme="minorHAnsi" w:cstheme="minorBidi"/>
          <w:sz w:val="22"/>
          <w:szCs w:val="22"/>
        </w:rPr>
      </w:pPr>
      <w:hyperlink w:anchor="_Toc133669126" w:history="1">
        <w:r w:rsidR="00390BBE" w:rsidRPr="00236059">
          <w:rPr>
            <w:rStyle w:val="Hyperlink"/>
          </w:rPr>
          <w:t>Obr. 7: Data hazard. [Zdroj vlastní]</w:t>
        </w:r>
        <w:r w:rsidR="00390BBE">
          <w:rPr>
            <w:webHidden/>
          </w:rPr>
          <w:tab/>
        </w:r>
        <w:r w:rsidR="00390BBE">
          <w:rPr>
            <w:webHidden/>
          </w:rPr>
          <w:fldChar w:fldCharType="begin"/>
        </w:r>
        <w:r w:rsidR="00390BBE">
          <w:rPr>
            <w:webHidden/>
          </w:rPr>
          <w:instrText xml:space="preserve"> PAGEREF _Toc133669126 \h </w:instrText>
        </w:r>
        <w:r w:rsidR="00390BBE">
          <w:rPr>
            <w:webHidden/>
          </w:rPr>
        </w:r>
        <w:r w:rsidR="00390BBE">
          <w:rPr>
            <w:webHidden/>
          </w:rPr>
          <w:fldChar w:fldCharType="separate"/>
        </w:r>
        <w:r w:rsidR="00390BBE">
          <w:rPr>
            <w:webHidden/>
          </w:rPr>
          <w:t>24</w:t>
        </w:r>
        <w:r w:rsidR="00390BBE">
          <w:rPr>
            <w:webHidden/>
          </w:rPr>
          <w:fldChar w:fldCharType="end"/>
        </w:r>
      </w:hyperlink>
    </w:p>
    <w:p w14:paraId="7EF5FF05" w14:textId="47294085" w:rsidR="00390BBE" w:rsidRDefault="00000000">
      <w:pPr>
        <w:pStyle w:val="TableofFigures"/>
        <w:rPr>
          <w:rFonts w:asciiTheme="minorHAnsi" w:eastAsiaTheme="minorEastAsia" w:hAnsiTheme="minorHAnsi" w:cstheme="minorBidi"/>
          <w:sz w:val="22"/>
          <w:szCs w:val="22"/>
        </w:rPr>
      </w:pPr>
      <w:hyperlink w:anchor="_Toc133669127" w:history="1">
        <w:r w:rsidR="00390BBE" w:rsidRPr="00236059">
          <w:rPr>
            <w:rStyle w:val="Hyperlink"/>
          </w:rPr>
          <w:t>Obr. 8: Vnitřní architektura x86-32. [10]</w:t>
        </w:r>
        <w:r w:rsidR="00390BBE">
          <w:rPr>
            <w:webHidden/>
          </w:rPr>
          <w:tab/>
        </w:r>
        <w:r w:rsidR="00390BBE">
          <w:rPr>
            <w:webHidden/>
          </w:rPr>
          <w:fldChar w:fldCharType="begin"/>
        </w:r>
        <w:r w:rsidR="00390BBE">
          <w:rPr>
            <w:webHidden/>
          </w:rPr>
          <w:instrText xml:space="preserve"> PAGEREF _Toc133669127 \h </w:instrText>
        </w:r>
        <w:r w:rsidR="00390BBE">
          <w:rPr>
            <w:webHidden/>
          </w:rPr>
        </w:r>
        <w:r w:rsidR="00390BBE">
          <w:rPr>
            <w:webHidden/>
          </w:rPr>
          <w:fldChar w:fldCharType="separate"/>
        </w:r>
        <w:r w:rsidR="00390BBE">
          <w:rPr>
            <w:webHidden/>
          </w:rPr>
          <w:t>28</w:t>
        </w:r>
        <w:r w:rsidR="00390BBE">
          <w:rPr>
            <w:webHidden/>
          </w:rPr>
          <w:fldChar w:fldCharType="end"/>
        </w:r>
      </w:hyperlink>
    </w:p>
    <w:p w14:paraId="3E45693D" w14:textId="2A7E4DB9" w:rsidR="00390BBE" w:rsidRDefault="00000000">
      <w:pPr>
        <w:pStyle w:val="TableofFigures"/>
        <w:rPr>
          <w:rFonts w:asciiTheme="minorHAnsi" w:eastAsiaTheme="minorEastAsia" w:hAnsiTheme="minorHAnsi" w:cstheme="minorBidi"/>
          <w:sz w:val="22"/>
          <w:szCs w:val="22"/>
        </w:rPr>
      </w:pPr>
      <w:hyperlink w:anchor="_Toc133669128" w:history="1">
        <w:r w:rsidR="00390BBE" w:rsidRPr="00236059">
          <w:rPr>
            <w:rStyle w:val="Hyperlink"/>
          </w:rPr>
          <w:t>Obr. 9: Příklad programu v jazyce symbolických adres. [10]</w:t>
        </w:r>
        <w:r w:rsidR="00390BBE">
          <w:rPr>
            <w:webHidden/>
          </w:rPr>
          <w:tab/>
        </w:r>
        <w:r w:rsidR="00390BBE">
          <w:rPr>
            <w:webHidden/>
          </w:rPr>
          <w:fldChar w:fldCharType="begin"/>
        </w:r>
        <w:r w:rsidR="00390BBE">
          <w:rPr>
            <w:webHidden/>
          </w:rPr>
          <w:instrText xml:space="preserve"> PAGEREF _Toc133669128 \h </w:instrText>
        </w:r>
        <w:r w:rsidR="00390BBE">
          <w:rPr>
            <w:webHidden/>
          </w:rPr>
        </w:r>
        <w:r w:rsidR="00390BBE">
          <w:rPr>
            <w:webHidden/>
          </w:rPr>
          <w:fldChar w:fldCharType="separate"/>
        </w:r>
        <w:r w:rsidR="00390BBE">
          <w:rPr>
            <w:webHidden/>
          </w:rPr>
          <w:t>30</w:t>
        </w:r>
        <w:r w:rsidR="00390BBE">
          <w:rPr>
            <w:webHidden/>
          </w:rPr>
          <w:fldChar w:fldCharType="end"/>
        </w:r>
      </w:hyperlink>
    </w:p>
    <w:p w14:paraId="07E31DE8" w14:textId="6FE1906B" w:rsidR="00390BBE" w:rsidRDefault="00000000">
      <w:pPr>
        <w:pStyle w:val="TableofFigures"/>
        <w:rPr>
          <w:rFonts w:asciiTheme="minorHAnsi" w:eastAsiaTheme="minorEastAsia" w:hAnsiTheme="minorHAnsi" w:cstheme="minorBidi"/>
          <w:sz w:val="22"/>
          <w:szCs w:val="22"/>
        </w:rPr>
      </w:pPr>
      <w:hyperlink w:anchor="_Toc133669129" w:history="1">
        <w:r w:rsidR="00390BBE" w:rsidRPr="00236059">
          <w:rPr>
            <w:rStyle w:val="Hyperlink"/>
          </w:rPr>
          <w:t>Obr. 10: Příklad běžné kompilace programu pomocí GCC. [Zdroj vlastní]</w:t>
        </w:r>
        <w:r w:rsidR="00390BBE">
          <w:rPr>
            <w:webHidden/>
          </w:rPr>
          <w:tab/>
        </w:r>
        <w:r w:rsidR="00390BBE">
          <w:rPr>
            <w:webHidden/>
          </w:rPr>
          <w:fldChar w:fldCharType="begin"/>
        </w:r>
        <w:r w:rsidR="00390BBE">
          <w:rPr>
            <w:webHidden/>
          </w:rPr>
          <w:instrText xml:space="preserve"> PAGEREF _Toc133669129 \h </w:instrText>
        </w:r>
        <w:r w:rsidR="00390BBE">
          <w:rPr>
            <w:webHidden/>
          </w:rPr>
        </w:r>
        <w:r w:rsidR="00390BBE">
          <w:rPr>
            <w:webHidden/>
          </w:rPr>
          <w:fldChar w:fldCharType="separate"/>
        </w:r>
        <w:r w:rsidR="00390BBE">
          <w:rPr>
            <w:webHidden/>
          </w:rPr>
          <w:t>30</w:t>
        </w:r>
        <w:r w:rsidR="00390BBE">
          <w:rPr>
            <w:webHidden/>
          </w:rPr>
          <w:fldChar w:fldCharType="end"/>
        </w:r>
      </w:hyperlink>
    </w:p>
    <w:p w14:paraId="2EFF1178" w14:textId="475F6152" w:rsidR="00390BBE" w:rsidRDefault="00000000">
      <w:pPr>
        <w:pStyle w:val="TableofFigures"/>
        <w:rPr>
          <w:rFonts w:asciiTheme="minorHAnsi" w:eastAsiaTheme="minorEastAsia" w:hAnsiTheme="minorHAnsi" w:cstheme="minorBidi"/>
          <w:sz w:val="22"/>
          <w:szCs w:val="22"/>
        </w:rPr>
      </w:pPr>
      <w:hyperlink w:anchor="_Toc133669130" w:history="1">
        <w:r w:rsidR="00390BBE" w:rsidRPr="00236059">
          <w:rPr>
            <w:rStyle w:val="Hyperlink"/>
          </w:rPr>
          <w:t>Obr. 11: Příklad běžné kompilace programu pomocí Clang. [Zdroj vlastní]</w:t>
        </w:r>
        <w:r w:rsidR="00390BBE">
          <w:rPr>
            <w:webHidden/>
          </w:rPr>
          <w:tab/>
        </w:r>
        <w:r w:rsidR="00390BBE">
          <w:rPr>
            <w:webHidden/>
          </w:rPr>
          <w:fldChar w:fldCharType="begin"/>
        </w:r>
        <w:r w:rsidR="00390BBE">
          <w:rPr>
            <w:webHidden/>
          </w:rPr>
          <w:instrText xml:space="preserve"> PAGEREF _Toc133669130 \h </w:instrText>
        </w:r>
        <w:r w:rsidR="00390BBE">
          <w:rPr>
            <w:webHidden/>
          </w:rPr>
        </w:r>
        <w:r w:rsidR="00390BBE">
          <w:rPr>
            <w:webHidden/>
          </w:rPr>
          <w:fldChar w:fldCharType="separate"/>
        </w:r>
        <w:r w:rsidR="00390BBE">
          <w:rPr>
            <w:webHidden/>
          </w:rPr>
          <w:t>31</w:t>
        </w:r>
        <w:r w:rsidR="00390BBE">
          <w:rPr>
            <w:webHidden/>
          </w:rPr>
          <w:fldChar w:fldCharType="end"/>
        </w:r>
      </w:hyperlink>
    </w:p>
    <w:p w14:paraId="0A4DE750" w14:textId="37A45F8A" w:rsidR="00390BBE" w:rsidRDefault="00000000">
      <w:pPr>
        <w:pStyle w:val="TableofFigures"/>
        <w:rPr>
          <w:rFonts w:asciiTheme="minorHAnsi" w:eastAsiaTheme="minorEastAsia" w:hAnsiTheme="minorHAnsi" w:cstheme="minorBidi"/>
          <w:sz w:val="22"/>
          <w:szCs w:val="22"/>
        </w:rPr>
      </w:pPr>
      <w:hyperlink w:anchor="_Toc133669131" w:history="1">
        <w:r w:rsidR="00390BBE" w:rsidRPr="00236059">
          <w:rPr>
            <w:rStyle w:val="Hyperlink"/>
          </w:rPr>
          <w:t>Obr. 12: Příklad běžné kompilace programu pomocí MSVC. [Zdroj vlastní]</w:t>
        </w:r>
        <w:r w:rsidR="00390BBE">
          <w:rPr>
            <w:webHidden/>
          </w:rPr>
          <w:tab/>
        </w:r>
        <w:r w:rsidR="00390BBE">
          <w:rPr>
            <w:webHidden/>
          </w:rPr>
          <w:fldChar w:fldCharType="begin"/>
        </w:r>
        <w:r w:rsidR="00390BBE">
          <w:rPr>
            <w:webHidden/>
          </w:rPr>
          <w:instrText xml:space="preserve"> PAGEREF _Toc133669131 \h </w:instrText>
        </w:r>
        <w:r w:rsidR="00390BBE">
          <w:rPr>
            <w:webHidden/>
          </w:rPr>
        </w:r>
        <w:r w:rsidR="00390BBE">
          <w:rPr>
            <w:webHidden/>
          </w:rPr>
          <w:fldChar w:fldCharType="separate"/>
        </w:r>
        <w:r w:rsidR="00390BBE">
          <w:rPr>
            <w:webHidden/>
          </w:rPr>
          <w:t>32</w:t>
        </w:r>
        <w:r w:rsidR="00390BBE">
          <w:rPr>
            <w:webHidden/>
          </w:rPr>
          <w:fldChar w:fldCharType="end"/>
        </w:r>
      </w:hyperlink>
    </w:p>
    <w:p w14:paraId="69AF9CCF" w14:textId="01C206DF" w:rsidR="00390BBE" w:rsidRDefault="00000000">
      <w:pPr>
        <w:pStyle w:val="TableofFigures"/>
        <w:rPr>
          <w:rFonts w:asciiTheme="minorHAnsi" w:eastAsiaTheme="minorEastAsia" w:hAnsiTheme="minorHAnsi" w:cstheme="minorBidi"/>
          <w:sz w:val="22"/>
          <w:szCs w:val="22"/>
        </w:rPr>
      </w:pPr>
      <w:hyperlink w:anchor="_Toc133669132" w:history="1">
        <w:r w:rsidR="00390BBE" w:rsidRPr="00236059">
          <w:rPr>
            <w:rStyle w:val="Hyperlink"/>
          </w:rPr>
          <w:t>Obr. 13: Možnosti využití registru v SIMD. [10]</w:t>
        </w:r>
        <w:r w:rsidR="00390BBE">
          <w:rPr>
            <w:webHidden/>
          </w:rPr>
          <w:tab/>
        </w:r>
        <w:r w:rsidR="00390BBE">
          <w:rPr>
            <w:webHidden/>
          </w:rPr>
          <w:fldChar w:fldCharType="begin"/>
        </w:r>
        <w:r w:rsidR="00390BBE">
          <w:rPr>
            <w:webHidden/>
          </w:rPr>
          <w:instrText xml:space="preserve"> PAGEREF _Toc133669132 \h </w:instrText>
        </w:r>
        <w:r w:rsidR="00390BBE">
          <w:rPr>
            <w:webHidden/>
          </w:rPr>
        </w:r>
        <w:r w:rsidR="00390BBE">
          <w:rPr>
            <w:webHidden/>
          </w:rPr>
          <w:fldChar w:fldCharType="separate"/>
        </w:r>
        <w:r w:rsidR="00390BBE">
          <w:rPr>
            <w:webHidden/>
          </w:rPr>
          <w:t>32</w:t>
        </w:r>
        <w:r w:rsidR="00390BBE">
          <w:rPr>
            <w:webHidden/>
          </w:rPr>
          <w:fldChar w:fldCharType="end"/>
        </w:r>
      </w:hyperlink>
    </w:p>
    <w:p w14:paraId="111FAC9C" w14:textId="06F78EC9" w:rsidR="00390BBE" w:rsidRDefault="00000000">
      <w:pPr>
        <w:pStyle w:val="TableofFigures"/>
        <w:rPr>
          <w:rFonts w:asciiTheme="minorHAnsi" w:eastAsiaTheme="minorEastAsia" w:hAnsiTheme="minorHAnsi" w:cstheme="minorBidi"/>
          <w:sz w:val="22"/>
          <w:szCs w:val="22"/>
        </w:rPr>
      </w:pPr>
      <w:hyperlink w:anchor="_Toc133669133" w:history="1">
        <w:r w:rsidR="00390BBE" w:rsidRPr="00236059">
          <w:rPr>
            <w:rStyle w:val="Hyperlink"/>
          </w:rPr>
          <w:t>Obr. 14: Sada registrů AVX. [10]</w:t>
        </w:r>
        <w:r w:rsidR="00390BBE">
          <w:rPr>
            <w:webHidden/>
          </w:rPr>
          <w:tab/>
        </w:r>
        <w:r w:rsidR="00390BBE">
          <w:rPr>
            <w:webHidden/>
          </w:rPr>
          <w:fldChar w:fldCharType="begin"/>
        </w:r>
        <w:r w:rsidR="00390BBE">
          <w:rPr>
            <w:webHidden/>
          </w:rPr>
          <w:instrText xml:space="preserve"> PAGEREF _Toc133669133 \h </w:instrText>
        </w:r>
        <w:r w:rsidR="00390BBE">
          <w:rPr>
            <w:webHidden/>
          </w:rPr>
        </w:r>
        <w:r w:rsidR="00390BBE">
          <w:rPr>
            <w:webHidden/>
          </w:rPr>
          <w:fldChar w:fldCharType="separate"/>
        </w:r>
        <w:r w:rsidR="00390BBE">
          <w:rPr>
            <w:webHidden/>
          </w:rPr>
          <w:t>33</w:t>
        </w:r>
        <w:r w:rsidR="00390BBE">
          <w:rPr>
            <w:webHidden/>
          </w:rPr>
          <w:fldChar w:fldCharType="end"/>
        </w:r>
      </w:hyperlink>
    </w:p>
    <w:p w14:paraId="072D965F" w14:textId="52061CCD" w:rsidR="00390BBE" w:rsidRDefault="00000000">
      <w:pPr>
        <w:pStyle w:val="TableofFigures"/>
        <w:rPr>
          <w:rFonts w:asciiTheme="minorHAnsi" w:eastAsiaTheme="minorEastAsia" w:hAnsiTheme="minorHAnsi" w:cstheme="minorBidi"/>
          <w:sz w:val="22"/>
          <w:szCs w:val="22"/>
        </w:rPr>
      </w:pPr>
      <w:hyperlink w:anchor="_Toc133669134" w:history="1">
        <w:r w:rsidR="00390BBE" w:rsidRPr="00236059">
          <w:rPr>
            <w:rStyle w:val="Hyperlink"/>
          </w:rPr>
          <w:t>Obr. 15: Program sečtení dvou polí a uložení do výsledného pole. [Zdroj vlastní]</w:t>
        </w:r>
        <w:r w:rsidR="00390BBE">
          <w:rPr>
            <w:webHidden/>
          </w:rPr>
          <w:tab/>
        </w:r>
        <w:r w:rsidR="00390BBE">
          <w:rPr>
            <w:webHidden/>
          </w:rPr>
          <w:fldChar w:fldCharType="begin"/>
        </w:r>
        <w:r w:rsidR="00390BBE">
          <w:rPr>
            <w:webHidden/>
          </w:rPr>
          <w:instrText xml:space="preserve"> PAGEREF _Toc133669134 \h </w:instrText>
        </w:r>
        <w:r w:rsidR="00390BBE">
          <w:rPr>
            <w:webHidden/>
          </w:rPr>
        </w:r>
        <w:r w:rsidR="00390BBE">
          <w:rPr>
            <w:webHidden/>
          </w:rPr>
          <w:fldChar w:fldCharType="separate"/>
        </w:r>
        <w:r w:rsidR="00390BBE">
          <w:rPr>
            <w:webHidden/>
          </w:rPr>
          <w:t>34</w:t>
        </w:r>
        <w:r w:rsidR="00390BBE">
          <w:rPr>
            <w:webHidden/>
          </w:rPr>
          <w:fldChar w:fldCharType="end"/>
        </w:r>
      </w:hyperlink>
    </w:p>
    <w:p w14:paraId="7AEE68BD" w14:textId="03AE0EF2" w:rsidR="00390BBE" w:rsidRDefault="00000000">
      <w:pPr>
        <w:pStyle w:val="TableofFigures"/>
        <w:rPr>
          <w:rFonts w:asciiTheme="minorHAnsi" w:eastAsiaTheme="minorEastAsia" w:hAnsiTheme="minorHAnsi" w:cstheme="minorBidi"/>
          <w:sz w:val="22"/>
          <w:szCs w:val="22"/>
        </w:rPr>
      </w:pPr>
      <w:hyperlink w:anchor="_Toc133669135" w:history="1">
        <w:r w:rsidR="00390BBE" w:rsidRPr="00236059">
          <w:rPr>
            <w:rStyle w:val="Hyperlink"/>
          </w:rPr>
          <w:t xml:space="preserve">Obr. 16: Kód varianty s přepínači </w:t>
        </w:r>
        <w:r w:rsidR="00390BBE" w:rsidRPr="00236059">
          <w:rPr>
            <w:rStyle w:val="Hyperlink"/>
            <w:i/>
            <w:iCs/>
          </w:rPr>
          <w:t>-O1 -msse</w:t>
        </w:r>
        <w:r w:rsidR="00390BBE" w:rsidRPr="00236059">
          <w:rPr>
            <w:rStyle w:val="Hyperlink"/>
          </w:rPr>
          <w:t>. [Zdroj vlastní]</w:t>
        </w:r>
        <w:r w:rsidR="00390BBE">
          <w:rPr>
            <w:webHidden/>
          </w:rPr>
          <w:tab/>
        </w:r>
        <w:r w:rsidR="00390BBE">
          <w:rPr>
            <w:webHidden/>
          </w:rPr>
          <w:fldChar w:fldCharType="begin"/>
        </w:r>
        <w:r w:rsidR="00390BBE">
          <w:rPr>
            <w:webHidden/>
          </w:rPr>
          <w:instrText xml:space="preserve"> PAGEREF _Toc133669135 \h </w:instrText>
        </w:r>
        <w:r w:rsidR="00390BBE">
          <w:rPr>
            <w:webHidden/>
          </w:rPr>
        </w:r>
        <w:r w:rsidR="00390BBE">
          <w:rPr>
            <w:webHidden/>
          </w:rPr>
          <w:fldChar w:fldCharType="separate"/>
        </w:r>
        <w:r w:rsidR="00390BBE">
          <w:rPr>
            <w:webHidden/>
          </w:rPr>
          <w:t>34</w:t>
        </w:r>
        <w:r w:rsidR="00390BBE">
          <w:rPr>
            <w:webHidden/>
          </w:rPr>
          <w:fldChar w:fldCharType="end"/>
        </w:r>
      </w:hyperlink>
    </w:p>
    <w:p w14:paraId="27351DA3" w14:textId="31A636F9" w:rsidR="00390BBE" w:rsidRDefault="00000000">
      <w:pPr>
        <w:pStyle w:val="TableofFigures"/>
        <w:rPr>
          <w:rFonts w:asciiTheme="minorHAnsi" w:eastAsiaTheme="minorEastAsia" w:hAnsiTheme="minorHAnsi" w:cstheme="minorBidi"/>
          <w:sz w:val="22"/>
          <w:szCs w:val="22"/>
        </w:rPr>
      </w:pPr>
      <w:hyperlink w:anchor="_Toc133669136" w:history="1">
        <w:r w:rsidR="00390BBE" w:rsidRPr="00236059">
          <w:rPr>
            <w:rStyle w:val="Hyperlink"/>
          </w:rPr>
          <w:t xml:space="preserve">Obr. 17: Kód varianty s přepínači </w:t>
        </w:r>
        <w:r w:rsidR="00390BBE" w:rsidRPr="00236059">
          <w:rPr>
            <w:rStyle w:val="Hyperlink"/>
            <w:i/>
            <w:iCs/>
          </w:rPr>
          <w:t>-O2 -msse</w:t>
        </w:r>
        <w:r w:rsidR="00390BBE" w:rsidRPr="00236059">
          <w:rPr>
            <w:rStyle w:val="Hyperlink"/>
          </w:rPr>
          <w:t>. [Zdroj vlastní]</w:t>
        </w:r>
        <w:r w:rsidR="00390BBE">
          <w:rPr>
            <w:webHidden/>
          </w:rPr>
          <w:tab/>
        </w:r>
        <w:r w:rsidR="00390BBE">
          <w:rPr>
            <w:webHidden/>
          </w:rPr>
          <w:fldChar w:fldCharType="begin"/>
        </w:r>
        <w:r w:rsidR="00390BBE">
          <w:rPr>
            <w:webHidden/>
          </w:rPr>
          <w:instrText xml:space="preserve"> PAGEREF _Toc133669136 \h </w:instrText>
        </w:r>
        <w:r w:rsidR="00390BBE">
          <w:rPr>
            <w:webHidden/>
          </w:rPr>
        </w:r>
        <w:r w:rsidR="00390BBE">
          <w:rPr>
            <w:webHidden/>
          </w:rPr>
          <w:fldChar w:fldCharType="separate"/>
        </w:r>
        <w:r w:rsidR="00390BBE">
          <w:rPr>
            <w:webHidden/>
          </w:rPr>
          <w:t>35</w:t>
        </w:r>
        <w:r w:rsidR="00390BBE">
          <w:rPr>
            <w:webHidden/>
          </w:rPr>
          <w:fldChar w:fldCharType="end"/>
        </w:r>
      </w:hyperlink>
    </w:p>
    <w:p w14:paraId="3BBEBD2C" w14:textId="7708A463" w:rsidR="00390BBE" w:rsidRDefault="00000000">
      <w:pPr>
        <w:pStyle w:val="TableofFigures"/>
        <w:rPr>
          <w:rFonts w:asciiTheme="minorHAnsi" w:eastAsiaTheme="minorEastAsia" w:hAnsiTheme="minorHAnsi" w:cstheme="minorBidi"/>
          <w:sz w:val="22"/>
          <w:szCs w:val="22"/>
        </w:rPr>
      </w:pPr>
      <w:hyperlink w:anchor="_Toc133669137" w:history="1">
        <w:r w:rsidR="00390BBE" w:rsidRPr="00236059">
          <w:rPr>
            <w:rStyle w:val="Hyperlink"/>
          </w:rPr>
          <w:t xml:space="preserve">Obr. 18: Kód varianty s přepínači </w:t>
        </w:r>
        <w:r w:rsidR="00390BBE" w:rsidRPr="00236059">
          <w:rPr>
            <w:rStyle w:val="Hyperlink"/>
            <w:i/>
            <w:iCs/>
          </w:rPr>
          <w:t xml:space="preserve">-O2 -msse </w:t>
        </w:r>
        <w:r w:rsidR="00390BBE" w:rsidRPr="00236059">
          <w:rPr>
            <w:rStyle w:val="Hyperlink"/>
          </w:rPr>
          <w:t>a lichým počtem prvků v poli. [Zdroj vlastní]</w:t>
        </w:r>
        <w:r w:rsidR="00390BBE">
          <w:rPr>
            <w:webHidden/>
          </w:rPr>
          <w:tab/>
        </w:r>
        <w:r w:rsidR="00390BBE">
          <w:rPr>
            <w:webHidden/>
          </w:rPr>
          <w:fldChar w:fldCharType="begin"/>
        </w:r>
        <w:r w:rsidR="00390BBE">
          <w:rPr>
            <w:webHidden/>
          </w:rPr>
          <w:instrText xml:space="preserve"> PAGEREF _Toc133669137 \h </w:instrText>
        </w:r>
        <w:r w:rsidR="00390BBE">
          <w:rPr>
            <w:webHidden/>
          </w:rPr>
        </w:r>
        <w:r w:rsidR="00390BBE">
          <w:rPr>
            <w:webHidden/>
          </w:rPr>
          <w:fldChar w:fldCharType="separate"/>
        </w:r>
        <w:r w:rsidR="00390BBE">
          <w:rPr>
            <w:webHidden/>
          </w:rPr>
          <w:t>35</w:t>
        </w:r>
        <w:r w:rsidR="00390BBE">
          <w:rPr>
            <w:webHidden/>
          </w:rPr>
          <w:fldChar w:fldCharType="end"/>
        </w:r>
      </w:hyperlink>
    </w:p>
    <w:p w14:paraId="1F6C1B5A" w14:textId="1FD3E18D" w:rsidR="00390BBE" w:rsidRDefault="00000000">
      <w:pPr>
        <w:pStyle w:val="TableofFigures"/>
        <w:rPr>
          <w:rFonts w:asciiTheme="minorHAnsi" w:eastAsiaTheme="minorEastAsia" w:hAnsiTheme="minorHAnsi" w:cstheme="minorBidi"/>
          <w:sz w:val="22"/>
          <w:szCs w:val="22"/>
        </w:rPr>
      </w:pPr>
      <w:hyperlink w:anchor="_Toc133669138" w:history="1">
        <w:r w:rsidR="00390BBE" w:rsidRPr="00236059">
          <w:rPr>
            <w:rStyle w:val="Hyperlink"/>
          </w:rPr>
          <w:t>Obr. 19: Exekuční engine Haswell CPU. [10]</w:t>
        </w:r>
        <w:r w:rsidR="00390BBE">
          <w:rPr>
            <w:webHidden/>
          </w:rPr>
          <w:tab/>
        </w:r>
        <w:r w:rsidR="00390BBE">
          <w:rPr>
            <w:webHidden/>
          </w:rPr>
          <w:fldChar w:fldCharType="begin"/>
        </w:r>
        <w:r w:rsidR="00390BBE">
          <w:rPr>
            <w:webHidden/>
          </w:rPr>
          <w:instrText xml:space="preserve"> PAGEREF _Toc133669138 \h </w:instrText>
        </w:r>
        <w:r w:rsidR="00390BBE">
          <w:rPr>
            <w:webHidden/>
          </w:rPr>
        </w:r>
        <w:r w:rsidR="00390BBE">
          <w:rPr>
            <w:webHidden/>
          </w:rPr>
          <w:fldChar w:fldCharType="separate"/>
        </w:r>
        <w:r w:rsidR="00390BBE">
          <w:rPr>
            <w:webHidden/>
          </w:rPr>
          <w:t>37</w:t>
        </w:r>
        <w:r w:rsidR="00390BBE">
          <w:rPr>
            <w:webHidden/>
          </w:rPr>
          <w:fldChar w:fldCharType="end"/>
        </w:r>
      </w:hyperlink>
    </w:p>
    <w:p w14:paraId="1162016C" w14:textId="2FF7A747" w:rsidR="00390BBE" w:rsidRDefault="00000000">
      <w:pPr>
        <w:pStyle w:val="TableofFigures"/>
        <w:rPr>
          <w:rFonts w:asciiTheme="minorHAnsi" w:eastAsiaTheme="minorEastAsia" w:hAnsiTheme="minorHAnsi" w:cstheme="minorBidi"/>
          <w:sz w:val="22"/>
          <w:szCs w:val="22"/>
        </w:rPr>
      </w:pPr>
      <w:hyperlink w:anchor="_Toc133669139" w:history="1">
        <w:r w:rsidR="00390BBE" w:rsidRPr="00236059">
          <w:rPr>
            <w:rStyle w:val="Hyperlink"/>
          </w:rPr>
          <w:t xml:space="preserve">Obr. 20: Ukázka </w:t>
        </w:r>
        <w:r w:rsidR="00390BBE" w:rsidRPr="00236059">
          <w:rPr>
            <w:rStyle w:val="Hyperlink"/>
            <w:i/>
            <w:iCs/>
          </w:rPr>
          <w:t>loop-carried</w:t>
        </w:r>
        <w:r w:rsidR="00390BBE" w:rsidRPr="00236059">
          <w:rPr>
            <w:rStyle w:val="Hyperlink"/>
          </w:rPr>
          <w:t xml:space="preserve"> závislosti. [7]</w:t>
        </w:r>
        <w:r w:rsidR="00390BBE">
          <w:rPr>
            <w:webHidden/>
          </w:rPr>
          <w:tab/>
        </w:r>
        <w:r w:rsidR="00390BBE">
          <w:rPr>
            <w:webHidden/>
          </w:rPr>
          <w:fldChar w:fldCharType="begin"/>
        </w:r>
        <w:r w:rsidR="00390BBE">
          <w:rPr>
            <w:webHidden/>
          </w:rPr>
          <w:instrText xml:space="preserve"> PAGEREF _Toc133669139 \h </w:instrText>
        </w:r>
        <w:r w:rsidR="00390BBE">
          <w:rPr>
            <w:webHidden/>
          </w:rPr>
        </w:r>
        <w:r w:rsidR="00390BBE">
          <w:rPr>
            <w:webHidden/>
          </w:rPr>
          <w:fldChar w:fldCharType="separate"/>
        </w:r>
        <w:r w:rsidR="00390BBE">
          <w:rPr>
            <w:webHidden/>
          </w:rPr>
          <w:t>40</w:t>
        </w:r>
        <w:r w:rsidR="00390BBE">
          <w:rPr>
            <w:webHidden/>
          </w:rPr>
          <w:fldChar w:fldCharType="end"/>
        </w:r>
      </w:hyperlink>
    </w:p>
    <w:p w14:paraId="77DD48C6" w14:textId="589E963C" w:rsidR="00390BBE" w:rsidRDefault="00000000">
      <w:pPr>
        <w:pStyle w:val="TableofFigures"/>
        <w:rPr>
          <w:rFonts w:asciiTheme="minorHAnsi" w:eastAsiaTheme="minorEastAsia" w:hAnsiTheme="minorHAnsi" w:cstheme="minorBidi"/>
          <w:sz w:val="22"/>
          <w:szCs w:val="22"/>
        </w:rPr>
      </w:pPr>
      <w:hyperlink w:anchor="_Toc133669140" w:history="1">
        <w:r w:rsidR="00390BBE" w:rsidRPr="00236059">
          <w:rPr>
            <w:rStyle w:val="Hyperlink"/>
          </w:rPr>
          <w:t>Obr. 21: Přepis smyčky. [7]</w:t>
        </w:r>
        <w:r w:rsidR="00390BBE">
          <w:rPr>
            <w:webHidden/>
          </w:rPr>
          <w:tab/>
        </w:r>
        <w:r w:rsidR="00390BBE">
          <w:rPr>
            <w:webHidden/>
          </w:rPr>
          <w:fldChar w:fldCharType="begin"/>
        </w:r>
        <w:r w:rsidR="00390BBE">
          <w:rPr>
            <w:webHidden/>
          </w:rPr>
          <w:instrText xml:space="preserve"> PAGEREF _Toc133669140 \h </w:instrText>
        </w:r>
        <w:r w:rsidR="00390BBE">
          <w:rPr>
            <w:webHidden/>
          </w:rPr>
        </w:r>
        <w:r w:rsidR="00390BBE">
          <w:rPr>
            <w:webHidden/>
          </w:rPr>
          <w:fldChar w:fldCharType="separate"/>
        </w:r>
        <w:r w:rsidR="00390BBE">
          <w:rPr>
            <w:webHidden/>
          </w:rPr>
          <w:t>40</w:t>
        </w:r>
        <w:r w:rsidR="00390BBE">
          <w:rPr>
            <w:webHidden/>
          </w:rPr>
          <w:fldChar w:fldCharType="end"/>
        </w:r>
      </w:hyperlink>
    </w:p>
    <w:p w14:paraId="7F3DCB23" w14:textId="15333CAF" w:rsidR="00390BBE" w:rsidRDefault="00000000">
      <w:pPr>
        <w:pStyle w:val="TableofFigures"/>
        <w:rPr>
          <w:rFonts w:asciiTheme="minorHAnsi" w:eastAsiaTheme="minorEastAsia" w:hAnsiTheme="minorHAnsi" w:cstheme="minorBidi"/>
          <w:sz w:val="22"/>
          <w:szCs w:val="22"/>
        </w:rPr>
      </w:pPr>
      <w:hyperlink w:anchor="_Toc133669141" w:history="1">
        <w:r w:rsidR="00390BBE" w:rsidRPr="00236059">
          <w:rPr>
            <w:rStyle w:val="Hyperlink"/>
          </w:rPr>
          <w:t>Obr. 22: Příklad atomické výměny hodnot. [7]</w:t>
        </w:r>
        <w:r w:rsidR="00390BBE">
          <w:rPr>
            <w:webHidden/>
          </w:rPr>
          <w:tab/>
        </w:r>
        <w:r w:rsidR="00390BBE">
          <w:rPr>
            <w:webHidden/>
          </w:rPr>
          <w:fldChar w:fldCharType="begin"/>
        </w:r>
        <w:r w:rsidR="00390BBE">
          <w:rPr>
            <w:webHidden/>
          </w:rPr>
          <w:instrText xml:space="preserve"> PAGEREF _Toc133669141 \h </w:instrText>
        </w:r>
        <w:r w:rsidR="00390BBE">
          <w:rPr>
            <w:webHidden/>
          </w:rPr>
        </w:r>
        <w:r w:rsidR="00390BBE">
          <w:rPr>
            <w:webHidden/>
          </w:rPr>
          <w:fldChar w:fldCharType="separate"/>
        </w:r>
        <w:r w:rsidR="00390BBE">
          <w:rPr>
            <w:webHidden/>
          </w:rPr>
          <w:t>42</w:t>
        </w:r>
        <w:r w:rsidR="00390BBE">
          <w:rPr>
            <w:webHidden/>
          </w:rPr>
          <w:fldChar w:fldCharType="end"/>
        </w:r>
      </w:hyperlink>
    </w:p>
    <w:p w14:paraId="00A6FD9F" w14:textId="1F78871D" w:rsidR="00390BBE" w:rsidRDefault="00000000">
      <w:pPr>
        <w:pStyle w:val="TableofFigures"/>
        <w:rPr>
          <w:rFonts w:asciiTheme="minorHAnsi" w:eastAsiaTheme="minorEastAsia" w:hAnsiTheme="minorHAnsi" w:cstheme="minorBidi"/>
          <w:sz w:val="22"/>
          <w:szCs w:val="22"/>
        </w:rPr>
      </w:pPr>
      <w:hyperlink w:anchor="_Toc133669142" w:history="1">
        <w:r w:rsidR="00390BBE" w:rsidRPr="00236059">
          <w:rPr>
            <w:rStyle w:val="Hyperlink"/>
          </w:rPr>
          <w:t>Obr. 23: Spin lock. [7]</w:t>
        </w:r>
        <w:r w:rsidR="00390BBE">
          <w:rPr>
            <w:webHidden/>
          </w:rPr>
          <w:tab/>
        </w:r>
        <w:r w:rsidR="00390BBE">
          <w:rPr>
            <w:webHidden/>
          </w:rPr>
          <w:fldChar w:fldCharType="begin"/>
        </w:r>
        <w:r w:rsidR="00390BBE">
          <w:rPr>
            <w:webHidden/>
          </w:rPr>
          <w:instrText xml:space="preserve"> PAGEREF _Toc133669142 \h </w:instrText>
        </w:r>
        <w:r w:rsidR="00390BBE">
          <w:rPr>
            <w:webHidden/>
          </w:rPr>
        </w:r>
        <w:r w:rsidR="00390BBE">
          <w:rPr>
            <w:webHidden/>
          </w:rPr>
          <w:fldChar w:fldCharType="separate"/>
        </w:r>
        <w:r w:rsidR="00390BBE">
          <w:rPr>
            <w:webHidden/>
          </w:rPr>
          <w:t>43</w:t>
        </w:r>
        <w:r w:rsidR="00390BBE">
          <w:rPr>
            <w:webHidden/>
          </w:rPr>
          <w:fldChar w:fldCharType="end"/>
        </w:r>
      </w:hyperlink>
    </w:p>
    <w:p w14:paraId="215C72A3" w14:textId="490AA231" w:rsidR="00390BBE" w:rsidRDefault="00000000">
      <w:pPr>
        <w:pStyle w:val="TableofFigures"/>
        <w:rPr>
          <w:rFonts w:asciiTheme="minorHAnsi" w:eastAsiaTheme="minorEastAsia" w:hAnsiTheme="minorHAnsi" w:cstheme="minorBidi"/>
          <w:sz w:val="22"/>
          <w:szCs w:val="22"/>
        </w:rPr>
      </w:pPr>
      <w:hyperlink w:anchor="_Toc133669143" w:history="1">
        <w:r w:rsidR="00390BBE" w:rsidRPr="00236059">
          <w:rPr>
            <w:rStyle w:val="Hyperlink"/>
          </w:rPr>
          <w:t>Obr. 24: Graf průběhu. [6]</w:t>
        </w:r>
        <w:r w:rsidR="00390BBE">
          <w:rPr>
            <w:webHidden/>
          </w:rPr>
          <w:tab/>
        </w:r>
        <w:r w:rsidR="00390BBE">
          <w:rPr>
            <w:webHidden/>
          </w:rPr>
          <w:fldChar w:fldCharType="begin"/>
        </w:r>
        <w:r w:rsidR="00390BBE">
          <w:rPr>
            <w:webHidden/>
          </w:rPr>
          <w:instrText xml:space="preserve"> PAGEREF _Toc133669143 \h </w:instrText>
        </w:r>
        <w:r w:rsidR="00390BBE">
          <w:rPr>
            <w:webHidden/>
          </w:rPr>
        </w:r>
        <w:r w:rsidR="00390BBE">
          <w:rPr>
            <w:webHidden/>
          </w:rPr>
          <w:fldChar w:fldCharType="separate"/>
        </w:r>
        <w:r w:rsidR="00390BBE">
          <w:rPr>
            <w:webHidden/>
          </w:rPr>
          <w:t>45</w:t>
        </w:r>
        <w:r w:rsidR="00390BBE">
          <w:rPr>
            <w:webHidden/>
          </w:rPr>
          <w:fldChar w:fldCharType="end"/>
        </w:r>
      </w:hyperlink>
    </w:p>
    <w:p w14:paraId="72A6A1B1" w14:textId="167A974F" w:rsidR="00390BBE" w:rsidRDefault="00000000">
      <w:pPr>
        <w:pStyle w:val="TableofFigures"/>
        <w:rPr>
          <w:rFonts w:asciiTheme="minorHAnsi" w:eastAsiaTheme="minorEastAsia" w:hAnsiTheme="minorHAnsi" w:cstheme="minorBidi"/>
          <w:sz w:val="22"/>
          <w:szCs w:val="22"/>
        </w:rPr>
      </w:pPr>
      <w:hyperlink w:anchor="_Toc133669144" w:history="1">
        <w:r w:rsidR="00390BBE" w:rsidRPr="00236059">
          <w:rPr>
            <w:rStyle w:val="Hyperlink"/>
          </w:rPr>
          <w:t>Obr. 25: Graf průběhu s promítnutými hodnotami binárního semaforu. [6]</w:t>
        </w:r>
        <w:r w:rsidR="00390BBE">
          <w:rPr>
            <w:webHidden/>
          </w:rPr>
          <w:tab/>
        </w:r>
        <w:r w:rsidR="00390BBE">
          <w:rPr>
            <w:webHidden/>
          </w:rPr>
          <w:fldChar w:fldCharType="begin"/>
        </w:r>
        <w:r w:rsidR="00390BBE">
          <w:rPr>
            <w:webHidden/>
          </w:rPr>
          <w:instrText xml:space="preserve"> PAGEREF _Toc133669144 \h </w:instrText>
        </w:r>
        <w:r w:rsidR="00390BBE">
          <w:rPr>
            <w:webHidden/>
          </w:rPr>
        </w:r>
        <w:r w:rsidR="00390BBE">
          <w:rPr>
            <w:webHidden/>
          </w:rPr>
          <w:fldChar w:fldCharType="separate"/>
        </w:r>
        <w:r w:rsidR="00390BBE">
          <w:rPr>
            <w:webHidden/>
          </w:rPr>
          <w:t>46</w:t>
        </w:r>
        <w:r w:rsidR="00390BBE">
          <w:rPr>
            <w:webHidden/>
          </w:rPr>
          <w:fldChar w:fldCharType="end"/>
        </w:r>
      </w:hyperlink>
    </w:p>
    <w:p w14:paraId="7D95FDC5" w14:textId="2124C6AB" w:rsidR="00390BBE" w:rsidRDefault="00000000">
      <w:pPr>
        <w:pStyle w:val="TableofFigures"/>
        <w:rPr>
          <w:rFonts w:asciiTheme="minorHAnsi" w:eastAsiaTheme="minorEastAsia" w:hAnsiTheme="minorHAnsi" w:cstheme="minorBidi"/>
          <w:sz w:val="22"/>
          <w:szCs w:val="22"/>
        </w:rPr>
      </w:pPr>
      <w:hyperlink w:anchor="_Toc133669145" w:history="1">
        <w:r w:rsidR="00390BBE" w:rsidRPr="00236059">
          <w:rPr>
            <w:rStyle w:val="Hyperlink"/>
          </w:rPr>
          <w:t>Obr. 26: Grafické prostředí programu Intel VTune. [18]</w:t>
        </w:r>
        <w:r w:rsidR="00390BBE">
          <w:rPr>
            <w:webHidden/>
          </w:rPr>
          <w:tab/>
        </w:r>
        <w:r w:rsidR="00390BBE">
          <w:rPr>
            <w:webHidden/>
          </w:rPr>
          <w:fldChar w:fldCharType="begin"/>
        </w:r>
        <w:r w:rsidR="00390BBE">
          <w:rPr>
            <w:webHidden/>
          </w:rPr>
          <w:instrText xml:space="preserve"> PAGEREF _Toc133669145 \h </w:instrText>
        </w:r>
        <w:r w:rsidR="00390BBE">
          <w:rPr>
            <w:webHidden/>
          </w:rPr>
        </w:r>
        <w:r w:rsidR="00390BBE">
          <w:rPr>
            <w:webHidden/>
          </w:rPr>
          <w:fldChar w:fldCharType="separate"/>
        </w:r>
        <w:r w:rsidR="00390BBE">
          <w:rPr>
            <w:webHidden/>
          </w:rPr>
          <w:t>48</w:t>
        </w:r>
        <w:r w:rsidR="00390BBE">
          <w:rPr>
            <w:webHidden/>
          </w:rPr>
          <w:fldChar w:fldCharType="end"/>
        </w:r>
      </w:hyperlink>
    </w:p>
    <w:p w14:paraId="7E35578A" w14:textId="18086F2F" w:rsidR="00390BBE" w:rsidRDefault="00000000">
      <w:pPr>
        <w:pStyle w:val="TableofFigures"/>
        <w:rPr>
          <w:rFonts w:asciiTheme="minorHAnsi" w:eastAsiaTheme="minorEastAsia" w:hAnsiTheme="minorHAnsi" w:cstheme="minorBidi"/>
          <w:sz w:val="22"/>
          <w:szCs w:val="22"/>
        </w:rPr>
      </w:pPr>
      <w:hyperlink w:anchor="_Toc133669146" w:history="1">
        <w:r w:rsidR="00390BBE" w:rsidRPr="00236059">
          <w:rPr>
            <w:rStyle w:val="Hyperlink"/>
          </w:rPr>
          <w:t>Obr. 27: Okno s µpipe zobrazením. [18]</w:t>
        </w:r>
        <w:r w:rsidR="00390BBE">
          <w:rPr>
            <w:webHidden/>
          </w:rPr>
          <w:tab/>
        </w:r>
        <w:r w:rsidR="00390BBE">
          <w:rPr>
            <w:webHidden/>
          </w:rPr>
          <w:fldChar w:fldCharType="begin"/>
        </w:r>
        <w:r w:rsidR="00390BBE">
          <w:rPr>
            <w:webHidden/>
          </w:rPr>
          <w:instrText xml:space="preserve"> PAGEREF _Toc133669146 \h </w:instrText>
        </w:r>
        <w:r w:rsidR="00390BBE">
          <w:rPr>
            <w:webHidden/>
          </w:rPr>
        </w:r>
        <w:r w:rsidR="00390BBE">
          <w:rPr>
            <w:webHidden/>
          </w:rPr>
          <w:fldChar w:fldCharType="separate"/>
        </w:r>
        <w:r w:rsidR="00390BBE">
          <w:rPr>
            <w:webHidden/>
          </w:rPr>
          <w:t>49</w:t>
        </w:r>
        <w:r w:rsidR="00390BBE">
          <w:rPr>
            <w:webHidden/>
          </w:rPr>
          <w:fldChar w:fldCharType="end"/>
        </w:r>
      </w:hyperlink>
    </w:p>
    <w:p w14:paraId="5F6C3567" w14:textId="64CDA566" w:rsidR="00390BBE" w:rsidRDefault="00000000">
      <w:pPr>
        <w:pStyle w:val="TableofFigures"/>
        <w:rPr>
          <w:rFonts w:asciiTheme="minorHAnsi" w:eastAsiaTheme="minorEastAsia" w:hAnsiTheme="minorHAnsi" w:cstheme="minorBidi"/>
          <w:sz w:val="22"/>
          <w:szCs w:val="22"/>
        </w:rPr>
      </w:pPr>
      <w:hyperlink w:anchor="_Toc133669147" w:history="1">
        <w:r w:rsidR="00390BBE" w:rsidRPr="00236059">
          <w:rPr>
            <w:rStyle w:val="Hyperlink"/>
          </w:rPr>
          <w:t xml:space="preserve">Obr. 28: Pohled </w:t>
        </w:r>
        <w:r w:rsidR="00390BBE" w:rsidRPr="00236059">
          <w:rPr>
            <w:rStyle w:val="Hyperlink"/>
            <w:i/>
            <w:iCs/>
          </w:rPr>
          <w:t>source code analysis</w:t>
        </w:r>
        <w:r w:rsidR="00390BBE" w:rsidRPr="00236059">
          <w:rPr>
            <w:rStyle w:val="Hyperlink"/>
          </w:rPr>
          <w:t>. [18]</w:t>
        </w:r>
        <w:r w:rsidR="00390BBE">
          <w:rPr>
            <w:webHidden/>
          </w:rPr>
          <w:tab/>
        </w:r>
        <w:r w:rsidR="00390BBE">
          <w:rPr>
            <w:webHidden/>
          </w:rPr>
          <w:fldChar w:fldCharType="begin"/>
        </w:r>
        <w:r w:rsidR="00390BBE">
          <w:rPr>
            <w:webHidden/>
          </w:rPr>
          <w:instrText xml:space="preserve"> PAGEREF _Toc133669147 \h </w:instrText>
        </w:r>
        <w:r w:rsidR="00390BBE">
          <w:rPr>
            <w:webHidden/>
          </w:rPr>
        </w:r>
        <w:r w:rsidR="00390BBE">
          <w:rPr>
            <w:webHidden/>
          </w:rPr>
          <w:fldChar w:fldCharType="separate"/>
        </w:r>
        <w:r w:rsidR="00390BBE">
          <w:rPr>
            <w:webHidden/>
          </w:rPr>
          <w:t>50</w:t>
        </w:r>
        <w:r w:rsidR="00390BBE">
          <w:rPr>
            <w:webHidden/>
          </w:rPr>
          <w:fldChar w:fldCharType="end"/>
        </w:r>
      </w:hyperlink>
    </w:p>
    <w:p w14:paraId="55499C63" w14:textId="788A6EB1" w:rsidR="00390BBE" w:rsidRDefault="00000000">
      <w:pPr>
        <w:pStyle w:val="TableofFigures"/>
        <w:rPr>
          <w:rFonts w:asciiTheme="minorHAnsi" w:eastAsiaTheme="minorEastAsia" w:hAnsiTheme="minorHAnsi" w:cstheme="minorBidi"/>
          <w:sz w:val="22"/>
          <w:szCs w:val="22"/>
        </w:rPr>
      </w:pPr>
      <w:hyperlink w:anchor="_Toc133669148" w:history="1">
        <w:r w:rsidR="00390BBE" w:rsidRPr="00236059">
          <w:rPr>
            <w:rStyle w:val="Hyperlink"/>
          </w:rPr>
          <w:t>Obr. 29: Použití programu Tracy z příkazové řádky. [Zdroj vlastní]</w:t>
        </w:r>
        <w:r w:rsidR="00390BBE">
          <w:rPr>
            <w:webHidden/>
          </w:rPr>
          <w:tab/>
        </w:r>
        <w:r w:rsidR="00390BBE">
          <w:rPr>
            <w:webHidden/>
          </w:rPr>
          <w:fldChar w:fldCharType="begin"/>
        </w:r>
        <w:r w:rsidR="00390BBE">
          <w:rPr>
            <w:webHidden/>
          </w:rPr>
          <w:instrText xml:space="preserve"> PAGEREF _Toc133669148 \h </w:instrText>
        </w:r>
        <w:r w:rsidR="00390BBE">
          <w:rPr>
            <w:webHidden/>
          </w:rPr>
        </w:r>
        <w:r w:rsidR="00390BBE">
          <w:rPr>
            <w:webHidden/>
          </w:rPr>
          <w:fldChar w:fldCharType="separate"/>
        </w:r>
        <w:r w:rsidR="00390BBE">
          <w:rPr>
            <w:webHidden/>
          </w:rPr>
          <w:t>51</w:t>
        </w:r>
        <w:r w:rsidR="00390BBE">
          <w:rPr>
            <w:webHidden/>
          </w:rPr>
          <w:fldChar w:fldCharType="end"/>
        </w:r>
      </w:hyperlink>
    </w:p>
    <w:p w14:paraId="0401785B" w14:textId="48FF8020" w:rsidR="00390BBE" w:rsidRDefault="00000000">
      <w:pPr>
        <w:pStyle w:val="TableofFigures"/>
        <w:rPr>
          <w:rFonts w:asciiTheme="minorHAnsi" w:eastAsiaTheme="minorEastAsia" w:hAnsiTheme="minorHAnsi" w:cstheme="minorBidi"/>
          <w:sz w:val="22"/>
          <w:szCs w:val="22"/>
        </w:rPr>
      </w:pPr>
      <w:hyperlink w:anchor="_Toc133669149" w:history="1">
        <w:r w:rsidR="00390BBE" w:rsidRPr="00236059">
          <w:rPr>
            <w:rStyle w:val="Hyperlink"/>
          </w:rPr>
          <w:t>Obr. 30: Grafické prostředí programu Tracy. [Zdroj vlastní]</w:t>
        </w:r>
        <w:r w:rsidR="00390BBE">
          <w:rPr>
            <w:webHidden/>
          </w:rPr>
          <w:tab/>
        </w:r>
        <w:r w:rsidR="00390BBE">
          <w:rPr>
            <w:webHidden/>
          </w:rPr>
          <w:fldChar w:fldCharType="begin"/>
        </w:r>
        <w:r w:rsidR="00390BBE">
          <w:rPr>
            <w:webHidden/>
          </w:rPr>
          <w:instrText xml:space="preserve"> PAGEREF _Toc133669149 \h </w:instrText>
        </w:r>
        <w:r w:rsidR="00390BBE">
          <w:rPr>
            <w:webHidden/>
          </w:rPr>
        </w:r>
        <w:r w:rsidR="00390BBE">
          <w:rPr>
            <w:webHidden/>
          </w:rPr>
          <w:fldChar w:fldCharType="separate"/>
        </w:r>
        <w:r w:rsidR="00390BBE">
          <w:rPr>
            <w:webHidden/>
          </w:rPr>
          <w:t>52</w:t>
        </w:r>
        <w:r w:rsidR="00390BBE">
          <w:rPr>
            <w:webHidden/>
          </w:rPr>
          <w:fldChar w:fldCharType="end"/>
        </w:r>
      </w:hyperlink>
    </w:p>
    <w:p w14:paraId="4772EE3C" w14:textId="3A972E42" w:rsidR="00390BBE" w:rsidRDefault="00000000">
      <w:pPr>
        <w:pStyle w:val="TableofFigures"/>
        <w:rPr>
          <w:rFonts w:asciiTheme="minorHAnsi" w:eastAsiaTheme="minorEastAsia" w:hAnsiTheme="minorHAnsi" w:cstheme="minorBidi"/>
          <w:sz w:val="22"/>
          <w:szCs w:val="22"/>
        </w:rPr>
      </w:pPr>
      <w:hyperlink w:anchor="_Toc133669150" w:history="1">
        <w:r w:rsidR="00390BBE" w:rsidRPr="00236059">
          <w:rPr>
            <w:rStyle w:val="Hyperlink"/>
          </w:rPr>
          <w:t>Obr. 31: Informace o zóně. [Zdroj vlastní]</w:t>
        </w:r>
        <w:r w:rsidR="00390BBE">
          <w:rPr>
            <w:webHidden/>
          </w:rPr>
          <w:tab/>
        </w:r>
        <w:r w:rsidR="00390BBE">
          <w:rPr>
            <w:webHidden/>
          </w:rPr>
          <w:fldChar w:fldCharType="begin"/>
        </w:r>
        <w:r w:rsidR="00390BBE">
          <w:rPr>
            <w:webHidden/>
          </w:rPr>
          <w:instrText xml:space="preserve"> PAGEREF _Toc133669150 \h </w:instrText>
        </w:r>
        <w:r w:rsidR="00390BBE">
          <w:rPr>
            <w:webHidden/>
          </w:rPr>
        </w:r>
        <w:r w:rsidR="00390BBE">
          <w:rPr>
            <w:webHidden/>
          </w:rPr>
          <w:fldChar w:fldCharType="separate"/>
        </w:r>
        <w:r w:rsidR="00390BBE">
          <w:rPr>
            <w:webHidden/>
          </w:rPr>
          <w:t>53</w:t>
        </w:r>
        <w:r w:rsidR="00390BBE">
          <w:rPr>
            <w:webHidden/>
          </w:rPr>
          <w:fldChar w:fldCharType="end"/>
        </w:r>
      </w:hyperlink>
    </w:p>
    <w:p w14:paraId="1F2A4FF6" w14:textId="0ED926DC" w:rsidR="00390BBE" w:rsidRDefault="00000000">
      <w:pPr>
        <w:pStyle w:val="TableofFigures"/>
        <w:rPr>
          <w:rFonts w:asciiTheme="minorHAnsi" w:eastAsiaTheme="minorEastAsia" w:hAnsiTheme="minorHAnsi" w:cstheme="minorBidi"/>
          <w:sz w:val="22"/>
          <w:szCs w:val="22"/>
        </w:rPr>
      </w:pPr>
      <w:hyperlink w:anchor="_Toc133669151" w:history="1">
        <w:r w:rsidR="00390BBE" w:rsidRPr="00236059">
          <w:rPr>
            <w:rStyle w:val="Hyperlink"/>
          </w:rPr>
          <w:t>Obr. 32: Pohled na funkci ze zdrojového souboru. [Zdroj vlastní]</w:t>
        </w:r>
        <w:r w:rsidR="00390BBE">
          <w:rPr>
            <w:webHidden/>
          </w:rPr>
          <w:tab/>
        </w:r>
        <w:r w:rsidR="00390BBE">
          <w:rPr>
            <w:webHidden/>
          </w:rPr>
          <w:fldChar w:fldCharType="begin"/>
        </w:r>
        <w:r w:rsidR="00390BBE">
          <w:rPr>
            <w:webHidden/>
          </w:rPr>
          <w:instrText xml:space="preserve"> PAGEREF _Toc133669151 \h </w:instrText>
        </w:r>
        <w:r w:rsidR="00390BBE">
          <w:rPr>
            <w:webHidden/>
          </w:rPr>
        </w:r>
        <w:r w:rsidR="00390BBE">
          <w:rPr>
            <w:webHidden/>
          </w:rPr>
          <w:fldChar w:fldCharType="separate"/>
        </w:r>
        <w:r w:rsidR="00390BBE">
          <w:rPr>
            <w:webHidden/>
          </w:rPr>
          <w:t>54</w:t>
        </w:r>
        <w:r w:rsidR="00390BBE">
          <w:rPr>
            <w:webHidden/>
          </w:rPr>
          <w:fldChar w:fldCharType="end"/>
        </w:r>
      </w:hyperlink>
    </w:p>
    <w:p w14:paraId="354A53E1" w14:textId="6F7C9382" w:rsidR="00390BBE" w:rsidRDefault="00000000">
      <w:pPr>
        <w:pStyle w:val="TableofFigures"/>
        <w:rPr>
          <w:rFonts w:asciiTheme="minorHAnsi" w:eastAsiaTheme="minorEastAsia" w:hAnsiTheme="minorHAnsi" w:cstheme="minorBidi"/>
          <w:sz w:val="22"/>
          <w:szCs w:val="22"/>
        </w:rPr>
      </w:pPr>
      <w:hyperlink w:anchor="_Toc133669152" w:history="1">
        <w:r w:rsidR="00390BBE" w:rsidRPr="00236059">
          <w:rPr>
            <w:rStyle w:val="Hyperlink"/>
          </w:rPr>
          <w:t>Obr. 33: Pohled na program v podobě jazyka symbolických adres. [Zdroj vlastní]</w:t>
        </w:r>
        <w:r w:rsidR="00390BBE">
          <w:rPr>
            <w:webHidden/>
          </w:rPr>
          <w:tab/>
        </w:r>
        <w:r w:rsidR="00390BBE">
          <w:rPr>
            <w:webHidden/>
          </w:rPr>
          <w:fldChar w:fldCharType="begin"/>
        </w:r>
        <w:r w:rsidR="00390BBE">
          <w:rPr>
            <w:webHidden/>
          </w:rPr>
          <w:instrText xml:space="preserve"> PAGEREF _Toc133669152 \h </w:instrText>
        </w:r>
        <w:r w:rsidR="00390BBE">
          <w:rPr>
            <w:webHidden/>
          </w:rPr>
        </w:r>
        <w:r w:rsidR="00390BBE">
          <w:rPr>
            <w:webHidden/>
          </w:rPr>
          <w:fldChar w:fldCharType="separate"/>
        </w:r>
        <w:r w:rsidR="00390BBE">
          <w:rPr>
            <w:webHidden/>
          </w:rPr>
          <w:t>55</w:t>
        </w:r>
        <w:r w:rsidR="00390BBE">
          <w:rPr>
            <w:webHidden/>
          </w:rPr>
          <w:fldChar w:fldCharType="end"/>
        </w:r>
      </w:hyperlink>
    </w:p>
    <w:p w14:paraId="7F80AB76" w14:textId="457F8BC9" w:rsidR="00390BBE" w:rsidRDefault="00000000">
      <w:pPr>
        <w:pStyle w:val="TableofFigures"/>
        <w:rPr>
          <w:rFonts w:asciiTheme="minorHAnsi" w:eastAsiaTheme="minorEastAsia" w:hAnsiTheme="minorHAnsi" w:cstheme="minorBidi"/>
          <w:sz w:val="22"/>
          <w:szCs w:val="22"/>
        </w:rPr>
      </w:pPr>
      <w:hyperlink w:anchor="_Toc133669153" w:history="1">
        <w:r w:rsidR="00390BBE" w:rsidRPr="00236059">
          <w:rPr>
            <w:rStyle w:val="Hyperlink"/>
          </w:rPr>
          <w:t>Obr. 34: Grafické prostředí programu Visual Studio Code. [Zdroj vlastní]</w:t>
        </w:r>
        <w:r w:rsidR="00390BBE">
          <w:rPr>
            <w:webHidden/>
          </w:rPr>
          <w:tab/>
        </w:r>
        <w:r w:rsidR="00390BBE">
          <w:rPr>
            <w:webHidden/>
          </w:rPr>
          <w:fldChar w:fldCharType="begin"/>
        </w:r>
        <w:r w:rsidR="00390BBE">
          <w:rPr>
            <w:webHidden/>
          </w:rPr>
          <w:instrText xml:space="preserve"> PAGEREF _Toc133669153 \h </w:instrText>
        </w:r>
        <w:r w:rsidR="00390BBE">
          <w:rPr>
            <w:webHidden/>
          </w:rPr>
        </w:r>
        <w:r w:rsidR="00390BBE">
          <w:rPr>
            <w:webHidden/>
          </w:rPr>
          <w:fldChar w:fldCharType="separate"/>
        </w:r>
        <w:r w:rsidR="00390BBE">
          <w:rPr>
            <w:webHidden/>
          </w:rPr>
          <w:t>58</w:t>
        </w:r>
        <w:r w:rsidR="00390BBE">
          <w:rPr>
            <w:webHidden/>
          </w:rPr>
          <w:fldChar w:fldCharType="end"/>
        </w:r>
      </w:hyperlink>
    </w:p>
    <w:p w14:paraId="063ECE13" w14:textId="5005CECB" w:rsidR="00390BBE" w:rsidRDefault="00000000">
      <w:pPr>
        <w:pStyle w:val="TableofFigures"/>
        <w:rPr>
          <w:rFonts w:asciiTheme="minorHAnsi" w:eastAsiaTheme="minorEastAsia" w:hAnsiTheme="minorHAnsi" w:cstheme="minorBidi"/>
          <w:sz w:val="22"/>
          <w:szCs w:val="22"/>
        </w:rPr>
      </w:pPr>
      <w:hyperlink w:anchor="_Toc133669154" w:history="1">
        <w:r w:rsidR="00390BBE" w:rsidRPr="00236059">
          <w:rPr>
            <w:rStyle w:val="Hyperlink"/>
          </w:rPr>
          <w:t>Obr. 35: Vývojové prostředí Visual Studio 2019. [24]</w:t>
        </w:r>
        <w:r w:rsidR="00390BBE">
          <w:rPr>
            <w:webHidden/>
          </w:rPr>
          <w:tab/>
        </w:r>
        <w:r w:rsidR="00390BBE">
          <w:rPr>
            <w:webHidden/>
          </w:rPr>
          <w:fldChar w:fldCharType="begin"/>
        </w:r>
        <w:r w:rsidR="00390BBE">
          <w:rPr>
            <w:webHidden/>
          </w:rPr>
          <w:instrText xml:space="preserve"> PAGEREF _Toc133669154 \h </w:instrText>
        </w:r>
        <w:r w:rsidR="00390BBE">
          <w:rPr>
            <w:webHidden/>
          </w:rPr>
        </w:r>
        <w:r w:rsidR="00390BBE">
          <w:rPr>
            <w:webHidden/>
          </w:rPr>
          <w:fldChar w:fldCharType="separate"/>
        </w:r>
        <w:r w:rsidR="00390BBE">
          <w:rPr>
            <w:webHidden/>
          </w:rPr>
          <w:t>59</w:t>
        </w:r>
        <w:r w:rsidR="00390BBE">
          <w:rPr>
            <w:webHidden/>
          </w:rPr>
          <w:fldChar w:fldCharType="end"/>
        </w:r>
      </w:hyperlink>
    </w:p>
    <w:p w14:paraId="32745A49" w14:textId="0DD5418D" w:rsidR="00390BBE" w:rsidRDefault="00000000">
      <w:pPr>
        <w:pStyle w:val="TableofFigures"/>
        <w:rPr>
          <w:rFonts w:asciiTheme="minorHAnsi" w:eastAsiaTheme="minorEastAsia" w:hAnsiTheme="minorHAnsi" w:cstheme="minorBidi"/>
          <w:sz w:val="22"/>
          <w:szCs w:val="22"/>
        </w:rPr>
      </w:pPr>
      <w:hyperlink w:anchor="_Toc133669155" w:history="1">
        <w:r w:rsidR="00390BBE" w:rsidRPr="00236059">
          <w:rPr>
            <w:rStyle w:val="Hyperlink"/>
          </w:rPr>
          <w:t>Obr. 36: Konfigurační soubor kořenového adresáře. [26]</w:t>
        </w:r>
        <w:r w:rsidR="00390BBE">
          <w:rPr>
            <w:webHidden/>
          </w:rPr>
          <w:tab/>
        </w:r>
        <w:r w:rsidR="00390BBE">
          <w:rPr>
            <w:webHidden/>
          </w:rPr>
          <w:fldChar w:fldCharType="begin"/>
        </w:r>
        <w:r w:rsidR="00390BBE">
          <w:rPr>
            <w:webHidden/>
          </w:rPr>
          <w:instrText xml:space="preserve"> PAGEREF _Toc133669155 \h </w:instrText>
        </w:r>
        <w:r w:rsidR="00390BBE">
          <w:rPr>
            <w:webHidden/>
          </w:rPr>
        </w:r>
        <w:r w:rsidR="00390BBE">
          <w:rPr>
            <w:webHidden/>
          </w:rPr>
          <w:fldChar w:fldCharType="separate"/>
        </w:r>
        <w:r w:rsidR="00390BBE">
          <w:rPr>
            <w:webHidden/>
          </w:rPr>
          <w:t>60</w:t>
        </w:r>
        <w:r w:rsidR="00390BBE">
          <w:rPr>
            <w:webHidden/>
          </w:rPr>
          <w:fldChar w:fldCharType="end"/>
        </w:r>
      </w:hyperlink>
    </w:p>
    <w:p w14:paraId="34B882E1" w14:textId="6A13D1D3" w:rsidR="00390BBE" w:rsidRDefault="00000000">
      <w:pPr>
        <w:pStyle w:val="TableofFigures"/>
        <w:rPr>
          <w:rFonts w:asciiTheme="minorHAnsi" w:eastAsiaTheme="minorEastAsia" w:hAnsiTheme="minorHAnsi" w:cstheme="minorBidi"/>
          <w:sz w:val="22"/>
          <w:szCs w:val="22"/>
        </w:rPr>
      </w:pPr>
      <w:hyperlink w:anchor="_Toc133669156" w:history="1">
        <w:r w:rsidR="00390BBE" w:rsidRPr="00236059">
          <w:rPr>
            <w:rStyle w:val="Hyperlink"/>
          </w:rPr>
          <w:t>Obr. 37: Konfigurační soubor knihovny Hello. [26]</w:t>
        </w:r>
        <w:r w:rsidR="00390BBE">
          <w:rPr>
            <w:webHidden/>
          </w:rPr>
          <w:tab/>
        </w:r>
        <w:r w:rsidR="00390BBE">
          <w:rPr>
            <w:webHidden/>
          </w:rPr>
          <w:fldChar w:fldCharType="begin"/>
        </w:r>
        <w:r w:rsidR="00390BBE">
          <w:rPr>
            <w:webHidden/>
          </w:rPr>
          <w:instrText xml:space="preserve"> PAGEREF _Toc133669156 \h </w:instrText>
        </w:r>
        <w:r w:rsidR="00390BBE">
          <w:rPr>
            <w:webHidden/>
          </w:rPr>
        </w:r>
        <w:r w:rsidR="00390BBE">
          <w:rPr>
            <w:webHidden/>
          </w:rPr>
          <w:fldChar w:fldCharType="separate"/>
        </w:r>
        <w:r w:rsidR="00390BBE">
          <w:rPr>
            <w:webHidden/>
          </w:rPr>
          <w:t>60</w:t>
        </w:r>
        <w:r w:rsidR="00390BBE">
          <w:rPr>
            <w:webHidden/>
          </w:rPr>
          <w:fldChar w:fldCharType="end"/>
        </w:r>
      </w:hyperlink>
    </w:p>
    <w:p w14:paraId="2581BBD8" w14:textId="36865FCE" w:rsidR="00390BBE" w:rsidRDefault="00000000">
      <w:pPr>
        <w:pStyle w:val="TableofFigures"/>
        <w:rPr>
          <w:rFonts w:asciiTheme="minorHAnsi" w:eastAsiaTheme="minorEastAsia" w:hAnsiTheme="minorHAnsi" w:cstheme="minorBidi"/>
          <w:sz w:val="22"/>
          <w:szCs w:val="22"/>
        </w:rPr>
      </w:pPr>
      <w:hyperlink w:anchor="_Toc133669157" w:history="1">
        <w:r w:rsidR="00390BBE" w:rsidRPr="00236059">
          <w:rPr>
            <w:rStyle w:val="Hyperlink"/>
          </w:rPr>
          <w:t>Obr. 38: Konfigurační soubor adresáře se spustitelným souborem. [26]</w:t>
        </w:r>
        <w:r w:rsidR="00390BBE">
          <w:rPr>
            <w:webHidden/>
          </w:rPr>
          <w:tab/>
        </w:r>
        <w:r w:rsidR="00390BBE">
          <w:rPr>
            <w:webHidden/>
          </w:rPr>
          <w:fldChar w:fldCharType="begin"/>
        </w:r>
        <w:r w:rsidR="00390BBE">
          <w:rPr>
            <w:webHidden/>
          </w:rPr>
          <w:instrText xml:space="preserve"> PAGEREF _Toc133669157 \h </w:instrText>
        </w:r>
        <w:r w:rsidR="00390BBE">
          <w:rPr>
            <w:webHidden/>
          </w:rPr>
        </w:r>
        <w:r w:rsidR="00390BBE">
          <w:rPr>
            <w:webHidden/>
          </w:rPr>
          <w:fldChar w:fldCharType="separate"/>
        </w:r>
        <w:r w:rsidR="00390BBE">
          <w:rPr>
            <w:webHidden/>
          </w:rPr>
          <w:t>61</w:t>
        </w:r>
        <w:r w:rsidR="00390BBE">
          <w:rPr>
            <w:webHidden/>
          </w:rPr>
          <w:fldChar w:fldCharType="end"/>
        </w:r>
      </w:hyperlink>
    </w:p>
    <w:p w14:paraId="7D101998" w14:textId="2A337492" w:rsidR="00390BBE" w:rsidRDefault="00000000">
      <w:pPr>
        <w:pStyle w:val="TableofFigures"/>
        <w:rPr>
          <w:rFonts w:asciiTheme="minorHAnsi" w:eastAsiaTheme="minorEastAsia" w:hAnsiTheme="minorHAnsi" w:cstheme="minorBidi"/>
          <w:sz w:val="22"/>
          <w:szCs w:val="22"/>
        </w:rPr>
      </w:pPr>
      <w:hyperlink w:anchor="_Toc133669158" w:history="1">
        <w:r w:rsidR="00390BBE" w:rsidRPr="00236059">
          <w:rPr>
            <w:rStyle w:val="Hyperlink"/>
          </w:rPr>
          <w:t>Obr. 39: Informace o CPU. [Zdroj vlastní]</w:t>
        </w:r>
        <w:r w:rsidR="00390BBE">
          <w:rPr>
            <w:webHidden/>
          </w:rPr>
          <w:tab/>
        </w:r>
        <w:r w:rsidR="00390BBE">
          <w:rPr>
            <w:webHidden/>
          </w:rPr>
          <w:fldChar w:fldCharType="begin"/>
        </w:r>
        <w:r w:rsidR="00390BBE">
          <w:rPr>
            <w:webHidden/>
          </w:rPr>
          <w:instrText xml:space="preserve"> PAGEREF _Toc133669158 \h </w:instrText>
        </w:r>
        <w:r w:rsidR="00390BBE">
          <w:rPr>
            <w:webHidden/>
          </w:rPr>
        </w:r>
        <w:r w:rsidR="00390BBE">
          <w:rPr>
            <w:webHidden/>
          </w:rPr>
          <w:fldChar w:fldCharType="separate"/>
        </w:r>
        <w:r w:rsidR="00390BBE">
          <w:rPr>
            <w:webHidden/>
          </w:rPr>
          <w:t>61</w:t>
        </w:r>
        <w:r w:rsidR="00390BBE">
          <w:rPr>
            <w:webHidden/>
          </w:rPr>
          <w:fldChar w:fldCharType="end"/>
        </w:r>
      </w:hyperlink>
    </w:p>
    <w:p w14:paraId="6DB2CB09" w14:textId="2B5486DB" w:rsidR="00390BBE" w:rsidRDefault="00000000">
      <w:pPr>
        <w:pStyle w:val="TableofFigures"/>
        <w:rPr>
          <w:rFonts w:asciiTheme="minorHAnsi" w:eastAsiaTheme="minorEastAsia" w:hAnsiTheme="minorHAnsi" w:cstheme="minorBidi"/>
          <w:sz w:val="22"/>
          <w:szCs w:val="22"/>
        </w:rPr>
      </w:pPr>
      <w:hyperlink w:anchor="_Toc133669159" w:history="1">
        <w:r w:rsidR="00390BBE" w:rsidRPr="00236059">
          <w:rPr>
            <w:rStyle w:val="Hyperlink"/>
          </w:rPr>
          <w:t>Obr. 40: Informace o operační paměti. [Zdroj vlastní]</w:t>
        </w:r>
        <w:r w:rsidR="00390BBE">
          <w:rPr>
            <w:webHidden/>
          </w:rPr>
          <w:tab/>
        </w:r>
        <w:r w:rsidR="00390BBE">
          <w:rPr>
            <w:webHidden/>
          </w:rPr>
          <w:fldChar w:fldCharType="begin"/>
        </w:r>
        <w:r w:rsidR="00390BBE">
          <w:rPr>
            <w:webHidden/>
          </w:rPr>
          <w:instrText xml:space="preserve"> PAGEREF _Toc133669159 \h </w:instrText>
        </w:r>
        <w:r w:rsidR="00390BBE">
          <w:rPr>
            <w:webHidden/>
          </w:rPr>
        </w:r>
        <w:r w:rsidR="00390BBE">
          <w:rPr>
            <w:webHidden/>
          </w:rPr>
          <w:fldChar w:fldCharType="separate"/>
        </w:r>
        <w:r w:rsidR="00390BBE">
          <w:rPr>
            <w:webHidden/>
          </w:rPr>
          <w:t>62</w:t>
        </w:r>
        <w:r w:rsidR="00390BBE">
          <w:rPr>
            <w:webHidden/>
          </w:rPr>
          <w:fldChar w:fldCharType="end"/>
        </w:r>
      </w:hyperlink>
    </w:p>
    <w:p w14:paraId="7F240AFB" w14:textId="157ED68A" w:rsidR="00390BBE" w:rsidRDefault="00000000">
      <w:pPr>
        <w:pStyle w:val="TableofFigures"/>
        <w:rPr>
          <w:rFonts w:asciiTheme="minorHAnsi" w:eastAsiaTheme="minorEastAsia" w:hAnsiTheme="minorHAnsi" w:cstheme="minorBidi"/>
          <w:sz w:val="22"/>
          <w:szCs w:val="22"/>
        </w:rPr>
      </w:pPr>
      <w:hyperlink w:anchor="_Toc133669160" w:history="1">
        <w:r w:rsidR="00390BBE" w:rsidRPr="00236059">
          <w:rPr>
            <w:rStyle w:val="Hyperlink"/>
          </w:rPr>
          <w:t>Obr. 41: Informace o grafické kartě #1. [Zdroj vlastní]</w:t>
        </w:r>
        <w:r w:rsidR="00390BBE">
          <w:rPr>
            <w:webHidden/>
          </w:rPr>
          <w:tab/>
        </w:r>
        <w:r w:rsidR="00390BBE">
          <w:rPr>
            <w:webHidden/>
          </w:rPr>
          <w:fldChar w:fldCharType="begin"/>
        </w:r>
        <w:r w:rsidR="00390BBE">
          <w:rPr>
            <w:webHidden/>
          </w:rPr>
          <w:instrText xml:space="preserve"> PAGEREF _Toc133669160 \h </w:instrText>
        </w:r>
        <w:r w:rsidR="00390BBE">
          <w:rPr>
            <w:webHidden/>
          </w:rPr>
        </w:r>
        <w:r w:rsidR="00390BBE">
          <w:rPr>
            <w:webHidden/>
          </w:rPr>
          <w:fldChar w:fldCharType="separate"/>
        </w:r>
        <w:r w:rsidR="00390BBE">
          <w:rPr>
            <w:webHidden/>
          </w:rPr>
          <w:t>62</w:t>
        </w:r>
        <w:r w:rsidR="00390BBE">
          <w:rPr>
            <w:webHidden/>
          </w:rPr>
          <w:fldChar w:fldCharType="end"/>
        </w:r>
      </w:hyperlink>
    </w:p>
    <w:p w14:paraId="24C642FC" w14:textId="01CC4A4B" w:rsidR="00390BBE" w:rsidRDefault="00000000">
      <w:pPr>
        <w:pStyle w:val="TableofFigures"/>
        <w:rPr>
          <w:rFonts w:asciiTheme="minorHAnsi" w:eastAsiaTheme="minorEastAsia" w:hAnsiTheme="minorHAnsi" w:cstheme="minorBidi"/>
          <w:sz w:val="22"/>
          <w:szCs w:val="22"/>
        </w:rPr>
      </w:pPr>
      <w:hyperlink w:anchor="_Toc133669161" w:history="1">
        <w:r w:rsidR="00390BBE" w:rsidRPr="00236059">
          <w:rPr>
            <w:rStyle w:val="Hyperlink"/>
          </w:rPr>
          <w:t>Obr. 42: Informace o grafické kartě #2. [Zdroj vlastní]</w:t>
        </w:r>
        <w:r w:rsidR="00390BBE">
          <w:rPr>
            <w:webHidden/>
          </w:rPr>
          <w:tab/>
        </w:r>
        <w:r w:rsidR="00390BBE">
          <w:rPr>
            <w:webHidden/>
          </w:rPr>
          <w:fldChar w:fldCharType="begin"/>
        </w:r>
        <w:r w:rsidR="00390BBE">
          <w:rPr>
            <w:webHidden/>
          </w:rPr>
          <w:instrText xml:space="preserve"> PAGEREF _Toc133669161 \h </w:instrText>
        </w:r>
        <w:r w:rsidR="00390BBE">
          <w:rPr>
            <w:webHidden/>
          </w:rPr>
        </w:r>
        <w:r w:rsidR="00390BBE">
          <w:rPr>
            <w:webHidden/>
          </w:rPr>
          <w:fldChar w:fldCharType="separate"/>
        </w:r>
        <w:r w:rsidR="00390BBE">
          <w:rPr>
            <w:webHidden/>
          </w:rPr>
          <w:t>63</w:t>
        </w:r>
        <w:r w:rsidR="00390BBE">
          <w:rPr>
            <w:webHidden/>
          </w:rPr>
          <w:fldChar w:fldCharType="end"/>
        </w:r>
      </w:hyperlink>
    </w:p>
    <w:p w14:paraId="65048481" w14:textId="0E16BEB4" w:rsidR="00390BBE" w:rsidRDefault="00000000">
      <w:pPr>
        <w:pStyle w:val="TableofFigures"/>
        <w:rPr>
          <w:rFonts w:asciiTheme="minorHAnsi" w:eastAsiaTheme="minorEastAsia" w:hAnsiTheme="minorHAnsi" w:cstheme="minorBidi"/>
          <w:sz w:val="22"/>
          <w:szCs w:val="22"/>
        </w:rPr>
      </w:pPr>
      <w:hyperlink w:anchor="_Toc133669162" w:history="1">
        <w:r w:rsidR="00390BBE" w:rsidRPr="00236059">
          <w:rPr>
            <w:rStyle w:val="Hyperlink"/>
          </w:rPr>
          <w:t>Obr. 43: Program Tracy – analýza zdrojového kódu 1. [Zdroj vlastní]</w:t>
        </w:r>
        <w:r w:rsidR="00390BBE">
          <w:rPr>
            <w:webHidden/>
          </w:rPr>
          <w:tab/>
        </w:r>
        <w:r w:rsidR="00390BBE">
          <w:rPr>
            <w:webHidden/>
          </w:rPr>
          <w:fldChar w:fldCharType="begin"/>
        </w:r>
        <w:r w:rsidR="00390BBE">
          <w:rPr>
            <w:webHidden/>
          </w:rPr>
          <w:instrText xml:space="preserve"> PAGEREF _Toc133669162 \h </w:instrText>
        </w:r>
        <w:r w:rsidR="00390BBE">
          <w:rPr>
            <w:webHidden/>
          </w:rPr>
        </w:r>
        <w:r w:rsidR="00390BBE">
          <w:rPr>
            <w:webHidden/>
          </w:rPr>
          <w:fldChar w:fldCharType="separate"/>
        </w:r>
        <w:r w:rsidR="00390BBE">
          <w:rPr>
            <w:webHidden/>
          </w:rPr>
          <w:t>96</w:t>
        </w:r>
        <w:r w:rsidR="00390BBE">
          <w:rPr>
            <w:webHidden/>
          </w:rPr>
          <w:fldChar w:fldCharType="end"/>
        </w:r>
      </w:hyperlink>
    </w:p>
    <w:p w14:paraId="795C2339" w14:textId="1BEE4E30" w:rsidR="00390BBE" w:rsidRDefault="00000000">
      <w:pPr>
        <w:pStyle w:val="TableofFigures"/>
        <w:rPr>
          <w:rFonts w:asciiTheme="minorHAnsi" w:eastAsiaTheme="minorEastAsia" w:hAnsiTheme="minorHAnsi" w:cstheme="minorBidi"/>
          <w:sz w:val="22"/>
          <w:szCs w:val="22"/>
        </w:rPr>
      </w:pPr>
      <w:hyperlink w:anchor="_Toc133669163" w:history="1">
        <w:r w:rsidR="00390BBE" w:rsidRPr="00236059">
          <w:rPr>
            <w:rStyle w:val="Hyperlink"/>
          </w:rPr>
          <w:t>Obr. 44: Profilování částí podle velikosti dat. [Zdroj vlastní]</w:t>
        </w:r>
        <w:r w:rsidR="00390BBE">
          <w:rPr>
            <w:webHidden/>
          </w:rPr>
          <w:tab/>
        </w:r>
        <w:r w:rsidR="00390BBE">
          <w:rPr>
            <w:webHidden/>
          </w:rPr>
          <w:fldChar w:fldCharType="begin"/>
        </w:r>
        <w:r w:rsidR="00390BBE">
          <w:rPr>
            <w:webHidden/>
          </w:rPr>
          <w:instrText xml:space="preserve"> PAGEREF _Toc133669163 \h </w:instrText>
        </w:r>
        <w:r w:rsidR="00390BBE">
          <w:rPr>
            <w:webHidden/>
          </w:rPr>
        </w:r>
        <w:r w:rsidR="00390BBE">
          <w:rPr>
            <w:webHidden/>
          </w:rPr>
          <w:fldChar w:fldCharType="separate"/>
        </w:r>
        <w:r w:rsidR="00390BBE">
          <w:rPr>
            <w:webHidden/>
          </w:rPr>
          <w:t>97</w:t>
        </w:r>
        <w:r w:rsidR="00390BBE">
          <w:rPr>
            <w:webHidden/>
          </w:rPr>
          <w:fldChar w:fldCharType="end"/>
        </w:r>
      </w:hyperlink>
    </w:p>
    <w:p w14:paraId="5EC04428" w14:textId="4C7F2C74" w:rsidR="00390BBE" w:rsidRDefault="00000000">
      <w:pPr>
        <w:pStyle w:val="TableofFigures"/>
        <w:rPr>
          <w:rFonts w:asciiTheme="minorHAnsi" w:eastAsiaTheme="minorEastAsia" w:hAnsiTheme="minorHAnsi" w:cstheme="minorBidi"/>
          <w:sz w:val="22"/>
          <w:szCs w:val="22"/>
        </w:rPr>
      </w:pPr>
      <w:hyperlink w:anchor="_Toc133669164" w:history="1">
        <w:r w:rsidR="00390BBE" w:rsidRPr="00236059">
          <w:rPr>
            <w:rStyle w:val="Hyperlink"/>
          </w:rPr>
          <w:t>Obr. 45: Pohled na srovnání doby běhu pro velikost 900x900. [Zdroj vlastní]</w:t>
        </w:r>
        <w:r w:rsidR="00390BBE">
          <w:rPr>
            <w:webHidden/>
          </w:rPr>
          <w:tab/>
        </w:r>
        <w:r w:rsidR="00390BBE">
          <w:rPr>
            <w:webHidden/>
          </w:rPr>
          <w:fldChar w:fldCharType="begin"/>
        </w:r>
        <w:r w:rsidR="00390BBE">
          <w:rPr>
            <w:webHidden/>
          </w:rPr>
          <w:instrText xml:space="preserve"> PAGEREF _Toc133669164 \h </w:instrText>
        </w:r>
        <w:r w:rsidR="00390BBE">
          <w:rPr>
            <w:webHidden/>
          </w:rPr>
        </w:r>
        <w:r w:rsidR="00390BBE">
          <w:rPr>
            <w:webHidden/>
          </w:rPr>
          <w:fldChar w:fldCharType="separate"/>
        </w:r>
        <w:r w:rsidR="00390BBE">
          <w:rPr>
            <w:webHidden/>
          </w:rPr>
          <w:t>97</w:t>
        </w:r>
        <w:r w:rsidR="00390BBE">
          <w:rPr>
            <w:webHidden/>
          </w:rPr>
          <w:fldChar w:fldCharType="end"/>
        </w:r>
      </w:hyperlink>
    </w:p>
    <w:p w14:paraId="11039584" w14:textId="7F4B9805" w:rsidR="00390BBE" w:rsidRDefault="00000000">
      <w:pPr>
        <w:pStyle w:val="TableofFigures"/>
        <w:rPr>
          <w:rFonts w:asciiTheme="minorHAnsi" w:eastAsiaTheme="minorEastAsia" w:hAnsiTheme="minorHAnsi" w:cstheme="minorBidi"/>
          <w:sz w:val="22"/>
          <w:szCs w:val="22"/>
        </w:rPr>
      </w:pPr>
      <w:hyperlink w:anchor="_Toc133669165" w:history="1">
        <w:r w:rsidR="00390BBE" w:rsidRPr="00236059">
          <w:rPr>
            <w:rStyle w:val="Hyperlink"/>
          </w:rPr>
          <w:t>Obr. 46: Průměrná doba běhu iterace po řádcích. [Zdroj vlastní]</w:t>
        </w:r>
        <w:r w:rsidR="00390BBE">
          <w:rPr>
            <w:webHidden/>
          </w:rPr>
          <w:tab/>
        </w:r>
        <w:r w:rsidR="00390BBE">
          <w:rPr>
            <w:webHidden/>
          </w:rPr>
          <w:fldChar w:fldCharType="begin"/>
        </w:r>
        <w:r w:rsidR="00390BBE">
          <w:rPr>
            <w:webHidden/>
          </w:rPr>
          <w:instrText xml:space="preserve"> PAGEREF _Toc133669165 \h </w:instrText>
        </w:r>
        <w:r w:rsidR="00390BBE">
          <w:rPr>
            <w:webHidden/>
          </w:rPr>
        </w:r>
        <w:r w:rsidR="00390BBE">
          <w:rPr>
            <w:webHidden/>
          </w:rPr>
          <w:fldChar w:fldCharType="separate"/>
        </w:r>
        <w:r w:rsidR="00390BBE">
          <w:rPr>
            <w:webHidden/>
          </w:rPr>
          <w:t>97</w:t>
        </w:r>
        <w:r w:rsidR="00390BBE">
          <w:rPr>
            <w:webHidden/>
          </w:rPr>
          <w:fldChar w:fldCharType="end"/>
        </w:r>
      </w:hyperlink>
    </w:p>
    <w:p w14:paraId="518B9A68" w14:textId="68CF6D0E" w:rsidR="00390BBE" w:rsidRDefault="00000000">
      <w:pPr>
        <w:pStyle w:val="TableofFigures"/>
        <w:rPr>
          <w:rFonts w:asciiTheme="minorHAnsi" w:eastAsiaTheme="minorEastAsia" w:hAnsiTheme="minorHAnsi" w:cstheme="minorBidi"/>
          <w:sz w:val="22"/>
          <w:szCs w:val="22"/>
        </w:rPr>
      </w:pPr>
      <w:hyperlink w:anchor="_Toc133669166" w:history="1">
        <w:r w:rsidR="00390BBE" w:rsidRPr="00236059">
          <w:rPr>
            <w:rStyle w:val="Hyperlink"/>
          </w:rPr>
          <w:t>Obr. 47: Tělo hlavní smyčky obou variant v jazyce symbolických adres. [Zdroj vlastní]</w:t>
        </w:r>
        <w:r w:rsidR="00390BBE">
          <w:rPr>
            <w:webHidden/>
          </w:rPr>
          <w:tab/>
        </w:r>
        <w:r w:rsidR="00390BBE">
          <w:rPr>
            <w:webHidden/>
          </w:rPr>
          <w:fldChar w:fldCharType="begin"/>
        </w:r>
        <w:r w:rsidR="00390BBE">
          <w:rPr>
            <w:webHidden/>
          </w:rPr>
          <w:instrText xml:space="preserve"> PAGEREF _Toc133669166 \h </w:instrText>
        </w:r>
        <w:r w:rsidR="00390BBE">
          <w:rPr>
            <w:webHidden/>
          </w:rPr>
        </w:r>
        <w:r w:rsidR="00390BBE">
          <w:rPr>
            <w:webHidden/>
          </w:rPr>
          <w:fldChar w:fldCharType="separate"/>
        </w:r>
        <w:r w:rsidR="00390BBE">
          <w:rPr>
            <w:webHidden/>
          </w:rPr>
          <w:t>98</w:t>
        </w:r>
        <w:r w:rsidR="00390BBE">
          <w:rPr>
            <w:webHidden/>
          </w:rPr>
          <w:fldChar w:fldCharType="end"/>
        </w:r>
      </w:hyperlink>
    </w:p>
    <w:p w14:paraId="73AF5D1F" w14:textId="481BDE3F" w:rsidR="00390BBE" w:rsidRDefault="00000000">
      <w:pPr>
        <w:pStyle w:val="TableofFigures"/>
        <w:rPr>
          <w:rFonts w:asciiTheme="minorHAnsi" w:eastAsiaTheme="minorEastAsia" w:hAnsiTheme="minorHAnsi" w:cstheme="minorBidi"/>
          <w:sz w:val="22"/>
          <w:szCs w:val="22"/>
        </w:rPr>
      </w:pPr>
      <w:hyperlink w:anchor="_Toc133669167" w:history="1">
        <w:r w:rsidR="00390BBE" w:rsidRPr="00236059">
          <w:rPr>
            <w:rStyle w:val="Hyperlink"/>
          </w:rPr>
          <w:t>Obr. 48: Srovnání hardwarových událostí obou variant. [Zdroj vlastní]</w:t>
        </w:r>
        <w:r w:rsidR="00390BBE">
          <w:rPr>
            <w:webHidden/>
          </w:rPr>
          <w:tab/>
        </w:r>
        <w:r w:rsidR="00390BBE">
          <w:rPr>
            <w:webHidden/>
          </w:rPr>
          <w:fldChar w:fldCharType="begin"/>
        </w:r>
        <w:r w:rsidR="00390BBE">
          <w:rPr>
            <w:webHidden/>
          </w:rPr>
          <w:instrText xml:space="preserve"> PAGEREF _Toc133669167 \h </w:instrText>
        </w:r>
        <w:r w:rsidR="00390BBE">
          <w:rPr>
            <w:webHidden/>
          </w:rPr>
        </w:r>
        <w:r w:rsidR="00390BBE">
          <w:rPr>
            <w:webHidden/>
          </w:rPr>
          <w:fldChar w:fldCharType="separate"/>
        </w:r>
        <w:r w:rsidR="00390BBE">
          <w:rPr>
            <w:webHidden/>
          </w:rPr>
          <w:t>98</w:t>
        </w:r>
        <w:r w:rsidR="00390BBE">
          <w:rPr>
            <w:webHidden/>
          </w:rPr>
          <w:fldChar w:fldCharType="end"/>
        </w:r>
      </w:hyperlink>
    </w:p>
    <w:p w14:paraId="29946A32" w14:textId="6D0E064F" w:rsidR="00390BBE" w:rsidRDefault="00000000">
      <w:pPr>
        <w:pStyle w:val="TableofFigures"/>
        <w:rPr>
          <w:rFonts w:asciiTheme="minorHAnsi" w:eastAsiaTheme="minorEastAsia" w:hAnsiTheme="minorHAnsi" w:cstheme="minorBidi"/>
          <w:sz w:val="22"/>
          <w:szCs w:val="22"/>
        </w:rPr>
      </w:pPr>
      <w:hyperlink w:anchor="_Toc133669168" w:history="1">
        <w:r w:rsidR="00390BBE" w:rsidRPr="00236059">
          <w:rPr>
            <w:rStyle w:val="Hyperlink"/>
          </w:rPr>
          <w:t>Obr. 49: Shrnutí výkonnostních charakteristik programu vTune pro variantu po sloupcích. [Zdroj vlastní]</w:t>
        </w:r>
        <w:r w:rsidR="00390BBE">
          <w:rPr>
            <w:webHidden/>
          </w:rPr>
          <w:tab/>
        </w:r>
        <w:r w:rsidR="00390BBE">
          <w:rPr>
            <w:webHidden/>
          </w:rPr>
          <w:fldChar w:fldCharType="begin"/>
        </w:r>
        <w:r w:rsidR="00390BBE">
          <w:rPr>
            <w:webHidden/>
          </w:rPr>
          <w:instrText xml:space="preserve"> PAGEREF _Toc133669168 \h </w:instrText>
        </w:r>
        <w:r w:rsidR="00390BBE">
          <w:rPr>
            <w:webHidden/>
          </w:rPr>
        </w:r>
        <w:r w:rsidR="00390BBE">
          <w:rPr>
            <w:webHidden/>
          </w:rPr>
          <w:fldChar w:fldCharType="separate"/>
        </w:r>
        <w:r w:rsidR="00390BBE">
          <w:rPr>
            <w:webHidden/>
          </w:rPr>
          <w:t>99</w:t>
        </w:r>
        <w:r w:rsidR="00390BBE">
          <w:rPr>
            <w:webHidden/>
          </w:rPr>
          <w:fldChar w:fldCharType="end"/>
        </w:r>
      </w:hyperlink>
    </w:p>
    <w:p w14:paraId="3DBAC46D" w14:textId="4CD63DD6" w:rsidR="00390BBE" w:rsidRDefault="00000000">
      <w:pPr>
        <w:pStyle w:val="TableofFigures"/>
        <w:rPr>
          <w:rFonts w:asciiTheme="minorHAnsi" w:eastAsiaTheme="minorEastAsia" w:hAnsiTheme="minorHAnsi" w:cstheme="minorBidi"/>
          <w:sz w:val="22"/>
          <w:szCs w:val="22"/>
        </w:rPr>
      </w:pPr>
      <w:hyperlink w:anchor="_Toc133669169" w:history="1">
        <w:r w:rsidR="00390BBE" w:rsidRPr="00236059">
          <w:rPr>
            <w:rStyle w:val="Hyperlink"/>
          </w:rPr>
          <w:t>Obr. 50: Shrnutí výkonnostních charakteristik programu vTune pro variantu po řádcích. [Zdroj vlastní]</w:t>
        </w:r>
        <w:r w:rsidR="00390BBE">
          <w:rPr>
            <w:webHidden/>
          </w:rPr>
          <w:tab/>
        </w:r>
        <w:r w:rsidR="00390BBE">
          <w:rPr>
            <w:webHidden/>
          </w:rPr>
          <w:fldChar w:fldCharType="begin"/>
        </w:r>
        <w:r w:rsidR="00390BBE">
          <w:rPr>
            <w:webHidden/>
          </w:rPr>
          <w:instrText xml:space="preserve"> PAGEREF _Toc133669169 \h </w:instrText>
        </w:r>
        <w:r w:rsidR="00390BBE">
          <w:rPr>
            <w:webHidden/>
          </w:rPr>
        </w:r>
        <w:r w:rsidR="00390BBE">
          <w:rPr>
            <w:webHidden/>
          </w:rPr>
          <w:fldChar w:fldCharType="separate"/>
        </w:r>
        <w:r w:rsidR="00390BBE">
          <w:rPr>
            <w:webHidden/>
          </w:rPr>
          <w:t>99</w:t>
        </w:r>
        <w:r w:rsidR="00390BBE">
          <w:rPr>
            <w:webHidden/>
          </w:rPr>
          <w:fldChar w:fldCharType="end"/>
        </w:r>
      </w:hyperlink>
    </w:p>
    <w:p w14:paraId="410E4F48" w14:textId="04323228" w:rsidR="00390BBE" w:rsidRDefault="00000000">
      <w:pPr>
        <w:pStyle w:val="TableofFigures"/>
        <w:rPr>
          <w:rFonts w:asciiTheme="minorHAnsi" w:eastAsiaTheme="minorEastAsia" w:hAnsiTheme="minorHAnsi" w:cstheme="minorBidi"/>
          <w:sz w:val="22"/>
          <w:szCs w:val="22"/>
        </w:rPr>
      </w:pPr>
      <w:hyperlink w:anchor="_Toc133669170" w:history="1">
        <w:r w:rsidR="00390BBE" w:rsidRPr="00236059">
          <w:rPr>
            <w:rStyle w:val="Hyperlink"/>
          </w:rPr>
          <w:t>Obr. 51: Tělo hlavní smyčky různých stupňů unrollingu v jazyce symbolických adres. [Zdroj vlastní]</w:t>
        </w:r>
        <w:r w:rsidR="00390BBE">
          <w:rPr>
            <w:webHidden/>
          </w:rPr>
          <w:tab/>
        </w:r>
        <w:r w:rsidR="00390BBE">
          <w:rPr>
            <w:webHidden/>
          </w:rPr>
          <w:fldChar w:fldCharType="begin"/>
        </w:r>
        <w:r w:rsidR="00390BBE">
          <w:rPr>
            <w:webHidden/>
          </w:rPr>
          <w:instrText xml:space="preserve"> PAGEREF _Toc133669170 \h </w:instrText>
        </w:r>
        <w:r w:rsidR="00390BBE">
          <w:rPr>
            <w:webHidden/>
          </w:rPr>
        </w:r>
        <w:r w:rsidR="00390BBE">
          <w:rPr>
            <w:webHidden/>
          </w:rPr>
          <w:fldChar w:fldCharType="separate"/>
        </w:r>
        <w:r w:rsidR="00390BBE">
          <w:rPr>
            <w:webHidden/>
          </w:rPr>
          <w:t>101</w:t>
        </w:r>
        <w:r w:rsidR="00390BBE">
          <w:rPr>
            <w:webHidden/>
          </w:rPr>
          <w:fldChar w:fldCharType="end"/>
        </w:r>
      </w:hyperlink>
    </w:p>
    <w:p w14:paraId="5D045426" w14:textId="24FC7FCE" w:rsidR="00390BBE" w:rsidRDefault="00000000">
      <w:pPr>
        <w:pStyle w:val="TableofFigures"/>
        <w:rPr>
          <w:rFonts w:asciiTheme="minorHAnsi" w:eastAsiaTheme="minorEastAsia" w:hAnsiTheme="minorHAnsi" w:cstheme="minorBidi"/>
          <w:sz w:val="22"/>
          <w:szCs w:val="22"/>
        </w:rPr>
      </w:pPr>
      <w:hyperlink w:anchor="_Toc133669171" w:history="1">
        <w:r w:rsidR="00390BBE" w:rsidRPr="00236059">
          <w:rPr>
            <w:rStyle w:val="Hyperlink"/>
          </w:rPr>
          <w:t>Obr. 52: Shrnutí výkonnostních charakteristik programu vTune pro variantu bez unrollingu. [Zdroj vlastní]</w:t>
        </w:r>
        <w:r w:rsidR="00390BBE">
          <w:rPr>
            <w:webHidden/>
          </w:rPr>
          <w:tab/>
        </w:r>
        <w:r w:rsidR="00390BBE">
          <w:rPr>
            <w:webHidden/>
          </w:rPr>
          <w:fldChar w:fldCharType="begin"/>
        </w:r>
        <w:r w:rsidR="00390BBE">
          <w:rPr>
            <w:webHidden/>
          </w:rPr>
          <w:instrText xml:space="preserve"> PAGEREF _Toc133669171 \h </w:instrText>
        </w:r>
        <w:r w:rsidR="00390BBE">
          <w:rPr>
            <w:webHidden/>
          </w:rPr>
        </w:r>
        <w:r w:rsidR="00390BBE">
          <w:rPr>
            <w:webHidden/>
          </w:rPr>
          <w:fldChar w:fldCharType="separate"/>
        </w:r>
        <w:r w:rsidR="00390BBE">
          <w:rPr>
            <w:webHidden/>
          </w:rPr>
          <w:t>102</w:t>
        </w:r>
        <w:r w:rsidR="00390BBE">
          <w:rPr>
            <w:webHidden/>
          </w:rPr>
          <w:fldChar w:fldCharType="end"/>
        </w:r>
      </w:hyperlink>
    </w:p>
    <w:p w14:paraId="0A1D0B3A" w14:textId="77B44C70" w:rsidR="00390BBE" w:rsidRDefault="00000000">
      <w:pPr>
        <w:pStyle w:val="TableofFigures"/>
        <w:rPr>
          <w:rFonts w:asciiTheme="minorHAnsi" w:eastAsiaTheme="minorEastAsia" w:hAnsiTheme="minorHAnsi" w:cstheme="minorBidi"/>
          <w:sz w:val="22"/>
          <w:szCs w:val="22"/>
        </w:rPr>
      </w:pPr>
      <w:hyperlink w:anchor="_Toc133669172" w:history="1">
        <w:r w:rsidR="00390BBE" w:rsidRPr="00236059">
          <w:rPr>
            <w:rStyle w:val="Hyperlink"/>
          </w:rPr>
          <w:t>Obr. 53: Shrnutí výkonnostních charakteristik programu vTune pro variantu s dvojnásobným unrollingem. [Zdroj vlastní]</w:t>
        </w:r>
        <w:r w:rsidR="00390BBE">
          <w:rPr>
            <w:webHidden/>
          </w:rPr>
          <w:tab/>
        </w:r>
        <w:r w:rsidR="00390BBE">
          <w:rPr>
            <w:webHidden/>
          </w:rPr>
          <w:fldChar w:fldCharType="begin"/>
        </w:r>
        <w:r w:rsidR="00390BBE">
          <w:rPr>
            <w:webHidden/>
          </w:rPr>
          <w:instrText xml:space="preserve"> PAGEREF _Toc133669172 \h </w:instrText>
        </w:r>
        <w:r w:rsidR="00390BBE">
          <w:rPr>
            <w:webHidden/>
          </w:rPr>
        </w:r>
        <w:r w:rsidR="00390BBE">
          <w:rPr>
            <w:webHidden/>
          </w:rPr>
          <w:fldChar w:fldCharType="separate"/>
        </w:r>
        <w:r w:rsidR="00390BBE">
          <w:rPr>
            <w:webHidden/>
          </w:rPr>
          <w:t>102</w:t>
        </w:r>
        <w:r w:rsidR="00390BBE">
          <w:rPr>
            <w:webHidden/>
          </w:rPr>
          <w:fldChar w:fldCharType="end"/>
        </w:r>
      </w:hyperlink>
    </w:p>
    <w:p w14:paraId="1744663F" w14:textId="321AD597" w:rsidR="00390BBE" w:rsidRDefault="00000000">
      <w:pPr>
        <w:pStyle w:val="TableofFigures"/>
        <w:rPr>
          <w:rFonts w:asciiTheme="minorHAnsi" w:eastAsiaTheme="minorEastAsia" w:hAnsiTheme="minorHAnsi" w:cstheme="minorBidi"/>
          <w:sz w:val="22"/>
          <w:szCs w:val="22"/>
        </w:rPr>
      </w:pPr>
      <w:hyperlink w:anchor="_Toc133669173" w:history="1">
        <w:r w:rsidR="00390BBE" w:rsidRPr="00236059">
          <w:rPr>
            <w:rStyle w:val="Hyperlink"/>
          </w:rPr>
          <w:t>Obr. 54: Shrnutí výkonnostních charakteristik programu vTune pro variantu s čtyřnásobným unrollingem. [Zdroj vlastní]</w:t>
        </w:r>
        <w:r w:rsidR="00390BBE">
          <w:rPr>
            <w:webHidden/>
          </w:rPr>
          <w:tab/>
        </w:r>
        <w:r w:rsidR="00390BBE">
          <w:rPr>
            <w:webHidden/>
          </w:rPr>
          <w:fldChar w:fldCharType="begin"/>
        </w:r>
        <w:r w:rsidR="00390BBE">
          <w:rPr>
            <w:webHidden/>
          </w:rPr>
          <w:instrText xml:space="preserve"> PAGEREF _Toc133669173 \h </w:instrText>
        </w:r>
        <w:r w:rsidR="00390BBE">
          <w:rPr>
            <w:webHidden/>
          </w:rPr>
        </w:r>
        <w:r w:rsidR="00390BBE">
          <w:rPr>
            <w:webHidden/>
          </w:rPr>
          <w:fldChar w:fldCharType="separate"/>
        </w:r>
        <w:r w:rsidR="00390BBE">
          <w:rPr>
            <w:webHidden/>
          </w:rPr>
          <w:t>103</w:t>
        </w:r>
        <w:r w:rsidR="00390BBE">
          <w:rPr>
            <w:webHidden/>
          </w:rPr>
          <w:fldChar w:fldCharType="end"/>
        </w:r>
      </w:hyperlink>
    </w:p>
    <w:p w14:paraId="36133EE0" w14:textId="2E0BD518" w:rsidR="00390BBE" w:rsidRDefault="00000000">
      <w:pPr>
        <w:pStyle w:val="TableofFigures"/>
        <w:rPr>
          <w:rFonts w:asciiTheme="minorHAnsi" w:eastAsiaTheme="minorEastAsia" w:hAnsiTheme="minorHAnsi" w:cstheme="minorBidi"/>
          <w:sz w:val="22"/>
          <w:szCs w:val="22"/>
        </w:rPr>
      </w:pPr>
      <w:hyperlink w:anchor="_Toc133669174" w:history="1">
        <w:r w:rsidR="00390BBE" w:rsidRPr="00236059">
          <w:rPr>
            <w:rStyle w:val="Hyperlink"/>
          </w:rPr>
          <w:t>Obr. 55: Pohled na srovnání doby běhu pro velikost 800000. [Zdroj vlastní]</w:t>
        </w:r>
        <w:r w:rsidR="00390BBE">
          <w:rPr>
            <w:webHidden/>
          </w:rPr>
          <w:tab/>
        </w:r>
        <w:r w:rsidR="00390BBE">
          <w:rPr>
            <w:webHidden/>
          </w:rPr>
          <w:fldChar w:fldCharType="begin"/>
        </w:r>
        <w:r w:rsidR="00390BBE">
          <w:rPr>
            <w:webHidden/>
          </w:rPr>
          <w:instrText xml:space="preserve"> PAGEREF _Toc133669174 \h </w:instrText>
        </w:r>
        <w:r w:rsidR="00390BBE">
          <w:rPr>
            <w:webHidden/>
          </w:rPr>
        </w:r>
        <w:r w:rsidR="00390BBE">
          <w:rPr>
            <w:webHidden/>
          </w:rPr>
          <w:fldChar w:fldCharType="separate"/>
        </w:r>
        <w:r w:rsidR="00390BBE">
          <w:rPr>
            <w:webHidden/>
          </w:rPr>
          <w:t>103</w:t>
        </w:r>
        <w:r w:rsidR="00390BBE">
          <w:rPr>
            <w:webHidden/>
          </w:rPr>
          <w:fldChar w:fldCharType="end"/>
        </w:r>
      </w:hyperlink>
    </w:p>
    <w:p w14:paraId="1B5FF5DD" w14:textId="25DF8B73" w:rsidR="00390BBE" w:rsidRDefault="00000000">
      <w:pPr>
        <w:pStyle w:val="TableofFigures"/>
        <w:rPr>
          <w:rFonts w:asciiTheme="minorHAnsi" w:eastAsiaTheme="minorEastAsia" w:hAnsiTheme="minorHAnsi" w:cstheme="minorBidi"/>
          <w:sz w:val="22"/>
          <w:szCs w:val="22"/>
        </w:rPr>
      </w:pPr>
      <w:hyperlink w:anchor="_Toc133669175" w:history="1">
        <w:r w:rsidR="00390BBE" w:rsidRPr="00236059">
          <w:rPr>
            <w:rStyle w:val="Hyperlink"/>
          </w:rPr>
          <w:t>Obr. 56: Shrnutí výkonnostních charakteristik programu vTune pro klasickou variantu. [Zdroj vlastní]</w:t>
        </w:r>
        <w:r w:rsidR="00390BBE">
          <w:rPr>
            <w:webHidden/>
          </w:rPr>
          <w:tab/>
        </w:r>
        <w:r w:rsidR="00390BBE">
          <w:rPr>
            <w:webHidden/>
          </w:rPr>
          <w:fldChar w:fldCharType="begin"/>
        </w:r>
        <w:r w:rsidR="00390BBE">
          <w:rPr>
            <w:webHidden/>
          </w:rPr>
          <w:instrText xml:space="preserve"> PAGEREF _Toc133669175 \h </w:instrText>
        </w:r>
        <w:r w:rsidR="00390BBE">
          <w:rPr>
            <w:webHidden/>
          </w:rPr>
        </w:r>
        <w:r w:rsidR="00390BBE">
          <w:rPr>
            <w:webHidden/>
          </w:rPr>
          <w:fldChar w:fldCharType="separate"/>
        </w:r>
        <w:r w:rsidR="00390BBE">
          <w:rPr>
            <w:webHidden/>
          </w:rPr>
          <w:t>104</w:t>
        </w:r>
        <w:r w:rsidR="00390BBE">
          <w:rPr>
            <w:webHidden/>
          </w:rPr>
          <w:fldChar w:fldCharType="end"/>
        </w:r>
      </w:hyperlink>
    </w:p>
    <w:p w14:paraId="4B67D4A2" w14:textId="00BD575C" w:rsidR="00390BBE" w:rsidRDefault="00000000">
      <w:pPr>
        <w:pStyle w:val="TableofFigures"/>
        <w:rPr>
          <w:rFonts w:asciiTheme="minorHAnsi" w:eastAsiaTheme="minorEastAsia" w:hAnsiTheme="minorHAnsi" w:cstheme="minorBidi"/>
          <w:sz w:val="22"/>
          <w:szCs w:val="22"/>
        </w:rPr>
      </w:pPr>
      <w:hyperlink w:anchor="_Toc133669176" w:history="1">
        <w:r w:rsidR="00390BBE" w:rsidRPr="00236059">
          <w:rPr>
            <w:rStyle w:val="Hyperlink"/>
          </w:rPr>
          <w:t>Obr. 57: Shrnutí výkonnostních charakteristik programu vTune pro variantu se separovanými daty. [Zdroj vlastní]</w:t>
        </w:r>
        <w:r w:rsidR="00390BBE">
          <w:rPr>
            <w:webHidden/>
          </w:rPr>
          <w:tab/>
        </w:r>
        <w:r w:rsidR="00390BBE">
          <w:rPr>
            <w:webHidden/>
          </w:rPr>
          <w:fldChar w:fldCharType="begin"/>
        </w:r>
        <w:r w:rsidR="00390BBE">
          <w:rPr>
            <w:webHidden/>
          </w:rPr>
          <w:instrText xml:space="preserve"> PAGEREF _Toc133669176 \h </w:instrText>
        </w:r>
        <w:r w:rsidR="00390BBE">
          <w:rPr>
            <w:webHidden/>
          </w:rPr>
        </w:r>
        <w:r w:rsidR="00390BBE">
          <w:rPr>
            <w:webHidden/>
          </w:rPr>
          <w:fldChar w:fldCharType="separate"/>
        </w:r>
        <w:r w:rsidR="00390BBE">
          <w:rPr>
            <w:webHidden/>
          </w:rPr>
          <w:t>104</w:t>
        </w:r>
        <w:r w:rsidR="00390BBE">
          <w:rPr>
            <w:webHidden/>
          </w:rPr>
          <w:fldChar w:fldCharType="end"/>
        </w:r>
      </w:hyperlink>
    </w:p>
    <w:p w14:paraId="69553147" w14:textId="6262AB37" w:rsidR="00390BBE" w:rsidRDefault="00000000">
      <w:pPr>
        <w:pStyle w:val="TableofFigures"/>
        <w:rPr>
          <w:rFonts w:asciiTheme="minorHAnsi" w:eastAsiaTheme="minorEastAsia" w:hAnsiTheme="minorHAnsi" w:cstheme="minorBidi"/>
          <w:sz w:val="22"/>
          <w:szCs w:val="22"/>
        </w:rPr>
      </w:pPr>
      <w:hyperlink w:anchor="_Toc133669177" w:history="1">
        <w:r w:rsidR="00390BBE" w:rsidRPr="00236059">
          <w:rPr>
            <w:rStyle w:val="Hyperlink"/>
          </w:rPr>
          <w:t>Obr. 58: Srovnání hardwarových událostí obou variant. [Zdroj vlastní]</w:t>
        </w:r>
        <w:r w:rsidR="00390BBE">
          <w:rPr>
            <w:webHidden/>
          </w:rPr>
          <w:tab/>
        </w:r>
        <w:r w:rsidR="00390BBE">
          <w:rPr>
            <w:webHidden/>
          </w:rPr>
          <w:fldChar w:fldCharType="begin"/>
        </w:r>
        <w:r w:rsidR="00390BBE">
          <w:rPr>
            <w:webHidden/>
          </w:rPr>
          <w:instrText xml:space="preserve"> PAGEREF _Toc133669177 \h </w:instrText>
        </w:r>
        <w:r w:rsidR="00390BBE">
          <w:rPr>
            <w:webHidden/>
          </w:rPr>
        </w:r>
        <w:r w:rsidR="00390BBE">
          <w:rPr>
            <w:webHidden/>
          </w:rPr>
          <w:fldChar w:fldCharType="separate"/>
        </w:r>
        <w:r w:rsidR="00390BBE">
          <w:rPr>
            <w:webHidden/>
          </w:rPr>
          <w:t>105</w:t>
        </w:r>
        <w:r w:rsidR="00390BBE">
          <w:rPr>
            <w:webHidden/>
          </w:rPr>
          <w:fldChar w:fldCharType="end"/>
        </w:r>
      </w:hyperlink>
    </w:p>
    <w:p w14:paraId="04505640" w14:textId="36ABB7DC" w:rsidR="00390BBE" w:rsidRDefault="00000000">
      <w:pPr>
        <w:pStyle w:val="TableofFigures"/>
        <w:rPr>
          <w:rFonts w:asciiTheme="minorHAnsi" w:eastAsiaTheme="minorEastAsia" w:hAnsiTheme="minorHAnsi" w:cstheme="minorBidi"/>
          <w:sz w:val="22"/>
          <w:szCs w:val="22"/>
        </w:rPr>
      </w:pPr>
      <w:hyperlink w:anchor="_Toc133669178" w:history="1">
        <w:r w:rsidR="00390BBE" w:rsidRPr="00236059">
          <w:rPr>
            <w:rStyle w:val="Hyperlink"/>
          </w:rPr>
          <w:t>Obr. 59 Shrnutí výkonnostních charakteristik programu vTune pro skalární variantu. [Zdroj vlastní]</w:t>
        </w:r>
        <w:r w:rsidR="00390BBE">
          <w:rPr>
            <w:webHidden/>
          </w:rPr>
          <w:tab/>
        </w:r>
        <w:r w:rsidR="00390BBE">
          <w:rPr>
            <w:webHidden/>
          </w:rPr>
          <w:fldChar w:fldCharType="begin"/>
        </w:r>
        <w:r w:rsidR="00390BBE">
          <w:rPr>
            <w:webHidden/>
          </w:rPr>
          <w:instrText xml:space="preserve"> PAGEREF _Toc133669178 \h </w:instrText>
        </w:r>
        <w:r w:rsidR="00390BBE">
          <w:rPr>
            <w:webHidden/>
          </w:rPr>
        </w:r>
        <w:r w:rsidR="00390BBE">
          <w:rPr>
            <w:webHidden/>
          </w:rPr>
          <w:fldChar w:fldCharType="separate"/>
        </w:r>
        <w:r w:rsidR="00390BBE">
          <w:rPr>
            <w:webHidden/>
          </w:rPr>
          <w:t>105</w:t>
        </w:r>
        <w:r w:rsidR="00390BBE">
          <w:rPr>
            <w:webHidden/>
          </w:rPr>
          <w:fldChar w:fldCharType="end"/>
        </w:r>
      </w:hyperlink>
    </w:p>
    <w:p w14:paraId="1909867B" w14:textId="1C6839EB" w:rsidR="00390BBE" w:rsidRDefault="00000000">
      <w:pPr>
        <w:pStyle w:val="TableofFigures"/>
        <w:rPr>
          <w:rFonts w:asciiTheme="minorHAnsi" w:eastAsiaTheme="minorEastAsia" w:hAnsiTheme="minorHAnsi" w:cstheme="minorBidi"/>
          <w:sz w:val="22"/>
          <w:szCs w:val="22"/>
        </w:rPr>
      </w:pPr>
      <w:hyperlink w:anchor="_Toc133669179" w:history="1">
        <w:r w:rsidR="00390BBE" w:rsidRPr="00236059">
          <w:rPr>
            <w:rStyle w:val="Hyperlink"/>
          </w:rPr>
          <w:t>Obr. 60: Shrnutí výkonnostních charakteristik programu vTune pro vektorovou variantu. [Zdroj vlastní]</w:t>
        </w:r>
        <w:r w:rsidR="00390BBE">
          <w:rPr>
            <w:webHidden/>
          </w:rPr>
          <w:tab/>
        </w:r>
        <w:r w:rsidR="00390BBE">
          <w:rPr>
            <w:webHidden/>
          </w:rPr>
          <w:fldChar w:fldCharType="begin"/>
        </w:r>
        <w:r w:rsidR="00390BBE">
          <w:rPr>
            <w:webHidden/>
          </w:rPr>
          <w:instrText xml:space="preserve"> PAGEREF _Toc133669179 \h </w:instrText>
        </w:r>
        <w:r w:rsidR="00390BBE">
          <w:rPr>
            <w:webHidden/>
          </w:rPr>
        </w:r>
        <w:r w:rsidR="00390BBE">
          <w:rPr>
            <w:webHidden/>
          </w:rPr>
          <w:fldChar w:fldCharType="separate"/>
        </w:r>
        <w:r w:rsidR="00390BBE">
          <w:rPr>
            <w:webHidden/>
          </w:rPr>
          <w:t>106</w:t>
        </w:r>
        <w:r w:rsidR="00390BBE">
          <w:rPr>
            <w:webHidden/>
          </w:rPr>
          <w:fldChar w:fldCharType="end"/>
        </w:r>
      </w:hyperlink>
    </w:p>
    <w:p w14:paraId="1D78DD20" w14:textId="7EE3D255" w:rsidR="00390BBE" w:rsidRDefault="00000000">
      <w:pPr>
        <w:pStyle w:val="TableofFigures"/>
        <w:rPr>
          <w:rFonts w:asciiTheme="minorHAnsi" w:eastAsiaTheme="minorEastAsia" w:hAnsiTheme="minorHAnsi" w:cstheme="minorBidi"/>
          <w:sz w:val="22"/>
          <w:szCs w:val="22"/>
        </w:rPr>
      </w:pPr>
      <w:hyperlink w:anchor="_Toc133669180" w:history="1">
        <w:r w:rsidR="00390BBE" w:rsidRPr="00236059">
          <w:rPr>
            <w:rStyle w:val="Hyperlink"/>
          </w:rPr>
          <w:t>Obr. 61: Tělo hlavní smyčky skalární a vektorové varianty v jazyce symbolických adres. [Zdroj vlastní]</w:t>
        </w:r>
        <w:r w:rsidR="00390BBE">
          <w:rPr>
            <w:webHidden/>
          </w:rPr>
          <w:tab/>
        </w:r>
        <w:r w:rsidR="00390BBE">
          <w:rPr>
            <w:webHidden/>
          </w:rPr>
          <w:fldChar w:fldCharType="begin"/>
        </w:r>
        <w:r w:rsidR="00390BBE">
          <w:rPr>
            <w:webHidden/>
          </w:rPr>
          <w:instrText xml:space="preserve"> PAGEREF _Toc133669180 \h </w:instrText>
        </w:r>
        <w:r w:rsidR="00390BBE">
          <w:rPr>
            <w:webHidden/>
          </w:rPr>
        </w:r>
        <w:r w:rsidR="00390BBE">
          <w:rPr>
            <w:webHidden/>
          </w:rPr>
          <w:fldChar w:fldCharType="separate"/>
        </w:r>
        <w:r w:rsidR="00390BBE">
          <w:rPr>
            <w:webHidden/>
          </w:rPr>
          <w:t>106</w:t>
        </w:r>
        <w:r w:rsidR="00390BBE">
          <w:rPr>
            <w:webHidden/>
          </w:rPr>
          <w:fldChar w:fldCharType="end"/>
        </w:r>
      </w:hyperlink>
    </w:p>
    <w:p w14:paraId="40C7D031" w14:textId="70496395" w:rsidR="00390BBE" w:rsidRDefault="00000000">
      <w:pPr>
        <w:pStyle w:val="TableofFigures"/>
        <w:rPr>
          <w:rFonts w:asciiTheme="minorHAnsi" w:eastAsiaTheme="minorEastAsia" w:hAnsiTheme="minorHAnsi" w:cstheme="minorBidi"/>
          <w:sz w:val="22"/>
          <w:szCs w:val="22"/>
        </w:rPr>
      </w:pPr>
      <w:hyperlink w:anchor="_Toc133669181" w:history="1">
        <w:r w:rsidR="00390BBE" w:rsidRPr="00236059">
          <w:rPr>
            <w:rStyle w:val="Hyperlink"/>
          </w:rPr>
          <w:t>Obr. 62: Pohled na srovnání doby běhu pro velikost 800000. [Zdroj vlastní]</w:t>
        </w:r>
        <w:r w:rsidR="00390BBE">
          <w:rPr>
            <w:webHidden/>
          </w:rPr>
          <w:tab/>
        </w:r>
        <w:r w:rsidR="00390BBE">
          <w:rPr>
            <w:webHidden/>
          </w:rPr>
          <w:fldChar w:fldCharType="begin"/>
        </w:r>
        <w:r w:rsidR="00390BBE">
          <w:rPr>
            <w:webHidden/>
          </w:rPr>
          <w:instrText xml:space="preserve"> PAGEREF _Toc133669181 \h </w:instrText>
        </w:r>
        <w:r w:rsidR="00390BBE">
          <w:rPr>
            <w:webHidden/>
          </w:rPr>
        </w:r>
        <w:r w:rsidR="00390BBE">
          <w:rPr>
            <w:webHidden/>
          </w:rPr>
          <w:fldChar w:fldCharType="separate"/>
        </w:r>
        <w:r w:rsidR="00390BBE">
          <w:rPr>
            <w:webHidden/>
          </w:rPr>
          <w:t>107</w:t>
        </w:r>
        <w:r w:rsidR="00390BBE">
          <w:rPr>
            <w:webHidden/>
          </w:rPr>
          <w:fldChar w:fldCharType="end"/>
        </w:r>
      </w:hyperlink>
    </w:p>
    <w:p w14:paraId="765E82B2" w14:textId="4C8AD126" w:rsidR="00B73259" w:rsidRDefault="00B73259">
      <w:r>
        <w:fldChar w:fldCharType="end"/>
      </w:r>
    </w:p>
    <w:p w14:paraId="2A58C8BB" w14:textId="77777777" w:rsidR="00390BBE" w:rsidRDefault="00F03DA6" w:rsidP="00B73259">
      <w:pPr>
        <w:pStyle w:val="Nadpis"/>
        <w:rPr>
          <w:noProof/>
        </w:rPr>
      </w:pPr>
      <w:bookmarkStart w:id="320" w:name="_Toc37577738"/>
      <w:bookmarkStart w:id="321" w:name="_Toc88120449"/>
      <w:bookmarkStart w:id="322" w:name="_Toc88120686"/>
      <w:bookmarkStart w:id="323" w:name="_Toc88120898"/>
      <w:bookmarkStart w:id="324" w:name="_Toc88121002"/>
      <w:bookmarkStart w:id="325" w:name="_Toc88121045"/>
      <w:bookmarkStart w:id="326" w:name="_Toc88121182"/>
      <w:bookmarkStart w:id="327" w:name="_Toc88121556"/>
      <w:bookmarkStart w:id="328" w:name="_Toc88121613"/>
      <w:bookmarkStart w:id="329" w:name="_Toc88121751"/>
      <w:bookmarkStart w:id="330" w:name="_Toc88122017"/>
      <w:bookmarkStart w:id="331" w:name="_Toc88124622"/>
      <w:bookmarkStart w:id="332" w:name="_Toc88124659"/>
      <w:bookmarkStart w:id="333" w:name="_Toc88124809"/>
      <w:bookmarkStart w:id="334" w:name="_Toc88125792"/>
      <w:bookmarkStart w:id="335" w:name="_Toc88126312"/>
      <w:bookmarkStart w:id="336" w:name="_Toc88126463"/>
      <w:bookmarkStart w:id="337" w:name="_Toc88126530"/>
      <w:bookmarkStart w:id="338" w:name="_Toc88126559"/>
      <w:bookmarkStart w:id="339" w:name="_Toc88126775"/>
      <w:bookmarkStart w:id="340" w:name="_Toc88126865"/>
      <w:bookmarkStart w:id="341" w:name="_Toc88127106"/>
      <w:bookmarkStart w:id="342" w:name="_Toc88127149"/>
      <w:bookmarkStart w:id="343" w:name="_Toc88128514"/>
      <w:bookmarkStart w:id="344" w:name="_Toc107634156"/>
      <w:bookmarkStart w:id="345" w:name="_Toc107635191"/>
      <w:bookmarkStart w:id="346" w:name="_Toc107635231"/>
      <w:bookmarkStart w:id="347" w:name="_Toc107635248"/>
      <w:bookmarkStart w:id="348" w:name="_Toc120888210"/>
      <w:r>
        <w:lastRenderedPageBreak/>
        <w:t>Seznam tabulek</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00B73259">
        <w:fldChar w:fldCharType="begin"/>
      </w:r>
      <w:r w:rsidR="00B73259">
        <w:instrText xml:space="preserve"> TOC \h \z \c "Tabulka" </w:instrText>
      </w:r>
      <w:r w:rsidR="00B73259">
        <w:fldChar w:fldCharType="separate"/>
      </w:r>
    </w:p>
    <w:p w14:paraId="2B1967DB" w14:textId="41C4C256" w:rsidR="00390BBE" w:rsidRDefault="00000000">
      <w:pPr>
        <w:pStyle w:val="TableofFigures"/>
        <w:rPr>
          <w:rFonts w:asciiTheme="minorHAnsi" w:eastAsiaTheme="minorEastAsia" w:hAnsiTheme="minorHAnsi" w:cstheme="minorBidi"/>
          <w:sz w:val="22"/>
          <w:szCs w:val="22"/>
        </w:rPr>
      </w:pPr>
      <w:hyperlink w:anchor="_Toc133669182" w:history="1">
        <w:r w:rsidR="00390BBE" w:rsidRPr="00EB5217">
          <w:rPr>
            <w:rStyle w:val="Hyperlink"/>
          </w:rPr>
          <w:t>Tabulka 1: Výsledky implementace zdrojového kódu 1</w:t>
        </w:r>
        <w:r w:rsidR="00390BBE">
          <w:rPr>
            <w:webHidden/>
          </w:rPr>
          <w:tab/>
        </w:r>
        <w:r w:rsidR="00390BBE">
          <w:rPr>
            <w:webHidden/>
          </w:rPr>
          <w:fldChar w:fldCharType="begin"/>
        </w:r>
        <w:r w:rsidR="00390BBE">
          <w:rPr>
            <w:webHidden/>
          </w:rPr>
          <w:instrText xml:space="preserve"> PAGEREF _Toc133669182 \h </w:instrText>
        </w:r>
        <w:r w:rsidR="00390BBE">
          <w:rPr>
            <w:webHidden/>
          </w:rPr>
        </w:r>
        <w:r w:rsidR="00390BBE">
          <w:rPr>
            <w:webHidden/>
          </w:rPr>
          <w:fldChar w:fldCharType="separate"/>
        </w:r>
        <w:r w:rsidR="00390BBE">
          <w:rPr>
            <w:webHidden/>
          </w:rPr>
          <w:t>81</w:t>
        </w:r>
        <w:r w:rsidR="00390BBE">
          <w:rPr>
            <w:webHidden/>
          </w:rPr>
          <w:fldChar w:fldCharType="end"/>
        </w:r>
      </w:hyperlink>
    </w:p>
    <w:p w14:paraId="08B1FFB3" w14:textId="58B2933A" w:rsidR="00390BBE" w:rsidRDefault="00000000">
      <w:pPr>
        <w:pStyle w:val="TableofFigures"/>
        <w:rPr>
          <w:rFonts w:asciiTheme="minorHAnsi" w:eastAsiaTheme="minorEastAsia" w:hAnsiTheme="minorHAnsi" w:cstheme="minorBidi"/>
          <w:sz w:val="22"/>
          <w:szCs w:val="22"/>
        </w:rPr>
      </w:pPr>
      <w:hyperlink w:anchor="_Toc133669183" w:history="1">
        <w:r w:rsidR="00390BBE" w:rsidRPr="00EB5217">
          <w:rPr>
            <w:rStyle w:val="Hyperlink"/>
          </w:rPr>
          <w:t>Tabulka 2: Výsledky implementace zdrojového kódu 2</w:t>
        </w:r>
        <w:r w:rsidR="00390BBE">
          <w:rPr>
            <w:webHidden/>
          </w:rPr>
          <w:tab/>
        </w:r>
        <w:r w:rsidR="00390BBE">
          <w:rPr>
            <w:webHidden/>
          </w:rPr>
          <w:fldChar w:fldCharType="begin"/>
        </w:r>
        <w:r w:rsidR="00390BBE">
          <w:rPr>
            <w:webHidden/>
          </w:rPr>
          <w:instrText xml:space="preserve"> PAGEREF _Toc133669183 \h </w:instrText>
        </w:r>
        <w:r w:rsidR="00390BBE">
          <w:rPr>
            <w:webHidden/>
          </w:rPr>
        </w:r>
        <w:r w:rsidR="00390BBE">
          <w:rPr>
            <w:webHidden/>
          </w:rPr>
          <w:fldChar w:fldCharType="separate"/>
        </w:r>
        <w:r w:rsidR="00390BBE">
          <w:rPr>
            <w:webHidden/>
          </w:rPr>
          <w:t>82</w:t>
        </w:r>
        <w:r w:rsidR="00390BBE">
          <w:rPr>
            <w:webHidden/>
          </w:rPr>
          <w:fldChar w:fldCharType="end"/>
        </w:r>
      </w:hyperlink>
    </w:p>
    <w:p w14:paraId="2FAB1FEA" w14:textId="38441A29" w:rsidR="00390BBE" w:rsidRDefault="00000000">
      <w:pPr>
        <w:pStyle w:val="TableofFigures"/>
        <w:rPr>
          <w:rFonts w:asciiTheme="minorHAnsi" w:eastAsiaTheme="minorEastAsia" w:hAnsiTheme="minorHAnsi" w:cstheme="minorBidi"/>
          <w:sz w:val="22"/>
          <w:szCs w:val="22"/>
        </w:rPr>
      </w:pPr>
      <w:hyperlink w:anchor="_Toc133669184" w:history="1">
        <w:r w:rsidR="00390BBE" w:rsidRPr="00EB5217">
          <w:rPr>
            <w:rStyle w:val="Hyperlink"/>
          </w:rPr>
          <w:t>Tabulka 3: Výsledky implementace zdrojového kódu 3</w:t>
        </w:r>
        <w:r w:rsidR="00390BBE">
          <w:rPr>
            <w:webHidden/>
          </w:rPr>
          <w:tab/>
        </w:r>
        <w:r w:rsidR="00390BBE">
          <w:rPr>
            <w:webHidden/>
          </w:rPr>
          <w:fldChar w:fldCharType="begin"/>
        </w:r>
        <w:r w:rsidR="00390BBE">
          <w:rPr>
            <w:webHidden/>
          </w:rPr>
          <w:instrText xml:space="preserve"> PAGEREF _Toc133669184 \h </w:instrText>
        </w:r>
        <w:r w:rsidR="00390BBE">
          <w:rPr>
            <w:webHidden/>
          </w:rPr>
        </w:r>
        <w:r w:rsidR="00390BBE">
          <w:rPr>
            <w:webHidden/>
          </w:rPr>
          <w:fldChar w:fldCharType="separate"/>
        </w:r>
        <w:r w:rsidR="00390BBE">
          <w:rPr>
            <w:webHidden/>
          </w:rPr>
          <w:t>84</w:t>
        </w:r>
        <w:r w:rsidR="00390BBE">
          <w:rPr>
            <w:webHidden/>
          </w:rPr>
          <w:fldChar w:fldCharType="end"/>
        </w:r>
      </w:hyperlink>
    </w:p>
    <w:p w14:paraId="52F41C17" w14:textId="35C09911" w:rsidR="00390BBE" w:rsidRDefault="00000000">
      <w:pPr>
        <w:pStyle w:val="TableofFigures"/>
        <w:rPr>
          <w:rFonts w:asciiTheme="minorHAnsi" w:eastAsiaTheme="minorEastAsia" w:hAnsiTheme="minorHAnsi" w:cstheme="minorBidi"/>
          <w:sz w:val="22"/>
          <w:szCs w:val="22"/>
        </w:rPr>
      </w:pPr>
      <w:hyperlink w:anchor="_Toc133669185" w:history="1">
        <w:r w:rsidR="00390BBE" w:rsidRPr="00EB5217">
          <w:rPr>
            <w:rStyle w:val="Hyperlink"/>
          </w:rPr>
          <w:t>Tabulka 4: Výsledky implementace zdrojového kódu 4</w:t>
        </w:r>
        <w:r w:rsidR="00390BBE">
          <w:rPr>
            <w:webHidden/>
          </w:rPr>
          <w:tab/>
        </w:r>
        <w:r w:rsidR="00390BBE">
          <w:rPr>
            <w:webHidden/>
          </w:rPr>
          <w:fldChar w:fldCharType="begin"/>
        </w:r>
        <w:r w:rsidR="00390BBE">
          <w:rPr>
            <w:webHidden/>
          </w:rPr>
          <w:instrText xml:space="preserve"> PAGEREF _Toc133669185 \h </w:instrText>
        </w:r>
        <w:r w:rsidR="00390BBE">
          <w:rPr>
            <w:webHidden/>
          </w:rPr>
        </w:r>
        <w:r w:rsidR="00390BBE">
          <w:rPr>
            <w:webHidden/>
          </w:rPr>
          <w:fldChar w:fldCharType="separate"/>
        </w:r>
        <w:r w:rsidR="00390BBE">
          <w:rPr>
            <w:webHidden/>
          </w:rPr>
          <w:t>85</w:t>
        </w:r>
        <w:r w:rsidR="00390BBE">
          <w:rPr>
            <w:webHidden/>
          </w:rPr>
          <w:fldChar w:fldCharType="end"/>
        </w:r>
      </w:hyperlink>
    </w:p>
    <w:p w14:paraId="79E66E27" w14:textId="4F8880EE" w:rsidR="00390BBE" w:rsidRDefault="00000000">
      <w:pPr>
        <w:pStyle w:val="TableofFigures"/>
        <w:rPr>
          <w:rFonts w:asciiTheme="minorHAnsi" w:eastAsiaTheme="minorEastAsia" w:hAnsiTheme="minorHAnsi" w:cstheme="minorBidi"/>
          <w:sz w:val="22"/>
          <w:szCs w:val="22"/>
        </w:rPr>
      </w:pPr>
      <w:hyperlink w:anchor="_Toc133669186" w:history="1">
        <w:r w:rsidR="00390BBE" w:rsidRPr="00EB5217">
          <w:rPr>
            <w:rStyle w:val="Hyperlink"/>
          </w:rPr>
          <w:t>Tabulka 5: Výsledky implementace zdrojového kódu 5</w:t>
        </w:r>
        <w:r w:rsidR="00390BBE">
          <w:rPr>
            <w:webHidden/>
          </w:rPr>
          <w:tab/>
        </w:r>
        <w:r w:rsidR="00390BBE">
          <w:rPr>
            <w:webHidden/>
          </w:rPr>
          <w:fldChar w:fldCharType="begin"/>
        </w:r>
        <w:r w:rsidR="00390BBE">
          <w:rPr>
            <w:webHidden/>
          </w:rPr>
          <w:instrText xml:space="preserve"> PAGEREF _Toc133669186 \h </w:instrText>
        </w:r>
        <w:r w:rsidR="00390BBE">
          <w:rPr>
            <w:webHidden/>
          </w:rPr>
        </w:r>
        <w:r w:rsidR="00390BBE">
          <w:rPr>
            <w:webHidden/>
          </w:rPr>
          <w:fldChar w:fldCharType="separate"/>
        </w:r>
        <w:r w:rsidR="00390BBE">
          <w:rPr>
            <w:webHidden/>
          </w:rPr>
          <w:t>86</w:t>
        </w:r>
        <w:r w:rsidR="00390BBE">
          <w:rPr>
            <w:webHidden/>
          </w:rPr>
          <w:fldChar w:fldCharType="end"/>
        </w:r>
      </w:hyperlink>
    </w:p>
    <w:p w14:paraId="181CB92B" w14:textId="79D4CAE7" w:rsidR="00390BBE" w:rsidRDefault="00000000">
      <w:pPr>
        <w:pStyle w:val="TableofFigures"/>
        <w:rPr>
          <w:rFonts w:asciiTheme="minorHAnsi" w:eastAsiaTheme="minorEastAsia" w:hAnsiTheme="minorHAnsi" w:cstheme="minorBidi"/>
          <w:sz w:val="22"/>
          <w:szCs w:val="22"/>
        </w:rPr>
      </w:pPr>
      <w:hyperlink w:anchor="_Toc133669187" w:history="1">
        <w:r w:rsidR="00390BBE" w:rsidRPr="00EB5217">
          <w:rPr>
            <w:rStyle w:val="Hyperlink"/>
          </w:rPr>
          <w:t>Tabulka 6: Výsledky implementace zdrojového kódu 6</w:t>
        </w:r>
        <w:r w:rsidR="00390BBE">
          <w:rPr>
            <w:webHidden/>
          </w:rPr>
          <w:tab/>
        </w:r>
        <w:r w:rsidR="00390BBE">
          <w:rPr>
            <w:webHidden/>
          </w:rPr>
          <w:fldChar w:fldCharType="begin"/>
        </w:r>
        <w:r w:rsidR="00390BBE">
          <w:rPr>
            <w:webHidden/>
          </w:rPr>
          <w:instrText xml:space="preserve"> PAGEREF _Toc133669187 \h </w:instrText>
        </w:r>
        <w:r w:rsidR="00390BBE">
          <w:rPr>
            <w:webHidden/>
          </w:rPr>
        </w:r>
        <w:r w:rsidR="00390BBE">
          <w:rPr>
            <w:webHidden/>
          </w:rPr>
          <w:fldChar w:fldCharType="separate"/>
        </w:r>
        <w:r w:rsidR="00390BBE">
          <w:rPr>
            <w:webHidden/>
          </w:rPr>
          <w:t>87</w:t>
        </w:r>
        <w:r w:rsidR="00390BBE">
          <w:rPr>
            <w:webHidden/>
          </w:rPr>
          <w:fldChar w:fldCharType="end"/>
        </w:r>
      </w:hyperlink>
    </w:p>
    <w:p w14:paraId="20F868C9" w14:textId="5FCF73D0" w:rsidR="00390BBE" w:rsidRDefault="00000000">
      <w:pPr>
        <w:pStyle w:val="TableofFigures"/>
        <w:rPr>
          <w:rFonts w:asciiTheme="minorHAnsi" w:eastAsiaTheme="minorEastAsia" w:hAnsiTheme="minorHAnsi" w:cstheme="minorBidi"/>
          <w:sz w:val="22"/>
          <w:szCs w:val="22"/>
        </w:rPr>
      </w:pPr>
      <w:hyperlink w:anchor="_Toc133669188" w:history="1">
        <w:r w:rsidR="00390BBE" w:rsidRPr="00EB5217">
          <w:rPr>
            <w:rStyle w:val="Hyperlink"/>
          </w:rPr>
          <w:t>Tabulka 7: Výsledky implementace zdrojového kódu 7</w:t>
        </w:r>
        <w:r w:rsidR="00390BBE">
          <w:rPr>
            <w:webHidden/>
          </w:rPr>
          <w:tab/>
        </w:r>
        <w:r w:rsidR="00390BBE">
          <w:rPr>
            <w:webHidden/>
          </w:rPr>
          <w:fldChar w:fldCharType="begin"/>
        </w:r>
        <w:r w:rsidR="00390BBE">
          <w:rPr>
            <w:webHidden/>
          </w:rPr>
          <w:instrText xml:space="preserve"> PAGEREF _Toc133669188 \h </w:instrText>
        </w:r>
        <w:r w:rsidR="00390BBE">
          <w:rPr>
            <w:webHidden/>
          </w:rPr>
        </w:r>
        <w:r w:rsidR="00390BBE">
          <w:rPr>
            <w:webHidden/>
          </w:rPr>
          <w:fldChar w:fldCharType="separate"/>
        </w:r>
        <w:r w:rsidR="00390BBE">
          <w:rPr>
            <w:webHidden/>
          </w:rPr>
          <w:t>88</w:t>
        </w:r>
        <w:r w:rsidR="00390BBE">
          <w:rPr>
            <w:webHidden/>
          </w:rPr>
          <w:fldChar w:fldCharType="end"/>
        </w:r>
      </w:hyperlink>
    </w:p>
    <w:p w14:paraId="74D8A967" w14:textId="55F32A1F" w:rsidR="00390BBE" w:rsidRDefault="00000000">
      <w:pPr>
        <w:pStyle w:val="TableofFigures"/>
        <w:rPr>
          <w:rFonts w:asciiTheme="minorHAnsi" w:eastAsiaTheme="minorEastAsia" w:hAnsiTheme="minorHAnsi" w:cstheme="minorBidi"/>
          <w:sz w:val="22"/>
          <w:szCs w:val="22"/>
        </w:rPr>
      </w:pPr>
      <w:hyperlink w:anchor="_Toc133669189" w:history="1">
        <w:r w:rsidR="00390BBE" w:rsidRPr="00EB5217">
          <w:rPr>
            <w:rStyle w:val="Hyperlink"/>
          </w:rPr>
          <w:t>Tabulka 8: Výsledky implementace zdrojového kódu 8</w:t>
        </w:r>
        <w:r w:rsidR="00390BBE">
          <w:rPr>
            <w:webHidden/>
          </w:rPr>
          <w:tab/>
        </w:r>
        <w:r w:rsidR="00390BBE">
          <w:rPr>
            <w:webHidden/>
          </w:rPr>
          <w:fldChar w:fldCharType="begin"/>
        </w:r>
        <w:r w:rsidR="00390BBE">
          <w:rPr>
            <w:webHidden/>
          </w:rPr>
          <w:instrText xml:space="preserve"> PAGEREF _Toc133669189 \h </w:instrText>
        </w:r>
        <w:r w:rsidR="00390BBE">
          <w:rPr>
            <w:webHidden/>
          </w:rPr>
        </w:r>
        <w:r w:rsidR="00390BBE">
          <w:rPr>
            <w:webHidden/>
          </w:rPr>
          <w:fldChar w:fldCharType="separate"/>
        </w:r>
        <w:r w:rsidR="00390BBE">
          <w:rPr>
            <w:webHidden/>
          </w:rPr>
          <w:t>89</w:t>
        </w:r>
        <w:r w:rsidR="00390BBE">
          <w:rPr>
            <w:webHidden/>
          </w:rPr>
          <w:fldChar w:fldCharType="end"/>
        </w:r>
      </w:hyperlink>
    </w:p>
    <w:p w14:paraId="36E7D213" w14:textId="00A4DD83" w:rsidR="00390BBE" w:rsidRDefault="00000000">
      <w:pPr>
        <w:pStyle w:val="TableofFigures"/>
        <w:rPr>
          <w:rFonts w:asciiTheme="minorHAnsi" w:eastAsiaTheme="minorEastAsia" w:hAnsiTheme="minorHAnsi" w:cstheme="minorBidi"/>
          <w:sz w:val="22"/>
          <w:szCs w:val="22"/>
        </w:rPr>
      </w:pPr>
      <w:hyperlink w:anchor="_Toc133669190" w:history="1">
        <w:r w:rsidR="00390BBE" w:rsidRPr="00EB5217">
          <w:rPr>
            <w:rStyle w:val="Hyperlink"/>
          </w:rPr>
          <w:t>Tabulka 9: Výsledky implementace zdrojového kódu 9</w:t>
        </w:r>
        <w:r w:rsidR="00390BBE">
          <w:rPr>
            <w:webHidden/>
          </w:rPr>
          <w:tab/>
        </w:r>
        <w:r w:rsidR="00390BBE">
          <w:rPr>
            <w:webHidden/>
          </w:rPr>
          <w:fldChar w:fldCharType="begin"/>
        </w:r>
        <w:r w:rsidR="00390BBE">
          <w:rPr>
            <w:webHidden/>
          </w:rPr>
          <w:instrText xml:space="preserve"> PAGEREF _Toc133669190 \h </w:instrText>
        </w:r>
        <w:r w:rsidR="00390BBE">
          <w:rPr>
            <w:webHidden/>
          </w:rPr>
        </w:r>
        <w:r w:rsidR="00390BBE">
          <w:rPr>
            <w:webHidden/>
          </w:rPr>
          <w:fldChar w:fldCharType="separate"/>
        </w:r>
        <w:r w:rsidR="00390BBE">
          <w:rPr>
            <w:webHidden/>
          </w:rPr>
          <w:t>91</w:t>
        </w:r>
        <w:r w:rsidR="00390BBE">
          <w:rPr>
            <w:webHidden/>
          </w:rPr>
          <w:fldChar w:fldCharType="end"/>
        </w:r>
      </w:hyperlink>
    </w:p>
    <w:p w14:paraId="7672EDE7" w14:textId="78185929" w:rsidR="00390BBE" w:rsidRDefault="00000000">
      <w:pPr>
        <w:pStyle w:val="TableofFigures"/>
        <w:rPr>
          <w:rFonts w:asciiTheme="minorHAnsi" w:eastAsiaTheme="minorEastAsia" w:hAnsiTheme="minorHAnsi" w:cstheme="minorBidi"/>
          <w:sz w:val="22"/>
          <w:szCs w:val="22"/>
        </w:rPr>
      </w:pPr>
      <w:hyperlink w:anchor="_Toc133669191" w:history="1">
        <w:r w:rsidR="00390BBE" w:rsidRPr="00EB5217">
          <w:rPr>
            <w:rStyle w:val="Hyperlink"/>
          </w:rPr>
          <w:t>Tabulka 10: Výsledky implementace zdrojového kódu 10</w:t>
        </w:r>
        <w:r w:rsidR="00390BBE">
          <w:rPr>
            <w:webHidden/>
          </w:rPr>
          <w:tab/>
        </w:r>
        <w:r w:rsidR="00390BBE">
          <w:rPr>
            <w:webHidden/>
          </w:rPr>
          <w:fldChar w:fldCharType="begin"/>
        </w:r>
        <w:r w:rsidR="00390BBE">
          <w:rPr>
            <w:webHidden/>
          </w:rPr>
          <w:instrText xml:space="preserve"> PAGEREF _Toc133669191 \h </w:instrText>
        </w:r>
        <w:r w:rsidR="00390BBE">
          <w:rPr>
            <w:webHidden/>
          </w:rPr>
        </w:r>
        <w:r w:rsidR="00390BBE">
          <w:rPr>
            <w:webHidden/>
          </w:rPr>
          <w:fldChar w:fldCharType="separate"/>
        </w:r>
        <w:r w:rsidR="00390BBE">
          <w:rPr>
            <w:webHidden/>
          </w:rPr>
          <w:t>92</w:t>
        </w:r>
        <w:r w:rsidR="00390BBE">
          <w:rPr>
            <w:webHidden/>
          </w:rPr>
          <w:fldChar w:fldCharType="end"/>
        </w:r>
      </w:hyperlink>
    </w:p>
    <w:p w14:paraId="321DB04E" w14:textId="5D148A94" w:rsidR="00390BBE" w:rsidRDefault="00000000">
      <w:pPr>
        <w:pStyle w:val="TableofFigures"/>
        <w:rPr>
          <w:rFonts w:asciiTheme="minorHAnsi" w:eastAsiaTheme="minorEastAsia" w:hAnsiTheme="minorHAnsi" w:cstheme="minorBidi"/>
          <w:sz w:val="22"/>
          <w:szCs w:val="22"/>
        </w:rPr>
      </w:pPr>
      <w:hyperlink w:anchor="_Toc133669192" w:history="1">
        <w:r w:rsidR="00390BBE" w:rsidRPr="00EB5217">
          <w:rPr>
            <w:rStyle w:val="Hyperlink"/>
          </w:rPr>
          <w:t>Tabulka 11: Výsledky implementace zdrojového kódu 11</w:t>
        </w:r>
        <w:r w:rsidR="00390BBE">
          <w:rPr>
            <w:webHidden/>
          </w:rPr>
          <w:tab/>
        </w:r>
        <w:r w:rsidR="00390BBE">
          <w:rPr>
            <w:webHidden/>
          </w:rPr>
          <w:fldChar w:fldCharType="begin"/>
        </w:r>
        <w:r w:rsidR="00390BBE">
          <w:rPr>
            <w:webHidden/>
          </w:rPr>
          <w:instrText xml:space="preserve"> PAGEREF _Toc133669192 \h </w:instrText>
        </w:r>
        <w:r w:rsidR="00390BBE">
          <w:rPr>
            <w:webHidden/>
          </w:rPr>
        </w:r>
        <w:r w:rsidR="00390BBE">
          <w:rPr>
            <w:webHidden/>
          </w:rPr>
          <w:fldChar w:fldCharType="separate"/>
        </w:r>
        <w:r w:rsidR="00390BBE">
          <w:rPr>
            <w:webHidden/>
          </w:rPr>
          <w:t>93</w:t>
        </w:r>
        <w:r w:rsidR="00390BBE">
          <w:rPr>
            <w:webHidden/>
          </w:rPr>
          <w:fldChar w:fldCharType="end"/>
        </w:r>
      </w:hyperlink>
    </w:p>
    <w:p w14:paraId="38015DB4" w14:textId="30677CD9" w:rsidR="00390BBE" w:rsidRDefault="00000000">
      <w:pPr>
        <w:pStyle w:val="TableofFigures"/>
        <w:rPr>
          <w:rFonts w:asciiTheme="minorHAnsi" w:eastAsiaTheme="minorEastAsia" w:hAnsiTheme="minorHAnsi" w:cstheme="minorBidi"/>
          <w:sz w:val="22"/>
          <w:szCs w:val="22"/>
        </w:rPr>
      </w:pPr>
      <w:hyperlink w:anchor="_Toc133669193" w:history="1">
        <w:r w:rsidR="00390BBE" w:rsidRPr="00EB5217">
          <w:rPr>
            <w:rStyle w:val="Hyperlink"/>
          </w:rPr>
          <w:t>Tabulka 12: Výsledky implementace zdrojového kódu 12</w:t>
        </w:r>
        <w:r w:rsidR="00390BBE">
          <w:rPr>
            <w:webHidden/>
          </w:rPr>
          <w:tab/>
        </w:r>
        <w:r w:rsidR="00390BBE">
          <w:rPr>
            <w:webHidden/>
          </w:rPr>
          <w:fldChar w:fldCharType="begin"/>
        </w:r>
        <w:r w:rsidR="00390BBE">
          <w:rPr>
            <w:webHidden/>
          </w:rPr>
          <w:instrText xml:space="preserve"> PAGEREF _Toc133669193 \h </w:instrText>
        </w:r>
        <w:r w:rsidR="00390BBE">
          <w:rPr>
            <w:webHidden/>
          </w:rPr>
        </w:r>
        <w:r w:rsidR="00390BBE">
          <w:rPr>
            <w:webHidden/>
          </w:rPr>
          <w:fldChar w:fldCharType="separate"/>
        </w:r>
        <w:r w:rsidR="00390BBE">
          <w:rPr>
            <w:webHidden/>
          </w:rPr>
          <w:t>94</w:t>
        </w:r>
        <w:r w:rsidR="00390BBE">
          <w:rPr>
            <w:webHidden/>
          </w:rPr>
          <w:fldChar w:fldCharType="end"/>
        </w:r>
      </w:hyperlink>
    </w:p>
    <w:p w14:paraId="2774932A" w14:textId="66154B25" w:rsidR="00390BBE" w:rsidRDefault="00000000">
      <w:pPr>
        <w:pStyle w:val="TableofFigures"/>
        <w:rPr>
          <w:rFonts w:asciiTheme="minorHAnsi" w:eastAsiaTheme="minorEastAsia" w:hAnsiTheme="minorHAnsi" w:cstheme="minorBidi"/>
          <w:sz w:val="22"/>
          <w:szCs w:val="22"/>
        </w:rPr>
      </w:pPr>
      <w:hyperlink w:anchor="_Toc133669194" w:history="1">
        <w:r w:rsidR="00390BBE" w:rsidRPr="00EB5217">
          <w:rPr>
            <w:rStyle w:val="Hyperlink"/>
          </w:rPr>
          <w:t>Tabulka 13: Výsledky implementace zdrojového kódu 13</w:t>
        </w:r>
        <w:r w:rsidR="00390BBE">
          <w:rPr>
            <w:webHidden/>
          </w:rPr>
          <w:tab/>
        </w:r>
        <w:r w:rsidR="00390BBE">
          <w:rPr>
            <w:webHidden/>
          </w:rPr>
          <w:fldChar w:fldCharType="begin"/>
        </w:r>
        <w:r w:rsidR="00390BBE">
          <w:rPr>
            <w:webHidden/>
          </w:rPr>
          <w:instrText xml:space="preserve"> PAGEREF _Toc133669194 \h </w:instrText>
        </w:r>
        <w:r w:rsidR="00390BBE">
          <w:rPr>
            <w:webHidden/>
          </w:rPr>
        </w:r>
        <w:r w:rsidR="00390BBE">
          <w:rPr>
            <w:webHidden/>
          </w:rPr>
          <w:fldChar w:fldCharType="separate"/>
        </w:r>
        <w:r w:rsidR="00390BBE">
          <w:rPr>
            <w:webHidden/>
          </w:rPr>
          <w:t>95</w:t>
        </w:r>
        <w:r w:rsidR="00390BBE">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49" w:name="_Toc420374803"/>
    <w:p w14:paraId="12EB233C" w14:textId="6CDDA453" w:rsidR="00390BB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3669195" w:history="1">
        <w:r w:rsidR="00390BBE" w:rsidRPr="002E201B">
          <w:rPr>
            <w:rStyle w:val="Hyperlink"/>
          </w:rPr>
          <w:t>Zdrojový kód 1: Průchod dvourozměrným polem. [Zdroj vlastní]</w:t>
        </w:r>
        <w:r w:rsidR="00390BBE">
          <w:rPr>
            <w:webHidden/>
          </w:rPr>
          <w:tab/>
        </w:r>
        <w:r w:rsidR="00390BBE">
          <w:rPr>
            <w:webHidden/>
          </w:rPr>
          <w:fldChar w:fldCharType="begin"/>
        </w:r>
        <w:r w:rsidR="00390BBE">
          <w:rPr>
            <w:webHidden/>
          </w:rPr>
          <w:instrText xml:space="preserve"> PAGEREF _Toc133669195 \h </w:instrText>
        </w:r>
        <w:r w:rsidR="00390BBE">
          <w:rPr>
            <w:webHidden/>
          </w:rPr>
        </w:r>
        <w:r w:rsidR="00390BBE">
          <w:rPr>
            <w:webHidden/>
          </w:rPr>
          <w:fldChar w:fldCharType="separate"/>
        </w:r>
        <w:r w:rsidR="00390BBE">
          <w:rPr>
            <w:webHidden/>
          </w:rPr>
          <w:t>65</w:t>
        </w:r>
        <w:r w:rsidR="00390BBE">
          <w:rPr>
            <w:webHidden/>
          </w:rPr>
          <w:fldChar w:fldCharType="end"/>
        </w:r>
      </w:hyperlink>
    </w:p>
    <w:p w14:paraId="61B36978" w14:textId="5CCDE200" w:rsidR="00390BBE" w:rsidRDefault="00000000">
      <w:pPr>
        <w:pStyle w:val="TableofFigures"/>
        <w:rPr>
          <w:rFonts w:asciiTheme="minorHAnsi" w:eastAsiaTheme="minorEastAsia" w:hAnsiTheme="minorHAnsi" w:cstheme="minorBidi"/>
          <w:sz w:val="22"/>
          <w:szCs w:val="22"/>
        </w:rPr>
      </w:pPr>
      <w:hyperlink w:anchor="_Toc133669196" w:history="1">
        <w:r w:rsidR="00390BBE" w:rsidRPr="002E201B">
          <w:rPr>
            <w:rStyle w:val="Hyperlink"/>
          </w:rPr>
          <w:t>Zdrojový kód 2: Různé způsoby průchodu maticí při sčítání matic. [6]</w:t>
        </w:r>
        <w:r w:rsidR="00390BBE">
          <w:rPr>
            <w:webHidden/>
          </w:rPr>
          <w:tab/>
        </w:r>
        <w:r w:rsidR="00390BBE">
          <w:rPr>
            <w:webHidden/>
          </w:rPr>
          <w:fldChar w:fldCharType="begin"/>
        </w:r>
        <w:r w:rsidR="00390BBE">
          <w:rPr>
            <w:webHidden/>
          </w:rPr>
          <w:instrText xml:space="preserve"> PAGEREF _Toc133669196 \h </w:instrText>
        </w:r>
        <w:r w:rsidR="00390BBE">
          <w:rPr>
            <w:webHidden/>
          </w:rPr>
        </w:r>
        <w:r w:rsidR="00390BBE">
          <w:rPr>
            <w:webHidden/>
          </w:rPr>
          <w:fldChar w:fldCharType="separate"/>
        </w:r>
        <w:r w:rsidR="00390BBE">
          <w:rPr>
            <w:webHidden/>
          </w:rPr>
          <w:t>67</w:t>
        </w:r>
        <w:r w:rsidR="00390BBE">
          <w:rPr>
            <w:webHidden/>
          </w:rPr>
          <w:fldChar w:fldCharType="end"/>
        </w:r>
      </w:hyperlink>
    </w:p>
    <w:p w14:paraId="3AE21508" w14:textId="6816B4B6" w:rsidR="00390BBE" w:rsidRDefault="00000000">
      <w:pPr>
        <w:pStyle w:val="TableofFigures"/>
        <w:rPr>
          <w:rFonts w:asciiTheme="minorHAnsi" w:eastAsiaTheme="minorEastAsia" w:hAnsiTheme="minorHAnsi" w:cstheme="minorBidi"/>
          <w:sz w:val="22"/>
          <w:szCs w:val="22"/>
        </w:rPr>
      </w:pPr>
      <w:hyperlink w:anchor="_Toc133669197" w:history="1">
        <w:r w:rsidR="00390BBE" w:rsidRPr="002E201B">
          <w:rPr>
            <w:rStyle w:val="Hyperlink"/>
          </w:rPr>
          <w:t>Zdrojový kód 3: Smyčka se závislostí a bez závislosti. [7]</w:t>
        </w:r>
        <w:r w:rsidR="00390BBE">
          <w:rPr>
            <w:webHidden/>
          </w:rPr>
          <w:tab/>
        </w:r>
        <w:r w:rsidR="00390BBE">
          <w:rPr>
            <w:webHidden/>
          </w:rPr>
          <w:fldChar w:fldCharType="begin"/>
        </w:r>
        <w:r w:rsidR="00390BBE">
          <w:rPr>
            <w:webHidden/>
          </w:rPr>
          <w:instrText xml:space="preserve"> PAGEREF _Toc133669197 \h </w:instrText>
        </w:r>
        <w:r w:rsidR="00390BBE">
          <w:rPr>
            <w:webHidden/>
          </w:rPr>
        </w:r>
        <w:r w:rsidR="00390BBE">
          <w:rPr>
            <w:webHidden/>
          </w:rPr>
          <w:fldChar w:fldCharType="separate"/>
        </w:r>
        <w:r w:rsidR="00390BBE">
          <w:rPr>
            <w:webHidden/>
          </w:rPr>
          <w:t>67</w:t>
        </w:r>
        <w:r w:rsidR="00390BBE">
          <w:rPr>
            <w:webHidden/>
          </w:rPr>
          <w:fldChar w:fldCharType="end"/>
        </w:r>
      </w:hyperlink>
    </w:p>
    <w:p w14:paraId="0E4DB817" w14:textId="3EB8915A" w:rsidR="00390BBE" w:rsidRDefault="00000000">
      <w:pPr>
        <w:pStyle w:val="TableofFigures"/>
        <w:rPr>
          <w:rFonts w:asciiTheme="minorHAnsi" w:eastAsiaTheme="minorEastAsia" w:hAnsiTheme="minorHAnsi" w:cstheme="minorBidi"/>
          <w:sz w:val="22"/>
          <w:szCs w:val="22"/>
        </w:rPr>
      </w:pPr>
      <w:hyperlink w:anchor="_Toc133669198" w:history="1">
        <w:r w:rsidR="00390BBE" w:rsidRPr="002E201B">
          <w:rPr>
            <w:rStyle w:val="Hyperlink"/>
          </w:rPr>
          <w:t>Zdrojový kód 4: Loop unrolling. [6]</w:t>
        </w:r>
        <w:r w:rsidR="00390BBE">
          <w:rPr>
            <w:webHidden/>
          </w:rPr>
          <w:tab/>
        </w:r>
        <w:r w:rsidR="00390BBE">
          <w:rPr>
            <w:webHidden/>
          </w:rPr>
          <w:fldChar w:fldCharType="begin"/>
        </w:r>
        <w:r w:rsidR="00390BBE">
          <w:rPr>
            <w:webHidden/>
          </w:rPr>
          <w:instrText xml:space="preserve"> PAGEREF _Toc133669198 \h </w:instrText>
        </w:r>
        <w:r w:rsidR="00390BBE">
          <w:rPr>
            <w:webHidden/>
          </w:rPr>
        </w:r>
        <w:r w:rsidR="00390BBE">
          <w:rPr>
            <w:webHidden/>
          </w:rPr>
          <w:fldChar w:fldCharType="separate"/>
        </w:r>
        <w:r w:rsidR="00390BBE">
          <w:rPr>
            <w:webHidden/>
          </w:rPr>
          <w:t>68</w:t>
        </w:r>
        <w:r w:rsidR="00390BBE">
          <w:rPr>
            <w:webHidden/>
          </w:rPr>
          <w:fldChar w:fldCharType="end"/>
        </w:r>
      </w:hyperlink>
    </w:p>
    <w:p w14:paraId="569BF836" w14:textId="71B23BF0" w:rsidR="00390BBE" w:rsidRDefault="00000000">
      <w:pPr>
        <w:pStyle w:val="TableofFigures"/>
        <w:rPr>
          <w:rFonts w:asciiTheme="minorHAnsi" w:eastAsiaTheme="minorEastAsia" w:hAnsiTheme="minorHAnsi" w:cstheme="minorBidi"/>
          <w:sz w:val="22"/>
          <w:szCs w:val="22"/>
        </w:rPr>
      </w:pPr>
      <w:hyperlink w:anchor="_Toc133669199" w:history="1">
        <w:r w:rsidR="00390BBE" w:rsidRPr="002E201B">
          <w:rPr>
            <w:rStyle w:val="Hyperlink"/>
          </w:rPr>
          <w:t>Zdrojový kód 5: Průchod smyčkou s různým krokem. [Zdroj vlastní]</w:t>
        </w:r>
        <w:r w:rsidR="00390BBE">
          <w:rPr>
            <w:webHidden/>
          </w:rPr>
          <w:tab/>
        </w:r>
        <w:r w:rsidR="00390BBE">
          <w:rPr>
            <w:webHidden/>
          </w:rPr>
          <w:fldChar w:fldCharType="begin"/>
        </w:r>
        <w:r w:rsidR="00390BBE">
          <w:rPr>
            <w:webHidden/>
          </w:rPr>
          <w:instrText xml:space="preserve"> PAGEREF _Toc133669199 \h </w:instrText>
        </w:r>
        <w:r w:rsidR="00390BBE">
          <w:rPr>
            <w:webHidden/>
          </w:rPr>
        </w:r>
        <w:r w:rsidR="00390BBE">
          <w:rPr>
            <w:webHidden/>
          </w:rPr>
          <w:fldChar w:fldCharType="separate"/>
        </w:r>
        <w:r w:rsidR="00390BBE">
          <w:rPr>
            <w:webHidden/>
          </w:rPr>
          <w:t>69</w:t>
        </w:r>
        <w:r w:rsidR="00390BBE">
          <w:rPr>
            <w:webHidden/>
          </w:rPr>
          <w:fldChar w:fldCharType="end"/>
        </w:r>
      </w:hyperlink>
    </w:p>
    <w:p w14:paraId="388E0FC0" w14:textId="447679D5" w:rsidR="00390BBE" w:rsidRDefault="00000000">
      <w:pPr>
        <w:pStyle w:val="TableofFigures"/>
        <w:rPr>
          <w:rFonts w:asciiTheme="minorHAnsi" w:eastAsiaTheme="minorEastAsia" w:hAnsiTheme="minorHAnsi" w:cstheme="minorBidi"/>
          <w:sz w:val="22"/>
          <w:szCs w:val="22"/>
        </w:rPr>
      </w:pPr>
      <w:hyperlink w:anchor="_Toc133669200" w:history="1">
        <w:r w:rsidR="00390BBE" w:rsidRPr="002E201B">
          <w:rPr>
            <w:rStyle w:val="Hyperlink"/>
          </w:rPr>
          <w:t>Zdrojový kód 6: Přístupy do pole s různým krokem. [Zdroj vlastní]</w:t>
        </w:r>
        <w:r w:rsidR="00390BBE">
          <w:rPr>
            <w:webHidden/>
          </w:rPr>
          <w:tab/>
        </w:r>
        <w:r w:rsidR="00390BBE">
          <w:rPr>
            <w:webHidden/>
          </w:rPr>
          <w:fldChar w:fldCharType="begin"/>
        </w:r>
        <w:r w:rsidR="00390BBE">
          <w:rPr>
            <w:webHidden/>
          </w:rPr>
          <w:instrText xml:space="preserve"> PAGEREF _Toc133669200 \h </w:instrText>
        </w:r>
        <w:r w:rsidR="00390BBE">
          <w:rPr>
            <w:webHidden/>
          </w:rPr>
        </w:r>
        <w:r w:rsidR="00390BBE">
          <w:rPr>
            <w:webHidden/>
          </w:rPr>
          <w:fldChar w:fldCharType="separate"/>
        </w:r>
        <w:r w:rsidR="00390BBE">
          <w:rPr>
            <w:webHidden/>
          </w:rPr>
          <w:t>70</w:t>
        </w:r>
        <w:r w:rsidR="00390BBE">
          <w:rPr>
            <w:webHidden/>
          </w:rPr>
          <w:fldChar w:fldCharType="end"/>
        </w:r>
      </w:hyperlink>
    </w:p>
    <w:p w14:paraId="3CFF1450" w14:textId="04D9DC0F" w:rsidR="00390BBE" w:rsidRDefault="00000000">
      <w:pPr>
        <w:pStyle w:val="TableofFigures"/>
        <w:rPr>
          <w:rFonts w:asciiTheme="minorHAnsi" w:eastAsiaTheme="minorEastAsia" w:hAnsiTheme="minorHAnsi" w:cstheme="minorBidi"/>
          <w:sz w:val="22"/>
          <w:szCs w:val="22"/>
        </w:rPr>
      </w:pPr>
      <w:hyperlink w:anchor="_Toc133669201" w:history="1">
        <w:r w:rsidR="00390BBE" w:rsidRPr="002E201B">
          <w:rPr>
            <w:rStyle w:val="Hyperlink"/>
          </w:rPr>
          <w:t>Zdrojový kód 7: Separace často odkazovaných a málo odkazovaných dat. [Zdroj vlastní]</w:t>
        </w:r>
        <w:r w:rsidR="00390BBE">
          <w:rPr>
            <w:webHidden/>
          </w:rPr>
          <w:tab/>
        </w:r>
        <w:r w:rsidR="00390BBE">
          <w:rPr>
            <w:webHidden/>
          </w:rPr>
          <w:fldChar w:fldCharType="begin"/>
        </w:r>
        <w:r w:rsidR="00390BBE">
          <w:rPr>
            <w:webHidden/>
          </w:rPr>
          <w:instrText xml:space="preserve"> PAGEREF _Toc133669201 \h </w:instrText>
        </w:r>
        <w:r w:rsidR="00390BBE">
          <w:rPr>
            <w:webHidden/>
          </w:rPr>
        </w:r>
        <w:r w:rsidR="00390BBE">
          <w:rPr>
            <w:webHidden/>
          </w:rPr>
          <w:fldChar w:fldCharType="separate"/>
        </w:r>
        <w:r w:rsidR="00390BBE">
          <w:rPr>
            <w:webHidden/>
          </w:rPr>
          <w:t>71</w:t>
        </w:r>
        <w:r w:rsidR="00390BBE">
          <w:rPr>
            <w:webHidden/>
          </w:rPr>
          <w:fldChar w:fldCharType="end"/>
        </w:r>
      </w:hyperlink>
    </w:p>
    <w:p w14:paraId="20BB198E" w14:textId="1C16C700" w:rsidR="00390BBE" w:rsidRDefault="00000000">
      <w:pPr>
        <w:pStyle w:val="TableofFigures"/>
        <w:rPr>
          <w:rFonts w:asciiTheme="minorHAnsi" w:eastAsiaTheme="minorEastAsia" w:hAnsiTheme="minorHAnsi" w:cstheme="minorBidi"/>
          <w:sz w:val="22"/>
          <w:szCs w:val="22"/>
        </w:rPr>
      </w:pPr>
      <w:hyperlink w:anchor="_Toc133669202" w:history="1">
        <w:r w:rsidR="00390BBE" w:rsidRPr="002E201B">
          <w:rPr>
            <w:rStyle w:val="Hyperlink"/>
          </w:rPr>
          <w:t>Zdrojový kód 8: AoS a SoA přístup. [Zdroj vlastní]</w:t>
        </w:r>
        <w:r w:rsidR="00390BBE">
          <w:rPr>
            <w:webHidden/>
          </w:rPr>
          <w:tab/>
        </w:r>
        <w:r w:rsidR="00390BBE">
          <w:rPr>
            <w:webHidden/>
          </w:rPr>
          <w:fldChar w:fldCharType="begin"/>
        </w:r>
        <w:r w:rsidR="00390BBE">
          <w:rPr>
            <w:webHidden/>
          </w:rPr>
          <w:instrText xml:space="preserve"> PAGEREF _Toc133669202 \h </w:instrText>
        </w:r>
        <w:r w:rsidR="00390BBE">
          <w:rPr>
            <w:webHidden/>
          </w:rPr>
        </w:r>
        <w:r w:rsidR="00390BBE">
          <w:rPr>
            <w:webHidden/>
          </w:rPr>
          <w:fldChar w:fldCharType="separate"/>
        </w:r>
        <w:r w:rsidR="00390BBE">
          <w:rPr>
            <w:webHidden/>
          </w:rPr>
          <w:t>72</w:t>
        </w:r>
        <w:r w:rsidR="00390BBE">
          <w:rPr>
            <w:webHidden/>
          </w:rPr>
          <w:fldChar w:fldCharType="end"/>
        </w:r>
      </w:hyperlink>
    </w:p>
    <w:p w14:paraId="44D023EB" w14:textId="665CFCDD" w:rsidR="00390BBE" w:rsidRDefault="00000000">
      <w:pPr>
        <w:pStyle w:val="TableofFigures"/>
        <w:rPr>
          <w:rFonts w:asciiTheme="minorHAnsi" w:eastAsiaTheme="minorEastAsia" w:hAnsiTheme="minorHAnsi" w:cstheme="minorBidi"/>
          <w:sz w:val="22"/>
          <w:szCs w:val="22"/>
        </w:rPr>
      </w:pPr>
      <w:hyperlink w:anchor="_Toc133669203" w:history="1">
        <w:r w:rsidR="00390BBE" w:rsidRPr="002E201B">
          <w:rPr>
            <w:rStyle w:val="Hyperlink"/>
          </w:rPr>
          <w:t>Zdrojový kód 9: Suma hodnot v poli: skalární a SIMD způsob. [Zdroj vlastní]</w:t>
        </w:r>
        <w:r w:rsidR="00390BBE">
          <w:rPr>
            <w:webHidden/>
          </w:rPr>
          <w:tab/>
        </w:r>
        <w:r w:rsidR="00390BBE">
          <w:rPr>
            <w:webHidden/>
          </w:rPr>
          <w:fldChar w:fldCharType="begin"/>
        </w:r>
        <w:r w:rsidR="00390BBE">
          <w:rPr>
            <w:webHidden/>
          </w:rPr>
          <w:instrText xml:space="preserve"> PAGEREF _Toc133669203 \h </w:instrText>
        </w:r>
        <w:r w:rsidR="00390BBE">
          <w:rPr>
            <w:webHidden/>
          </w:rPr>
        </w:r>
        <w:r w:rsidR="00390BBE">
          <w:rPr>
            <w:webHidden/>
          </w:rPr>
          <w:fldChar w:fldCharType="separate"/>
        </w:r>
        <w:r w:rsidR="00390BBE">
          <w:rPr>
            <w:webHidden/>
          </w:rPr>
          <w:t>73</w:t>
        </w:r>
        <w:r w:rsidR="00390BBE">
          <w:rPr>
            <w:webHidden/>
          </w:rPr>
          <w:fldChar w:fldCharType="end"/>
        </w:r>
      </w:hyperlink>
    </w:p>
    <w:p w14:paraId="7FFEC536" w14:textId="472845E5" w:rsidR="00390BBE" w:rsidRDefault="00000000">
      <w:pPr>
        <w:pStyle w:val="TableofFigures"/>
        <w:rPr>
          <w:rFonts w:asciiTheme="minorHAnsi" w:eastAsiaTheme="minorEastAsia" w:hAnsiTheme="minorHAnsi" w:cstheme="minorBidi"/>
          <w:sz w:val="22"/>
          <w:szCs w:val="22"/>
        </w:rPr>
      </w:pPr>
      <w:hyperlink w:anchor="_Toc133669204" w:history="1">
        <w:r w:rsidR="00390BBE" w:rsidRPr="002E201B">
          <w:rPr>
            <w:rStyle w:val="Hyperlink"/>
          </w:rPr>
          <w:t>Zdrojový kód 10: Vliv pořadí proměnných v datové struktuře na její velikost. [Zdroj vlastní]</w:t>
        </w:r>
        <w:r w:rsidR="00390BBE">
          <w:rPr>
            <w:webHidden/>
          </w:rPr>
          <w:tab/>
        </w:r>
        <w:r w:rsidR="00390BBE">
          <w:rPr>
            <w:webHidden/>
          </w:rPr>
          <w:fldChar w:fldCharType="begin"/>
        </w:r>
        <w:r w:rsidR="00390BBE">
          <w:rPr>
            <w:webHidden/>
          </w:rPr>
          <w:instrText xml:space="preserve"> PAGEREF _Toc133669204 \h </w:instrText>
        </w:r>
        <w:r w:rsidR="00390BBE">
          <w:rPr>
            <w:webHidden/>
          </w:rPr>
        </w:r>
        <w:r w:rsidR="00390BBE">
          <w:rPr>
            <w:webHidden/>
          </w:rPr>
          <w:fldChar w:fldCharType="separate"/>
        </w:r>
        <w:r w:rsidR="00390BBE">
          <w:rPr>
            <w:webHidden/>
          </w:rPr>
          <w:t>74</w:t>
        </w:r>
        <w:r w:rsidR="00390BBE">
          <w:rPr>
            <w:webHidden/>
          </w:rPr>
          <w:fldChar w:fldCharType="end"/>
        </w:r>
      </w:hyperlink>
    </w:p>
    <w:p w14:paraId="6BE09676" w14:textId="023E7D91" w:rsidR="00390BBE" w:rsidRDefault="00000000">
      <w:pPr>
        <w:pStyle w:val="TableofFigures"/>
        <w:rPr>
          <w:rFonts w:asciiTheme="minorHAnsi" w:eastAsiaTheme="minorEastAsia" w:hAnsiTheme="minorHAnsi" w:cstheme="minorBidi"/>
          <w:sz w:val="22"/>
          <w:szCs w:val="22"/>
        </w:rPr>
      </w:pPr>
      <w:hyperlink w:anchor="_Toc133669205" w:history="1">
        <w:r w:rsidR="00390BBE" w:rsidRPr="002E201B">
          <w:rPr>
            <w:rStyle w:val="Hyperlink"/>
          </w:rPr>
          <w:t>Zdrojový kód 11: Předvídatelnost podmínek. [Zdroj vlastní]</w:t>
        </w:r>
        <w:r w:rsidR="00390BBE">
          <w:rPr>
            <w:webHidden/>
          </w:rPr>
          <w:tab/>
        </w:r>
        <w:r w:rsidR="00390BBE">
          <w:rPr>
            <w:webHidden/>
          </w:rPr>
          <w:fldChar w:fldCharType="begin"/>
        </w:r>
        <w:r w:rsidR="00390BBE">
          <w:rPr>
            <w:webHidden/>
          </w:rPr>
          <w:instrText xml:space="preserve"> PAGEREF _Toc133669205 \h </w:instrText>
        </w:r>
        <w:r w:rsidR="00390BBE">
          <w:rPr>
            <w:webHidden/>
          </w:rPr>
        </w:r>
        <w:r w:rsidR="00390BBE">
          <w:rPr>
            <w:webHidden/>
          </w:rPr>
          <w:fldChar w:fldCharType="separate"/>
        </w:r>
        <w:r w:rsidR="00390BBE">
          <w:rPr>
            <w:webHidden/>
          </w:rPr>
          <w:t>75</w:t>
        </w:r>
        <w:r w:rsidR="00390BBE">
          <w:rPr>
            <w:webHidden/>
          </w:rPr>
          <w:fldChar w:fldCharType="end"/>
        </w:r>
      </w:hyperlink>
    </w:p>
    <w:p w14:paraId="21F911CC" w14:textId="3E45BF79" w:rsidR="00390BBE" w:rsidRDefault="00000000">
      <w:pPr>
        <w:pStyle w:val="TableofFigures"/>
        <w:rPr>
          <w:rFonts w:asciiTheme="minorHAnsi" w:eastAsiaTheme="minorEastAsia" w:hAnsiTheme="minorHAnsi" w:cstheme="minorBidi"/>
          <w:sz w:val="22"/>
          <w:szCs w:val="22"/>
        </w:rPr>
      </w:pPr>
      <w:hyperlink w:anchor="_Toc133669206" w:history="1">
        <w:r w:rsidR="00390BBE" w:rsidRPr="002E201B">
          <w:rPr>
            <w:rStyle w:val="Hyperlink"/>
          </w:rPr>
          <w:t>Zdrojový kód 12: Pravé a falešné sdílení. [Zdroj vlastní]</w:t>
        </w:r>
        <w:r w:rsidR="00390BBE">
          <w:rPr>
            <w:webHidden/>
          </w:rPr>
          <w:tab/>
        </w:r>
        <w:r w:rsidR="00390BBE">
          <w:rPr>
            <w:webHidden/>
          </w:rPr>
          <w:fldChar w:fldCharType="begin"/>
        </w:r>
        <w:r w:rsidR="00390BBE">
          <w:rPr>
            <w:webHidden/>
          </w:rPr>
          <w:instrText xml:space="preserve"> PAGEREF _Toc133669206 \h </w:instrText>
        </w:r>
        <w:r w:rsidR="00390BBE">
          <w:rPr>
            <w:webHidden/>
          </w:rPr>
        </w:r>
        <w:r w:rsidR="00390BBE">
          <w:rPr>
            <w:webHidden/>
          </w:rPr>
          <w:fldChar w:fldCharType="separate"/>
        </w:r>
        <w:r w:rsidR="00390BBE">
          <w:rPr>
            <w:webHidden/>
          </w:rPr>
          <w:t>76</w:t>
        </w:r>
        <w:r w:rsidR="00390BBE">
          <w:rPr>
            <w:webHidden/>
          </w:rPr>
          <w:fldChar w:fldCharType="end"/>
        </w:r>
      </w:hyperlink>
    </w:p>
    <w:p w14:paraId="6B2C8C5C" w14:textId="7BF5B426" w:rsidR="00390BBE" w:rsidRDefault="00000000">
      <w:pPr>
        <w:pStyle w:val="TableofFigures"/>
        <w:rPr>
          <w:rFonts w:asciiTheme="minorHAnsi" w:eastAsiaTheme="minorEastAsia" w:hAnsiTheme="minorHAnsi" w:cstheme="minorBidi"/>
          <w:sz w:val="22"/>
          <w:szCs w:val="22"/>
        </w:rPr>
      </w:pPr>
      <w:hyperlink w:anchor="_Toc133669207" w:history="1">
        <w:r w:rsidR="00390BBE" w:rsidRPr="002E201B">
          <w:rPr>
            <w:rStyle w:val="Hyperlink"/>
          </w:rPr>
          <w:t>Zdrojový kód 13: Demonstrace aliasingu paměti. [6]</w:t>
        </w:r>
        <w:r w:rsidR="00390BBE">
          <w:rPr>
            <w:webHidden/>
          </w:rPr>
          <w:tab/>
        </w:r>
        <w:r w:rsidR="00390BBE">
          <w:rPr>
            <w:webHidden/>
          </w:rPr>
          <w:fldChar w:fldCharType="begin"/>
        </w:r>
        <w:r w:rsidR="00390BBE">
          <w:rPr>
            <w:webHidden/>
          </w:rPr>
          <w:instrText xml:space="preserve"> PAGEREF _Toc133669207 \h </w:instrText>
        </w:r>
        <w:r w:rsidR="00390BBE">
          <w:rPr>
            <w:webHidden/>
          </w:rPr>
        </w:r>
        <w:r w:rsidR="00390BBE">
          <w:rPr>
            <w:webHidden/>
          </w:rPr>
          <w:fldChar w:fldCharType="separate"/>
        </w:r>
        <w:r w:rsidR="00390BBE">
          <w:rPr>
            <w:webHidden/>
          </w:rPr>
          <w:t>77</w:t>
        </w:r>
        <w:r w:rsidR="00390BBE">
          <w:rPr>
            <w:webHidden/>
          </w:rPr>
          <w:fldChar w:fldCharType="end"/>
        </w:r>
      </w:hyperlink>
    </w:p>
    <w:p w14:paraId="271189AE" w14:textId="43A86AD1" w:rsidR="00390BBE" w:rsidRDefault="00000000">
      <w:pPr>
        <w:pStyle w:val="TableofFigures"/>
        <w:rPr>
          <w:rFonts w:asciiTheme="minorHAnsi" w:eastAsiaTheme="minorEastAsia" w:hAnsiTheme="minorHAnsi" w:cstheme="minorBidi"/>
          <w:sz w:val="22"/>
          <w:szCs w:val="22"/>
        </w:rPr>
      </w:pPr>
      <w:hyperlink w:anchor="_Toc133669208" w:history="1">
        <w:r w:rsidR="00390BBE" w:rsidRPr="002E201B">
          <w:rPr>
            <w:rStyle w:val="Hyperlink"/>
          </w:rPr>
          <w:t>Zdrojový kód 14: Ukázka existence based processing. [Zdroj vlastní]</w:t>
        </w:r>
        <w:r w:rsidR="00390BBE">
          <w:rPr>
            <w:webHidden/>
          </w:rPr>
          <w:tab/>
        </w:r>
        <w:r w:rsidR="00390BBE">
          <w:rPr>
            <w:webHidden/>
          </w:rPr>
          <w:fldChar w:fldCharType="begin"/>
        </w:r>
        <w:r w:rsidR="00390BBE">
          <w:rPr>
            <w:webHidden/>
          </w:rPr>
          <w:instrText xml:space="preserve"> PAGEREF _Toc133669208 \h </w:instrText>
        </w:r>
        <w:r w:rsidR="00390BBE">
          <w:rPr>
            <w:webHidden/>
          </w:rPr>
        </w:r>
        <w:r w:rsidR="00390BBE">
          <w:rPr>
            <w:webHidden/>
          </w:rPr>
          <w:fldChar w:fldCharType="separate"/>
        </w:r>
        <w:r w:rsidR="00390BBE">
          <w:rPr>
            <w:webHidden/>
          </w:rPr>
          <w:t>79</w:t>
        </w:r>
        <w:r w:rsidR="00390BBE">
          <w:rPr>
            <w:webHidden/>
          </w:rPr>
          <w:fldChar w:fldCharType="end"/>
        </w:r>
      </w:hyperlink>
    </w:p>
    <w:p w14:paraId="4E044F87" w14:textId="66DB8D2F" w:rsidR="00F03DA6" w:rsidRDefault="009B665C">
      <w:r>
        <w:fldChar w:fldCharType="end"/>
      </w:r>
    </w:p>
    <w:p w14:paraId="166BD226" w14:textId="77777777" w:rsidR="00F03DA6" w:rsidRDefault="00F03DA6"/>
    <w:p w14:paraId="4169C90E" w14:textId="77777777" w:rsidR="00F03DA6" w:rsidRDefault="00F03DA6">
      <w:pPr>
        <w:pStyle w:val="Nadpis"/>
      </w:pPr>
      <w:bookmarkStart w:id="350" w:name="_Toc37577739"/>
      <w:bookmarkStart w:id="351" w:name="_Toc88120450"/>
      <w:bookmarkStart w:id="352" w:name="_Toc88120687"/>
      <w:bookmarkStart w:id="353" w:name="_Toc88120899"/>
      <w:bookmarkStart w:id="354" w:name="_Toc88121003"/>
      <w:bookmarkStart w:id="355" w:name="_Toc88121046"/>
      <w:bookmarkStart w:id="356" w:name="_Toc88121183"/>
      <w:bookmarkStart w:id="357" w:name="_Toc88121557"/>
      <w:bookmarkStart w:id="358" w:name="_Toc88121614"/>
      <w:bookmarkStart w:id="359" w:name="_Toc88121752"/>
      <w:bookmarkStart w:id="360" w:name="_Toc88122018"/>
      <w:bookmarkStart w:id="361" w:name="_Toc88124623"/>
      <w:bookmarkStart w:id="362" w:name="_Toc88124660"/>
      <w:bookmarkStart w:id="363" w:name="_Toc88124810"/>
      <w:bookmarkStart w:id="364" w:name="_Toc88125793"/>
      <w:bookmarkStart w:id="365" w:name="_Toc88126313"/>
      <w:bookmarkStart w:id="366" w:name="_Toc88126464"/>
      <w:bookmarkStart w:id="367" w:name="_Toc88126531"/>
      <w:bookmarkStart w:id="368" w:name="_Toc88126560"/>
      <w:bookmarkStart w:id="369" w:name="_Toc88126776"/>
      <w:bookmarkStart w:id="370" w:name="_Toc88126866"/>
      <w:bookmarkStart w:id="371" w:name="_Toc88127107"/>
      <w:bookmarkStart w:id="372" w:name="_Toc88127150"/>
      <w:bookmarkStart w:id="373" w:name="_Toc88128515"/>
      <w:bookmarkStart w:id="374" w:name="_Toc107634157"/>
      <w:bookmarkStart w:id="375" w:name="_Toc107635192"/>
      <w:bookmarkStart w:id="376" w:name="_Toc107635232"/>
      <w:bookmarkStart w:id="377" w:name="_Toc107635249"/>
      <w:bookmarkStart w:id="378" w:name="_Toc120888211"/>
      <w:bookmarkEnd w:id="349"/>
      <w:r>
        <w:lastRenderedPageBreak/>
        <w:t>Seznam Příloh</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158D9ECC" w14:textId="62C4461B" w:rsidR="00F03DA6" w:rsidRDefault="0054355B" w:rsidP="0054355B">
      <w:pPr>
        <w:ind w:left="1416" w:hanging="1416"/>
        <w:sectPr w:rsidR="00F03DA6">
          <w:headerReference w:type="default" r:id="rId73"/>
          <w:footerReference w:type="default" r:id="rId74"/>
          <w:type w:val="continuous"/>
          <w:pgSz w:w="11907" w:h="16840" w:code="9"/>
          <w:pgMar w:top="1701" w:right="1134" w:bottom="1134" w:left="1134" w:header="851" w:footer="709" w:gutter="851"/>
          <w:cols w:space="708"/>
        </w:sectPr>
      </w:pPr>
      <w:r>
        <w:t xml:space="preserve">Příloha P I:   </w:t>
      </w:r>
      <w:r>
        <w:tab/>
        <w:t>CD s diplomovou prací včetně zdrojového kódu, výsledků měření a spustitelných souborů</w:t>
      </w:r>
    </w:p>
    <w:p w14:paraId="7511ADC1" w14:textId="77777777" w:rsidR="00F03DA6" w:rsidRDefault="00F03DA6"/>
    <w:p w14:paraId="4243C76A" w14:textId="741A547A" w:rsidR="00294C06" w:rsidRDefault="00F03DA6">
      <w:pPr>
        <w:pStyle w:val="Title"/>
      </w:pPr>
      <w:r>
        <w:lastRenderedPageBreak/>
        <w:t xml:space="preserve">Příloha P I: </w:t>
      </w:r>
      <w:r w:rsidR="00893978">
        <w:t>CD</w:t>
      </w:r>
    </w:p>
    <w:p w14:paraId="7EED579D" w14:textId="14C89B6F" w:rsidR="00893978" w:rsidRDefault="00893978" w:rsidP="00893978">
      <w:r>
        <w:t>Přiložené CD obsahuje: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93978" w14:paraId="39EADC64" w14:textId="77777777" w:rsidTr="00893978">
        <w:tc>
          <w:tcPr>
            <w:tcW w:w="4389" w:type="dxa"/>
            <w:vAlign w:val="bottom"/>
          </w:tcPr>
          <w:p w14:paraId="5F249543" w14:textId="3DE866C3" w:rsidR="00893978" w:rsidRDefault="00893978" w:rsidP="00893978">
            <w:pPr>
              <w:jc w:val="left"/>
            </w:pPr>
            <w:r>
              <w:t>Diplomovou práci ve formátu .</w:t>
            </w:r>
            <w:proofErr w:type="spellStart"/>
            <w:r>
              <w:t>pdf</w:t>
            </w:r>
            <w:proofErr w:type="spellEnd"/>
            <w:r>
              <w:t>:</w:t>
            </w:r>
          </w:p>
        </w:tc>
        <w:tc>
          <w:tcPr>
            <w:tcW w:w="4389" w:type="dxa"/>
            <w:vAlign w:val="bottom"/>
          </w:tcPr>
          <w:p w14:paraId="197F0B8D" w14:textId="354C9EDB" w:rsidR="00893978" w:rsidRDefault="00893978" w:rsidP="00893978">
            <w:pPr>
              <w:jc w:val="left"/>
            </w:pPr>
            <w:r>
              <w:t>fulltext.pdf</w:t>
            </w:r>
          </w:p>
        </w:tc>
      </w:tr>
      <w:tr w:rsidR="00893978" w14:paraId="4C448D9E" w14:textId="77777777" w:rsidTr="00893978">
        <w:tc>
          <w:tcPr>
            <w:tcW w:w="4389" w:type="dxa"/>
            <w:vAlign w:val="bottom"/>
          </w:tcPr>
          <w:p w14:paraId="0215BCB4" w14:textId="05ECEFA2" w:rsidR="00893978" w:rsidRDefault="00893978" w:rsidP="00893978">
            <w:pPr>
              <w:jc w:val="left"/>
            </w:pPr>
            <w:r>
              <w:t>Komprimovaný zdrojový kód, výsledky měření a spustitelné soubory:</w:t>
            </w:r>
          </w:p>
        </w:tc>
        <w:tc>
          <w:tcPr>
            <w:tcW w:w="4389" w:type="dxa"/>
            <w:vAlign w:val="bottom"/>
          </w:tcPr>
          <w:p w14:paraId="32B2EA05" w14:textId="77777777" w:rsidR="00893978" w:rsidRDefault="00893978" w:rsidP="00893978">
            <w:pPr>
              <w:jc w:val="left"/>
            </w:pPr>
          </w:p>
          <w:p w14:paraId="16F4E6BD" w14:textId="2FB0F4FA" w:rsidR="00893978" w:rsidRDefault="00893978" w:rsidP="00893978">
            <w:pPr>
              <w:jc w:val="left"/>
            </w:pPr>
            <w:r>
              <w:t>prilohy.zip</w:t>
            </w:r>
          </w:p>
        </w:tc>
      </w:tr>
    </w:tbl>
    <w:p w14:paraId="36E38C7F" w14:textId="77777777" w:rsidR="00893978" w:rsidRPr="00893978" w:rsidRDefault="00893978" w:rsidP="00893978"/>
    <w:sectPr w:rsidR="00893978" w:rsidRPr="00893978">
      <w:headerReference w:type="default" r:id="rId75"/>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FFDC1" w14:textId="77777777" w:rsidR="004B21F9" w:rsidRDefault="004B21F9">
      <w:r>
        <w:separator/>
      </w:r>
    </w:p>
    <w:p w14:paraId="0636C55C" w14:textId="77777777" w:rsidR="004B21F9" w:rsidRDefault="004B21F9"/>
  </w:endnote>
  <w:endnote w:type="continuationSeparator" w:id="0">
    <w:p w14:paraId="2E37BBC3" w14:textId="77777777" w:rsidR="004B21F9" w:rsidRDefault="004B21F9">
      <w:r>
        <w:continuationSeparator/>
      </w:r>
    </w:p>
    <w:p w14:paraId="2B2AF2FF" w14:textId="77777777" w:rsidR="004B21F9" w:rsidRDefault="004B21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A313D" w14:textId="77777777" w:rsidR="004B21F9" w:rsidRDefault="004B21F9">
      <w:r>
        <w:separator/>
      </w:r>
    </w:p>
    <w:p w14:paraId="429FDC9C" w14:textId="77777777" w:rsidR="004B21F9" w:rsidRDefault="004B21F9"/>
  </w:footnote>
  <w:footnote w:type="continuationSeparator" w:id="0">
    <w:p w14:paraId="4DD2E3EC" w14:textId="77777777" w:rsidR="004B21F9" w:rsidRDefault="004B21F9">
      <w:r>
        <w:continuationSeparator/>
      </w:r>
    </w:p>
    <w:p w14:paraId="2E7EA608" w14:textId="77777777" w:rsidR="004B21F9" w:rsidRDefault="004B21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0D56AE"/>
    <w:multiLevelType w:val="hybridMultilevel"/>
    <w:tmpl w:val="89BA3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3"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4"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4"/>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1"/>
  </w:num>
  <w:num w:numId="19" w16cid:durableId="102726842">
    <w:abstractNumId w:val="32"/>
  </w:num>
  <w:num w:numId="20" w16cid:durableId="447629715">
    <w:abstractNumId w:val="12"/>
  </w:num>
  <w:num w:numId="21" w16cid:durableId="2097748313">
    <w:abstractNumId w:val="23"/>
  </w:num>
  <w:num w:numId="22" w16cid:durableId="85807700">
    <w:abstractNumId w:val="33"/>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30"/>
  </w:num>
  <w:num w:numId="32" w16cid:durableId="114059744">
    <w:abstractNumId w:val="27"/>
  </w:num>
  <w:num w:numId="33" w16cid:durableId="1517033913">
    <w:abstractNumId w:val="29"/>
  </w:num>
  <w:num w:numId="34" w16cid:durableId="950405604">
    <w:abstractNumId w:val="20"/>
  </w:num>
  <w:num w:numId="35" w16cid:durableId="7003278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3FCA"/>
    <w:rsid w:val="0001717F"/>
    <w:rsid w:val="000225EC"/>
    <w:rsid w:val="00022B1D"/>
    <w:rsid w:val="0002406B"/>
    <w:rsid w:val="00025909"/>
    <w:rsid w:val="00026BC1"/>
    <w:rsid w:val="00030163"/>
    <w:rsid w:val="00032CB9"/>
    <w:rsid w:val="00034F2D"/>
    <w:rsid w:val="00041E0D"/>
    <w:rsid w:val="00042C00"/>
    <w:rsid w:val="00045B5E"/>
    <w:rsid w:val="0005081B"/>
    <w:rsid w:val="00054030"/>
    <w:rsid w:val="000541D2"/>
    <w:rsid w:val="000544E4"/>
    <w:rsid w:val="00055318"/>
    <w:rsid w:val="000559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47D8"/>
    <w:rsid w:val="000953D4"/>
    <w:rsid w:val="000A150C"/>
    <w:rsid w:val="000A3737"/>
    <w:rsid w:val="000A4243"/>
    <w:rsid w:val="000A4788"/>
    <w:rsid w:val="000A4DFE"/>
    <w:rsid w:val="000B083F"/>
    <w:rsid w:val="000B5372"/>
    <w:rsid w:val="000B6148"/>
    <w:rsid w:val="000B6272"/>
    <w:rsid w:val="000B7047"/>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0C26"/>
    <w:rsid w:val="001020AE"/>
    <w:rsid w:val="00102976"/>
    <w:rsid w:val="00104ED2"/>
    <w:rsid w:val="001058D4"/>
    <w:rsid w:val="001069C7"/>
    <w:rsid w:val="0011110F"/>
    <w:rsid w:val="001113F2"/>
    <w:rsid w:val="00113570"/>
    <w:rsid w:val="00121730"/>
    <w:rsid w:val="00124BB4"/>
    <w:rsid w:val="00125139"/>
    <w:rsid w:val="001252A4"/>
    <w:rsid w:val="00133147"/>
    <w:rsid w:val="0013334D"/>
    <w:rsid w:val="00134106"/>
    <w:rsid w:val="00137CC8"/>
    <w:rsid w:val="00140CB9"/>
    <w:rsid w:val="001426E6"/>
    <w:rsid w:val="00144E7C"/>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657A"/>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478C"/>
    <w:rsid w:val="0021702A"/>
    <w:rsid w:val="0022350A"/>
    <w:rsid w:val="00224F26"/>
    <w:rsid w:val="002253CD"/>
    <w:rsid w:val="00225751"/>
    <w:rsid w:val="00227920"/>
    <w:rsid w:val="00234BDC"/>
    <w:rsid w:val="0023529A"/>
    <w:rsid w:val="00236129"/>
    <w:rsid w:val="0023685E"/>
    <w:rsid w:val="00237FC4"/>
    <w:rsid w:val="00240F72"/>
    <w:rsid w:val="002410F2"/>
    <w:rsid w:val="0024323B"/>
    <w:rsid w:val="00243620"/>
    <w:rsid w:val="00244C52"/>
    <w:rsid w:val="00245EFD"/>
    <w:rsid w:val="00246D26"/>
    <w:rsid w:val="002500B8"/>
    <w:rsid w:val="00250861"/>
    <w:rsid w:val="002527EB"/>
    <w:rsid w:val="0025386C"/>
    <w:rsid w:val="002543BD"/>
    <w:rsid w:val="002555DB"/>
    <w:rsid w:val="002557C9"/>
    <w:rsid w:val="00260166"/>
    <w:rsid w:val="00261130"/>
    <w:rsid w:val="002611FE"/>
    <w:rsid w:val="002628D9"/>
    <w:rsid w:val="00267614"/>
    <w:rsid w:val="00271CE5"/>
    <w:rsid w:val="00272A29"/>
    <w:rsid w:val="00272A97"/>
    <w:rsid w:val="00274BC6"/>
    <w:rsid w:val="00274EF6"/>
    <w:rsid w:val="00275265"/>
    <w:rsid w:val="00277DD0"/>
    <w:rsid w:val="00281225"/>
    <w:rsid w:val="002816F7"/>
    <w:rsid w:val="00285C50"/>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40AE"/>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5244"/>
    <w:rsid w:val="003563A1"/>
    <w:rsid w:val="00356821"/>
    <w:rsid w:val="00356B71"/>
    <w:rsid w:val="003575AA"/>
    <w:rsid w:val="00362E0D"/>
    <w:rsid w:val="0036637B"/>
    <w:rsid w:val="00367983"/>
    <w:rsid w:val="00370235"/>
    <w:rsid w:val="003739E5"/>
    <w:rsid w:val="00374A52"/>
    <w:rsid w:val="00377BD0"/>
    <w:rsid w:val="00380CB2"/>
    <w:rsid w:val="00384E57"/>
    <w:rsid w:val="003875E3"/>
    <w:rsid w:val="003906DE"/>
    <w:rsid w:val="00390BBE"/>
    <w:rsid w:val="00396FF6"/>
    <w:rsid w:val="003974DC"/>
    <w:rsid w:val="003A3529"/>
    <w:rsid w:val="003A5016"/>
    <w:rsid w:val="003B1AAB"/>
    <w:rsid w:val="003B1EF7"/>
    <w:rsid w:val="003B20C6"/>
    <w:rsid w:val="003B3361"/>
    <w:rsid w:val="003B3D2F"/>
    <w:rsid w:val="003B67C5"/>
    <w:rsid w:val="003B6984"/>
    <w:rsid w:val="003B72A0"/>
    <w:rsid w:val="003C15DC"/>
    <w:rsid w:val="003C27B2"/>
    <w:rsid w:val="003D10EC"/>
    <w:rsid w:val="003D19D5"/>
    <w:rsid w:val="003D3037"/>
    <w:rsid w:val="003D394B"/>
    <w:rsid w:val="003E2750"/>
    <w:rsid w:val="003E3FCC"/>
    <w:rsid w:val="003E69FD"/>
    <w:rsid w:val="003F0335"/>
    <w:rsid w:val="003F6453"/>
    <w:rsid w:val="00400440"/>
    <w:rsid w:val="00401D13"/>
    <w:rsid w:val="00402734"/>
    <w:rsid w:val="00405A58"/>
    <w:rsid w:val="004064E0"/>
    <w:rsid w:val="00410C92"/>
    <w:rsid w:val="00412482"/>
    <w:rsid w:val="00412F12"/>
    <w:rsid w:val="004135CE"/>
    <w:rsid w:val="00415FA8"/>
    <w:rsid w:val="0041681B"/>
    <w:rsid w:val="004204E8"/>
    <w:rsid w:val="0042206B"/>
    <w:rsid w:val="004226BE"/>
    <w:rsid w:val="00424AD8"/>
    <w:rsid w:val="0042535C"/>
    <w:rsid w:val="00425408"/>
    <w:rsid w:val="00426DDC"/>
    <w:rsid w:val="00430EA9"/>
    <w:rsid w:val="00431BB9"/>
    <w:rsid w:val="004327E5"/>
    <w:rsid w:val="00432EA5"/>
    <w:rsid w:val="00433AC9"/>
    <w:rsid w:val="00434808"/>
    <w:rsid w:val="00435846"/>
    <w:rsid w:val="00435C72"/>
    <w:rsid w:val="00440344"/>
    <w:rsid w:val="004417B1"/>
    <w:rsid w:val="00442D43"/>
    <w:rsid w:val="004512E3"/>
    <w:rsid w:val="00455AF2"/>
    <w:rsid w:val="004572E3"/>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1F9"/>
    <w:rsid w:val="004B2664"/>
    <w:rsid w:val="004B2916"/>
    <w:rsid w:val="004B428A"/>
    <w:rsid w:val="004B4D7C"/>
    <w:rsid w:val="004C20C4"/>
    <w:rsid w:val="004C49FD"/>
    <w:rsid w:val="004D14A4"/>
    <w:rsid w:val="004D1902"/>
    <w:rsid w:val="004D4ACC"/>
    <w:rsid w:val="004D56D0"/>
    <w:rsid w:val="004D63A2"/>
    <w:rsid w:val="004E039D"/>
    <w:rsid w:val="004E1627"/>
    <w:rsid w:val="004E46D3"/>
    <w:rsid w:val="004E51A0"/>
    <w:rsid w:val="004E7BE0"/>
    <w:rsid w:val="004F0A86"/>
    <w:rsid w:val="004F13C6"/>
    <w:rsid w:val="004F5384"/>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270F5"/>
    <w:rsid w:val="00531011"/>
    <w:rsid w:val="005310D8"/>
    <w:rsid w:val="005338EA"/>
    <w:rsid w:val="00534690"/>
    <w:rsid w:val="0054234D"/>
    <w:rsid w:val="005425A1"/>
    <w:rsid w:val="0054355B"/>
    <w:rsid w:val="00543E9B"/>
    <w:rsid w:val="005446A4"/>
    <w:rsid w:val="00546A6C"/>
    <w:rsid w:val="005477A4"/>
    <w:rsid w:val="00550C95"/>
    <w:rsid w:val="0055619E"/>
    <w:rsid w:val="0055701B"/>
    <w:rsid w:val="00562A72"/>
    <w:rsid w:val="00565672"/>
    <w:rsid w:val="0056571D"/>
    <w:rsid w:val="005715E6"/>
    <w:rsid w:val="00573BDB"/>
    <w:rsid w:val="00577B8B"/>
    <w:rsid w:val="00587834"/>
    <w:rsid w:val="00596537"/>
    <w:rsid w:val="005A2F42"/>
    <w:rsid w:val="005A33C8"/>
    <w:rsid w:val="005A4CC9"/>
    <w:rsid w:val="005B1C52"/>
    <w:rsid w:val="005B295C"/>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171D"/>
    <w:rsid w:val="005F43CA"/>
    <w:rsid w:val="005F71D9"/>
    <w:rsid w:val="005F7FAF"/>
    <w:rsid w:val="00600445"/>
    <w:rsid w:val="00600A14"/>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099F"/>
    <w:rsid w:val="00683B3D"/>
    <w:rsid w:val="0068655A"/>
    <w:rsid w:val="00687787"/>
    <w:rsid w:val="00691BE1"/>
    <w:rsid w:val="0069372C"/>
    <w:rsid w:val="00697589"/>
    <w:rsid w:val="006A3247"/>
    <w:rsid w:val="006A38F3"/>
    <w:rsid w:val="006A48E3"/>
    <w:rsid w:val="006B3F4A"/>
    <w:rsid w:val="006B6206"/>
    <w:rsid w:val="006B695F"/>
    <w:rsid w:val="006C1AAB"/>
    <w:rsid w:val="006C7A46"/>
    <w:rsid w:val="006D1ED0"/>
    <w:rsid w:val="006D32C5"/>
    <w:rsid w:val="006D513E"/>
    <w:rsid w:val="006E4948"/>
    <w:rsid w:val="006E5A06"/>
    <w:rsid w:val="006E6114"/>
    <w:rsid w:val="006F0593"/>
    <w:rsid w:val="006F07B1"/>
    <w:rsid w:val="006F0BCD"/>
    <w:rsid w:val="006F1CFE"/>
    <w:rsid w:val="006F1DD5"/>
    <w:rsid w:val="0070118B"/>
    <w:rsid w:val="00701A8A"/>
    <w:rsid w:val="00701E9C"/>
    <w:rsid w:val="00712434"/>
    <w:rsid w:val="00717E2E"/>
    <w:rsid w:val="007321AB"/>
    <w:rsid w:val="007321F2"/>
    <w:rsid w:val="007329C1"/>
    <w:rsid w:val="00734A88"/>
    <w:rsid w:val="00735EF1"/>
    <w:rsid w:val="00737F3D"/>
    <w:rsid w:val="007400A9"/>
    <w:rsid w:val="007403BF"/>
    <w:rsid w:val="00742418"/>
    <w:rsid w:val="00742434"/>
    <w:rsid w:val="00744DAD"/>
    <w:rsid w:val="00750877"/>
    <w:rsid w:val="0075248B"/>
    <w:rsid w:val="00752FA2"/>
    <w:rsid w:val="007531E1"/>
    <w:rsid w:val="00755A36"/>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E1706"/>
    <w:rsid w:val="007F2617"/>
    <w:rsid w:val="007F53E4"/>
    <w:rsid w:val="007F58CD"/>
    <w:rsid w:val="007F5F26"/>
    <w:rsid w:val="0080507C"/>
    <w:rsid w:val="0080525A"/>
    <w:rsid w:val="008053D9"/>
    <w:rsid w:val="00806A75"/>
    <w:rsid w:val="008148E8"/>
    <w:rsid w:val="0082173E"/>
    <w:rsid w:val="0082355B"/>
    <w:rsid w:val="00823BD4"/>
    <w:rsid w:val="00824AFB"/>
    <w:rsid w:val="00824E48"/>
    <w:rsid w:val="00825B3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719BE"/>
    <w:rsid w:val="00882218"/>
    <w:rsid w:val="0088483E"/>
    <w:rsid w:val="00886618"/>
    <w:rsid w:val="00886ACD"/>
    <w:rsid w:val="00886AD9"/>
    <w:rsid w:val="008923F9"/>
    <w:rsid w:val="00893978"/>
    <w:rsid w:val="008A15A5"/>
    <w:rsid w:val="008A30E1"/>
    <w:rsid w:val="008A3E17"/>
    <w:rsid w:val="008A629B"/>
    <w:rsid w:val="008B0000"/>
    <w:rsid w:val="008B4469"/>
    <w:rsid w:val="008B5103"/>
    <w:rsid w:val="008B5C16"/>
    <w:rsid w:val="008B66C7"/>
    <w:rsid w:val="008B7293"/>
    <w:rsid w:val="008C071F"/>
    <w:rsid w:val="008C12A4"/>
    <w:rsid w:val="008C390E"/>
    <w:rsid w:val="008C627B"/>
    <w:rsid w:val="008D69E0"/>
    <w:rsid w:val="008E16E3"/>
    <w:rsid w:val="008E42E1"/>
    <w:rsid w:val="008E5EB1"/>
    <w:rsid w:val="008F11E8"/>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2E2A"/>
    <w:rsid w:val="0096694A"/>
    <w:rsid w:val="009678B0"/>
    <w:rsid w:val="009702FA"/>
    <w:rsid w:val="00972EEA"/>
    <w:rsid w:val="0097728F"/>
    <w:rsid w:val="00977B70"/>
    <w:rsid w:val="00981144"/>
    <w:rsid w:val="00983FAF"/>
    <w:rsid w:val="00985469"/>
    <w:rsid w:val="00992EDC"/>
    <w:rsid w:val="009947B3"/>
    <w:rsid w:val="00997614"/>
    <w:rsid w:val="009A3277"/>
    <w:rsid w:val="009A6F17"/>
    <w:rsid w:val="009B00AF"/>
    <w:rsid w:val="009B1537"/>
    <w:rsid w:val="009B2357"/>
    <w:rsid w:val="009B291B"/>
    <w:rsid w:val="009B665C"/>
    <w:rsid w:val="009B78F3"/>
    <w:rsid w:val="009C0368"/>
    <w:rsid w:val="009C1833"/>
    <w:rsid w:val="009C2AEE"/>
    <w:rsid w:val="009C2E2C"/>
    <w:rsid w:val="009C3AE9"/>
    <w:rsid w:val="009C3F3A"/>
    <w:rsid w:val="009D3525"/>
    <w:rsid w:val="009D4B76"/>
    <w:rsid w:val="009D52B1"/>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16E8C"/>
    <w:rsid w:val="00A20DB0"/>
    <w:rsid w:val="00A22379"/>
    <w:rsid w:val="00A26DA4"/>
    <w:rsid w:val="00A357E1"/>
    <w:rsid w:val="00A43358"/>
    <w:rsid w:val="00A43BEC"/>
    <w:rsid w:val="00A46CC2"/>
    <w:rsid w:val="00A47138"/>
    <w:rsid w:val="00A526BD"/>
    <w:rsid w:val="00A529EB"/>
    <w:rsid w:val="00A62508"/>
    <w:rsid w:val="00A638C5"/>
    <w:rsid w:val="00A63C16"/>
    <w:rsid w:val="00A65BA5"/>
    <w:rsid w:val="00A66C79"/>
    <w:rsid w:val="00A70200"/>
    <w:rsid w:val="00A7088F"/>
    <w:rsid w:val="00A709FB"/>
    <w:rsid w:val="00A7306D"/>
    <w:rsid w:val="00A7417D"/>
    <w:rsid w:val="00A741FF"/>
    <w:rsid w:val="00A74DA1"/>
    <w:rsid w:val="00A75C00"/>
    <w:rsid w:val="00A762D8"/>
    <w:rsid w:val="00A7698F"/>
    <w:rsid w:val="00A81541"/>
    <w:rsid w:val="00A81E18"/>
    <w:rsid w:val="00A84E58"/>
    <w:rsid w:val="00A86AF0"/>
    <w:rsid w:val="00A87180"/>
    <w:rsid w:val="00A92BCC"/>
    <w:rsid w:val="00A92F1B"/>
    <w:rsid w:val="00A94CAC"/>
    <w:rsid w:val="00A9591F"/>
    <w:rsid w:val="00A971BB"/>
    <w:rsid w:val="00A97B23"/>
    <w:rsid w:val="00AA13A1"/>
    <w:rsid w:val="00AA3B2A"/>
    <w:rsid w:val="00AA6149"/>
    <w:rsid w:val="00AA6D16"/>
    <w:rsid w:val="00AB12AD"/>
    <w:rsid w:val="00AB1925"/>
    <w:rsid w:val="00AB23A3"/>
    <w:rsid w:val="00AB24B7"/>
    <w:rsid w:val="00AB3357"/>
    <w:rsid w:val="00AB6B49"/>
    <w:rsid w:val="00AC09AC"/>
    <w:rsid w:val="00AC2724"/>
    <w:rsid w:val="00AC316F"/>
    <w:rsid w:val="00AC3320"/>
    <w:rsid w:val="00AC36DE"/>
    <w:rsid w:val="00AC5D37"/>
    <w:rsid w:val="00AD1707"/>
    <w:rsid w:val="00AD3DBC"/>
    <w:rsid w:val="00AD3F01"/>
    <w:rsid w:val="00AD3F43"/>
    <w:rsid w:val="00AD78B6"/>
    <w:rsid w:val="00AD7F70"/>
    <w:rsid w:val="00AE0465"/>
    <w:rsid w:val="00AE049B"/>
    <w:rsid w:val="00AE7095"/>
    <w:rsid w:val="00AF23F1"/>
    <w:rsid w:val="00AF2622"/>
    <w:rsid w:val="00AF264C"/>
    <w:rsid w:val="00AF35C1"/>
    <w:rsid w:val="00AF6205"/>
    <w:rsid w:val="00AF7AF5"/>
    <w:rsid w:val="00B006DA"/>
    <w:rsid w:val="00B01498"/>
    <w:rsid w:val="00B039DD"/>
    <w:rsid w:val="00B06549"/>
    <w:rsid w:val="00B11728"/>
    <w:rsid w:val="00B20F68"/>
    <w:rsid w:val="00B22439"/>
    <w:rsid w:val="00B2272F"/>
    <w:rsid w:val="00B31374"/>
    <w:rsid w:val="00B317FA"/>
    <w:rsid w:val="00B36C2B"/>
    <w:rsid w:val="00B40863"/>
    <w:rsid w:val="00B40AD7"/>
    <w:rsid w:val="00B41E7E"/>
    <w:rsid w:val="00B505A8"/>
    <w:rsid w:val="00B51B38"/>
    <w:rsid w:val="00B5246D"/>
    <w:rsid w:val="00B53A13"/>
    <w:rsid w:val="00B556F2"/>
    <w:rsid w:val="00B56E5C"/>
    <w:rsid w:val="00B57219"/>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4324"/>
    <w:rsid w:val="00BA6D4A"/>
    <w:rsid w:val="00BB2826"/>
    <w:rsid w:val="00BB7FD4"/>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2255"/>
    <w:rsid w:val="00C35A92"/>
    <w:rsid w:val="00C35E1B"/>
    <w:rsid w:val="00C3699D"/>
    <w:rsid w:val="00C36D14"/>
    <w:rsid w:val="00C40460"/>
    <w:rsid w:val="00C4113A"/>
    <w:rsid w:val="00C451A7"/>
    <w:rsid w:val="00C4637F"/>
    <w:rsid w:val="00C4685B"/>
    <w:rsid w:val="00C52268"/>
    <w:rsid w:val="00C54026"/>
    <w:rsid w:val="00C5434D"/>
    <w:rsid w:val="00C56934"/>
    <w:rsid w:val="00C56A58"/>
    <w:rsid w:val="00C73745"/>
    <w:rsid w:val="00C7542C"/>
    <w:rsid w:val="00C92BA5"/>
    <w:rsid w:val="00C931CD"/>
    <w:rsid w:val="00C978ED"/>
    <w:rsid w:val="00CA1DA1"/>
    <w:rsid w:val="00CA6278"/>
    <w:rsid w:val="00CB2B0E"/>
    <w:rsid w:val="00CB2FAB"/>
    <w:rsid w:val="00CB729B"/>
    <w:rsid w:val="00CC0E4B"/>
    <w:rsid w:val="00CC3B2B"/>
    <w:rsid w:val="00CD0828"/>
    <w:rsid w:val="00CD0C90"/>
    <w:rsid w:val="00CD3C37"/>
    <w:rsid w:val="00CD3DB1"/>
    <w:rsid w:val="00CD5612"/>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6671"/>
    <w:rsid w:val="00D07A3D"/>
    <w:rsid w:val="00D10EA1"/>
    <w:rsid w:val="00D1251A"/>
    <w:rsid w:val="00D13BA9"/>
    <w:rsid w:val="00D15428"/>
    <w:rsid w:val="00D15739"/>
    <w:rsid w:val="00D15D4A"/>
    <w:rsid w:val="00D16AC5"/>
    <w:rsid w:val="00D20BC7"/>
    <w:rsid w:val="00D21E86"/>
    <w:rsid w:val="00D26CC4"/>
    <w:rsid w:val="00D26D8C"/>
    <w:rsid w:val="00D428B7"/>
    <w:rsid w:val="00D45C47"/>
    <w:rsid w:val="00D47B45"/>
    <w:rsid w:val="00D5069D"/>
    <w:rsid w:val="00D57EDD"/>
    <w:rsid w:val="00D57FD6"/>
    <w:rsid w:val="00D609A3"/>
    <w:rsid w:val="00D60A08"/>
    <w:rsid w:val="00D64C08"/>
    <w:rsid w:val="00D673A5"/>
    <w:rsid w:val="00D738E8"/>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373B"/>
    <w:rsid w:val="00DD4228"/>
    <w:rsid w:val="00DE15C2"/>
    <w:rsid w:val="00DE295A"/>
    <w:rsid w:val="00DE46BC"/>
    <w:rsid w:val="00DE6288"/>
    <w:rsid w:val="00DE6BAF"/>
    <w:rsid w:val="00DF0693"/>
    <w:rsid w:val="00DF0A00"/>
    <w:rsid w:val="00DF481E"/>
    <w:rsid w:val="00E01E5C"/>
    <w:rsid w:val="00E01F1F"/>
    <w:rsid w:val="00E02B52"/>
    <w:rsid w:val="00E04E49"/>
    <w:rsid w:val="00E05FB5"/>
    <w:rsid w:val="00E07876"/>
    <w:rsid w:val="00E11FFA"/>
    <w:rsid w:val="00E121A0"/>
    <w:rsid w:val="00E13A83"/>
    <w:rsid w:val="00E15E8D"/>
    <w:rsid w:val="00E15E90"/>
    <w:rsid w:val="00E15F77"/>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83A6C"/>
    <w:rsid w:val="00E90390"/>
    <w:rsid w:val="00E91477"/>
    <w:rsid w:val="00E9504B"/>
    <w:rsid w:val="00E96428"/>
    <w:rsid w:val="00EA0B46"/>
    <w:rsid w:val="00EA1234"/>
    <w:rsid w:val="00EA2BE9"/>
    <w:rsid w:val="00EA3217"/>
    <w:rsid w:val="00EA3D8F"/>
    <w:rsid w:val="00EA6A6A"/>
    <w:rsid w:val="00EA7289"/>
    <w:rsid w:val="00EA7D89"/>
    <w:rsid w:val="00EB04AB"/>
    <w:rsid w:val="00EB138C"/>
    <w:rsid w:val="00EB7350"/>
    <w:rsid w:val="00EC1926"/>
    <w:rsid w:val="00EC1AF6"/>
    <w:rsid w:val="00EC2DC3"/>
    <w:rsid w:val="00EC4333"/>
    <w:rsid w:val="00ED20EE"/>
    <w:rsid w:val="00ED3F6A"/>
    <w:rsid w:val="00ED7704"/>
    <w:rsid w:val="00EE1A87"/>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73F98"/>
    <w:rsid w:val="00F76AB9"/>
    <w:rsid w:val="00F803C1"/>
    <w:rsid w:val="00F81819"/>
    <w:rsid w:val="00F82F87"/>
    <w:rsid w:val="00F85429"/>
    <w:rsid w:val="00F86005"/>
    <w:rsid w:val="00F92B2D"/>
    <w:rsid w:val="00F93CC0"/>
    <w:rsid w:val="00F96C32"/>
    <w:rsid w:val="00F9706D"/>
    <w:rsid w:val="00FA29E5"/>
    <w:rsid w:val="00FA621E"/>
    <w:rsid w:val="00FB0E50"/>
    <w:rsid w:val="00FB6578"/>
    <w:rsid w:val="00FC1E93"/>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 w:val="00FF765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39745932">
      <w:bodyDiv w:val="1"/>
      <w:marLeft w:val="0"/>
      <w:marRight w:val="0"/>
      <w:marTop w:val="0"/>
      <w:marBottom w:val="0"/>
      <w:divBdr>
        <w:top w:val="none" w:sz="0" w:space="0" w:color="auto"/>
        <w:left w:val="none" w:sz="0" w:space="0" w:color="auto"/>
        <w:bottom w:val="none" w:sz="0" w:space="0" w:color="auto"/>
        <w:right w:val="none" w:sz="0" w:space="0" w:color="auto"/>
      </w:divBdr>
      <w:divsChild>
        <w:div w:id="1439060344">
          <w:marLeft w:val="0"/>
          <w:marRight w:val="0"/>
          <w:marTop w:val="0"/>
          <w:marBottom w:val="0"/>
          <w:divBdr>
            <w:top w:val="none" w:sz="0" w:space="0" w:color="auto"/>
            <w:left w:val="none" w:sz="0" w:space="0" w:color="auto"/>
            <w:bottom w:val="none" w:sz="0" w:space="0" w:color="auto"/>
            <w:right w:val="none" w:sz="0" w:space="0" w:color="auto"/>
          </w:divBdr>
          <w:divsChild>
            <w:div w:id="163672638">
              <w:marLeft w:val="0"/>
              <w:marRight w:val="0"/>
              <w:marTop w:val="0"/>
              <w:marBottom w:val="0"/>
              <w:divBdr>
                <w:top w:val="none" w:sz="0" w:space="0" w:color="auto"/>
                <w:left w:val="none" w:sz="0" w:space="0" w:color="auto"/>
                <w:bottom w:val="none" w:sz="0" w:space="0" w:color="auto"/>
                <w:right w:val="none" w:sz="0" w:space="0" w:color="auto"/>
              </w:divBdr>
              <w:divsChild>
                <w:div w:id="483620405">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60013426">
      <w:bodyDiv w:val="1"/>
      <w:marLeft w:val="0"/>
      <w:marRight w:val="0"/>
      <w:marTop w:val="0"/>
      <w:marBottom w:val="0"/>
      <w:divBdr>
        <w:top w:val="none" w:sz="0" w:space="0" w:color="auto"/>
        <w:left w:val="none" w:sz="0" w:space="0" w:color="auto"/>
        <w:bottom w:val="none" w:sz="0" w:space="0" w:color="auto"/>
        <w:right w:val="none" w:sz="0" w:space="0" w:color="auto"/>
      </w:divBdr>
      <w:divsChild>
        <w:div w:id="1062752416">
          <w:marLeft w:val="0"/>
          <w:marRight w:val="0"/>
          <w:marTop w:val="0"/>
          <w:marBottom w:val="0"/>
          <w:divBdr>
            <w:top w:val="none" w:sz="0" w:space="0" w:color="auto"/>
            <w:left w:val="none" w:sz="0" w:space="0" w:color="auto"/>
            <w:bottom w:val="none" w:sz="0" w:space="0" w:color="auto"/>
            <w:right w:val="none" w:sz="0" w:space="0" w:color="auto"/>
          </w:divBdr>
          <w:divsChild>
            <w:div w:id="1383092685">
              <w:marLeft w:val="0"/>
              <w:marRight w:val="0"/>
              <w:marTop w:val="0"/>
              <w:marBottom w:val="0"/>
              <w:divBdr>
                <w:top w:val="none" w:sz="0" w:space="0" w:color="auto"/>
                <w:left w:val="none" w:sz="0" w:space="0" w:color="auto"/>
                <w:bottom w:val="none" w:sz="0" w:space="0" w:color="auto"/>
                <w:right w:val="none" w:sz="0" w:space="0" w:color="auto"/>
              </w:divBdr>
              <w:divsChild>
                <w:div w:id="85565335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1890191">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29985706">
      <w:bodyDiv w:val="1"/>
      <w:marLeft w:val="0"/>
      <w:marRight w:val="0"/>
      <w:marTop w:val="0"/>
      <w:marBottom w:val="0"/>
      <w:divBdr>
        <w:top w:val="none" w:sz="0" w:space="0" w:color="auto"/>
        <w:left w:val="none" w:sz="0" w:space="0" w:color="auto"/>
        <w:bottom w:val="none" w:sz="0" w:space="0" w:color="auto"/>
        <w:right w:val="none" w:sz="0" w:space="0" w:color="auto"/>
      </w:divBdr>
      <w:divsChild>
        <w:div w:id="647982032">
          <w:marLeft w:val="0"/>
          <w:marRight w:val="0"/>
          <w:marTop w:val="0"/>
          <w:marBottom w:val="0"/>
          <w:divBdr>
            <w:top w:val="none" w:sz="0" w:space="0" w:color="auto"/>
            <w:left w:val="none" w:sz="0" w:space="0" w:color="auto"/>
            <w:bottom w:val="none" w:sz="0" w:space="0" w:color="auto"/>
            <w:right w:val="none" w:sz="0" w:space="0" w:color="auto"/>
          </w:divBdr>
          <w:divsChild>
            <w:div w:id="16394841">
              <w:marLeft w:val="0"/>
              <w:marRight w:val="0"/>
              <w:marTop w:val="0"/>
              <w:marBottom w:val="0"/>
              <w:divBdr>
                <w:top w:val="none" w:sz="0" w:space="0" w:color="auto"/>
                <w:left w:val="none" w:sz="0" w:space="0" w:color="auto"/>
                <w:bottom w:val="none" w:sz="0" w:space="0" w:color="auto"/>
                <w:right w:val="none" w:sz="0" w:space="0" w:color="auto"/>
              </w:divBdr>
              <w:divsChild>
                <w:div w:id="8729638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31311840">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8698</TotalTime>
  <Pages>122</Pages>
  <Words>48831</Words>
  <Characters>288105</Characters>
  <Application>Microsoft Office Word</Application>
  <DocSecurity>0</DocSecurity>
  <Lines>2400</Lines>
  <Paragraphs>672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336264</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589</cp:revision>
  <cp:lastPrinted>2023-04-29T11:14:00Z</cp:lastPrinted>
  <dcterms:created xsi:type="dcterms:W3CDTF">2022-12-16T13:15:00Z</dcterms:created>
  <dcterms:modified xsi:type="dcterms:W3CDTF">2023-04-30T17:06:00Z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zotero-version="6.0.26"&gt;&lt;session id="wF5pH67m"/&gt;&lt;style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